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60" w:type="dxa"/>
        <w:tblInd w:w="468" w:type="dxa"/>
        <w:tblLayout w:type="fixed"/>
        <w:tblLook w:val="01E0"/>
      </w:tblPr>
      <w:tblGrid>
        <w:gridCol w:w="4860"/>
        <w:gridCol w:w="4500"/>
      </w:tblGrid>
      <w:tr w:rsidR="00721EEB" w:rsidRPr="00F0306B" w:rsidTr="00A363AF">
        <w:tc>
          <w:tcPr>
            <w:tcW w:w="4860" w:type="dxa"/>
          </w:tcPr>
          <w:p w:rsidR="00721EEB" w:rsidRPr="00F0306B" w:rsidRDefault="00721EEB" w:rsidP="00F0306B">
            <w:pPr>
              <w:suppressAutoHyphens/>
              <w:rPr>
                <w:b/>
                <w:lang w:eastAsia="ar-SA"/>
              </w:rPr>
            </w:pPr>
            <w:bookmarkStart w:id="0" w:name="_Hlk534981770"/>
            <w:r w:rsidRPr="00F0306B">
              <w:rPr>
                <w:b/>
                <w:lang w:eastAsia="ar-SA"/>
              </w:rPr>
              <w:t>«СОГЛАСОВАНО»</w:t>
            </w:r>
          </w:p>
          <w:p w:rsidR="00721EEB" w:rsidRPr="00F0306B" w:rsidRDefault="00721EEB" w:rsidP="00F0306B">
            <w:pPr>
              <w:suppressAutoHyphens/>
              <w:rPr>
                <w:lang w:eastAsia="ar-SA"/>
              </w:rPr>
            </w:pPr>
            <w:r w:rsidRPr="00F0306B">
              <w:rPr>
                <w:lang w:eastAsia="ar-SA"/>
              </w:rPr>
              <w:t>Председатель МС,</w:t>
            </w:r>
          </w:p>
          <w:p w:rsidR="00721EEB" w:rsidRPr="00F0306B" w:rsidRDefault="00721EEB" w:rsidP="00F0306B">
            <w:pPr>
              <w:suppressAutoHyphens/>
              <w:rPr>
                <w:lang w:eastAsia="ar-SA"/>
              </w:rPr>
            </w:pPr>
            <w:r w:rsidRPr="00F0306B">
              <w:rPr>
                <w:lang w:eastAsia="ar-SA"/>
              </w:rPr>
              <w:t>зам.директора по УВР:</w:t>
            </w:r>
          </w:p>
          <w:p w:rsidR="00721EEB" w:rsidRPr="00F0306B" w:rsidRDefault="00721EEB" w:rsidP="00F0306B">
            <w:pPr>
              <w:suppressAutoHyphens/>
              <w:rPr>
                <w:lang w:eastAsia="ar-SA"/>
              </w:rPr>
            </w:pPr>
            <w:r w:rsidRPr="00F0306B">
              <w:rPr>
                <w:lang w:eastAsia="ar-SA"/>
              </w:rPr>
              <w:t>_______/</w:t>
            </w:r>
            <w:r>
              <w:rPr>
                <w:lang w:eastAsia="ar-SA"/>
              </w:rPr>
              <w:t>Баскова Т.А.</w:t>
            </w:r>
            <w:r w:rsidRPr="00F0306B">
              <w:rPr>
                <w:lang w:eastAsia="ar-SA"/>
              </w:rPr>
              <w:t>/</w:t>
            </w:r>
          </w:p>
          <w:p w:rsidR="00721EEB" w:rsidRPr="00F0306B" w:rsidRDefault="00721EEB" w:rsidP="00F0306B">
            <w:pPr>
              <w:suppressAutoHyphens/>
              <w:rPr>
                <w:lang w:eastAsia="ar-SA"/>
              </w:rPr>
            </w:pPr>
            <w:r w:rsidRPr="00F0306B">
              <w:rPr>
                <w:lang w:eastAsia="ar-SA"/>
              </w:rPr>
              <w:t>«_____» _________20__г.</w:t>
            </w:r>
          </w:p>
        </w:tc>
        <w:tc>
          <w:tcPr>
            <w:tcW w:w="4500" w:type="dxa"/>
          </w:tcPr>
          <w:p w:rsidR="00721EEB" w:rsidRPr="00F0306B" w:rsidRDefault="00721EEB" w:rsidP="00F0306B">
            <w:pPr>
              <w:suppressAutoHyphens/>
              <w:rPr>
                <w:b/>
                <w:lang w:eastAsia="ar-SA"/>
              </w:rPr>
            </w:pPr>
            <w:r w:rsidRPr="00F0306B">
              <w:rPr>
                <w:b/>
                <w:lang w:eastAsia="ar-SA"/>
              </w:rPr>
              <w:t>«УТВЕРЖДЕНО»</w:t>
            </w:r>
          </w:p>
          <w:p w:rsidR="00721EEB" w:rsidRPr="00F0306B" w:rsidRDefault="00721EEB" w:rsidP="00F0306B">
            <w:pPr>
              <w:suppressAutoHyphens/>
              <w:rPr>
                <w:lang w:eastAsia="ar-SA"/>
              </w:rPr>
            </w:pPr>
            <w:r w:rsidRPr="00F0306B">
              <w:rPr>
                <w:lang w:eastAsia="ar-SA"/>
              </w:rPr>
              <w:t>Директор школы:</w:t>
            </w:r>
          </w:p>
          <w:p w:rsidR="00721EEB" w:rsidRPr="00F0306B" w:rsidRDefault="00721EEB" w:rsidP="00F0306B">
            <w:pPr>
              <w:suppressAutoHyphens/>
              <w:rPr>
                <w:lang w:eastAsia="ar-SA"/>
              </w:rPr>
            </w:pPr>
            <w:r w:rsidRPr="00F0306B">
              <w:rPr>
                <w:lang w:eastAsia="ar-SA"/>
              </w:rPr>
              <w:t xml:space="preserve"> ________/ Тараторкина С.В./</w:t>
            </w:r>
          </w:p>
          <w:p w:rsidR="00721EEB" w:rsidRPr="00F0306B" w:rsidRDefault="00721EEB" w:rsidP="00F0306B">
            <w:pPr>
              <w:suppressAutoHyphens/>
              <w:rPr>
                <w:lang w:eastAsia="ar-SA"/>
              </w:rPr>
            </w:pPr>
            <w:r w:rsidRPr="00F0306B">
              <w:rPr>
                <w:lang w:eastAsia="ar-SA"/>
              </w:rPr>
              <w:t>Приказ №___________от</w:t>
            </w:r>
          </w:p>
          <w:p w:rsidR="00721EEB" w:rsidRPr="00F0306B" w:rsidRDefault="00721EEB" w:rsidP="00F0306B">
            <w:pPr>
              <w:suppressAutoHyphens/>
              <w:rPr>
                <w:lang w:eastAsia="ar-SA"/>
              </w:rPr>
            </w:pPr>
            <w:r w:rsidRPr="00F0306B">
              <w:rPr>
                <w:lang w:eastAsia="ar-SA"/>
              </w:rPr>
              <w:t>«_____» ____________20__г.</w:t>
            </w:r>
          </w:p>
        </w:tc>
      </w:tr>
      <w:bookmarkEnd w:id="0"/>
    </w:tbl>
    <w:p w:rsidR="00721EEB" w:rsidRPr="00F0306B" w:rsidRDefault="00721EEB" w:rsidP="00F0306B">
      <w:pPr>
        <w:suppressAutoHyphens/>
        <w:jc w:val="center"/>
        <w:rPr>
          <w:lang w:eastAsia="ar-SA"/>
        </w:rPr>
      </w:pPr>
    </w:p>
    <w:p w:rsidR="00721EEB" w:rsidRPr="00F0306B" w:rsidRDefault="00721EEB" w:rsidP="00F0306B">
      <w:pPr>
        <w:suppressAutoHyphens/>
        <w:jc w:val="center"/>
        <w:rPr>
          <w:lang w:eastAsia="ar-SA"/>
        </w:rPr>
      </w:pPr>
    </w:p>
    <w:p w:rsidR="00721EEB" w:rsidRPr="00F0306B" w:rsidRDefault="00721EEB" w:rsidP="00F0306B">
      <w:pPr>
        <w:suppressAutoHyphens/>
        <w:jc w:val="center"/>
        <w:rPr>
          <w:lang w:eastAsia="ar-SA"/>
        </w:rPr>
      </w:pPr>
    </w:p>
    <w:tbl>
      <w:tblPr>
        <w:tblW w:w="0" w:type="auto"/>
        <w:tblInd w:w="-252" w:type="dxa"/>
        <w:tblLook w:val="01E0"/>
      </w:tblPr>
      <w:tblGrid>
        <w:gridCol w:w="2130"/>
        <w:gridCol w:w="8314"/>
      </w:tblGrid>
      <w:tr w:rsidR="00721EEB" w:rsidRPr="00F0306B" w:rsidTr="00A363AF">
        <w:trPr>
          <w:trHeight w:val="1252"/>
        </w:trPr>
        <w:tc>
          <w:tcPr>
            <w:tcW w:w="3209" w:type="dxa"/>
          </w:tcPr>
          <w:p w:rsidR="00721EEB" w:rsidRPr="00F0306B" w:rsidRDefault="00721EEB" w:rsidP="00F0306B">
            <w:pPr>
              <w:suppressAutoHyphens/>
              <w:rPr>
                <w:lang w:eastAsia="ar-SA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6" type="#_x0000_t75" alt="школа" style="position:absolute;margin-left:25.2pt;margin-top:-2.75pt;width:1in;height:48pt;z-index:-251658240;visibility:visible">
                  <v:imagedata r:id="rId7" o:title=""/>
                </v:shape>
              </w:pict>
            </w:r>
          </w:p>
        </w:tc>
        <w:tc>
          <w:tcPr>
            <w:tcW w:w="11498" w:type="dxa"/>
          </w:tcPr>
          <w:p w:rsidR="00721EEB" w:rsidRPr="00F0306B" w:rsidRDefault="00721EEB" w:rsidP="00F0306B">
            <w:pPr>
              <w:pBdr>
                <w:bottom w:val="single" w:sz="12" w:space="1" w:color="auto"/>
              </w:pBdr>
              <w:suppressAutoHyphens/>
              <w:jc w:val="center"/>
              <w:rPr>
                <w:b/>
                <w:color w:val="000000"/>
                <w:lang w:eastAsia="ar-SA"/>
              </w:rPr>
            </w:pPr>
            <w:r w:rsidRPr="00F0306B">
              <w:rPr>
                <w:b/>
                <w:color w:val="000000"/>
                <w:sz w:val="22"/>
                <w:szCs w:val="22"/>
                <w:lang w:eastAsia="ar-SA"/>
              </w:rPr>
              <w:t>Муниципальное бюджетное общеобразовательное учреждение</w:t>
            </w:r>
          </w:p>
          <w:p w:rsidR="00721EEB" w:rsidRPr="00F0306B" w:rsidRDefault="00721EEB" w:rsidP="00F0306B">
            <w:pPr>
              <w:pBdr>
                <w:bottom w:val="single" w:sz="12" w:space="1" w:color="auto"/>
              </w:pBdr>
              <w:suppressAutoHyphens/>
              <w:jc w:val="center"/>
              <w:rPr>
                <w:b/>
                <w:color w:val="000000"/>
                <w:lang w:eastAsia="ar-SA"/>
              </w:rPr>
            </w:pPr>
            <w:r w:rsidRPr="00F0306B">
              <w:rPr>
                <w:b/>
                <w:bCs/>
                <w:color w:val="000000"/>
                <w:sz w:val="22"/>
                <w:szCs w:val="22"/>
                <w:lang w:eastAsia="ar-SA"/>
              </w:rPr>
              <w:t>«Средняя   школа   № 3» г.Енисейска</w:t>
            </w:r>
          </w:p>
          <w:p w:rsidR="00721EEB" w:rsidRPr="00F0306B" w:rsidRDefault="00721EEB" w:rsidP="00F0306B">
            <w:pPr>
              <w:suppressAutoHyphens/>
              <w:jc w:val="center"/>
              <w:rPr>
                <w:color w:val="000000"/>
                <w:lang w:eastAsia="ar-SA"/>
              </w:rPr>
            </w:pPr>
            <w:r w:rsidRPr="00F0306B">
              <w:rPr>
                <w:color w:val="000000"/>
                <w:sz w:val="22"/>
                <w:szCs w:val="22"/>
                <w:lang w:eastAsia="ar-SA"/>
              </w:rPr>
              <w:t>663184,  г. Енисейск,  Красноярский  край,  ул. Ленина 102 т.8 (39195)2-23-06</w:t>
            </w:r>
          </w:p>
          <w:p w:rsidR="00721EEB" w:rsidRPr="00F0306B" w:rsidRDefault="00721EEB" w:rsidP="00F0306B">
            <w:pPr>
              <w:suppressAutoHyphens/>
              <w:jc w:val="center"/>
              <w:rPr>
                <w:lang w:eastAsia="ar-SA"/>
              </w:rPr>
            </w:pPr>
            <w:r w:rsidRPr="00F0306B">
              <w:rPr>
                <w:sz w:val="22"/>
                <w:szCs w:val="22"/>
                <w:lang w:val="en-US" w:eastAsia="ar-SA"/>
              </w:rPr>
              <w:t>e</w:t>
            </w:r>
            <w:r w:rsidRPr="00F0306B">
              <w:rPr>
                <w:sz w:val="22"/>
                <w:szCs w:val="22"/>
                <w:lang w:eastAsia="ar-SA"/>
              </w:rPr>
              <w:t>-</w:t>
            </w:r>
            <w:r w:rsidRPr="00F0306B">
              <w:rPr>
                <w:sz w:val="22"/>
                <w:szCs w:val="22"/>
                <w:lang w:val="en-US" w:eastAsia="ar-SA"/>
              </w:rPr>
              <w:t>mail</w:t>
            </w:r>
            <w:r w:rsidRPr="00F0306B">
              <w:rPr>
                <w:sz w:val="22"/>
                <w:szCs w:val="22"/>
                <w:lang w:eastAsia="ar-SA"/>
              </w:rPr>
              <w:t>:</w:t>
            </w:r>
            <w:r w:rsidRPr="00F0306B">
              <w:rPr>
                <w:sz w:val="22"/>
                <w:szCs w:val="22"/>
                <w:lang w:val="en-US" w:eastAsia="ar-SA"/>
              </w:rPr>
              <w:t>mousosh</w:t>
            </w:r>
            <w:r w:rsidRPr="00F0306B">
              <w:rPr>
                <w:sz w:val="22"/>
                <w:szCs w:val="22"/>
                <w:lang w:eastAsia="ar-SA"/>
              </w:rPr>
              <w:t>_102@</w:t>
            </w:r>
            <w:r w:rsidRPr="00F0306B">
              <w:rPr>
                <w:sz w:val="22"/>
                <w:szCs w:val="22"/>
                <w:lang w:val="en-US" w:eastAsia="ar-SA"/>
              </w:rPr>
              <w:t>mail</w:t>
            </w:r>
            <w:r w:rsidRPr="00F0306B">
              <w:rPr>
                <w:sz w:val="22"/>
                <w:szCs w:val="22"/>
                <w:lang w:eastAsia="ar-SA"/>
              </w:rPr>
              <w:t>.</w:t>
            </w:r>
            <w:r w:rsidRPr="00F0306B">
              <w:rPr>
                <w:sz w:val="22"/>
                <w:szCs w:val="22"/>
                <w:lang w:val="en-US" w:eastAsia="ar-SA"/>
              </w:rPr>
              <w:t>ru</w:t>
            </w:r>
          </w:p>
        </w:tc>
      </w:tr>
    </w:tbl>
    <w:p w:rsidR="00721EEB" w:rsidRPr="00A10A61" w:rsidRDefault="00721EEB" w:rsidP="00A10A61">
      <w:pPr>
        <w:shd w:val="clear" w:color="auto" w:fill="FFFFFF"/>
        <w:rPr>
          <w:b/>
          <w:bCs/>
          <w:color w:val="000000"/>
          <w:lang w:eastAsia="en-US"/>
        </w:rPr>
      </w:pPr>
    </w:p>
    <w:p w:rsidR="00721EEB" w:rsidRPr="00A10A61" w:rsidRDefault="00721EEB" w:rsidP="00A10A61">
      <w:pPr>
        <w:shd w:val="clear" w:color="auto" w:fill="FFFFFF"/>
        <w:rPr>
          <w:b/>
          <w:bCs/>
          <w:color w:val="000000"/>
          <w:lang w:eastAsia="en-US"/>
        </w:rPr>
      </w:pPr>
    </w:p>
    <w:p w:rsidR="00721EEB" w:rsidRPr="00A10A61" w:rsidRDefault="00721EEB" w:rsidP="00A10A61">
      <w:pPr>
        <w:shd w:val="clear" w:color="auto" w:fill="FFFFFF"/>
        <w:rPr>
          <w:b/>
          <w:bCs/>
          <w:color w:val="000000"/>
          <w:lang w:eastAsia="en-US"/>
        </w:rPr>
      </w:pPr>
    </w:p>
    <w:p w:rsidR="00721EEB" w:rsidRPr="00A10A61" w:rsidRDefault="00721EEB" w:rsidP="00A10A61">
      <w:pPr>
        <w:shd w:val="clear" w:color="auto" w:fill="FFFFFF"/>
        <w:rPr>
          <w:b/>
          <w:bCs/>
          <w:color w:val="000000"/>
          <w:lang w:eastAsia="en-US"/>
        </w:rPr>
      </w:pPr>
    </w:p>
    <w:p w:rsidR="00721EEB" w:rsidRPr="00A10A61" w:rsidRDefault="00721EEB" w:rsidP="00A10A61">
      <w:pPr>
        <w:shd w:val="clear" w:color="auto" w:fill="FFFFFF"/>
        <w:rPr>
          <w:b/>
          <w:bCs/>
          <w:color w:val="000000"/>
          <w:lang w:eastAsia="en-US"/>
        </w:rPr>
      </w:pPr>
    </w:p>
    <w:p w:rsidR="00721EEB" w:rsidRPr="00A10A61" w:rsidRDefault="00721EEB" w:rsidP="00A10A61">
      <w:pPr>
        <w:shd w:val="clear" w:color="auto" w:fill="FFFFFF"/>
        <w:tabs>
          <w:tab w:val="left" w:pos="2965"/>
        </w:tabs>
        <w:jc w:val="center"/>
        <w:rPr>
          <w:b/>
          <w:bCs/>
          <w:color w:val="000000"/>
          <w:lang w:eastAsia="en-US"/>
        </w:rPr>
      </w:pPr>
      <w:r w:rsidRPr="00A10A61">
        <w:rPr>
          <w:b/>
          <w:bCs/>
          <w:color w:val="000000"/>
          <w:lang w:eastAsia="en-US"/>
        </w:rPr>
        <w:t>ПЛАН РАБОТЫ ШКОЛЬНОЙ ПРОБЛЕМНОЙ ГРУППЫ</w:t>
      </w:r>
    </w:p>
    <w:p w:rsidR="00721EEB" w:rsidRPr="00A10A61" w:rsidRDefault="00721EEB" w:rsidP="00A10A61">
      <w:pPr>
        <w:shd w:val="clear" w:color="auto" w:fill="FFFFFF"/>
        <w:tabs>
          <w:tab w:val="left" w:pos="2965"/>
        </w:tabs>
        <w:jc w:val="center"/>
        <w:rPr>
          <w:b/>
          <w:bCs/>
          <w:color w:val="000000"/>
          <w:lang w:eastAsia="en-US"/>
        </w:rPr>
      </w:pPr>
      <w:r w:rsidRPr="00A10A61">
        <w:rPr>
          <w:b/>
          <w:bCs/>
          <w:color w:val="000000"/>
          <w:lang w:eastAsia="en-US"/>
        </w:rPr>
        <w:t>«</w:t>
      </w:r>
      <w:r>
        <w:rPr>
          <w:b/>
          <w:bCs/>
          <w:color w:val="000000"/>
          <w:lang w:eastAsia="en-US"/>
        </w:rPr>
        <w:t>ТЕХНОЛОГИЯ ПОЛНОГО УСВОЕНИЯ МАТЕРИАЛА</w:t>
      </w:r>
      <w:r w:rsidRPr="00A10A61">
        <w:rPr>
          <w:b/>
          <w:bCs/>
          <w:color w:val="000000"/>
          <w:lang w:eastAsia="en-US"/>
        </w:rPr>
        <w:t>»</w:t>
      </w:r>
    </w:p>
    <w:p w:rsidR="00721EEB" w:rsidRPr="00A10A61" w:rsidRDefault="00721EEB" w:rsidP="00A10A61">
      <w:pPr>
        <w:shd w:val="clear" w:color="auto" w:fill="FFFFFF"/>
        <w:rPr>
          <w:b/>
          <w:bCs/>
          <w:color w:val="000000"/>
          <w:lang w:eastAsia="en-US"/>
        </w:rPr>
      </w:pPr>
    </w:p>
    <w:p w:rsidR="00721EEB" w:rsidRPr="00A10A61" w:rsidRDefault="00721EEB" w:rsidP="00A10A61">
      <w:pPr>
        <w:shd w:val="clear" w:color="auto" w:fill="FFFFFF"/>
        <w:rPr>
          <w:b/>
          <w:bCs/>
          <w:color w:val="000000"/>
          <w:lang w:eastAsia="en-US"/>
        </w:rPr>
      </w:pPr>
    </w:p>
    <w:p w:rsidR="00721EEB" w:rsidRPr="00A10A61" w:rsidRDefault="00721EEB" w:rsidP="00A10A61">
      <w:pPr>
        <w:shd w:val="clear" w:color="auto" w:fill="FFFFFF"/>
        <w:rPr>
          <w:b/>
          <w:bCs/>
          <w:color w:val="000000"/>
          <w:sz w:val="28"/>
          <w:szCs w:val="28"/>
          <w:lang w:eastAsia="en-US"/>
        </w:rPr>
      </w:pPr>
    </w:p>
    <w:p w:rsidR="00721EEB" w:rsidRPr="00A10A61" w:rsidRDefault="00721EEB" w:rsidP="00A10A61">
      <w:pPr>
        <w:shd w:val="clear" w:color="auto" w:fill="FFFFFF"/>
        <w:rPr>
          <w:b/>
          <w:bCs/>
          <w:color w:val="000000"/>
          <w:lang w:eastAsia="en-US"/>
        </w:rPr>
      </w:pPr>
    </w:p>
    <w:p w:rsidR="00721EEB" w:rsidRPr="00A10A61" w:rsidRDefault="00721EEB" w:rsidP="00A10A61">
      <w:pPr>
        <w:shd w:val="clear" w:color="auto" w:fill="FFFFFF"/>
        <w:jc w:val="center"/>
        <w:rPr>
          <w:b/>
          <w:bCs/>
          <w:color w:val="000000"/>
          <w:sz w:val="32"/>
          <w:szCs w:val="32"/>
        </w:rPr>
      </w:pPr>
    </w:p>
    <w:p w:rsidR="00721EEB" w:rsidRPr="00A10A61" w:rsidRDefault="00721EEB" w:rsidP="00A10A61">
      <w:pPr>
        <w:shd w:val="clear" w:color="auto" w:fill="FFFFFF"/>
        <w:jc w:val="center"/>
        <w:rPr>
          <w:b/>
          <w:bCs/>
          <w:sz w:val="32"/>
          <w:szCs w:val="32"/>
          <w:lang w:eastAsia="en-US"/>
        </w:rPr>
      </w:pPr>
    </w:p>
    <w:p w:rsidR="00721EEB" w:rsidRPr="00A10A61" w:rsidRDefault="00721EEB" w:rsidP="00A10A61">
      <w:pPr>
        <w:shd w:val="clear" w:color="auto" w:fill="FFFFFF"/>
        <w:jc w:val="center"/>
        <w:rPr>
          <w:b/>
          <w:bCs/>
          <w:color w:val="000000"/>
          <w:lang w:eastAsia="en-US"/>
        </w:rPr>
      </w:pPr>
    </w:p>
    <w:p w:rsidR="00721EEB" w:rsidRPr="00A10A61" w:rsidRDefault="00721EEB" w:rsidP="00A10A61">
      <w:pPr>
        <w:spacing w:after="200" w:line="276" w:lineRule="auto"/>
        <w:rPr>
          <w:rFonts w:ascii="Calibri" w:hAnsi="Calibri"/>
          <w:sz w:val="22"/>
          <w:szCs w:val="22"/>
          <w:lang w:eastAsia="en-US"/>
        </w:rPr>
      </w:pPr>
    </w:p>
    <w:p w:rsidR="00721EEB" w:rsidRPr="00F0306B" w:rsidRDefault="00721EEB" w:rsidP="00A10A61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r w:rsidRPr="00F0306B">
        <w:rPr>
          <w:color w:val="000000"/>
          <w:sz w:val="32"/>
          <w:szCs w:val="32"/>
        </w:rPr>
        <w:t>учитель Патюкова В.В.</w:t>
      </w:r>
    </w:p>
    <w:p w:rsidR="00721EEB" w:rsidRPr="00F0306B" w:rsidRDefault="00721EEB" w:rsidP="00A10A61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r w:rsidRPr="00F0306B">
        <w:rPr>
          <w:color w:val="000000"/>
          <w:sz w:val="32"/>
          <w:szCs w:val="32"/>
        </w:rPr>
        <w:t>высшая квалификационная категория</w:t>
      </w:r>
    </w:p>
    <w:p w:rsidR="00721EEB" w:rsidRPr="00F0306B" w:rsidRDefault="00721EEB" w:rsidP="00A10A61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721EEB" w:rsidRPr="00A10A61" w:rsidRDefault="00721EEB" w:rsidP="00A10A61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721EEB" w:rsidRPr="00A10A61" w:rsidRDefault="00721EEB" w:rsidP="00A10A61">
      <w:pPr>
        <w:spacing w:after="200" w:line="276" w:lineRule="auto"/>
        <w:rPr>
          <w:rFonts w:ascii="Calibri" w:hAnsi="Calibri"/>
          <w:sz w:val="22"/>
          <w:szCs w:val="22"/>
          <w:lang w:eastAsia="en-US"/>
        </w:rPr>
      </w:pPr>
    </w:p>
    <w:p w:rsidR="00721EEB" w:rsidRPr="00A10A61" w:rsidRDefault="00721EEB" w:rsidP="00A10A61">
      <w:pPr>
        <w:spacing w:after="200" w:line="276" w:lineRule="auto"/>
        <w:rPr>
          <w:rFonts w:ascii="Calibri" w:hAnsi="Calibri"/>
          <w:sz w:val="22"/>
          <w:szCs w:val="22"/>
          <w:lang w:eastAsia="en-US"/>
        </w:rPr>
      </w:pPr>
    </w:p>
    <w:p w:rsidR="00721EEB" w:rsidRPr="00A10A61" w:rsidRDefault="00721EEB" w:rsidP="00A10A61">
      <w:pPr>
        <w:spacing w:after="200" w:line="276" w:lineRule="auto"/>
        <w:rPr>
          <w:rFonts w:ascii="Calibri" w:hAnsi="Calibri"/>
          <w:sz w:val="22"/>
          <w:szCs w:val="22"/>
          <w:lang w:eastAsia="en-US"/>
        </w:rPr>
      </w:pPr>
    </w:p>
    <w:p w:rsidR="00721EEB" w:rsidRPr="00A10A61" w:rsidRDefault="00721EEB" w:rsidP="00A10A61">
      <w:pPr>
        <w:spacing w:after="200" w:line="276" w:lineRule="auto"/>
        <w:rPr>
          <w:rFonts w:ascii="Calibri" w:hAnsi="Calibri"/>
          <w:sz w:val="22"/>
          <w:szCs w:val="22"/>
          <w:lang w:eastAsia="en-US"/>
        </w:rPr>
      </w:pPr>
    </w:p>
    <w:p w:rsidR="00721EEB" w:rsidRPr="00A10A61" w:rsidRDefault="00721EEB" w:rsidP="00A10A61">
      <w:pPr>
        <w:spacing w:after="200" w:line="276" w:lineRule="auto"/>
        <w:rPr>
          <w:rFonts w:ascii="Calibri" w:hAnsi="Calibri"/>
          <w:sz w:val="22"/>
          <w:szCs w:val="22"/>
          <w:lang w:eastAsia="en-US"/>
        </w:rPr>
      </w:pPr>
    </w:p>
    <w:p w:rsidR="00721EEB" w:rsidRPr="00A10A61" w:rsidRDefault="00721EEB" w:rsidP="00A10A61">
      <w:pPr>
        <w:spacing w:after="200" w:line="276" w:lineRule="auto"/>
        <w:rPr>
          <w:rFonts w:ascii="Calibri" w:hAnsi="Calibri"/>
          <w:sz w:val="22"/>
          <w:szCs w:val="22"/>
          <w:lang w:eastAsia="en-US"/>
        </w:rPr>
      </w:pPr>
    </w:p>
    <w:p w:rsidR="00721EEB" w:rsidRPr="00A10A61" w:rsidRDefault="00721EEB" w:rsidP="00A10A61">
      <w:pPr>
        <w:shd w:val="clear" w:color="auto" w:fill="FFFFFF"/>
        <w:jc w:val="center"/>
        <w:rPr>
          <w:b/>
          <w:bCs/>
          <w:color w:val="000000"/>
          <w:sz w:val="32"/>
          <w:szCs w:val="32"/>
          <w:lang w:eastAsia="en-US"/>
        </w:rPr>
      </w:pPr>
      <w:r w:rsidRPr="00A10A61">
        <w:rPr>
          <w:b/>
          <w:bCs/>
          <w:sz w:val="32"/>
          <w:szCs w:val="32"/>
          <w:lang w:eastAsia="en-US"/>
        </w:rPr>
        <w:t>Учебный год: 201</w:t>
      </w:r>
      <w:r>
        <w:rPr>
          <w:b/>
          <w:bCs/>
          <w:sz w:val="32"/>
          <w:szCs w:val="32"/>
          <w:lang w:eastAsia="en-US"/>
        </w:rPr>
        <w:t>9</w:t>
      </w:r>
      <w:r w:rsidRPr="00A10A61">
        <w:rPr>
          <w:b/>
          <w:bCs/>
          <w:sz w:val="32"/>
          <w:szCs w:val="32"/>
          <w:lang w:eastAsia="en-US"/>
        </w:rPr>
        <w:t xml:space="preserve"> - 20</w:t>
      </w:r>
      <w:r>
        <w:rPr>
          <w:b/>
          <w:bCs/>
          <w:sz w:val="32"/>
          <w:szCs w:val="32"/>
          <w:lang w:eastAsia="en-US"/>
        </w:rPr>
        <w:t>20</w:t>
      </w:r>
    </w:p>
    <w:p w:rsidR="00721EEB" w:rsidRDefault="00721EEB" w:rsidP="00A10A61">
      <w:pPr>
        <w:rPr>
          <w:rFonts w:ascii="Calibri" w:hAnsi="Calibri"/>
          <w:sz w:val="22"/>
          <w:szCs w:val="22"/>
          <w:lang w:eastAsia="en-US"/>
        </w:rPr>
      </w:pPr>
    </w:p>
    <w:p w:rsidR="00721EEB" w:rsidRDefault="00721EEB" w:rsidP="00A10A61">
      <w:pPr>
        <w:rPr>
          <w:rFonts w:ascii="Calibri" w:hAnsi="Calibri"/>
          <w:sz w:val="22"/>
          <w:szCs w:val="22"/>
          <w:lang w:eastAsia="en-US"/>
        </w:rPr>
      </w:pPr>
    </w:p>
    <w:p w:rsidR="00721EEB" w:rsidRDefault="00721EEB" w:rsidP="00A10A61">
      <w:pPr>
        <w:rPr>
          <w:rFonts w:ascii="Calibri" w:hAnsi="Calibri"/>
          <w:sz w:val="22"/>
          <w:szCs w:val="22"/>
          <w:lang w:eastAsia="en-US"/>
        </w:rPr>
      </w:pPr>
    </w:p>
    <w:p w:rsidR="00721EEB" w:rsidRDefault="00721EEB" w:rsidP="00A10A61">
      <w:pPr>
        <w:rPr>
          <w:rFonts w:ascii="Calibri" w:hAnsi="Calibri"/>
          <w:sz w:val="22"/>
          <w:szCs w:val="22"/>
          <w:lang w:eastAsia="en-US"/>
        </w:rPr>
      </w:pPr>
    </w:p>
    <w:p w:rsidR="00721EEB" w:rsidRDefault="00721EEB" w:rsidP="00A10A61">
      <w:pPr>
        <w:rPr>
          <w:rFonts w:ascii="Calibri" w:hAnsi="Calibri"/>
          <w:sz w:val="22"/>
          <w:szCs w:val="22"/>
          <w:lang w:eastAsia="en-US"/>
        </w:rPr>
      </w:pPr>
    </w:p>
    <w:p w:rsidR="00721EEB" w:rsidRDefault="00721EEB" w:rsidP="00A10A61">
      <w:pPr>
        <w:rPr>
          <w:rFonts w:ascii="Calibri" w:hAnsi="Calibri"/>
          <w:sz w:val="22"/>
          <w:szCs w:val="22"/>
          <w:lang w:eastAsia="en-US"/>
        </w:rPr>
      </w:pPr>
    </w:p>
    <w:p w:rsidR="00721EEB" w:rsidRDefault="00721EEB" w:rsidP="00A10A61">
      <w:pPr>
        <w:jc w:val="center"/>
        <w:rPr>
          <w:b/>
          <w:i/>
        </w:rPr>
      </w:pPr>
    </w:p>
    <w:p w:rsidR="00721EEB" w:rsidRPr="00E8289B" w:rsidRDefault="00721EEB" w:rsidP="00E8289B">
      <w:pPr>
        <w:jc w:val="center"/>
        <w:rPr>
          <w:b/>
          <w:i/>
        </w:rPr>
      </w:pPr>
    </w:p>
    <w:p w:rsidR="00721EEB" w:rsidRPr="00E8289B" w:rsidRDefault="00721EEB" w:rsidP="00E8289B">
      <w:pPr>
        <w:jc w:val="center"/>
        <w:rPr>
          <w:b/>
          <w:i/>
        </w:rPr>
      </w:pPr>
      <w:r w:rsidRPr="00E8289B">
        <w:rPr>
          <w:b/>
          <w:i/>
        </w:rPr>
        <w:t>Основные цели и задачи проблемной группы</w:t>
      </w:r>
    </w:p>
    <w:p w:rsidR="00721EEB" w:rsidRPr="00E8289B" w:rsidRDefault="00721EEB" w:rsidP="00E8289B">
      <w:pPr>
        <w:jc w:val="center"/>
        <w:rPr>
          <w:b/>
          <w:i/>
        </w:rPr>
      </w:pPr>
    </w:p>
    <w:p w:rsidR="00721EEB" w:rsidRPr="00E8289B" w:rsidRDefault="00721EEB" w:rsidP="00E8289B">
      <w:pPr>
        <w:jc w:val="center"/>
        <w:rPr>
          <w:b/>
          <w:i/>
        </w:rPr>
      </w:pPr>
    </w:p>
    <w:p w:rsidR="00721EEB" w:rsidRPr="00E8289B" w:rsidRDefault="00721EEB" w:rsidP="00E8289B">
      <w:pPr>
        <w:jc w:val="center"/>
        <w:rPr>
          <w:b/>
          <w:i/>
        </w:rPr>
      </w:pPr>
    </w:p>
    <w:p w:rsidR="00721EEB" w:rsidRPr="00E8289B" w:rsidRDefault="00721EEB" w:rsidP="00E8289B">
      <w:pPr>
        <w:jc w:val="center"/>
        <w:rPr>
          <w:b/>
          <w:i/>
        </w:rPr>
      </w:pPr>
    </w:p>
    <w:p w:rsidR="00721EEB" w:rsidRPr="00E8289B" w:rsidRDefault="00721EEB" w:rsidP="00E8289B">
      <w:pPr>
        <w:jc w:val="center"/>
        <w:rPr>
          <w:b/>
          <w:i/>
          <w:color w:val="333333"/>
        </w:rPr>
      </w:pPr>
      <w:r w:rsidRPr="00E8289B">
        <w:rPr>
          <w:b/>
          <w:i/>
        </w:rPr>
        <w:t>Цели</w:t>
      </w:r>
    </w:p>
    <w:p w:rsidR="00721EEB" w:rsidRPr="00E8289B" w:rsidRDefault="00721EEB" w:rsidP="00E8289B">
      <w:pPr>
        <w:numPr>
          <w:ilvl w:val="0"/>
          <w:numId w:val="4"/>
        </w:numPr>
        <w:jc w:val="both"/>
      </w:pPr>
      <w:r w:rsidRPr="00E8289B">
        <w:rPr>
          <w:color w:val="333333"/>
        </w:rPr>
        <w:t>совершенствование методического и профессионального мастерства учителей;</w:t>
      </w:r>
    </w:p>
    <w:p w:rsidR="00721EEB" w:rsidRPr="00E8289B" w:rsidRDefault="00721EEB" w:rsidP="00E8289B">
      <w:pPr>
        <w:numPr>
          <w:ilvl w:val="0"/>
          <w:numId w:val="4"/>
        </w:numPr>
        <w:jc w:val="both"/>
      </w:pPr>
      <w:r w:rsidRPr="00E8289B">
        <w:rPr>
          <w:color w:val="333333"/>
        </w:rPr>
        <w:t>организация взаимопомощи для обеспечения соответствия современным требованиям к обучению, воспитанию и развитию школьников;</w:t>
      </w:r>
    </w:p>
    <w:p w:rsidR="00721EEB" w:rsidRPr="00E8289B" w:rsidRDefault="00721EEB" w:rsidP="00E8289B">
      <w:pPr>
        <w:numPr>
          <w:ilvl w:val="0"/>
          <w:numId w:val="4"/>
        </w:numPr>
        <w:jc w:val="both"/>
      </w:pPr>
      <w:r w:rsidRPr="00E8289B">
        <w:rPr>
          <w:color w:val="333333"/>
        </w:rPr>
        <w:t>объединение педагогов, участвующих в научно–педагогическом исследовании и научно –   практическом поиске при совершенствовании учебно–воспитательного процесса.</w:t>
      </w:r>
    </w:p>
    <w:p w:rsidR="00721EEB" w:rsidRPr="00E8289B" w:rsidRDefault="00721EEB" w:rsidP="00E8289B">
      <w:pPr>
        <w:jc w:val="both"/>
      </w:pPr>
    </w:p>
    <w:p w:rsidR="00721EEB" w:rsidRPr="00E8289B" w:rsidRDefault="00721EEB" w:rsidP="00E8289B">
      <w:pPr>
        <w:jc w:val="both"/>
      </w:pPr>
    </w:p>
    <w:p w:rsidR="00721EEB" w:rsidRPr="00E8289B" w:rsidRDefault="00721EEB" w:rsidP="00E8289B">
      <w:pPr>
        <w:jc w:val="both"/>
      </w:pPr>
    </w:p>
    <w:p w:rsidR="00721EEB" w:rsidRPr="00E8289B" w:rsidRDefault="00721EEB" w:rsidP="00E8289B">
      <w:pPr>
        <w:jc w:val="both"/>
      </w:pPr>
    </w:p>
    <w:p w:rsidR="00721EEB" w:rsidRPr="00E8289B" w:rsidRDefault="00721EEB" w:rsidP="00E8289B">
      <w:pPr>
        <w:jc w:val="both"/>
      </w:pPr>
    </w:p>
    <w:p w:rsidR="00721EEB" w:rsidRPr="00E8289B" w:rsidRDefault="00721EEB" w:rsidP="00E8289B">
      <w:pPr>
        <w:jc w:val="both"/>
      </w:pPr>
    </w:p>
    <w:p w:rsidR="00721EEB" w:rsidRPr="00E8289B" w:rsidRDefault="00721EEB" w:rsidP="00E8289B">
      <w:pPr>
        <w:jc w:val="both"/>
      </w:pPr>
    </w:p>
    <w:p w:rsidR="00721EEB" w:rsidRPr="00E8289B" w:rsidRDefault="00721EEB" w:rsidP="00E8289B">
      <w:pPr>
        <w:jc w:val="center"/>
        <w:rPr>
          <w:b/>
          <w:i/>
        </w:rPr>
      </w:pPr>
      <w:r w:rsidRPr="00E8289B">
        <w:rPr>
          <w:b/>
          <w:i/>
        </w:rPr>
        <w:t>Задачи</w:t>
      </w:r>
    </w:p>
    <w:p w:rsidR="00721EEB" w:rsidRPr="00E8289B" w:rsidRDefault="00721EEB" w:rsidP="00E8289B">
      <w:pPr>
        <w:numPr>
          <w:ilvl w:val="0"/>
          <w:numId w:val="2"/>
        </w:numPr>
        <w:jc w:val="both"/>
      </w:pPr>
      <w:r w:rsidRPr="00E8289B">
        <w:t xml:space="preserve">обеспечение освоения и использования  технологи и полного усвоения материала; </w:t>
      </w:r>
    </w:p>
    <w:p w:rsidR="00721EEB" w:rsidRPr="00E8289B" w:rsidRDefault="00721EEB" w:rsidP="00E8289B">
      <w:pPr>
        <w:numPr>
          <w:ilvl w:val="0"/>
          <w:numId w:val="2"/>
        </w:numPr>
        <w:jc w:val="both"/>
      </w:pPr>
      <w:r w:rsidRPr="00E8289B">
        <w:t>изучение и выработка путей реализации определенной проблемы с целью повышения профессиональной компетентности учителя;</w:t>
      </w:r>
    </w:p>
    <w:p w:rsidR="00721EEB" w:rsidRPr="00E8289B" w:rsidRDefault="00721EEB" w:rsidP="00E8289B">
      <w:pPr>
        <w:numPr>
          <w:ilvl w:val="0"/>
          <w:numId w:val="2"/>
        </w:numPr>
        <w:jc w:val="both"/>
      </w:pPr>
      <w:r w:rsidRPr="00E8289B">
        <w:t>разработка практических рекомендаций М.В. Кларина по решению проблемы;</w:t>
      </w:r>
    </w:p>
    <w:p w:rsidR="00721EEB" w:rsidRPr="00E8289B" w:rsidRDefault="00721EEB" w:rsidP="00E8289B">
      <w:pPr>
        <w:numPr>
          <w:ilvl w:val="0"/>
          <w:numId w:val="2"/>
        </w:numPr>
        <w:jc w:val="both"/>
      </w:pPr>
      <w:r w:rsidRPr="00E8289B">
        <w:t xml:space="preserve">повышение уровня методической подготовленности педагогов; </w:t>
      </w:r>
    </w:p>
    <w:p w:rsidR="00721EEB" w:rsidRPr="00E8289B" w:rsidRDefault="00721EEB" w:rsidP="00E8289B">
      <w:pPr>
        <w:numPr>
          <w:ilvl w:val="0"/>
          <w:numId w:val="2"/>
        </w:numPr>
        <w:jc w:val="both"/>
      </w:pPr>
      <w:r w:rsidRPr="00E8289B">
        <w:t xml:space="preserve">обмен опытом успешной педагогической деятельности; </w:t>
      </w:r>
    </w:p>
    <w:p w:rsidR="00721EEB" w:rsidRPr="00E8289B" w:rsidRDefault="00721EEB" w:rsidP="00E8289B">
      <w:pPr>
        <w:numPr>
          <w:ilvl w:val="0"/>
          <w:numId w:val="2"/>
        </w:numPr>
        <w:jc w:val="both"/>
      </w:pPr>
      <w:r w:rsidRPr="00E8289B">
        <w:t xml:space="preserve">выявление, пропаганда и тиражирование новых подходов к организации обучения и воспитания; </w:t>
      </w:r>
    </w:p>
    <w:p w:rsidR="00721EEB" w:rsidRPr="00E8289B" w:rsidRDefault="00721EEB" w:rsidP="00E8289B">
      <w:pPr>
        <w:numPr>
          <w:ilvl w:val="0"/>
          <w:numId w:val="2"/>
        </w:numPr>
        <w:jc w:val="both"/>
      </w:pPr>
      <w:r w:rsidRPr="00E8289B">
        <w:t>создание условий для непрерывного педагогического образования учителей;</w:t>
      </w:r>
    </w:p>
    <w:p w:rsidR="00721EEB" w:rsidRPr="00E8289B" w:rsidRDefault="00721EEB" w:rsidP="00E8289B">
      <w:pPr>
        <w:numPr>
          <w:ilvl w:val="0"/>
          <w:numId w:val="2"/>
        </w:numPr>
        <w:jc w:val="both"/>
      </w:pPr>
      <w:r w:rsidRPr="00E8289B">
        <w:t>создание условий для разработки проектов, программ</w:t>
      </w:r>
    </w:p>
    <w:p w:rsidR="00721EEB" w:rsidRPr="00E8289B" w:rsidRDefault="00721EEB" w:rsidP="00E8289B">
      <w:pPr>
        <w:rPr>
          <w:lang w:eastAsia="en-US"/>
        </w:rPr>
      </w:pPr>
    </w:p>
    <w:p w:rsidR="00721EEB" w:rsidRPr="00E8289B" w:rsidRDefault="00721EEB" w:rsidP="00E8289B"/>
    <w:p w:rsidR="00721EEB" w:rsidRPr="00E8289B" w:rsidRDefault="00721EEB" w:rsidP="00E8289B"/>
    <w:p w:rsidR="00721EEB" w:rsidRPr="00E8289B" w:rsidRDefault="00721EEB" w:rsidP="00E8289B"/>
    <w:p w:rsidR="00721EEB" w:rsidRPr="00E8289B" w:rsidRDefault="00721EEB" w:rsidP="00E8289B"/>
    <w:p w:rsidR="00721EEB" w:rsidRPr="00E8289B" w:rsidRDefault="00721EEB" w:rsidP="00E8289B"/>
    <w:p w:rsidR="00721EEB" w:rsidRPr="00E8289B" w:rsidRDefault="00721EEB" w:rsidP="00E8289B"/>
    <w:p w:rsidR="00721EEB" w:rsidRPr="00E8289B" w:rsidRDefault="00721EEB" w:rsidP="00E8289B"/>
    <w:p w:rsidR="00721EEB" w:rsidRPr="00E8289B" w:rsidRDefault="00721EEB" w:rsidP="00E8289B"/>
    <w:p w:rsidR="00721EEB" w:rsidRPr="00E8289B" w:rsidRDefault="00721EEB" w:rsidP="00E8289B"/>
    <w:p w:rsidR="00721EEB" w:rsidRPr="00E8289B" w:rsidRDefault="00721EEB" w:rsidP="00E8289B"/>
    <w:p w:rsidR="00721EEB" w:rsidRPr="00E8289B" w:rsidRDefault="00721EEB" w:rsidP="00E8289B"/>
    <w:p w:rsidR="00721EEB" w:rsidRPr="00E8289B" w:rsidRDefault="00721EEB" w:rsidP="00E8289B"/>
    <w:p w:rsidR="00721EEB" w:rsidRPr="00E8289B" w:rsidRDefault="00721EEB" w:rsidP="00E8289B"/>
    <w:p w:rsidR="00721EEB" w:rsidRPr="00E8289B" w:rsidRDefault="00721EEB" w:rsidP="00E8289B"/>
    <w:p w:rsidR="00721EEB" w:rsidRPr="00E8289B" w:rsidRDefault="00721EEB" w:rsidP="00E8289B"/>
    <w:p w:rsidR="00721EEB" w:rsidRPr="00E8289B" w:rsidRDefault="00721EEB" w:rsidP="00E8289B"/>
    <w:p w:rsidR="00721EEB" w:rsidRPr="00E8289B" w:rsidRDefault="00721EEB" w:rsidP="00E8289B"/>
    <w:p w:rsidR="00721EEB" w:rsidRPr="00E8289B" w:rsidRDefault="00721EEB" w:rsidP="00E8289B"/>
    <w:p w:rsidR="00721EEB" w:rsidRPr="00E8289B" w:rsidRDefault="00721EEB" w:rsidP="00E8289B"/>
    <w:p w:rsidR="00721EEB" w:rsidRPr="00E8289B" w:rsidRDefault="00721EEB" w:rsidP="00E8289B"/>
    <w:p w:rsidR="00721EEB" w:rsidRDefault="00721EEB" w:rsidP="00E8289B"/>
    <w:p w:rsidR="00721EEB" w:rsidRDefault="00721EEB" w:rsidP="00E8289B"/>
    <w:p w:rsidR="00721EEB" w:rsidRDefault="00721EEB" w:rsidP="00E8289B"/>
    <w:p w:rsidR="00721EEB" w:rsidRDefault="00721EEB" w:rsidP="00E8289B"/>
    <w:p w:rsidR="00721EEB" w:rsidRDefault="00721EEB" w:rsidP="00E8289B"/>
    <w:p w:rsidR="00721EEB" w:rsidRDefault="00721EEB" w:rsidP="00E8289B"/>
    <w:p w:rsidR="00721EEB" w:rsidRDefault="00721EEB" w:rsidP="00E8289B"/>
    <w:p w:rsidR="00721EEB" w:rsidRPr="00E8289B" w:rsidRDefault="00721EEB" w:rsidP="00E8289B"/>
    <w:p w:rsidR="00721EEB" w:rsidRPr="00E8289B" w:rsidRDefault="00721EEB" w:rsidP="00E8289B">
      <w:pPr>
        <w:tabs>
          <w:tab w:val="left" w:pos="1854"/>
        </w:tabs>
        <w:jc w:val="center"/>
        <w:rPr>
          <w:b/>
          <w:i/>
        </w:rPr>
      </w:pPr>
      <w:r w:rsidRPr="00E8289B">
        <w:rPr>
          <w:b/>
          <w:i/>
        </w:rPr>
        <w:t>План   работы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34"/>
        <w:gridCol w:w="4251"/>
        <w:gridCol w:w="1419"/>
        <w:gridCol w:w="2693"/>
      </w:tblGrid>
      <w:tr w:rsidR="00721EEB" w:rsidRPr="00E8289B" w:rsidTr="00680790">
        <w:tc>
          <w:tcPr>
            <w:tcW w:w="534" w:type="dxa"/>
          </w:tcPr>
          <w:p w:rsidR="00721EEB" w:rsidRPr="00E8289B" w:rsidRDefault="00721EEB" w:rsidP="00E8289B">
            <w:pPr>
              <w:jc w:val="center"/>
              <w:rPr>
                <w:b/>
              </w:rPr>
            </w:pPr>
            <w:r w:rsidRPr="00E8289B">
              <w:rPr>
                <w:b/>
              </w:rPr>
              <w:t>№</w:t>
            </w:r>
          </w:p>
        </w:tc>
        <w:tc>
          <w:tcPr>
            <w:tcW w:w="4251" w:type="dxa"/>
          </w:tcPr>
          <w:p w:rsidR="00721EEB" w:rsidRPr="00E8289B" w:rsidRDefault="00721EEB" w:rsidP="00E8289B">
            <w:pPr>
              <w:jc w:val="center"/>
              <w:rPr>
                <w:b/>
              </w:rPr>
            </w:pPr>
            <w:r w:rsidRPr="00E8289B">
              <w:rPr>
                <w:b/>
              </w:rPr>
              <w:t>Тема, содержание деятельности</w:t>
            </w:r>
          </w:p>
        </w:tc>
        <w:tc>
          <w:tcPr>
            <w:tcW w:w="1419" w:type="dxa"/>
          </w:tcPr>
          <w:p w:rsidR="00721EEB" w:rsidRPr="00E8289B" w:rsidRDefault="00721EEB" w:rsidP="00E8289B">
            <w:pPr>
              <w:jc w:val="center"/>
              <w:rPr>
                <w:b/>
              </w:rPr>
            </w:pPr>
            <w:r w:rsidRPr="00E8289B">
              <w:rPr>
                <w:b/>
              </w:rPr>
              <w:t>Сроки</w:t>
            </w:r>
          </w:p>
        </w:tc>
        <w:tc>
          <w:tcPr>
            <w:tcW w:w="2693" w:type="dxa"/>
          </w:tcPr>
          <w:p w:rsidR="00721EEB" w:rsidRPr="00E8289B" w:rsidRDefault="00721EEB" w:rsidP="00E8289B">
            <w:pPr>
              <w:jc w:val="center"/>
              <w:rPr>
                <w:b/>
              </w:rPr>
            </w:pPr>
            <w:r w:rsidRPr="00E8289B">
              <w:rPr>
                <w:b/>
              </w:rPr>
              <w:t>Ответственные</w:t>
            </w:r>
          </w:p>
        </w:tc>
      </w:tr>
      <w:tr w:rsidR="00721EEB" w:rsidRPr="00E8289B" w:rsidTr="00680790">
        <w:tc>
          <w:tcPr>
            <w:tcW w:w="534" w:type="dxa"/>
          </w:tcPr>
          <w:p w:rsidR="00721EEB" w:rsidRPr="00E8289B" w:rsidRDefault="00721EEB" w:rsidP="00E8289B">
            <w:pPr>
              <w:jc w:val="center"/>
            </w:pPr>
            <w:r w:rsidRPr="00E8289B">
              <w:t>1</w:t>
            </w:r>
          </w:p>
        </w:tc>
        <w:tc>
          <w:tcPr>
            <w:tcW w:w="4251" w:type="dxa"/>
          </w:tcPr>
          <w:p w:rsidR="00721EEB" w:rsidRPr="00E8289B" w:rsidRDefault="00721EEB" w:rsidP="00E8289B">
            <w:pPr>
              <w:jc w:val="center"/>
            </w:pPr>
            <w:r w:rsidRPr="00E8289B">
              <w:t>Обсуждение и утверждение плана работы</w:t>
            </w:r>
          </w:p>
          <w:p w:rsidR="00721EEB" w:rsidRPr="00E8289B" w:rsidRDefault="00721EEB" w:rsidP="00E8289B">
            <w:pPr>
              <w:jc w:val="center"/>
            </w:pPr>
            <w:r w:rsidRPr="00E8289B">
              <w:t>Знакомство с технологией полного усвоения материала.</w:t>
            </w:r>
          </w:p>
        </w:tc>
        <w:tc>
          <w:tcPr>
            <w:tcW w:w="1419" w:type="dxa"/>
          </w:tcPr>
          <w:p w:rsidR="00721EEB" w:rsidRPr="00E8289B" w:rsidRDefault="00721EEB" w:rsidP="00E8289B">
            <w:pPr>
              <w:jc w:val="center"/>
            </w:pPr>
            <w:r w:rsidRPr="00E8289B">
              <w:t>октябрь</w:t>
            </w:r>
          </w:p>
        </w:tc>
        <w:tc>
          <w:tcPr>
            <w:tcW w:w="2693" w:type="dxa"/>
          </w:tcPr>
          <w:p w:rsidR="00721EEB" w:rsidRPr="00E8289B" w:rsidRDefault="00721EEB" w:rsidP="00E8289B">
            <w:pPr>
              <w:jc w:val="center"/>
            </w:pPr>
            <w:r w:rsidRPr="00E8289B">
              <w:t>Патюкова В.В.</w:t>
            </w:r>
          </w:p>
        </w:tc>
      </w:tr>
      <w:tr w:rsidR="00721EEB" w:rsidRPr="00E8289B" w:rsidTr="00680790">
        <w:tc>
          <w:tcPr>
            <w:tcW w:w="534" w:type="dxa"/>
          </w:tcPr>
          <w:p w:rsidR="00721EEB" w:rsidRPr="00E8289B" w:rsidRDefault="00721EEB" w:rsidP="00E8289B">
            <w:pPr>
              <w:jc w:val="center"/>
            </w:pPr>
            <w:r w:rsidRPr="00E8289B">
              <w:t>2</w:t>
            </w:r>
          </w:p>
        </w:tc>
        <w:tc>
          <w:tcPr>
            <w:tcW w:w="4251" w:type="dxa"/>
          </w:tcPr>
          <w:p w:rsidR="00721EEB" w:rsidRPr="00E8289B" w:rsidRDefault="00721EEB" w:rsidP="00E8289B">
            <w:pPr>
              <w:jc w:val="center"/>
            </w:pPr>
            <w:r w:rsidRPr="00E8289B">
              <w:t>Самостоятельная работа как один из методов формирования личностных и метапредметных результатов.</w:t>
            </w:r>
          </w:p>
        </w:tc>
        <w:tc>
          <w:tcPr>
            <w:tcW w:w="1419" w:type="dxa"/>
          </w:tcPr>
          <w:p w:rsidR="00721EEB" w:rsidRPr="00E8289B" w:rsidRDefault="00721EEB" w:rsidP="00E8289B">
            <w:r w:rsidRPr="00E8289B">
              <w:t>октябрь-ноябрь</w:t>
            </w:r>
          </w:p>
        </w:tc>
        <w:tc>
          <w:tcPr>
            <w:tcW w:w="2693" w:type="dxa"/>
          </w:tcPr>
          <w:p w:rsidR="00721EEB" w:rsidRPr="00E8289B" w:rsidRDefault="00721EEB" w:rsidP="00E8289B">
            <w:pPr>
              <w:jc w:val="center"/>
            </w:pPr>
            <w:r w:rsidRPr="00E8289B">
              <w:t>Патюкова В.В.</w:t>
            </w:r>
          </w:p>
        </w:tc>
      </w:tr>
      <w:tr w:rsidR="00721EEB" w:rsidRPr="00E8289B" w:rsidTr="00680790">
        <w:tc>
          <w:tcPr>
            <w:tcW w:w="534" w:type="dxa"/>
          </w:tcPr>
          <w:p w:rsidR="00721EEB" w:rsidRPr="00E8289B" w:rsidRDefault="00721EEB" w:rsidP="00E8289B">
            <w:pPr>
              <w:jc w:val="center"/>
            </w:pPr>
            <w:r w:rsidRPr="00E8289B">
              <w:t>3</w:t>
            </w:r>
          </w:p>
        </w:tc>
        <w:tc>
          <w:tcPr>
            <w:tcW w:w="4251" w:type="dxa"/>
          </w:tcPr>
          <w:p w:rsidR="00721EEB" w:rsidRPr="00E8289B" w:rsidRDefault="00721EEB" w:rsidP="00E8289B">
            <w:pPr>
              <w:jc w:val="center"/>
            </w:pPr>
            <w:r w:rsidRPr="00E8289B">
              <w:t>Мастер-класс.</w:t>
            </w:r>
          </w:p>
          <w:p w:rsidR="00721EEB" w:rsidRPr="00E8289B" w:rsidRDefault="00721EEB" w:rsidP="00E8289B">
            <w:pPr>
              <w:jc w:val="center"/>
            </w:pPr>
          </w:p>
        </w:tc>
        <w:tc>
          <w:tcPr>
            <w:tcW w:w="1419" w:type="dxa"/>
          </w:tcPr>
          <w:p w:rsidR="00721EEB" w:rsidRPr="00E8289B" w:rsidRDefault="00721EEB" w:rsidP="00E8289B">
            <w:r w:rsidRPr="00E8289B">
              <w:t>декабрь</w:t>
            </w:r>
          </w:p>
        </w:tc>
        <w:tc>
          <w:tcPr>
            <w:tcW w:w="2693" w:type="dxa"/>
          </w:tcPr>
          <w:p w:rsidR="00721EEB" w:rsidRPr="00E8289B" w:rsidRDefault="00721EEB" w:rsidP="00E8289B">
            <w:pPr>
              <w:jc w:val="center"/>
            </w:pPr>
            <w:r w:rsidRPr="00E8289B">
              <w:t>Участники группы</w:t>
            </w:r>
          </w:p>
        </w:tc>
      </w:tr>
      <w:tr w:rsidR="00721EEB" w:rsidRPr="00E8289B" w:rsidTr="00680790">
        <w:tc>
          <w:tcPr>
            <w:tcW w:w="534" w:type="dxa"/>
          </w:tcPr>
          <w:p w:rsidR="00721EEB" w:rsidRPr="00E8289B" w:rsidRDefault="00721EEB" w:rsidP="00E8289B">
            <w:pPr>
              <w:jc w:val="center"/>
            </w:pPr>
            <w:r w:rsidRPr="00E8289B">
              <w:t>4</w:t>
            </w:r>
          </w:p>
        </w:tc>
        <w:tc>
          <w:tcPr>
            <w:tcW w:w="4251" w:type="dxa"/>
          </w:tcPr>
          <w:p w:rsidR="00721EEB" w:rsidRPr="00E8289B" w:rsidRDefault="00721EEB" w:rsidP="00E8289B">
            <w:pPr>
              <w:jc w:val="center"/>
            </w:pPr>
            <w:r w:rsidRPr="00E8289B">
              <w:t>Подведение итогов работы проблемной группы.</w:t>
            </w:r>
          </w:p>
        </w:tc>
        <w:tc>
          <w:tcPr>
            <w:tcW w:w="1419" w:type="dxa"/>
          </w:tcPr>
          <w:p w:rsidR="00721EEB" w:rsidRPr="00E8289B" w:rsidRDefault="00721EEB" w:rsidP="00E8289B">
            <w:r w:rsidRPr="00E8289B">
              <w:t>декабрь</w:t>
            </w:r>
          </w:p>
        </w:tc>
        <w:tc>
          <w:tcPr>
            <w:tcW w:w="2693" w:type="dxa"/>
          </w:tcPr>
          <w:p w:rsidR="00721EEB" w:rsidRPr="00E8289B" w:rsidRDefault="00721EEB" w:rsidP="00E8289B">
            <w:pPr>
              <w:jc w:val="center"/>
            </w:pPr>
            <w:r w:rsidRPr="00E8289B">
              <w:t>Инициативная группа</w:t>
            </w:r>
          </w:p>
        </w:tc>
      </w:tr>
      <w:tr w:rsidR="00721EEB" w:rsidRPr="00E8289B" w:rsidTr="00680790">
        <w:tc>
          <w:tcPr>
            <w:tcW w:w="534" w:type="dxa"/>
          </w:tcPr>
          <w:p w:rsidR="00721EEB" w:rsidRPr="00E8289B" w:rsidRDefault="00721EEB" w:rsidP="00E8289B">
            <w:pPr>
              <w:jc w:val="center"/>
            </w:pPr>
            <w:r w:rsidRPr="00E8289B">
              <w:t>5.</w:t>
            </w:r>
          </w:p>
        </w:tc>
        <w:tc>
          <w:tcPr>
            <w:tcW w:w="4251" w:type="dxa"/>
          </w:tcPr>
          <w:p w:rsidR="00721EEB" w:rsidRPr="00E8289B" w:rsidRDefault="00721EEB" w:rsidP="00E8289B">
            <w:pPr>
              <w:jc w:val="center"/>
            </w:pPr>
          </w:p>
        </w:tc>
        <w:tc>
          <w:tcPr>
            <w:tcW w:w="1419" w:type="dxa"/>
          </w:tcPr>
          <w:p w:rsidR="00721EEB" w:rsidRPr="00E8289B" w:rsidRDefault="00721EEB" w:rsidP="00E8289B">
            <w:pPr>
              <w:jc w:val="center"/>
            </w:pPr>
          </w:p>
        </w:tc>
        <w:tc>
          <w:tcPr>
            <w:tcW w:w="2693" w:type="dxa"/>
          </w:tcPr>
          <w:p w:rsidR="00721EEB" w:rsidRPr="00E8289B" w:rsidRDefault="00721EEB" w:rsidP="00E8289B">
            <w:pPr>
              <w:jc w:val="center"/>
            </w:pPr>
          </w:p>
        </w:tc>
      </w:tr>
    </w:tbl>
    <w:p w:rsidR="00721EEB" w:rsidRPr="00E8289B" w:rsidRDefault="00721EEB" w:rsidP="00E8289B">
      <w:pPr>
        <w:jc w:val="center"/>
        <w:rPr>
          <w:b/>
          <w:i/>
        </w:rPr>
      </w:pPr>
    </w:p>
    <w:p w:rsidR="00721EEB" w:rsidRPr="00E8289B" w:rsidRDefault="00721EEB" w:rsidP="00E8289B">
      <w:pPr>
        <w:jc w:val="center"/>
        <w:rPr>
          <w:b/>
          <w:i/>
        </w:rPr>
      </w:pPr>
      <w:r w:rsidRPr="00E8289B">
        <w:rPr>
          <w:b/>
          <w:i/>
        </w:rPr>
        <w:t>Состав работающих в творческой группе учителей – предметников по теме «Технология и полного усвоения материала »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52"/>
        <w:gridCol w:w="3261"/>
        <w:gridCol w:w="2126"/>
        <w:gridCol w:w="2399"/>
      </w:tblGrid>
      <w:tr w:rsidR="00721EEB" w:rsidRPr="00E8289B" w:rsidTr="00680790">
        <w:tc>
          <w:tcPr>
            <w:tcW w:w="852" w:type="dxa"/>
          </w:tcPr>
          <w:p w:rsidR="00721EEB" w:rsidRPr="00E8289B" w:rsidRDefault="00721EEB" w:rsidP="00E8289B">
            <w:pPr>
              <w:jc w:val="center"/>
              <w:rPr>
                <w:b/>
              </w:rPr>
            </w:pPr>
            <w:r w:rsidRPr="00E8289B">
              <w:rPr>
                <w:b/>
              </w:rPr>
              <w:t>№</w:t>
            </w:r>
          </w:p>
        </w:tc>
        <w:tc>
          <w:tcPr>
            <w:tcW w:w="3261" w:type="dxa"/>
          </w:tcPr>
          <w:p w:rsidR="00721EEB" w:rsidRPr="00E8289B" w:rsidRDefault="00721EEB" w:rsidP="00E8289B">
            <w:pPr>
              <w:jc w:val="center"/>
              <w:rPr>
                <w:b/>
              </w:rPr>
            </w:pPr>
            <w:r w:rsidRPr="00E8289B">
              <w:rPr>
                <w:b/>
              </w:rPr>
              <w:t>Фамилия, имя, отчество</w:t>
            </w:r>
          </w:p>
        </w:tc>
        <w:tc>
          <w:tcPr>
            <w:tcW w:w="2126" w:type="dxa"/>
          </w:tcPr>
          <w:p w:rsidR="00721EEB" w:rsidRPr="00E8289B" w:rsidRDefault="00721EEB" w:rsidP="00E8289B">
            <w:pPr>
              <w:jc w:val="center"/>
              <w:rPr>
                <w:b/>
              </w:rPr>
            </w:pPr>
            <w:r w:rsidRPr="00E8289B">
              <w:rPr>
                <w:b/>
              </w:rPr>
              <w:t>Предмет</w:t>
            </w:r>
          </w:p>
        </w:tc>
        <w:tc>
          <w:tcPr>
            <w:tcW w:w="2399" w:type="dxa"/>
          </w:tcPr>
          <w:p w:rsidR="00721EEB" w:rsidRPr="00E8289B" w:rsidRDefault="00721EEB" w:rsidP="00E8289B">
            <w:pPr>
              <w:jc w:val="center"/>
              <w:rPr>
                <w:b/>
              </w:rPr>
            </w:pPr>
            <w:r w:rsidRPr="00E8289B">
              <w:rPr>
                <w:b/>
              </w:rPr>
              <w:t>Квалификационная категория</w:t>
            </w:r>
          </w:p>
        </w:tc>
      </w:tr>
      <w:tr w:rsidR="00721EEB" w:rsidRPr="00E8289B" w:rsidTr="00680790">
        <w:tc>
          <w:tcPr>
            <w:tcW w:w="852" w:type="dxa"/>
          </w:tcPr>
          <w:p w:rsidR="00721EEB" w:rsidRPr="00E8289B" w:rsidRDefault="00721EEB" w:rsidP="00E8289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721EEB" w:rsidRPr="00E8289B" w:rsidRDefault="00721EEB" w:rsidP="00E8289B">
            <w:r w:rsidRPr="00E8289B">
              <w:t>Баскова Т.А.</w:t>
            </w:r>
          </w:p>
        </w:tc>
        <w:tc>
          <w:tcPr>
            <w:tcW w:w="2126" w:type="dxa"/>
          </w:tcPr>
          <w:p w:rsidR="00721EEB" w:rsidRPr="00E8289B" w:rsidRDefault="00721EEB" w:rsidP="00E8289B">
            <w:pPr>
              <w:jc w:val="center"/>
            </w:pPr>
            <w:r w:rsidRPr="00E8289B">
              <w:t>нач. классы</w:t>
            </w:r>
          </w:p>
        </w:tc>
        <w:tc>
          <w:tcPr>
            <w:tcW w:w="2399" w:type="dxa"/>
          </w:tcPr>
          <w:p w:rsidR="00721EEB" w:rsidRPr="00E8289B" w:rsidRDefault="00721EEB" w:rsidP="00E8289B">
            <w:pPr>
              <w:jc w:val="center"/>
            </w:pPr>
            <w:r w:rsidRPr="00E8289B">
              <w:t>высшая</w:t>
            </w:r>
          </w:p>
        </w:tc>
      </w:tr>
      <w:tr w:rsidR="00721EEB" w:rsidRPr="00E8289B" w:rsidTr="00680790">
        <w:tc>
          <w:tcPr>
            <w:tcW w:w="852" w:type="dxa"/>
          </w:tcPr>
          <w:p w:rsidR="00721EEB" w:rsidRPr="00E8289B" w:rsidRDefault="00721EEB" w:rsidP="00E8289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721EEB" w:rsidRPr="00E8289B" w:rsidRDefault="00721EEB" w:rsidP="00E8289B">
            <w:r w:rsidRPr="00E8289B">
              <w:t>Емельченко Т. И.</w:t>
            </w:r>
          </w:p>
        </w:tc>
        <w:tc>
          <w:tcPr>
            <w:tcW w:w="2126" w:type="dxa"/>
          </w:tcPr>
          <w:p w:rsidR="00721EEB" w:rsidRPr="00E8289B" w:rsidRDefault="00721EEB" w:rsidP="00E8289B">
            <w:pPr>
              <w:jc w:val="center"/>
            </w:pPr>
            <w:r w:rsidRPr="00E8289B">
              <w:t>нач. классы</w:t>
            </w:r>
          </w:p>
        </w:tc>
        <w:tc>
          <w:tcPr>
            <w:tcW w:w="2399" w:type="dxa"/>
          </w:tcPr>
          <w:p w:rsidR="00721EEB" w:rsidRPr="00E8289B" w:rsidRDefault="00721EEB" w:rsidP="00E8289B">
            <w:pPr>
              <w:jc w:val="center"/>
            </w:pPr>
            <w:r w:rsidRPr="00E8289B">
              <w:t>первая</w:t>
            </w:r>
          </w:p>
        </w:tc>
      </w:tr>
      <w:tr w:rsidR="00721EEB" w:rsidRPr="00E8289B" w:rsidTr="00680790">
        <w:tc>
          <w:tcPr>
            <w:tcW w:w="852" w:type="dxa"/>
          </w:tcPr>
          <w:p w:rsidR="00721EEB" w:rsidRPr="00E8289B" w:rsidRDefault="00721EEB" w:rsidP="00E8289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721EEB" w:rsidRPr="00E8289B" w:rsidRDefault="00721EEB" w:rsidP="00E8289B">
            <w:r w:rsidRPr="00E8289B">
              <w:t>Баскова Т.А.</w:t>
            </w:r>
          </w:p>
        </w:tc>
        <w:tc>
          <w:tcPr>
            <w:tcW w:w="2126" w:type="dxa"/>
          </w:tcPr>
          <w:p w:rsidR="00721EEB" w:rsidRPr="00E8289B" w:rsidRDefault="00721EEB" w:rsidP="00E8289B">
            <w:pPr>
              <w:jc w:val="center"/>
            </w:pPr>
            <w:r w:rsidRPr="00E8289B">
              <w:t>нач. классы</w:t>
            </w:r>
          </w:p>
        </w:tc>
        <w:tc>
          <w:tcPr>
            <w:tcW w:w="2399" w:type="dxa"/>
          </w:tcPr>
          <w:p w:rsidR="00721EEB" w:rsidRPr="00E8289B" w:rsidRDefault="00721EEB" w:rsidP="00E8289B">
            <w:pPr>
              <w:jc w:val="center"/>
            </w:pPr>
            <w:r w:rsidRPr="00E8289B">
              <w:t>высшая</w:t>
            </w:r>
          </w:p>
        </w:tc>
      </w:tr>
      <w:tr w:rsidR="00721EEB" w:rsidRPr="00E8289B" w:rsidTr="00680790">
        <w:tc>
          <w:tcPr>
            <w:tcW w:w="852" w:type="dxa"/>
          </w:tcPr>
          <w:p w:rsidR="00721EEB" w:rsidRPr="00E8289B" w:rsidRDefault="00721EEB" w:rsidP="00E8289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721EEB" w:rsidRPr="00E8289B" w:rsidRDefault="00721EEB" w:rsidP="00E8289B">
            <w:r w:rsidRPr="00E8289B">
              <w:t>Кашкина А.Н.</w:t>
            </w:r>
          </w:p>
        </w:tc>
        <w:tc>
          <w:tcPr>
            <w:tcW w:w="2126" w:type="dxa"/>
          </w:tcPr>
          <w:p w:rsidR="00721EEB" w:rsidRPr="00E8289B" w:rsidRDefault="00721EEB" w:rsidP="00E8289B">
            <w:pPr>
              <w:jc w:val="center"/>
            </w:pPr>
            <w:r w:rsidRPr="00E8289B">
              <w:t>нач. классы</w:t>
            </w:r>
          </w:p>
        </w:tc>
        <w:tc>
          <w:tcPr>
            <w:tcW w:w="2399" w:type="dxa"/>
          </w:tcPr>
          <w:p w:rsidR="00721EEB" w:rsidRPr="00E8289B" w:rsidRDefault="00721EEB" w:rsidP="00E8289B">
            <w:pPr>
              <w:jc w:val="center"/>
            </w:pPr>
            <w:r w:rsidRPr="00E8289B">
              <w:t>первая</w:t>
            </w:r>
          </w:p>
        </w:tc>
      </w:tr>
      <w:tr w:rsidR="00721EEB" w:rsidRPr="00E8289B" w:rsidTr="00680790">
        <w:tc>
          <w:tcPr>
            <w:tcW w:w="852" w:type="dxa"/>
          </w:tcPr>
          <w:p w:rsidR="00721EEB" w:rsidRPr="00E8289B" w:rsidRDefault="00721EEB" w:rsidP="00E8289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721EEB" w:rsidRPr="00E8289B" w:rsidRDefault="00721EEB" w:rsidP="00E8289B">
            <w:r w:rsidRPr="00E8289B">
              <w:t>Мулюкина С.И.</w:t>
            </w:r>
          </w:p>
        </w:tc>
        <w:tc>
          <w:tcPr>
            <w:tcW w:w="2126" w:type="dxa"/>
          </w:tcPr>
          <w:p w:rsidR="00721EEB" w:rsidRPr="00E8289B" w:rsidRDefault="00721EEB" w:rsidP="00E8289B">
            <w:pPr>
              <w:jc w:val="center"/>
            </w:pPr>
            <w:r w:rsidRPr="00E8289B">
              <w:t>нач. классы</w:t>
            </w:r>
          </w:p>
        </w:tc>
        <w:tc>
          <w:tcPr>
            <w:tcW w:w="2399" w:type="dxa"/>
          </w:tcPr>
          <w:p w:rsidR="00721EEB" w:rsidRPr="00E8289B" w:rsidRDefault="00721EEB" w:rsidP="00E8289B">
            <w:pPr>
              <w:jc w:val="center"/>
            </w:pPr>
            <w:r w:rsidRPr="00E8289B">
              <w:t>первая</w:t>
            </w:r>
          </w:p>
        </w:tc>
      </w:tr>
      <w:tr w:rsidR="00721EEB" w:rsidRPr="00E8289B" w:rsidTr="00680790">
        <w:tc>
          <w:tcPr>
            <w:tcW w:w="852" w:type="dxa"/>
          </w:tcPr>
          <w:p w:rsidR="00721EEB" w:rsidRPr="00E8289B" w:rsidRDefault="00721EEB" w:rsidP="00E8289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721EEB" w:rsidRPr="00E8289B" w:rsidRDefault="00721EEB" w:rsidP="00E8289B">
            <w:r w:rsidRPr="00E8289B">
              <w:t>Мордвинова Т.А.</w:t>
            </w:r>
          </w:p>
        </w:tc>
        <w:tc>
          <w:tcPr>
            <w:tcW w:w="2126" w:type="dxa"/>
          </w:tcPr>
          <w:p w:rsidR="00721EEB" w:rsidRPr="00E8289B" w:rsidRDefault="00721EEB" w:rsidP="00E8289B">
            <w:pPr>
              <w:jc w:val="center"/>
            </w:pPr>
            <w:r w:rsidRPr="00E8289B">
              <w:t>нач. классы</w:t>
            </w:r>
          </w:p>
        </w:tc>
        <w:tc>
          <w:tcPr>
            <w:tcW w:w="2399" w:type="dxa"/>
          </w:tcPr>
          <w:p w:rsidR="00721EEB" w:rsidRPr="00E8289B" w:rsidRDefault="00721EEB" w:rsidP="00E8289B">
            <w:pPr>
              <w:jc w:val="center"/>
            </w:pPr>
            <w:r w:rsidRPr="00E8289B">
              <w:t>первая</w:t>
            </w:r>
          </w:p>
        </w:tc>
      </w:tr>
      <w:tr w:rsidR="00721EEB" w:rsidRPr="00E8289B" w:rsidTr="00680790">
        <w:tc>
          <w:tcPr>
            <w:tcW w:w="852" w:type="dxa"/>
          </w:tcPr>
          <w:p w:rsidR="00721EEB" w:rsidRPr="00E8289B" w:rsidRDefault="00721EEB" w:rsidP="00E8289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721EEB" w:rsidRPr="00E8289B" w:rsidRDefault="00721EEB" w:rsidP="00E8289B">
            <w:r w:rsidRPr="00E8289B">
              <w:t>Хохлова М.Г.</w:t>
            </w:r>
          </w:p>
        </w:tc>
        <w:tc>
          <w:tcPr>
            <w:tcW w:w="2126" w:type="dxa"/>
          </w:tcPr>
          <w:p w:rsidR="00721EEB" w:rsidRPr="00E8289B" w:rsidRDefault="00721EEB" w:rsidP="00E8289B">
            <w:pPr>
              <w:jc w:val="center"/>
            </w:pPr>
            <w:r w:rsidRPr="00E8289B">
              <w:t>русский язык</w:t>
            </w:r>
          </w:p>
          <w:p w:rsidR="00721EEB" w:rsidRPr="00E8289B" w:rsidRDefault="00721EEB" w:rsidP="00E8289B">
            <w:pPr>
              <w:jc w:val="center"/>
            </w:pPr>
            <w:r w:rsidRPr="00E8289B">
              <w:t>литература</w:t>
            </w:r>
          </w:p>
        </w:tc>
        <w:tc>
          <w:tcPr>
            <w:tcW w:w="2399" w:type="dxa"/>
          </w:tcPr>
          <w:p w:rsidR="00721EEB" w:rsidRPr="00E8289B" w:rsidRDefault="00721EEB" w:rsidP="00E8289B">
            <w:pPr>
              <w:jc w:val="center"/>
            </w:pPr>
            <w:r w:rsidRPr="00E8289B">
              <w:t>высшая</w:t>
            </w:r>
          </w:p>
        </w:tc>
      </w:tr>
      <w:tr w:rsidR="00721EEB" w:rsidRPr="00E8289B" w:rsidTr="00680790">
        <w:tc>
          <w:tcPr>
            <w:tcW w:w="852" w:type="dxa"/>
          </w:tcPr>
          <w:p w:rsidR="00721EEB" w:rsidRPr="00E8289B" w:rsidRDefault="00721EEB" w:rsidP="00E8289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721EEB" w:rsidRPr="00E8289B" w:rsidRDefault="00721EEB" w:rsidP="00E8289B">
            <w:r w:rsidRPr="00E8289B">
              <w:t>Лаврентьева Н.В.</w:t>
            </w:r>
          </w:p>
        </w:tc>
        <w:tc>
          <w:tcPr>
            <w:tcW w:w="2126" w:type="dxa"/>
          </w:tcPr>
          <w:p w:rsidR="00721EEB" w:rsidRPr="00E8289B" w:rsidRDefault="00721EEB" w:rsidP="00E8289B">
            <w:pPr>
              <w:jc w:val="center"/>
            </w:pPr>
            <w:r w:rsidRPr="00E8289B">
              <w:t>русский язык</w:t>
            </w:r>
          </w:p>
          <w:p w:rsidR="00721EEB" w:rsidRPr="00E8289B" w:rsidRDefault="00721EEB" w:rsidP="00E8289B">
            <w:pPr>
              <w:jc w:val="center"/>
            </w:pPr>
            <w:r w:rsidRPr="00E8289B">
              <w:t>литература</w:t>
            </w:r>
          </w:p>
        </w:tc>
        <w:tc>
          <w:tcPr>
            <w:tcW w:w="2399" w:type="dxa"/>
          </w:tcPr>
          <w:p w:rsidR="00721EEB" w:rsidRPr="00E8289B" w:rsidRDefault="00721EEB" w:rsidP="00E8289B">
            <w:pPr>
              <w:jc w:val="center"/>
            </w:pPr>
            <w:r w:rsidRPr="00E8289B">
              <w:t>первая</w:t>
            </w:r>
          </w:p>
        </w:tc>
      </w:tr>
      <w:tr w:rsidR="00721EEB" w:rsidRPr="00E8289B" w:rsidTr="00680790">
        <w:tc>
          <w:tcPr>
            <w:tcW w:w="852" w:type="dxa"/>
          </w:tcPr>
          <w:p w:rsidR="00721EEB" w:rsidRPr="00E8289B" w:rsidRDefault="00721EEB" w:rsidP="00E8289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721EEB" w:rsidRPr="00E8289B" w:rsidRDefault="00721EEB" w:rsidP="00E8289B">
            <w:r w:rsidRPr="00E8289B">
              <w:t>Шайдурова О.О.</w:t>
            </w:r>
          </w:p>
        </w:tc>
        <w:tc>
          <w:tcPr>
            <w:tcW w:w="2126" w:type="dxa"/>
          </w:tcPr>
          <w:p w:rsidR="00721EEB" w:rsidRPr="00E8289B" w:rsidRDefault="00721EEB" w:rsidP="00E8289B">
            <w:pPr>
              <w:jc w:val="center"/>
            </w:pPr>
            <w:r w:rsidRPr="00E8289B">
              <w:t>физкультура</w:t>
            </w:r>
          </w:p>
        </w:tc>
        <w:tc>
          <w:tcPr>
            <w:tcW w:w="2399" w:type="dxa"/>
          </w:tcPr>
          <w:p w:rsidR="00721EEB" w:rsidRPr="00E8289B" w:rsidRDefault="00721EEB" w:rsidP="00E8289B">
            <w:pPr>
              <w:jc w:val="center"/>
            </w:pPr>
            <w:r w:rsidRPr="00E8289B">
              <w:t>первая</w:t>
            </w:r>
          </w:p>
        </w:tc>
      </w:tr>
      <w:tr w:rsidR="00721EEB" w:rsidRPr="00E8289B" w:rsidTr="00680790">
        <w:tc>
          <w:tcPr>
            <w:tcW w:w="852" w:type="dxa"/>
          </w:tcPr>
          <w:p w:rsidR="00721EEB" w:rsidRPr="00E8289B" w:rsidRDefault="00721EEB" w:rsidP="00E8289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721EEB" w:rsidRPr="00E8289B" w:rsidRDefault="00721EEB" w:rsidP="00E8289B">
            <w:r w:rsidRPr="00E8289B">
              <w:t>Переверзева И.К.</w:t>
            </w:r>
          </w:p>
        </w:tc>
        <w:tc>
          <w:tcPr>
            <w:tcW w:w="2126" w:type="dxa"/>
          </w:tcPr>
          <w:p w:rsidR="00721EEB" w:rsidRPr="00E8289B" w:rsidRDefault="00721EEB" w:rsidP="00E8289B">
            <w:pPr>
              <w:jc w:val="center"/>
            </w:pPr>
          </w:p>
        </w:tc>
        <w:tc>
          <w:tcPr>
            <w:tcW w:w="2399" w:type="dxa"/>
          </w:tcPr>
          <w:p w:rsidR="00721EEB" w:rsidRPr="00E8289B" w:rsidRDefault="00721EEB" w:rsidP="00E8289B">
            <w:pPr>
              <w:jc w:val="center"/>
            </w:pPr>
          </w:p>
        </w:tc>
      </w:tr>
      <w:tr w:rsidR="00721EEB" w:rsidRPr="00E8289B" w:rsidTr="00680790">
        <w:tc>
          <w:tcPr>
            <w:tcW w:w="852" w:type="dxa"/>
          </w:tcPr>
          <w:p w:rsidR="00721EEB" w:rsidRPr="00E8289B" w:rsidRDefault="00721EEB" w:rsidP="00E8289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721EEB" w:rsidRPr="00E8289B" w:rsidRDefault="00721EEB" w:rsidP="00E8289B">
            <w:r w:rsidRPr="00E8289B">
              <w:t>Асеева С.И.</w:t>
            </w:r>
          </w:p>
        </w:tc>
        <w:tc>
          <w:tcPr>
            <w:tcW w:w="2126" w:type="dxa"/>
          </w:tcPr>
          <w:p w:rsidR="00721EEB" w:rsidRPr="00E8289B" w:rsidRDefault="00721EEB" w:rsidP="00E8289B">
            <w:pPr>
              <w:jc w:val="center"/>
            </w:pPr>
            <w:r w:rsidRPr="00E8289B">
              <w:t>физкультура</w:t>
            </w:r>
          </w:p>
        </w:tc>
        <w:tc>
          <w:tcPr>
            <w:tcW w:w="2399" w:type="dxa"/>
          </w:tcPr>
          <w:p w:rsidR="00721EEB" w:rsidRPr="00E8289B" w:rsidRDefault="00721EEB" w:rsidP="00E8289B">
            <w:pPr>
              <w:jc w:val="center"/>
            </w:pPr>
            <w:r w:rsidRPr="00E8289B">
              <w:t>первая</w:t>
            </w:r>
          </w:p>
        </w:tc>
      </w:tr>
      <w:tr w:rsidR="00721EEB" w:rsidRPr="00E8289B" w:rsidTr="00680790">
        <w:tc>
          <w:tcPr>
            <w:tcW w:w="852" w:type="dxa"/>
          </w:tcPr>
          <w:p w:rsidR="00721EEB" w:rsidRPr="00E8289B" w:rsidRDefault="00721EEB" w:rsidP="00E8289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721EEB" w:rsidRPr="00E8289B" w:rsidRDefault="00721EEB" w:rsidP="00E8289B">
            <w:r w:rsidRPr="00E8289B">
              <w:t>Колобов И.А.</w:t>
            </w:r>
          </w:p>
        </w:tc>
        <w:tc>
          <w:tcPr>
            <w:tcW w:w="2126" w:type="dxa"/>
          </w:tcPr>
          <w:p w:rsidR="00721EEB" w:rsidRPr="00E8289B" w:rsidRDefault="00721EEB" w:rsidP="00E8289B">
            <w:pPr>
              <w:jc w:val="center"/>
            </w:pPr>
            <w:r w:rsidRPr="00E8289B">
              <w:t>информатика</w:t>
            </w:r>
          </w:p>
        </w:tc>
        <w:tc>
          <w:tcPr>
            <w:tcW w:w="2399" w:type="dxa"/>
          </w:tcPr>
          <w:p w:rsidR="00721EEB" w:rsidRPr="00E8289B" w:rsidRDefault="00721EEB" w:rsidP="00E8289B">
            <w:pPr>
              <w:jc w:val="center"/>
            </w:pPr>
            <w:r w:rsidRPr="00E8289B">
              <w:t>первая</w:t>
            </w:r>
          </w:p>
        </w:tc>
      </w:tr>
      <w:tr w:rsidR="00721EEB" w:rsidRPr="00E8289B" w:rsidTr="00680790">
        <w:tc>
          <w:tcPr>
            <w:tcW w:w="852" w:type="dxa"/>
          </w:tcPr>
          <w:p w:rsidR="00721EEB" w:rsidRPr="00E8289B" w:rsidRDefault="00721EEB" w:rsidP="00E8289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721EEB" w:rsidRPr="00E8289B" w:rsidRDefault="00721EEB" w:rsidP="00E8289B">
            <w:r w:rsidRPr="00E8289B">
              <w:t>Соболева В. И.</w:t>
            </w:r>
          </w:p>
        </w:tc>
        <w:tc>
          <w:tcPr>
            <w:tcW w:w="2126" w:type="dxa"/>
          </w:tcPr>
          <w:p w:rsidR="00721EEB" w:rsidRPr="00E8289B" w:rsidRDefault="00721EEB" w:rsidP="00E8289B">
            <w:pPr>
              <w:jc w:val="center"/>
            </w:pPr>
            <w:r w:rsidRPr="00E8289B">
              <w:t>математика</w:t>
            </w:r>
          </w:p>
        </w:tc>
        <w:tc>
          <w:tcPr>
            <w:tcW w:w="2399" w:type="dxa"/>
          </w:tcPr>
          <w:p w:rsidR="00721EEB" w:rsidRPr="00E8289B" w:rsidRDefault="00721EEB" w:rsidP="00E8289B">
            <w:pPr>
              <w:jc w:val="center"/>
            </w:pPr>
            <w:r w:rsidRPr="00E8289B">
              <w:t>первая</w:t>
            </w:r>
          </w:p>
        </w:tc>
      </w:tr>
      <w:tr w:rsidR="00721EEB" w:rsidRPr="00E8289B" w:rsidTr="00680790">
        <w:tc>
          <w:tcPr>
            <w:tcW w:w="852" w:type="dxa"/>
          </w:tcPr>
          <w:p w:rsidR="00721EEB" w:rsidRPr="00E8289B" w:rsidRDefault="00721EEB" w:rsidP="00E8289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721EEB" w:rsidRPr="00E8289B" w:rsidRDefault="00721EEB" w:rsidP="00E8289B">
            <w:r w:rsidRPr="00E8289B">
              <w:t>Зыкова А.В.</w:t>
            </w:r>
          </w:p>
        </w:tc>
        <w:tc>
          <w:tcPr>
            <w:tcW w:w="2126" w:type="dxa"/>
          </w:tcPr>
          <w:p w:rsidR="00721EEB" w:rsidRPr="00E8289B" w:rsidRDefault="00721EEB" w:rsidP="00E8289B">
            <w:pPr>
              <w:jc w:val="center"/>
            </w:pPr>
          </w:p>
        </w:tc>
        <w:tc>
          <w:tcPr>
            <w:tcW w:w="2399" w:type="dxa"/>
          </w:tcPr>
          <w:p w:rsidR="00721EEB" w:rsidRPr="00E8289B" w:rsidRDefault="00721EEB" w:rsidP="00E8289B">
            <w:pPr>
              <w:jc w:val="center"/>
            </w:pPr>
          </w:p>
        </w:tc>
      </w:tr>
      <w:tr w:rsidR="00721EEB" w:rsidRPr="00E8289B" w:rsidTr="00680790">
        <w:tc>
          <w:tcPr>
            <w:tcW w:w="852" w:type="dxa"/>
          </w:tcPr>
          <w:p w:rsidR="00721EEB" w:rsidRPr="00E8289B" w:rsidRDefault="00721EEB" w:rsidP="00E8289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721EEB" w:rsidRPr="00E8289B" w:rsidRDefault="00721EEB" w:rsidP="00E8289B">
            <w:r w:rsidRPr="00E8289B">
              <w:t>Патюкова В.В.</w:t>
            </w:r>
          </w:p>
        </w:tc>
        <w:tc>
          <w:tcPr>
            <w:tcW w:w="2126" w:type="dxa"/>
          </w:tcPr>
          <w:p w:rsidR="00721EEB" w:rsidRPr="00E8289B" w:rsidRDefault="00721EEB" w:rsidP="00E8289B">
            <w:pPr>
              <w:jc w:val="center"/>
            </w:pPr>
            <w:r w:rsidRPr="00E8289B">
              <w:t>нач. классы</w:t>
            </w:r>
          </w:p>
        </w:tc>
        <w:tc>
          <w:tcPr>
            <w:tcW w:w="2399" w:type="dxa"/>
          </w:tcPr>
          <w:p w:rsidR="00721EEB" w:rsidRPr="00E8289B" w:rsidRDefault="00721EEB" w:rsidP="00E8289B">
            <w:pPr>
              <w:jc w:val="center"/>
            </w:pPr>
            <w:r w:rsidRPr="00E8289B">
              <w:t>высшая</w:t>
            </w:r>
          </w:p>
        </w:tc>
      </w:tr>
    </w:tbl>
    <w:p w:rsidR="00721EEB" w:rsidRPr="00E8289B" w:rsidRDefault="00721EEB" w:rsidP="00E8289B">
      <w:pPr>
        <w:jc w:val="center"/>
        <w:rPr>
          <w:b/>
          <w:i/>
        </w:rPr>
      </w:pPr>
      <w:bookmarkStart w:id="1" w:name="_GoBack"/>
      <w:bookmarkEnd w:id="1"/>
      <w:r w:rsidRPr="00E8289B">
        <w:rPr>
          <w:b/>
          <w:i/>
        </w:rPr>
        <w:t>Сведения о темах самообразования</w:t>
      </w:r>
    </w:p>
    <w:p w:rsidR="00721EEB" w:rsidRPr="00E8289B" w:rsidRDefault="00721EEB" w:rsidP="00E8289B">
      <w:pPr>
        <w:jc w:val="center"/>
        <w:rPr>
          <w:b/>
          <w:i/>
        </w:rPr>
      </w:pPr>
      <w:r w:rsidRPr="00E8289B">
        <w:rPr>
          <w:b/>
          <w:i/>
        </w:rPr>
        <w:t xml:space="preserve"> проблемной группы объединения учителей</w:t>
      </w:r>
    </w:p>
    <w:p w:rsidR="00721EEB" w:rsidRPr="00E8289B" w:rsidRDefault="00721EEB" w:rsidP="00E8289B">
      <w:pPr>
        <w:jc w:val="center"/>
        <w:rPr>
          <w:b/>
          <w:i/>
        </w:rPr>
      </w:pPr>
      <w:r w:rsidRPr="00E8289B">
        <w:rPr>
          <w:b/>
          <w:i/>
        </w:rPr>
        <w:t xml:space="preserve"> на 2019 – 2020 учебный год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17"/>
        <w:gridCol w:w="2126"/>
        <w:gridCol w:w="4253"/>
        <w:gridCol w:w="1984"/>
      </w:tblGrid>
      <w:tr w:rsidR="00721EEB" w:rsidRPr="00E8289B" w:rsidTr="00680790">
        <w:tc>
          <w:tcPr>
            <w:tcW w:w="817" w:type="dxa"/>
          </w:tcPr>
          <w:p w:rsidR="00721EEB" w:rsidRPr="00E8289B" w:rsidRDefault="00721EEB" w:rsidP="00E8289B">
            <w:pPr>
              <w:jc w:val="center"/>
              <w:rPr>
                <w:b/>
                <w:i/>
              </w:rPr>
            </w:pPr>
            <w:r w:rsidRPr="00E8289B">
              <w:rPr>
                <w:b/>
                <w:i/>
              </w:rPr>
              <w:t>№</w:t>
            </w:r>
          </w:p>
        </w:tc>
        <w:tc>
          <w:tcPr>
            <w:tcW w:w="2126" w:type="dxa"/>
          </w:tcPr>
          <w:p w:rsidR="00721EEB" w:rsidRPr="00E8289B" w:rsidRDefault="00721EEB" w:rsidP="00E8289B">
            <w:pPr>
              <w:jc w:val="center"/>
              <w:rPr>
                <w:b/>
                <w:i/>
              </w:rPr>
            </w:pPr>
            <w:r w:rsidRPr="00E8289B">
              <w:rPr>
                <w:b/>
                <w:i/>
              </w:rPr>
              <w:t>Ф.И.О.</w:t>
            </w:r>
          </w:p>
          <w:p w:rsidR="00721EEB" w:rsidRPr="00E8289B" w:rsidRDefault="00721EEB" w:rsidP="00E8289B">
            <w:pPr>
              <w:jc w:val="center"/>
              <w:rPr>
                <w:b/>
                <w:i/>
              </w:rPr>
            </w:pPr>
            <w:r w:rsidRPr="00E8289B">
              <w:rPr>
                <w:b/>
                <w:i/>
              </w:rPr>
              <w:t>учителя</w:t>
            </w:r>
          </w:p>
        </w:tc>
        <w:tc>
          <w:tcPr>
            <w:tcW w:w="4253" w:type="dxa"/>
          </w:tcPr>
          <w:p w:rsidR="00721EEB" w:rsidRPr="00E8289B" w:rsidRDefault="00721EEB" w:rsidP="00E8289B">
            <w:pPr>
              <w:jc w:val="center"/>
              <w:rPr>
                <w:b/>
                <w:i/>
              </w:rPr>
            </w:pPr>
            <w:r w:rsidRPr="00E8289B">
              <w:rPr>
                <w:b/>
                <w:i/>
              </w:rPr>
              <w:t>Тема самообразования</w:t>
            </w:r>
          </w:p>
        </w:tc>
        <w:tc>
          <w:tcPr>
            <w:tcW w:w="1984" w:type="dxa"/>
          </w:tcPr>
          <w:p w:rsidR="00721EEB" w:rsidRPr="00E8289B" w:rsidRDefault="00721EEB" w:rsidP="00E8289B">
            <w:pPr>
              <w:jc w:val="center"/>
              <w:rPr>
                <w:b/>
                <w:i/>
              </w:rPr>
            </w:pPr>
            <w:r w:rsidRPr="00E8289B">
              <w:rPr>
                <w:b/>
                <w:i/>
              </w:rPr>
              <w:t>Какой год работает над темой</w:t>
            </w:r>
          </w:p>
        </w:tc>
      </w:tr>
      <w:tr w:rsidR="00721EEB" w:rsidRPr="00E8289B" w:rsidTr="00680790">
        <w:tc>
          <w:tcPr>
            <w:tcW w:w="817" w:type="dxa"/>
          </w:tcPr>
          <w:p w:rsidR="00721EEB" w:rsidRPr="00E8289B" w:rsidRDefault="00721EEB" w:rsidP="00E8289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21EEB" w:rsidRPr="00E8289B" w:rsidRDefault="00721EEB" w:rsidP="00E8289B">
            <w:r w:rsidRPr="00E8289B">
              <w:t>Баскова Т.А.</w:t>
            </w:r>
          </w:p>
        </w:tc>
        <w:tc>
          <w:tcPr>
            <w:tcW w:w="4253" w:type="dxa"/>
          </w:tcPr>
          <w:p w:rsidR="00721EEB" w:rsidRPr="00E8289B" w:rsidRDefault="00721EEB" w:rsidP="00E8289B">
            <w:pPr>
              <w:jc w:val="center"/>
              <w:rPr>
                <w:b/>
                <w:i/>
              </w:rPr>
            </w:pPr>
          </w:p>
        </w:tc>
        <w:tc>
          <w:tcPr>
            <w:tcW w:w="1984" w:type="dxa"/>
          </w:tcPr>
          <w:p w:rsidR="00721EEB" w:rsidRPr="00E8289B" w:rsidRDefault="00721EEB" w:rsidP="00E8289B">
            <w:pPr>
              <w:jc w:val="center"/>
            </w:pPr>
          </w:p>
        </w:tc>
      </w:tr>
      <w:tr w:rsidR="00721EEB" w:rsidRPr="00E8289B" w:rsidTr="00680790">
        <w:tc>
          <w:tcPr>
            <w:tcW w:w="817" w:type="dxa"/>
          </w:tcPr>
          <w:p w:rsidR="00721EEB" w:rsidRPr="00E8289B" w:rsidRDefault="00721EEB" w:rsidP="00E8289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21EEB" w:rsidRPr="00E8289B" w:rsidRDefault="00721EEB" w:rsidP="00E8289B">
            <w:r w:rsidRPr="00E8289B">
              <w:t>Емельченко Т. И.</w:t>
            </w:r>
          </w:p>
        </w:tc>
        <w:tc>
          <w:tcPr>
            <w:tcW w:w="4253" w:type="dxa"/>
          </w:tcPr>
          <w:p w:rsidR="00721EEB" w:rsidRPr="00E8289B" w:rsidRDefault="00721EEB" w:rsidP="00E8289B">
            <w:pPr>
              <w:jc w:val="center"/>
              <w:rPr>
                <w:b/>
                <w:i/>
              </w:rPr>
            </w:pPr>
          </w:p>
        </w:tc>
        <w:tc>
          <w:tcPr>
            <w:tcW w:w="1984" w:type="dxa"/>
          </w:tcPr>
          <w:p w:rsidR="00721EEB" w:rsidRPr="00E8289B" w:rsidRDefault="00721EEB" w:rsidP="00E8289B">
            <w:pPr>
              <w:jc w:val="center"/>
            </w:pPr>
          </w:p>
        </w:tc>
      </w:tr>
      <w:tr w:rsidR="00721EEB" w:rsidRPr="00E8289B" w:rsidTr="00680790">
        <w:tc>
          <w:tcPr>
            <w:tcW w:w="817" w:type="dxa"/>
          </w:tcPr>
          <w:p w:rsidR="00721EEB" w:rsidRPr="00E8289B" w:rsidRDefault="00721EEB" w:rsidP="00E8289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21EEB" w:rsidRPr="00E8289B" w:rsidRDefault="00721EEB" w:rsidP="00E8289B">
            <w:r w:rsidRPr="00E8289B">
              <w:t>Баскова Т.А.</w:t>
            </w:r>
          </w:p>
        </w:tc>
        <w:tc>
          <w:tcPr>
            <w:tcW w:w="4253" w:type="dxa"/>
          </w:tcPr>
          <w:p w:rsidR="00721EEB" w:rsidRPr="00E8289B" w:rsidRDefault="00721EEB" w:rsidP="00E8289B">
            <w:pPr>
              <w:jc w:val="center"/>
              <w:rPr>
                <w:b/>
                <w:i/>
              </w:rPr>
            </w:pPr>
          </w:p>
        </w:tc>
        <w:tc>
          <w:tcPr>
            <w:tcW w:w="1984" w:type="dxa"/>
          </w:tcPr>
          <w:p w:rsidR="00721EEB" w:rsidRPr="00E8289B" w:rsidRDefault="00721EEB" w:rsidP="00E8289B">
            <w:pPr>
              <w:jc w:val="center"/>
            </w:pPr>
          </w:p>
        </w:tc>
      </w:tr>
      <w:tr w:rsidR="00721EEB" w:rsidRPr="00E8289B" w:rsidTr="00680790">
        <w:tc>
          <w:tcPr>
            <w:tcW w:w="817" w:type="dxa"/>
          </w:tcPr>
          <w:p w:rsidR="00721EEB" w:rsidRPr="00E8289B" w:rsidRDefault="00721EEB" w:rsidP="00E8289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21EEB" w:rsidRPr="00E8289B" w:rsidRDefault="00721EEB" w:rsidP="00E8289B">
            <w:r w:rsidRPr="00E8289B">
              <w:t>Кашкина А.Н.</w:t>
            </w:r>
          </w:p>
        </w:tc>
        <w:tc>
          <w:tcPr>
            <w:tcW w:w="4253" w:type="dxa"/>
          </w:tcPr>
          <w:p w:rsidR="00721EEB" w:rsidRPr="00E8289B" w:rsidRDefault="00721EEB" w:rsidP="00E8289B">
            <w:pPr>
              <w:jc w:val="center"/>
              <w:rPr>
                <w:b/>
                <w:i/>
              </w:rPr>
            </w:pPr>
          </w:p>
        </w:tc>
        <w:tc>
          <w:tcPr>
            <w:tcW w:w="1984" w:type="dxa"/>
          </w:tcPr>
          <w:p w:rsidR="00721EEB" w:rsidRPr="00E8289B" w:rsidRDefault="00721EEB" w:rsidP="00E8289B">
            <w:pPr>
              <w:jc w:val="center"/>
            </w:pPr>
          </w:p>
        </w:tc>
      </w:tr>
      <w:tr w:rsidR="00721EEB" w:rsidRPr="00E8289B" w:rsidTr="00680790">
        <w:tc>
          <w:tcPr>
            <w:tcW w:w="817" w:type="dxa"/>
          </w:tcPr>
          <w:p w:rsidR="00721EEB" w:rsidRPr="00E8289B" w:rsidRDefault="00721EEB" w:rsidP="00E8289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21EEB" w:rsidRPr="00E8289B" w:rsidRDefault="00721EEB" w:rsidP="00E8289B">
            <w:r w:rsidRPr="00E8289B">
              <w:t>Мулюкина С.И.</w:t>
            </w:r>
          </w:p>
        </w:tc>
        <w:tc>
          <w:tcPr>
            <w:tcW w:w="4253" w:type="dxa"/>
          </w:tcPr>
          <w:p w:rsidR="00721EEB" w:rsidRPr="00E8289B" w:rsidRDefault="00721EEB" w:rsidP="00E8289B">
            <w:pPr>
              <w:jc w:val="center"/>
              <w:rPr>
                <w:b/>
                <w:i/>
              </w:rPr>
            </w:pPr>
          </w:p>
        </w:tc>
        <w:tc>
          <w:tcPr>
            <w:tcW w:w="1984" w:type="dxa"/>
          </w:tcPr>
          <w:p w:rsidR="00721EEB" w:rsidRPr="00E8289B" w:rsidRDefault="00721EEB" w:rsidP="00E8289B">
            <w:pPr>
              <w:jc w:val="center"/>
            </w:pPr>
          </w:p>
        </w:tc>
      </w:tr>
      <w:tr w:rsidR="00721EEB" w:rsidRPr="00E8289B" w:rsidTr="00680790">
        <w:tc>
          <w:tcPr>
            <w:tcW w:w="817" w:type="dxa"/>
          </w:tcPr>
          <w:p w:rsidR="00721EEB" w:rsidRPr="00E8289B" w:rsidRDefault="00721EEB" w:rsidP="00E8289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21EEB" w:rsidRPr="00E8289B" w:rsidRDefault="00721EEB" w:rsidP="00E8289B">
            <w:r w:rsidRPr="00E8289B">
              <w:t>Мордвинова Т.А.</w:t>
            </w:r>
          </w:p>
        </w:tc>
        <w:tc>
          <w:tcPr>
            <w:tcW w:w="4253" w:type="dxa"/>
          </w:tcPr>
          <w:p w:rsidR="00721EEB" w:rsidRPr="00E8289B" w:rsidRDefault="00721EEB" w:rsidP="00E8289B">
            <w:pPr>
              <w:jc w:val="center"/>
              <w:rPr>
                <w:b/>
                <w:i/>
              </w:rPr>
            </w:pPr>
          </w:p>
        </w:tc>
        <w:tc>
          <w:tcPr>
            <w:tcW w:w="1984" w:type="dxa"/>
          </w:tcPr>
          <w:p w:rsidR="00721EEB" w:rsidRPr="00E8289B" w:rsidRDefault="00721EEB" w:rsidP="00E8289B">
            <w:pPr>
              <w:jc w:val="center"/>
            </w:pPr>
          </w:p>
        </w:tc>
      </w:tr>
      <w:tr w:rsidR="00721EEB" w:rsidRPr="00E8289B" w:rsidTr="00680790">
        <w:tc>
          <w:tcPr>
            <w:tcW w:w="817" w:type="dxa"/>
          </w:tcPr>
          <w:p w:rsidR="00721EEB" w:rsidRPr="00E8289B" w:rsidRDefault="00721EEB" w:rsidP="00E8289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21EEB" w:rsidRPr="00E8289B" w:rsidRDefault="00721EEB" w:rsidP="00E8289B">
            <w:r w:rsidRPr="00E8289B">
              <w:t>Хохлова М.Г.</w:t>
            </w:r>
          </w:p>
        </w:tc>
        <w:tc>
          <w:tcPr>
            <w:tcW w:w="4253" w:type="dxa"/>
          </w:tcPr>
          <w:p w:rsidR="00721EEB" w:rsidRPr="00E8289B" w:rsidRDefault="00721EEB" w:rsidP="00E8289B">
            <w:pPr>
              <w:jc w:val="center"/>
              <w:rPr>
                <w:b/>
                <w:i/>
              </w:rPr>
            </w:pPr>
          </w:p>
        </w:tc>
        <w:tc>
          <w:tcPr>
            <w:tcW w:w="1984" w:type="dxa"/>
          </w:tcPr>
          <w:p w:rsidR="00721EEB" w:rsidRPr="00E8289B" w:rsidRDefault="00721EEB" w:rsidP="00E8289B">
            <w:pPr>
              <w:jc w:val="center"/>
            </w:pPr>
          </w:p>
        </w:tc>
      </w:tr>
      <w:tr w:rsidR="00721EEB" w:rsidRPr="00E8289B" w:rsidTr="00680790">
        <w:tc>
          <w:tcPr>
            <w:tcW w:w="817" w:type="dxa"/>
          </w:tcPr>
          <w:p w:rsidR="00721EEB" w:rsidRPr="00E8289B" w:rsidRDefault="00721EEB" w:rsidP="00E8289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21EEB" w:rsidRPr="00E8289B" w:rsidRDefault="00721EEB" w:rsidP="00E8289B">
            <w:r w:rsidRPr="00E8289B">
              <w:t>Лаврентьева Н.В.</w:t>
            </w:r>
          </w:p>
        </w:tc>
        <w:tc>
          <w:tcPr>
            <w:tcW w:w="4253" w:type="dxa"/>
          </w:tcPr>
          <w:p w:rsidR="00721EEB" w:rsidRPr="00E8289B" w:rsidRDefault="00721EEB" w:rsidP="00E8289B">
            <w:pPr>
              <w:jc w:val="center"/>
              <w:rPr>
                <w:b/>
                <w:i/>
              </w:rPr>
            </w:pPr>
          </w:p>
        </w:tc>
        <w:tc>
          <w:tcPr>
            <w:tcW w:w="1984" w:type="dxa"/>
          </w:tcPr>
          <w:p w:rsidR="00721EEB" w:rsidRPr="00E8289B" w:rsidRDefault="00721EEB" w:rsidP="00E8289B">
            <w:pPr>
              <w:jc w:val="center"/>
              <w:rPr>
                <w:b/>
                <w:i/>
              </w:rPr>
            </w:pPr>
          </w:p>
        </w:tc>
      </w:tr>
      <w:tr w:rsidR="00721EEB" w:rsidRPr="00E8289B" w:rsidTr="00680790">
        <w:tc>
          <w:tcPr>
            <w:tcW w:w="817" w:type="dxa"/>
          </w:tcPr>
          <w:p w:rsidR="00721EEB" w:rsidRPr="00E8289B" w:rsidRDefault="00721EEB" w:rsidP="00E8289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21EEB" w:rsidRPr="00E8289B" w:rsidRDefault="00721EEB" w:rsidP="00E8289B">
            <w:r w:rsidRPr="00E8289B">
              <w:t>Шайдурова О.О.</w:t>
            </w:r>
          </w:p>
        </w:tc>
        <w:tc>
          <w:tcPr>
            <w:tcW w:w="4253" w:type="dxa"/>
          </w:tcPr>
          <w:p w:rsidR="00721EEB" w:rsidRPr="00E8289B" w:rsidRDefault="00721EEB" w:rsidP="00E8289B">
            <w:pPr>
              <w:jc w:val="center"/>
              <w:rPr>
                <w:b/>
                <w:i/>
              </w:rPr>
            </w:pPr>
          </w:p>
        </w:tc>
        <w:tc>
          <w:tcPr>
            <w:tcW w:w="1984" w:type="dxa"/>
          </w:tcPr>
          <w:p w:rsidR="00721EEB" w:rsidRPr="00E8289B" w:rsidRDefault="00721EEB" w:rsidP="00E8289B">
            <w:pPr>
              <w:jc w:val="center"/>
              <w:rPr>
                <w:b/>
                <w:i/>
              </w:rPr>
            </w:pPr>
          </w:p>
        </w:tc>
      </w:tr>
      <w:tr w:rsidR="00721EEB" w:rsidRPr="00E8289B" w:rsidTr="00680790">
        <w:tc>
          <w:tcPr>
            <w:tcW w:w="817" w:type="dxa"/>
          </w:tcPr>
          <w:p w:rsidR="00721EEB" w:rsidRPr="00E8289B" w:rsidRDefault="00721EEB" w:rsidP="00E8289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21EEB" w:rsidRPr="00E8289B" w:rsidRDefault="00721EEB" w:rsidP="00E8289B">
            <w:r w:rsidRPr="00E8289B">
              <w:t>Переверзева И.К.</w:t>
            </w:r>
          </w:p>
        </w:tc>
        <w:tc>
          <w:tcPr>
            <w:tcW w:w="4253" w:type="dxa"/>
          </w:tcPr>
          <w:p w:rsidR="00721EEB" w:rsidRPr="00E8289B" w:rsidRDefault="00721EEB" w:rsidP="00E8289B">
            <w:pPr>
              <w:jc w:val="center"/>
              <w:rPr>
                <w:b/>
                <w:i/>
              </w:rPr>
            </w:pPr>
          </w:p>
        </w:tc>
        <w:tc>
          <w:tcPr>
            <w:tcW w:w="1984" w:type="dxa"/>
          </w:tcPr>
          <w:p w:rsidR="00721EEB" w:rsidRPr="00E8289B" w:rsidRDefault="00721EEB" w:rsidP="00E8289B">
            <w:pPr>
              <w:jc w:val="center"/>
              <w:rPr>
                <w:b/>
                <w:i/>
              </w:rPr>
            </w:pPr>
          </w:p>
        </w:tc>
      </w:tr>
      <w:tr w:rsidR="00721EEB" w:rsidRPr="00E8289B" w:rsidTr="00680790">
        <w:tc>
          <w:tcPr>
            <w:tcW w:w="817" w:type="dxa"/>
          </w:tcPr>
          <w:p w:rsidR="00721EEB" w:rsidRPr="00E8289B" w:rsidRDefault="00721EEB" w:rsidP="00E8289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21EEB" w:rsidRPr="00E8289B" w:rsidRDefault="00721EEB" w:rsidP="00E8289B">
            <w:r w:rsidRPr="00E8289B">
              <w:t>Асеева С.И.</w:t>
            </w:r>
          </w:p>
        </w:tc>
        <w:tc>
          <w:tcPr>
            <w:tcW w:w="4253" w:type="dxa"/>
          </w:tcPr>
          <w:p w:rsidR="00721EEB" w:rsidRPr="00E8289B" w:rsidRDefault="00721EEB" w:rsidP="00E8289B">
            <w:pPr>
              <w:jc w:val="center"/>
              <w:rPr>
                <w:b/>
                <w:i/>
              </w:rPr>
            </w:pPr>
          </w:p>
        </w:tc>
        <w:tc>
          <w:tcPr>
            <w:tcW w:w="1984" w:type="dxa"/>
          </w:tcPr>
          <w:p w:rsidR="00721EEB" w:rsidRPr="00E8289B" w:rsidRDefault="00721EEB" w:rsidP="00E8289B">
            <w:pPr>
              <w:jc w:val="center"/>
              <w:rPr>
                <w:b/>
                <w:i/>
              </w:rPr>
            </w:pPr>
          </w:p>
        </w:tc>
      </w:tr>
      <w:tr w:rsidR="00721EEB" w:rsidRPr="00E8289B" w:rsidTr="00680790">
        <w:tc>
          <w:tcPr>
            <w:tcW w:w="817" w:type="dxa"/>
          </w:tcPr>
          <w:p w:rsidR="00721EEB" w:rsidRPr="00E8289B" w:rsidRDefault="00721EEB" w:rsidP="00E8289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21EEB" w:rsidRPr="00E8289B" w:rsidRDefault="00721EEB" w:rsidP="00E8289B">
            <w:r w:rsidRPr="00E8289B">
              <w:t>Колобов И.А.</w:t>
            </w:r>
          </w:p>
        </w:tc>
        <w:tc>
          <w:tcPr>
            <w:tcW w:w="4253" w:type="dxa"/>
          </w:tcPr>
          <w:p w:rsidR="00721EEB" w:rsidRPr="00E8289B" w:rsidRDefault="00721EEB" w:rsidP="00E8289B">
            <w:pPr>
              <w:jc w:val="center"/>
              <w:rPr>
                <w:b/>
                <w:i/>
              </w:rPr>
            </w:pPr>
          </w:p>
        </w:tc>
        <w:tc>
          <w:tcPr>
            <w:tcW w:w="1984" w:type="dxa"/>
          </w:tcPr>
          <w:p w:rsidR="00721EEB" w:rsidRPr="00E8289B" w:rsidRDefault="00721EEB" w:rsidP="00E8289B">
            <w:pPr>
              <w:jc w:val="center"/>
              <w:rPr>
                <w:b/>
                <w:i/>
              </w:rPr>
            </w:pPr>
          </w:p>
        </w:tc>
      </w:tr>
      <w:tr w:rsidR="00721EEB" w:rsidRPr="00E8289B" w:rsidTr="00680790">
        <w:tc>
          <w:tcPr>
            <w:tcW w:w="817" w:type="dxa"/>
          </w:tcPr>
          <w:p w:rsidR="00721EEB" w:rsidRPr="00E8289B" w:rsidRDefault="00721EEB" w:rsidP="00E8289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21EEB" w:rsidRPr="00E8289B" w:rsidRDefault="00721EEB" w:rsidP="00E8289B">
            <w:r w:rsidRPr="00E8289B">
              <w:t>Соболева В. И.</w:t>
            </w:r>
          </w:p>
        </w:tc>
        <w:tc>
          <w:tcPr>
            <w:tcW w:w="4253" w:type="dxa"/>
          </w:tcPr>
          <w:p w:rsidR="00721EEB" w:rsidRPr="00E8289B" w:rsidRDefault="00721EEB" w:rsidP="00E8289B">
            <w:pPr>
              <w:jc w:val="center"/>
              <w:rPr>
                <w:b/>
                <w:i/>
              </w:rPr>
            </w:pPr>
          </w:p>
        </w:tc>
        <w:tc>
          <w:tcPr>
            <w:tcW w:w="1984" w:type="dxa"/>
          </w:tcPr>
          <w:p w:rsidR="00721EEB" w:rsidRPr="00E8289B" w:rsidRDefault="00721EEB" w:rsidP="00E8289B">
            <w:pPr>
              <w:jc w:val="center"/>
              <w:rPr>
                <w:b/>
                <w:i/>
              </w:rPr>
            </w:pPr>
          </w:p>
        </w:tc>
      </w:tr>
      <w:tr w:rsidR="00721EEB" w:rsidRPr="00E8289B" w:rsidTr="00680790">
        <w:tc>
          <w:tcPr>
            <w:tcW w:w="817" w:type="dxa"/>
          </w:tcPr>
          <w:p w:rsidR="00721EEB" w:rsidRPr="00E8289B" w:rsidRDefault="00721EEB" w:rsidP="00E8289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21EEB" w:rsidRPr="00E8289B" w:rsidRDefault="00721EEB" w:rsidP="00E8289B">
            <w:r w:rsidRPr="00E8289B">
              <w:t>Зыкова А.В.</w:t>
            </w:r>
          </w:p>
        </w:tc>
        <w:tc>
          <w:tcPr>
            <w:tcW w:w="4253" w:type="dxa"/>
          </w:tcPr>
          <w:p w:rsidR="00721EEB" w:rsidRPr="00E8289B" w:rsidRDefault="00721EEB" w:rsidP="00E8289B">
            <w:pPr>
              <w:jc w:val="center"/>
              <w:rPr>
                <w:b/>
                <w:i/>
              </w:rPr>
            </w:pPr>
          </w:p>
        </w:tc>
        <w:tc>
          <w:tcPr>
            <w:tcW w:w="1984" w:type="dxa"/>
          </w:tcPr>
          <w:p w:rsidR="00721EEB" w:rsidRPr="00E8289B" w:rsidRDefault="00721EEB" w:rsidP="00E8289B">
            <w:pPr>
              <w:jc w:val="center"/>
              <w:rPr>
                <w:b/>
                <w:i/>
              </w:rPr>
            </w:pPr>
          </w:p>
        </w:tc>
      </w:tr>
      <w:tr w:rsidR="00721EEB" w:rsidRPr="00E8289B" w:rsidTr="00680790">
        <w:tc>
          <w:tcPr>
            <w:tcW w:w="817" w:type="dxa"/>
          </w:tcPr>
          <w:p w:rsidR="00721EEB" w:rsidRPr="00E8289B" w:rsidRDefault="00721EEB" w:rsidP="00E8289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21EEB" w:rsidRPr="00E8289B" w:rsidRDefault="00721EEB" w:rsidP="00E8289B">
            <w:r w:rsidRPr="00E8289B">
              <w:t>Патюкова В.В.</w:t>
            </w:r>
          </w:p>
        </w:tc>
        <w:tc>
          <w:tcPr>
            <w:tcW w:w="4253" w:type="dxa"/>
          </w:tcPr>
          <w:p w:rsidR="00721EEB" w:rsidRPr="00E8289B" w:rsidRDefault="00721EEB" w:rsidP="00E8289B">
            <w:r w:rsidRPr="00E8289B">
              <w:t>Технология  полного усвоения материала</w:t>
            </w:r>
          </w:p>
        </w:tc>
        <w:tc>
          <w:tcPr>
            <w:tcW w:w="1984" w:type="dxa"/>
          </w:tcPr>
          <w:p w:rsidR="00721EEB" w:rsidRPr="00E8289B" w:rsidRDefault="00721EEB" w:rsidP="00E8289B">
            <w:pPr>
              <w:jc w:val="center"/>
            </w:pPr>
            <w:r w:rsidRPr="00E8289B">
              <w:t>первый</w:t>
            </w:r>
          </w:p>
        </w:tc>
      </w:tr>
    </w:tbl>
    <w:p w:rsidR="00721EEB" w:rsidRPr="00E8289B" w:rsidRDefault="00721EEB" w:rsidP="00E8289B">
      <w:pPr>
        <w:shd w:val="clear" w:color="auto" w:fill="FFFFFF"/>
        <w:jc w:val="center"/>
        <w:rPr>
          <w:color w:val="000000"/>
        </w:rPr>
      </w:pPr>
      <w:r w:rsidRPr="00E8289B">
        <w:rPr>
          <w:color w:val="000000"/>
        </w:rPr>
        <w:t xml:space="preserve">Технология целеполагаюшей деятельности учителя </w:t>
      </w:r>
    </w:p>
    <w:p w:rsidR="00721EEB" w:rsidRPr="00E8289B" w:rsidRDefault="00721EEB" w:rsidP="00E8289B">
      <w:pPr>
        <w:shd w:val="clear" w:color="auto" w:fill="FFFFFF"/>
        <w:jc w:val="center"/>
        <w:rPr>
          <w:color w:val="000000"/>
        </w:rPr>
      </w:pPr>
      <w:r w:rsidRPr="00E8289B">
        <w:rPr>
          <w:color w:val="000000"/>
        </w:rPr>
        <w:t>в процессе конст</w:t>
      </w:r>
      <w:r w:rsidRPr="00E8289B">
        <w:rPr>
          <w:color w:val="000000"/>
        </w:rPr>
        <w:softHyphen/>
        <w:t>руирования занятия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A0"/>
      </w:tblPr>
      <w:tblGrid>
        <w:gridCol w:w="1418"/>
        <w:gridCol w:w="1395"/>
        <w:gridCol w:w="2976"/>
        <w:gridCol w:w="2127"/>
        <w:gridCol w:w="1417"/>
      </w:tblGrid>
      <w:tr w:rsidR="00721EEB" w:rsidRPr="00E8289B" w:rsidTr="004826AF">
        <w:trPr>
          <w:trHeight w:val="1117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EEB" w:rsidRPr="00E8289B" w:rsidRDefault="00721EEB" w:rsidP="00E8289B">
            <w:pPr>
              <w:shd w:val="clear" w:color="auto" w:fill="FFFFFF"/>
              <w:ind w:left="102"/>
              <w:jc w:val="center"/>
              <w:rPr>
                <w:color w:val="000000"/>
              </w:rPr>
            </w:pPr>
            <w:r w:rsidRPr="00E8289B">
              <w:rPr>
                <w:color w:val="000000"/>
              </w:rPr>
              <w:t xml:space="preserve">Уровни </w:t>
            </w:r>
          </w:p>
          <w:p w:rsidR="00721EEB" w:rsidRPr="00E8289B" w:rsidRDefault="00721EEB" w:rsidP="00E8289B">
            <w:pPr>
              <w:shd w:val="clear" w:color="auto" w:fill="FFFFFF"/>
              <w:ind w:left="102"/>
              <w:jc w:val="center"/>
            </w:pPr>
            <w:r w:rsidRPr="00E8289B">
              <w:rPr>
                <w:color w:val="000000"/>
              </w:rPr>
              <w:t>ус</w:t>
            </w:r>
            <w:r w:rsidRPr="00E8289B">
              <w:rPr>
                <w:color w:val="000000"/>
              </w:rPr>
              <w:softHyphen/>
              <w:t>воения</w:t>
            </w:r>
          </w:p>
          <w:p w:rsidR="00721EEB" w:rsidRPr="00E8289B" w:rsidRDefault="00721EEB" w:rsidP="00E8289B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2"/>
              <w:jc w:val="center"/>
            </w:pP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EEB" w:rsidRPr="00E8289B" w:rsidRDefault="00721EEB" w:rsidP="00E8289B">
            <w:pPr>
              <w:shd w:val="clear" w:color="auto" w:fill="FFFFFF"/>
              <w:jc w:val="center"/>
              <w:rPr>
                <w:color w:val="000000"/>
              </w:rPr>
            </w:pPr>
            <w:r w:rsidRPr="00E8289B">
              <w:rPr>
                <w:color w:val="000000"/>
              </w:rPr>
              <w:t>Учебная цель</w:t>
            </w:r>
          </w:p>
          <w:p w:rsidR="00721EEB" w:rsidRPr="00E8289B" w:rsidRDefault="00721EEB" w:rsidP="00E8289B">
            <w:pPr>
              <w:shd w:val="clear" w:color="auto" w:fill="FFFFFF"/>
              <w:ind w:right="-40"/>
              <w:jc w:val="center"/>
            </w:pPr>
            <w:r w:rsidRPr="00E8289B">
              <w:rPr>
                <w:color w:val="000000"/>
              </w:rPr>
              <w:t>(обоб</w:t>
            </w:r>
            <w:r w:rsidRPr="00E8289B">
              <w:rPr>
                <w:color w:val="000000"/>
              </w:rPr>
              <w:softHyphen/>
              <w:t>щенная)</w:t>
            </w:r>
          </w:p>
          <w:p w:rsidR="00721EEB" w:rsidRPr="00E8289B" w:rsidRDefault="00721EEB" w:rsidP="00E8289B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EEB" w:rsidRPr="00E8289B" w:rsidRDefault="00721EEB" w:rsidP="00E8289B">
            <w:pPr>
              <w:shd w:val="clear" w:color="auto" w:fill="FFFFFF"/>
              <w:jc w:val="center"/>
            </w:pPr>
            <w:r w:rsidRPr="00E8289B">
              <w:rPr>
                <w:color w:val="000000"/>
              </w:rPr>
              <w:t>Конкретизированные цели, выраженные в действиях учащихся</w:t>
            </w:r>
          </w:p>
          <w:p w:rsidR="00721EEB" w:rsidRPr="00E8289B" w:rsidRDefault="00721EEB" w:rsidP="00E8289B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EEB" w:rsidRPr="00E8289B" w:rsidRDefault="00721EEB" w:rsidP="00E8289B">
            <w:pPr>
              <w:shd w:val="clear" w:color="auto" w:fill="FFFFFF"/>
              <w:jc w:val="center"/>
              <w:rPr>
                <w:color w:val="000000"/>
              </w:rPr>
            </w:pPr>
            <w:r w:rsidRPr="00E8289B">
              <w:rPr>
                <w:color w:val="000000"/>
              </w:rPr>
              <w:t xml:space="preserve">Методы </w:t>
            </w:r>
          </w:p>
          <w:p w:rsidR="00721EEB" w:rsidRPr="00E8289B" w:rsidRDefault="00721EEB" w:rsidP="00E8289B">
            <w:pPr>
              <w:shd w:val="clear" w:color="auto" w:fill="FFFFFF"/>
              <w:jc w:val="center"/>
            </w:pPr>
            <w:r w:rsidRPr="00E8289B">
              <w:rPr>
                <w:color w:val="000000"/>
              </w:rPr>
              <w:t>обучения</w:t>
            </w:r>
          </w:p>
          <w:p w:rsidR="00721EEB" w:rsidRPr="00E8289B" w:rsidRDefault="00721EEB" w:rsidP="00E8289B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EEB" w:rsidRPr="00E8289B" w:rsidRDefault="00721EEB" w:rsidP="00E8289B">
            <w:pPr>
              <w:shd w:val="clear" w:color="auto" w:fill="FFFFFF"/>
              <w:jc w:val="center"/>
              <w:rPr>
                <w:color w:val="000000"/>
              </w:rPr>
            </w:pPr>
            <w:r w:rsidRPr="00E8289B">
              <w:rPr>
                <w:color w:val="000000"/>
              </w:rPr>
              <w:t xml:space="preserve">Формы </w:t>
            </w:r>
          </w:p>
          <w:p w:rsidR="00721EEB" w:rsidRPr="00E8289B" w:rsidRDefault="00721EEB" w:rsidP="00E8289B">
            <w:pPr>
              <w:shd w:val="clear" w:color="auto" w:fill="FFFFFF"/>
              <w:jc w:val="center"/>
            </w:pPr>
            <w:r w:rsidRPr="00E8289B">
              <w:rPr>
                <w:color w:val="000000"/>
              </w:rPr>
              <w:t>про</w:t>
            </w:r>
            <w:r w:rsidRPr="00E8289B">
              <w:rPr>
                <w:color w:val="000000"/>
              </w:rPr>
              <w:softHyphen/>
              <w:t>верки</w:t>
            </w:r>
          </w:p>
          <w:p w:rsidR="00721EEB" w:rsidRPr="00E8289B" w:rsidRDefault="00721EEB" w:rsidP="00E8289B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721EEB" w:rsidRPr="00E8289B" w:rsidTr="004826AF">
        <w:trPr>
          <w:trHeight w:val="2624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EEB" w:rsidRPr="00E8289B" w:rsidRDefault="00721EEB" w:rsidP="00E8289B">
            <w:pPr>
              <w:shd w:val="clear" w:color="auto" w:fill="FFFFFF"/>
              <w:ind w:left="102"/>
            </w:pPr>
            <w:r w:rsidRPr="00E8289B">
              <w:rPr>
                <w:color w:val="000000"/>
              </w:rPr>
              <w:t>Уровень зна</w:t>
            </w:r>
            <w:r w:rsidRPr="00E8289B">
              <w:rPr>
                <w:color w:val="000000"/>
              </w:rPr>
              <w:softHyphen/>
              <w:t>комства представ</w:t>
            </w:r>
            <w:r w:rsidRPr="00E8289B">
              <w:rPr>
                <w:color w:val="000000"/>
              </w:rPr>
              <w:softHyphen/>
              <w:t>ления (дея</w:t>
            </w:r>
            <w:r w:rsidRPr="00E8289B">
              <w:rPr>
                <w:color w:val="000000"/>
              </w:rPr>
              <w:softHyphen/>
              <w:t>тельность уча</w:t>
            </w:r>
            <w:r w:rsidRPr="00E8289B">
              <w:rPr>
                <w:color w:val="000000"/>
              </w:rPr>
              <w:softHyphen/>
              <w:t>щихся) по узнава</w:t>
            </w:r>
            <w:r w:rsidRPr="00E8289B">
              <w:rPr>
                <w:color w:val="000000"/>
              </w:rPr>
              <w:softHyphen/>
              <w:t>нию</w:t>
            </w:r>
          </w:p>
          <w:p w:rsidR="00721EEB" w:rsidRPr="00E8289B" w:rsidRDefault="00721EEB" w:rsidP="00E8289B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2"/>
            </w:pP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EEB" w:rsidRPr="00E8289B" w:rsidRDefault="00721EEB" w:rsidP="00E8289B">
            <w:pPr>
              <w:shd w:val="clear" w:color="auto" w:fill="FFFFFF"/>
            </w:pPr>
            <w:r w:rsidRPr="00E8289B">
              <w:rPr>
                <w:color w:val="000000"/>
              </w:rPr>
              <w:t>Учащиеся получают представ</w:t>
            </w:r>
            <w:r w:rsidRPr="00E8289B">
              <w:rPr>
                <w:color w:val="000000"/>
              </w:rPr>
              <w:softHyphen/>
              <w:t>ление о чем-либо</w:t>
            </w:r>
          </w:p>
          <w:p w:rsidR="00721EEB" w:rsidRPr="00E8289B" w:rsidRDefault="00721EEB" w:rsidP="00E8289B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EEB" w:rsidRPr="00E8289B" w:rsidRDefault="00721EEB" w:rsidP="00E8289B">
            <w:pPr>
              <w:shd w:val="clear" w:color="auto" w:fill="FFFFFF"/>
            </w:pPr>
            <w:r w:rsidRPr="00E8289B">
              <w:rPr>
                <w:color w:val="000000"/>
              </w:rPr>
              <w:t>Учащиеся опознают, разли</w:t>
            </w:r>
            <w:r w:rsidRPr="00E8289B">
              <w:rPr>
                <w:color w:val="000000"/>
              </w:rPr>
              <w:softHyphen/>
              <w:t>чают, классифицируют (при внешней опоре)</w:t>
            </w:r>
          </w:p>
          <w:p w:rsidR="00721EEB" w:rsidRPr="00E8289B" w:rsidRDefault="00721EEB" w:rsidP="00E8289B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EEB" w:rsidRPr="00E8289B" w:rsidRDefault="00721EEB" w:rsidP="00E8289B">
            <w:pPr>
              <w:shd w:val="clear" w:color="auto" w:fill="FFFFFF"/>
              <w:rPr>
                <w:color w:val="000000"/>
              </w:rPr>
            </w:pPr>
            <w:r w:rsidRPr="00E8289B">
              <w:rPr>
                <w:color w:val="000000"/>
              </w:rPr>
              <w:t>Объяснительно-</w:t>
            </w:r>
          </w:p>
          <w:p w:rsidR="00721EEB" w:rsidRPr="00E8289B" w:rsidRDefault="00721EEB" w:rsidP="00E8289B">
            <w:pPr>
              <w:shd w:val="clear" w:color="auto" w:fill="FFFFFF"/>
            </w:pPr>
            <w:r w:rsidRPr="00E8289B">
              <w:rPr>
                <w:color w:val="000000"/>
              </w:rPr>
              <w:t>ил</w:t>
            </w:r>
            <w:r w:rsidRPr="00E8289B">
              <w:rPr>
                <w:color w:val="000000"/>
              </w:rPr>
              <w:softHyphen/>
              <w:t>лю</w:t>
            </w:r>
            <w:r w:rsidRPr="00E8289B">
              <w:rPr>
                <w:color w:val="000000"/>
              </w:rPr>
              <w:softHyphen/>
              <w:t>стративные: рас</w:t>
            </w:r>
            <w:r w:rsidRPr="00E8289B">
              <w:rPr>
                <w:color w:val="000000"/>
              </w:rPr>
              <w:softHyphen/>
              <w:t>сказ, лекция, де</w:t>
            </w:r>
            <w:r w:rsidRPr="00E8289B">
              <w:rPr>
                <w:color w:val="000000"/>
              </w:rPr>
              <w:softHyphen/>
              <w:t>монстра</w:t>
            </w:r>
            <w:r w:rsidRPr="00E8289B">
              <w:rPr>
                <w:color w:val="000000"/>
              </w:rPr>
              <w:softHyphen/>
              <w:t>ция, иллю</w:t>
            </w:r>
            <w:r w:rsidRPr="00E8289B">
              <w:rPr>
                <w:color w:val="000000"/>
              </w:rPr>
              <w:softHyphen/>
              <w:t>страция, ра</w:t>
            </w:r>
            <w:r w:rsidRPr="00E8289B">
              <w:rPr>
                <w:color w:val="000000"/>
              </w:rPr>
              <w:softHyphen/>
              <w:t>бота с книгой, проб</w:t>
            </w:r>
            <w:r w:rsidRPr="00E8289B">
              <w:rPr>
                <w:color w:val="000000"/>
              </w:rPr>
              <w:softHyphen/>
              <w:t>ное выполнение прак</w:t>
            </w:r>
            <w:r w:rsidRPr="00E8289B">
              <w:rPr>
                <w:color w:val="000000"/>
              </w:rPr>
              <w:softHyphen/>
              <w:t>тических действий при внешней опоре</w:t>
            </w:r>
          </w:p>
          <w:p w:rsidR="00721EEB" w:rsidRPr="00E8289B" w:rsidRDefault="00721EEB" w:rsidP="00E8289B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EEB" w:rsidRPr="00E8289B" w:rsidRDefault="00721EEB" w:rsidP="00E8289B">
            <w:pPr>
              <w:shd w:val="clear" w:color="auto" w:fill="FFFFFF"/>
              <w:rPr>
                <w:color w:val="000000"/>
              </w:rPr>
            </w:pPr>
            <w:r w:rsidRPr="00E8289B">
              <w:rPr>
                <w:color w:val="000000"/>
              </w:rPr>
              <w:t>Тест-опо</w:t>
            </w:r>
            <w:r w:rsidRPr="00E8289B">
              <w:rPr>
                <w:color w:val="000000"/>
              </w:rPr>
              <w:softHyphen/>
              <w:t>знание, тест-различение; тест-клас</w:t>
            </w:r>
            <w:r w:rsidRPr="00E8289B">
              <w:rPr>
                <w:color w:val="000000"/>
              </w:rPr>
              <w:softHyphen/>
              <w:t>сифика</w:t>
            </w:r>
            <w:r w:rsidRPr="00E8289B">
              <w:rPr>
                <w:color w:val="000000"/>
              </w:rPr>
              <w:softHyphen/>
              <w:t>ция; выполнение типовых</w:t>
            </w:r>
          </w:p>
          <w:p w:rsidR="00721EEB" w:rsidRPr="00E8289B" w:rsidRDefault="00721EEB" w:rsidP="00E8289B">
            <w:pPr>
              <w:shd w:val="clear" w:color="auto" w:fill="FFFFFF"/>
            </w:pPr>
            <w:r w:rsidRPr="00E8289B">
              <w:rPr>
                <w:color w:val="000000"/>
              </w:rPr>
              <w:t>за</w:t>
            </w:r>
            <w:r w:rsidRPr="00E8289B">
              <w:rPr>
                <w:color w:val="000000"/>
              </w:rPr>
              <w:softHyphen/>
              <w:t>даний</w:t>
            </w:r>
          </w:p>
          <w:p w:rsidR="00721EEB" w:rsidRPr="00E8289B" w:rsidRDefault="00721EEB" w:rsidP="00E8289B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721EEB" w:rsidRPr="00E8289B" w:rsidTr="004826AF">
        <w:trPr>
          <w:trHeight w:val="282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EEB" w:rsidRPr="00E8289B" w:rsidRDefault="00721EEB" w:rsidP="00E8289B">
            <w:pPr>
              <w:shd w:val="clear" w:color="auto" w:fill="FFFFFF"/>
              <w:ind w:left="102"/>
            </w:pPr>
            <w:r w:rsidRPr="00E8289B">
              <w:rPr>
                <w:color w:val="000000"/>
              </w:rPr>
              <w:t>Алгорит</w:t>
            </w:r>
            <w:r w:rsidRPr="00E8289B">
              <w:rPr>
                <w:color w:val="000000"/>
              </w:rPr>
              <w:softHyphen/>
              <w:t>миче</w:t>
            </w:r>
            <w:r w:rsidRPr="00E8289B">
              <w:rPr>
                <w:color w:val="000000"/>
              </w:rPr>
              <w:softHyphen/>
              <w:t>ский уровень (воспроизво</w:t>
            </w:r>
            <w:r w:rsidRPr="00E8289B">
              <w:rPr>
                <w:color w:val="000000"/>
              </w:rPr>
              <w:softHyphen/>
              <w:t>дящая дея</w:t>
            </w:r>
            <w:r w:rsidRPr="00E8289B">
              <w:rPr>
                <w:color w:val="000000"/>
              </w:rPr>
              <w:softHyphen/>
              <w:t>тель</w:t>
            </w:r>
            <w:r w:rsidRPr="00E8289B">
              <w:rPr>
                <w:color w:val="000000"/>
              </w:rPr>
              <w:softHyphen/>
              <w:t>ность учащих</w:t>
            </w:r>
            <w:r w:rsidRPr="00E8289B">
              <w:rPr>
                <w:color w:val="000000"/>
              </w:rPr>
              <w:softHyphen/>
              <w:t>ся)</w:t>
            </w:r>
          </w:p>
          <w:p w:rsidR="00721EEB" w:rsidRPr="00E8289B" w:rsidRDefault="00721EEB" w:rsidP="00E8289B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2"/>
            </w:pP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EEB" w:rsidRPr="00E8289B" w:rsidRDefault="00721EEB" w:rsidP="00E8289B">
            <w:pPr>
              <w:shd w:val="clear" w:color="auto" w:fill="FFFFFF"/>
              <w:rPr>
                <w:color w:val="000000"/>
              </w:rPr>
            </w:pPr>
            <w:r w:rsidRPr="00E8289B">
              <w:rPr>
                <w:color w:val="000000"/>
              </w:rPr>
              <w:t xml:space="preserve">Учащиеся усваивают факты, </w:t>
            </w:r>
          </w:p>
          <w:p w:rsidR="00721EEB" w:rsidRPr="00E8289B" w:rsidRDefault="00721EEB" w:rsidP="00E8289B">
            <w:pPr>
              <w:shd w:val="clear" w:color="auto" w:fill="FFFFFF"/>
            </w:pPr>
            <w:r w:rsidRPr="00E8289B">
              <w:rPr>
                <w:color w:val="000000"/>
              </w:rPr>
              <w:t>по</w:t>
            </w:r>
            <w:r w:rsidRPr="00E8289B">
              <w:rPr>
                <w:color w:val="000000"/>
              </w:rPr>
              <w:softHyphen/>
              <w:t>нятия, за</w:t>
            </w:r>
            <w:r w:rsidRPr="00E8289B">
              <w:rPr>
                <w:color w:val="000000"/>
              </w:rPr>
              <w:softHyphen/>
              <w:t>коны, умеют приме</w:t>
            </w:r>
            <w:r w:rsidRPr="00E8289B">
              <w:rPr>
                <w:color w:val="000000"/>
              </w:rPr>
              <w:softHyphen/>
              <w:t>нять их в типо</w:t>
            </w:r>
            <w:r w:rsidRPr="00E8289B">
              <w:rPr>
                <w:color w:val="000000"/>
              </w:rPr>
              <w:softHyphen/>
              <w:t>вых ситуа</w:t>
            </w:r>
            <w:r w:rsidRPr="00E8289B">
              <w:rPr>
                <w:color w:val="000000"/>
              </w:rPr>
              <w:softHyphen/>
              <w:t>циях</w:t>
            </w:r>
          </w:p>
          <w:p w:rsidR="00721EEB" w:rsidRPr="00E8289B" w:rsidRDefault="00721EEB" w:rsidP="00E8289B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EEB" w:rsidRPr="00E8289B" w:rsidRDefault="00721EEB" w:rsidP="00E8289B">
            <w:pPr>
              <w:shd w:val="clear" w:color="auto" w:fill="FFFFFF"/>
            </w:pPr>
            <w:r w:rsidRPr="00E8289B">
              <w:rPr>
                <w:color w:val="000000"/>
              </w:rPr>
              <w:t>Учащиеся описывают, оп</w:t>
            </w:r>
            <w:r w:rsidRPr="00E8289B">
              <w:rPr>
                <w:color w:val="000000"/>
              </w:rPr>
              <w:softHyphen/>
              <w:t>ределяют, находят, состав</w:t>
            </w:r>
            <w:r w:rsidRPr="00E8289B">
              <w:rPr>
                <w:color w:val="000000"/>
              </w:rPr>
              <w:softHyphen/>
              <w:t>ляют, выделяют, объяс</w:t>
            </w:r>
            <w:r w:rsidRPr="00E8289B">
              <w:rPr>
                <w:color w:val="000000"/>
              </w:rPr>
              <w:softHyphen/>
              <w:t>няют, вычисляют, демонст</w:t>
            </w:r>
            <w:r w:rsidRPr="00E8289B">
              <w:rPr>
                <w:color w:val="000000"/>
              </w:rPr>
              <w:softHyphen/>
              <w:t>ри</w:t>
            </w:r>
            <w:r w:rsidRPr="00E8289B">
              <w:rPr>
                <w:color w:val="000000"/>
              </w:rPr>
              <w:softHyphen/>
              <w:t>руют, формулируют, воспроизводят (по памяти, без внешней опоры)</w:t>
            </w:r>
          </w:p>
          <w:p w:rsidR="00721EEB" w:rsidRPr="00E8289B" w:rsidRDefault="00721EEB" w:rsidP="00E8289B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EEB" w:rsidRPr="00E8289B" w:rsidRDefault="00721EEB" w:rsidP="00E8289B">
            <w:pPr>
              <w:shd w:val="clear" w:color="auto" w:fill="FFFFFF"/>
              <w:rPr>
                <w:color w:val="000000"/>
              </w:rPr>
            </w:pPr>
            <w:r w:rsidRPr="00E8289B">
              <w:rPr>
                <w:color w:val="000000"/>
              </w:rPr>
              <w:t>Репродуктивные: ре</w:t>
            </w:r>
            <w:r w:rsidRPr="00E8289B">
              <w:rPr>
                <w:color w:val="000000"/>
              </w:rPr>
              <w:softHyphen/>
              <w:t>шение типовых задач, выполнение трениро</w:t>
            </w:r>
            <w:r w:rsidRPr="00E8289B">
              <w:rPr>
                <w:color w:val="000000"/>
              </w:rPr>
              <w:softHyphen/>
              <w:t>вочных уп</w:t>
            </w:r>
            <w:r w:rsidRPr="00E8289B">
              <w:rPr>
                <w:color w:val="000000"/>
              </w:rPr>
              <w:softHyphen/>
              <w:t>ражнений, прове</w:t>
            </w:r>
            <w:r w:rsidRPr="00E8289B">
              <w:rPr>
                <w:color w:val="000000"/>
              </w:rPr>
              <w:softHyphen/>
              <w:t xml:space="preserve">рочная беседа, практические, </w:t>
            </w:r>
          </w:p>
          <w:p w:rsidR="00721EEB" w:rsidRPr="00E8289B" w:rsidRDefault="00721EEB" w:rsidP="00E8289B">
            <w:pPr>
              <w:shd w:val="clear" w:color="auto" w:fill="FFFFFF"/>
              <w:rPr>
                <w:color w:val="000000"/>
              </w:rPr>
            </w:pPr>
            <w:r w:rsidRPr="00E8289B">
              <w:rPr>
                <w:color w:val="000000"/>
              </w:rPr>
              <w:t>лабо</w:t>
            </w:r>
            <w:r w:rsidRPr="00E8289B">
              <w:rPr>
                <w:color w:val="000000"/>
              </w:rPr>
              <w:softHyphen/>
              <w:t xml:space="preserve">раторные </w:t>
            </w:r>
          </w:p>
          <w:p w:rsidR="00721EEB" w:rsidRPr="00E8289B" w:rsidRDefault="00721EEB" w:rsidP="00E8289B">
            <w:pPr>
              <w:shd w:val="clear" w:color="auto" w:fill="FFFFFF"/>
            </w:pPr>
            <w:r w:rsidRPr="00E8289B">
              <w:rPr>
                <w:color w:val="000000"/>
              </w:rPr>
              <w:t>ра</w:t>
            </w:r>
            <w:r w:rsidRPr="00E8289B">
              <w:rPr>
                <w:color w:val="000000"/>
              </w:rPr>
              <w:softHyphen/>
              <w:t>боты, наблюдения</w:t>
            </w:r>
          </w:p>
          <w:p w:rsidR="00721EEB" w:rsidRPr="00E8289B" w:rsidRDefault="00721EEB" w:rsidP="00E8289B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EEB" w:rsidRPr="00E8289B" w:rsidRDefault="00721EEB" w:rsidP="00E8289B">
            <w:pPr>
              <w:shd w:val="clear" w:color="auto" w:fill="FFFFFF"/>
            </w:pPr>
            <w:r w:rsidRPr="00E8289B">
              <w:rPr>
                <w:color w:val="000000"/>
              </w:rPr>
              <w:t>Тест-под</w:t>
            </w:r>
            <w:r w:rsidRPr="00E8289B">
              <w:rPr>
                <w:color w:val="000000"/>
              </w:rPr>
              <w:softHyphen/>
              <w:t>становка, тест конст</w:t>
            </w:r>
            <w:r w:rsidRPr="00E8289B">
              <w:rPr>
                <w:color w:val="000000"/>
              </w:rPr>
              <w:softHyphen/>
              <w:t>руктив</w:t>
            </w:r>
            <w:r w:rsidRPr="00E8289B">
              <w:rPr>
                <w:color w:val="000000"/>
              </w:rPr>
              <w:softHyphen/>
              <w:t>ный, все виды практиче</w:t>
            </w:r>
            <w:r w:rsidRPr="00E8289B">
              <w:rPr>
                <w:color w:val="000000"/>
              </w:rPr>
              <w:softHyphen/>
              <w:t>ских (репро</w:t>
            </w:r>
            <w:r w:rsidRPr="00E8289B">
              <w:rPr>
                <w:color w:val="000000"/>
              </w:rPr>
              <w:softHyphen/>
              <w:t>дуктивных) работ</w:t>
            </w:r>
          </w:p>
          <w:p w:rsidR="00721EEB" w:rsidRPr="00E8289B" w:rsidRDefault="00721EEB" w:rsidP="00E8289B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721EEB" w:rsidRPr="00E8289B" w:rsidTr="004826AF">
        <w:trPr>
          <w:trHeight w:val="3098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EEB" w:rsidRPr="00E8289B" w:rsidRDefault="00721EEB" w:rsidP="00E8289B">
            <w:pPr>
              <w:shd w:val="clear" w:color="auto" w:fill="FFFFFF"/>
              <w:ind w:left="102"/>
              <w:jc w:val="both"/>
              <w:rPr>
                <w:color w:val="000000"/>
              </w:rPr>
            </w:pPr>
            <w:r w:rsidRPr="00E8289B">
              <w:rPr>
                <w:color w:val="000000"/>
              </w:rPr>
              <w:t xml:space="preserve">Творческий уровень </w:t>
            </w:r>
          </w:p>
          <w:p w:rsidR="00721EEB" w:rsidRPr="00E8289B" w:rsidRDefault="00721EEB" w:rsidP="00E8289B">
            <w:pPr>
              <w:shd w:val="clear" w:color="auto" w:fill="FFFFFF"/>
              <w:ind w:left="102"/>
              <w:jc w:val="both"/>
              <w:rPr>
                <w:color w:val="000000"/>
              </w:rPr>
            </w:pPr>
            <w:r w:rsidRPr="00E8289B">
              <w:rPr>
                <w:color w:val="000000"/>
              </w:rPr>
              <w:t>(по</w:t>
            </w:r>
            <w:r w:rsidRPr="00E8289B">
              <w:rPr>
                <w:color w:val="000000"/>
              </w:rPr>
              <w:softHyphen/>
              <w:t>исковая деятельность,</w:t>
            </w:r>
          </w:p>
          <w:p w:rsidR="00721EEB" w:rsidRPr="00E8289B" w:rsidRDefault="00721EEB" w:rsidP="00E8289B">
            <w:pPr>
              <w:shd w:val="clear" w:color="auto" w:fill="FFFFFF"/>
              <w:ind w:left="102"/>
              <w:jc w:val="both"/>
              <w:rPr>
                <w:color w:val="000000"/>
              </w:rPr>
            </w:pPr>
            <w:r w:rsidRPr="00E8289B">
              <w:rPr>
                <w:color w:val="000000"/>
              </w:rPr>
              <w:t xml:space="preserve">«открытие» новых </w:t>
            </w:r>
          </w:p>
          <w:p w:rsidR="00721EEB" w:rsidRPr="00E8289B" w:rsidRDefault="00721EEB" w:rsidP="00E8289B">
            <w:pPr>
              <w:shd w:val="clear" w:color="auto" w:fill="FFFFFF"/>
              <w:ind w:left="102"/>
              <w:jc w:val="both"/>
              <w:rPr>
                <w:color w:val="000000"/>
              </w:rPr>
            </w:pPr>
            <w:r w:rsidRPr="00E8289B">
              <w:rPr>
                <w:color w:val="000000"/>
              </w:rPr>
              <w:t>зна</w:t>
            </w:r>
            <w:r w:rsidRPr="00E8289B">
              <w:rPr>
                <w:color w:val="000000"/>
              </w:rPr>
              <w:softHyphen/>
              <w:t xml:space="preserve">ний, </w:t>
            </w:r>
          </w:p>
          <w:p w:rsidR="00721EEB" w:rsidRPr="00E8289B" w:rsidRDefault="00721EEB" w:rsidP="00E8289B">
            <w:pPr>
              <w:shd w:val="clear" w:color="auto" w:fill="FFFFFF"/>
              <w:ind w:left="102"/>
              <w:jc w:val="both"/>
            </w:pPr>
            <w:r w:rsidRPr="00E8289B">
              <w:rPr>
                <w:color w:val="000000"/>
              </w:rPr>
              <w:t>спосо</w:t>
            </w:r>
            <w:r w:rsidRPr="00E8289B">
              <w:rPr>
                <w:color w:val="000000"/>
              </w:rPr>
              <w:softHyphen/>
              <w:t>бов)</w:t>
            </w:r>
          </w:p>
          <w:p w:rsidR="00721EEB" w:rsidRPr="00E8289B" w:rsidRDefault="00721EEB" w:rsidP="00E8289B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2"/>
              <w:jc w:val="both"/>
            </w:pP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EEB" w:rsidRPr="00E8289B" w:rsidRDefault="00721EEB" w:rsidP="00E8289B">
            <w:pPr>
              <w:shd w:val="clear" w:color="auto" w:fill="FFFFFF"/>
              <w:ind w:right="-40"/>
              <w:rPr>
                <w:color w:val="000000"/>
              </w:rPr>
            </w:pPr>
            <w:r w:rsidRPr="00E8289B">
              <w:rPr>
                <w:color w:val="000000"/>
              </w:rPr>
              <w:t>Приме</w:t>
            </w:r>
            <w:r w:rsidRPr="00E8289B">
              <w:rPr>
                <w:color w:val="000000"/>
              </w:rPr>
              <w:softHyphen/>
              <w:t>няют зна</w:t>
            </w:r>
            <w:r w:rsidRPr="00E8289B">
              <w:rPr>
                <w:color w:val="000000"/>
              </w:rPr>
              <w:softHyphen/>
              <w:t>ния, уме</w:t>
            </w:r>
            <w:r w:rsidRPr="00E8289B">
              <w:rPr>
                <w:color w:val="000000"/>
              </w:rPr>
              <w:softHyphen/>
              <w:t>ния и на</w:t>
            </w:r>
            <w:r w:rsidRPr="00E8289B">
              <w:rPr>
                <w:color w:val="000000"/>
              </w:rPr>
              <w:softHyphen/>
              <w:t>выки в нестандарт</w:t>
            </w:r>
            <w:r w:rsidRPr="00E8289B">
              <w:rPr>
                <w:color w:val="000000"/>
              </w:rPr>
              <w:softHyphen/>
              <w:t xml:space="preserve">ных (нетиповых) </w:t>
            </w:r>
          </w:p>
          <w:p w:rsidR="00721EEB" w:rsidRPr="00E8289B" w:rsidRDefault="00721EEB" w:rsidP="00E8289B">
            <w:pPr>
              <w:shd w:val="clear" w:color="auto" w:fill="FFFFFF"/>
              <w:ind w:right="-40"/>
            </w:pPr>
            <w:r w:rsidRPr="00E8289B">
              <w:rPr>
                <w:color w:val="000000"/>
              </w:rPr>
              <w:t>си</w:t>
            </w:r>
            <w:r w:rsidRPr="00E8289B">
              <w:rPr>
                <w:color w:val="000000"/>
              </w:rPr>
              <w:softHyphen/>
              <w:t>туациях</w:t>
            </w:r>
          </w:p>
          <w:p w:rsidR="00721EEB" w:rsidRPr="00E8289B" w:rsidRDefault="00721EEB" w:rsidP="00E8289B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EEB" w:rsidRPr="00E8289B" w:rsidRDefault="00721EEB" w:rsidP="00E8289B">
            <w:pPr>
              <w:shd w:val="clear" w:color="auto" w:fill="FFFFFF"/>
              <w:rPr>
                <w:color w:val="000000"/>
              </w:rPr>
            </w:pPr>
            <w:r w:rsidRPr="00E8289B">
              <w:rPr>
                <w:color w:val="000000"/>
              </w:rPr>
              <w:t>Учащиеся видоизменяют, реоргани</w:t>
            </w:r>
            <w:r w:rsidRPr="00E8289B">
              <w:rPr>
                <w:color w:val="000000"/>
              </w:rPr>
              <w:softHyphen/>
              <w:t>зовывают, обоб</w:t>
            </w:r>
            <w:r w:rsidRPr="00E8289B">
              <w:rPr>
                <w:color w:val="000000"/>
              </w:rPr>
              <w:softHyphen/>
              <w:t>щают, систематизи</w:t>
            </w:r>
            <w:r w:rsidRPr="00E8289B">
              <w:rPr>
                <w:color w:val="000000"/>
              </w:rPr>
              <w:softHyphen/>
              <w:t xml:space="preserve">руют, упрощают, усложняют, </w:t>
            </w:r>
          </w:p>
          <w:p w:rsidR="00721EEB" w:rsidRPr="00E8289B" w:rsidRDefault="00721EEB" w:rsidP="00E8289B">
            <w:pPr>
              <w:shd w:val="clear" w:color="auto" w:fill="FFFFFF"/>
              <w:rPr>
                <w:color w:val="000000"/>
              </w:rPr>
            </w:pPr>
            <w:r w:rsidRPr="00E8289B">
              <w:rPr>
                <w:color w:val="000000"/>
              </w:rPr>
              <w:t>на</w:t>
            </w:r>
            <w:r w:rsidRPr="00E8289B">
              <w:rPr>
                <w:color w:val="000000"/>
              </w:rPr>
              <w:softHyphen/>
              <w:t>хо</w:t>
            </w:r>
            <w:r w:rsidRPr="00E8289B">
              <w:rPr>
                <w:color w:val="000000"/>
              </w:rPr>
              <w:softHyphen/>
              <w:t>дят причинно-следствен</w:t>
            </w:r>
            <w:r w:rsidRPr="00E8289B">
              <w:rPr>
                <w:color w:val="000000"/>
              </w:rPr>
              <w:softHyphen/>
              <w:t>ные связи, выбирают, оце</w:t>
            </w:r>
            <w:r w:rsidRPr="00E8289B">
              <w:rPr>
                <w:color w:val="000000"/>
              </w:rPr>
              <w:softHyphen/>
              <w:t xml:space="preserve">нивают значимость данных, формируют новые цели, находят в объекте его </w:t>
            </w:r>
          </w:p>
          <w:p w:rsidR="00721EEB" w:rsidRPr="00E8289B" w:rsidRDefault="00721EEB" w:rsidP="00E8289B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  <w:r w:rsidRPr="00E8289B">
              <w:rPr>
                <w:color w:val="000000"/>
              </w:rPr>
              <w:t>со</w:t>
            </w:r>
            <w:r w:rsidRPr="00E8289B">
              <w:rPr>
                <w:color w:val="000000"/>
              </w:rPr>
              <w:softHyphen/>
              <w:t>ставляющие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EEB" w:rsidRPr="00E8289B" w:rsidRDefault="00721EEB" w:rsidP="00E8289B">
            <w:pPr>
              <w:shd w:val="clear" w:color="auto" w:fill="FFFFFF"/>
              <w:rPr>
                <w:color w:val="000000"/>
              </w:rPr>
            </w:pPr>
            <w:r w:rsidRPr="00E8289B">
              <w:rPr>
                <w:color w:val="000000"/>
              </w:rPr>
              <w:t>Проблемное изло</w:t>
            </w:r>
            <w:r w:rsidRPr="00E8289B">
              <w:rPr>
                <w:color w:val="000000"/>
              </w:rPr>
              <w:softHyphen/>
              <w:t>же</w:t>
            </w:r>
            <w:r w:rsidRPr="00E8289B">
              <w:rPr>
                <w:color w:val="000000"/>
              </w:rPr>
              <w:softHyphen/>
              <w:t>ние, частично-поиско</w:t>
            </w:r>
            <w:r w:rsidRPr="00E8289B">
              <w:rPr>
                <w:color w:val="000000"/>
              </w:rPr>
              <w:softHyphen/>
              <w:t xml:space="preserve">вый, </w:t>
            </w:r>
          </w:p>
          <w:p w:rsidR="00721EEB" w:rsidRPr="00E8289B" w:rsidRDefault="00721EEB" w:rsidP="00E8289B">
            <w:pPr>
              <w:shd w:val="clear" w:color="auto" w:fill="FFFFFF"/>
              <w:rPr>
                <w:color w:val="000000"/>
              </w:rPr>
            </w:pPr>
            <w:r w:rsidRPr="00E8289B">
              <w:rPr>
                <w:color w:val="000000"/>
              </w:rPr>
              <w:t>иссле</w:t>
            </w:r>
            <w:r w:rsidRPr="00E8289B">
              <w:rPr>
                <w:color w:val="000000"/>
              </w:rPr>
              <w:softHyphen/>
              <w:t>дователь</w:t>
            </w:r>
            <w:r w:rsidRPr="00E8289B">
              <w:rPr>
                <w:color w:val="000000"/>
              </w:rPr>
              <w:softHyphen/>
              <w:t xml:space="preserve">ский, </w:t>
            </w:r>
          </w:p>
          <w:p w:rsidR="00721EEB" w:rsidRPr="00E8289B" w:rsidRDefault="00721EEB" w:rsidP="00E8289B">
            <w:pPr>
              <w:shd w:val="clear" w:color="auto" w:fill="FFFFFF"/>
              <w:rPr>
                <w:color w:val="000000"/>
              </w:rPr>
            </w:pPr>
            <w:r w:rsidRPr="00E8289B">
              <w:rPr>
                <w:color w:val="000000"/>
              </w:rPr>
              <w:t>эв</w:t>
            </w:r>
            <w:r w:rsidRPr="00E8289B">
              <w:rPr>
                <w:color w:val="000000"/>
              </w:rPr>
              <w:softHyphen/>
              <w:t xml:space="preserve">ристическая </w:t>
            </w:r>
          </w:p>
          <w:p w:rsidR="00721EEB" w:rsidRPr="00E8289B" w:rsidRDefault="00721EEB" w:rsidP="00E8289B">
            <w:pPr>
              <w:shd w:val="clear" w:color="auto" w:fill="FFFFFF"/>
            </w:pPr>
            <w:r w:rsidRPr="00E8289B">
              <w:rPr>
                <w:color w:val="000000"/>
              </w:rPr>
              <w:t>беседа</w:t>
            </w:r>
          </w:p>
          <w:p w:rsidR="00721EEB" w:rsidRPr="00E8289B" w:rsidRDefault="00721EEB" w:rsidP="00E8289B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EEB" w:rsidRPr="00E8289B" w:rsidRDefault="00721EEB" w:rsidP="00E8289B">
            <w:pPr>
              <w:shd w:val="clear" w:color="auto" w:fill="FFFFFF"/>
              <w:rPr>
                <w:color w:val="000000"/>
              </w:rPr>
            </w:pPr>
            <w:r w:rsidRPr="00E8289B">
              <w:rPr>
                <w:color w:val="000000"/>
              </w:rPr>
              <w:t>Задачи-</w:t>
            </w:r>
          </w:p>
          <w:p w:rsidR="00721EEB" w:rsidRPr="00E8289B" w:rsidRDefault="00721EEB" w:rsidP="00E8289B">
            <w:pPr>
              <w:shd w:val="clear" w:color="auto" w:fill="FFFFFF"/>
            </w:pPr>
            <w:r w:rsidRPr="00E8289B">
              <w:rPr>
                <w:color w:val="000000"/>
              </w:rPr>
              <w:t>про</w:t>
            </w:r>
            <w:r w:rsidRPr="00E8289B">
              <w:rPr>
                <w:color w:val="000000"/>
              </w:rPr>
              <w:softHyphen/>
              <w:t>блемы, про</w:t>
            </w:r>
            <w:r w:rsidRPr="00E8289B">
              <w:rPr>
                <w:color w:val="000000"/>
              </w:rPr>
              <w:softHyphen/>
              <w:t>блемные во</w:t>
            </w:r>
            <w:r w:rsidRPr="00E8289B">
              <w:rPr>
                <w:color w:val="000000"/>
              </w:rPr>
              <w:softHyphen/>
              <w:t>п</w:t>
            </w:r>
            <w:r w:rsidRPr="00E8289B">
              <w:rPr>
                <w:color w:val="000000"/>
              </w:rPr>
              <w:softHyphen/>
              <w:t>росы, твор</w:t>
            </w:r>
            <w:r w:rsidRPr="00E8289B">
              <w:rPr>
                <w:color w:val="000000"/>
              </w:rPr>
              <w:softHyphen/>
              <w:t>ческие ра</w:t>
            </w:r>
            <w:r w:rsidRPr="00E8289B">
              <w:rPr>
                <w:color w:val="000000"/>
              </w:rPr>
              <w:softHyphen/>
              <w:t>боты, моде</w:t>
            </w:r>
            <w:r w:rsidRPr="00E8289B">
              <w:rPr>
                <w:color w:val="000000"/>
              </w:rPr>
              <w:softHyphen/>
              <w:t>ли</w:t>
            </w:r>
            <w:r w:rsidRPr="00E8289B">
              <w:rPr>
                <w:color w:val="000000"/>
              </w:rPr>
              <w:softHyphen/>
              <w:t>рование</w:t>
            </w:r>
          </w:p>
          <w:p w:rsidR="00721EEB" w:rsidRPr="00E8289B" w:rsidRDefault="00721EEB" w:rsidP="00E8289B">
            <w:pPr>
              <w:widowControl w:val="0"/>
              <w:shd w:val="clear" w:color="auto" w:fill="FFFFFF"/>
              <w:autoSpaceDE w:val="0"/>
              <w:autoSpaceDN w:val="0"/>
              <w:adjustRightInd w:val="0"/>
            </w:pPr>
          </w:p>
        </w:tc>
      </w:tr>
    </w:tbl>
    <w:p w:rsidR="00721EEB" w:rsidRPr="00E8289B" w:rsidRDefault="00721EEB" w:rsidP="00E8289B">
      <w:pPr>
        <w:shd w:val="clear" w:color="auto" w:fill="FFFFFF"/>
        <w:ind w:right="-566" w:firstLine="556"/>
        <w:jc w:val="center"/>
        <w:rPr>
          <w:i/>
          <w:color w:val="000000"/>
        </w:rPr>
      </w:pPr>
      <w:r w:rsidRPr="00E8289B">
        <w:rPr>
          <w:i/>
          <w:color w:val="000000"/>
        </w:rPr>
        <w:t>Контрольные вопросы</w:t>
      </w:r>
    </w:p>
    <w:p w:rsidR="00721EEB" w:rsidRPr="00E8289B" w:rsidRDefault="00721EEB" w:rsidP="00E8289B">
      <w:pPr>
        <w:widowControl w:val="0"/>
        <w:numPr>
          <w:ilvl w:val="0"/>
          <w:numId w:val="8"/>
        </w:numPr>
        <w:shd w:val="clear" w:color="auto" w:fill="FFFFFF"/>
        <w:tabs>
          <w:tab w:val="left" w:pos="567"/>
        </w:tabs>
        <w:autoSpaceDE w:val="0"/>
        <w:autoSpaceDN w:val="0"/>
        <w:adjustRightInd w:val="0"/>
        <w:ind w:left="0" w:right="-566" w:firstLine="284"/>
        <w:jc w:val="both"/>
        <w:rPr>
          <w:sz w:val="20"/>
          <w:szCs w:val="20"/>
        </w:rPr>
      </w:pPr>
      <w:r w:rsidRPr="00E8289B">
        <w:rPr>
          <w:sz w:val="20"/>
          <w:szCs w:val="20"/>
        </w:rPr>
        <w:t>Какие проблемы обусловили появление технологии полного усвоения?</w:t>
      </w:r>
    </w:p>
    <w:p w:rsidR="00721EEB" w:rsidRPr="00E8289B" w:rsidRDefault="00721EEB" w:rsidP="00E8289B">
      <w:pPr>
        <w:widowControl w:val="0"/>
        <w:numPr>
          <w:ilvl w:val="0"/>
          <w:numId w:val="8"/>
        </w:numPr>
        <w:shd w:val="clear" w:color="auto" w:fill="FFFFFF"/>
        <w:tabs>
          <w:tab w:val="left" w:pos="567"/>
        </w:tabs>
        <w:autoSpaceDE w:val="0"/>
        <w:autoSpaceDN w:val="0"/>
        <w:adjustRightInd w:val="0"/>
        <w:ind w:left="0" w:right="-566" w:firstLine="284"/>
        <w:jc w:val="both"/>
        <w:rPr>
          <w:sz w:val="20"/>
          <w:szCs w:val="20"/>
        </w:rPr>
      </w:pPr>
      <w:r w:rsidRPr="00E8289B">
        <w:rPr>
          <w:sz w:val="20"/>
          <w:szCs w:val="20"/>
        </w:rPr>
        <w:t>Назовите этапы КОО.</w:t>
      </w:r>
    </w:p>
    <w:p w:rsidR="00721EEB" w:rsidRPr="00E8289B" w:rsidRDefault="00721EEB" w:rsidP="00E8289B">
      <w:pPr>
        <w:widowControl w:val="0"/>
        <w:numPr>
          <w:ilvl w:val="0"/>
          <w:numId w:val="8"/>
        </w:numPr>
        <w:shd w:val="clear" w:color="auto" w:fill="FFFFFF"/>
        <w:tabs>
          <w:tab w:val="left" w:pos="567"/>
        </w:tabs>
        <w:autoSpaceDE w:val="0"/>
        <w:autoSpaceDN w:val="0"/>
        <w:adjustRightInd w:val="0"/>
        <w:ind w:left="0" w:right="-566" w:firstLine="284"/>
        <w:jc w:val="both"/>
        <w:rPr>
          <w:sz w:val="20"/>
          <w:szCs w:val="20"/>
        </w:rPr>
      </w:pPr>
      <w:r w:rsidRPr="00E8289B">
        <w:rPr>
          <w:sz w:val="20"/>
          <w:szCs w:val="20"/>
        </w:rPr>
        <w:t>Какие недостатки целеполагающей деятельности учителя можно обнаружить в системе традиционного обучения?</w:t>
      </w:r>
    </w:p>
    <w:p w:rsidR="00721EEB" w:rsidRPr="00E8289B" w:rsidRDefault="00721EEB" w:rsidP="00E8289B">
      <w:pPr>
        <w:widowControl w:val="0"/>
        <w:numPr>
          <w:ilvl w:val="0"/>
          <w:numId w:val="8"/>
        </w:numPr>
        <w:shd w:val="clear" w:color="auto" w:fill="FFFFFF"/>
        <w:tabs>
          <w:tab w:val="left" w:pos="567"/>
        </w:tabs>
        <w:autoSpaceDE w:val="0"/>
        <w:autoSpaceDN w:val="0"/>
        <w:adjustRightInd w:val="0"/>
        <w:ind w:left="0" w:right="-566" w:firstLine="284"/>
        <w:jc w:val="both"/>
        <w:rPr>
          <w:sz w:val="20"/>
          <w:szCs w:val="20"/>
        </w:rPr>
      </w:pPr>
      <w:r w:rsidRPr="00E8289B">
        <w:rPr>
          <w:sz w:val="20"/>
          <w:szCs w:val="20"/>
        </w:rPr>
        <w:t>Что такое «технология постановки целей» в КОО?</w:t>
      </w:r>
    </w:p>
    <w:p w:rsidR="00721EEB" w:rsidRPr="00E8289B" w:rsidRDefault="00721EEB" w:rsidP="00E8289B">
      <w:pPr>
        <w:widowControl w:val="0"/>
        <w:numPr>
          <w:ilvl w:val="0"/>
          <w:numId w:val="8"/>
        </w:numPr>
        <w:shd w:val="clear" w:color="auto" w:fill="FFFFFF"/>
        <w:tabs>
          <w:tab w:val="left" w:pos="567"/>
        </w:tabs>
        <w:autoSpaceDE w:val="0"/>
        <w:autoSpaceDN w:val="0"/>
        <w:adjustRightInd w:val="0"/>
        <w:ind w:left="0" w:right="-566" w:firstLine="284"/>
        <w:jc w:val="both"/>
        <w:rPr>
          <w:sz w:val="20"/>
          <w:szCs w:val="20"/>
        </w:rPr>
      </w:pPr>
      <w:r w:rsidRPr="00E8289B">
        <w:rPr>
          <w:sz w:val="20"/>
          <w:szCs w:val="20"/>
        </w:rPr>
        <w:t>Какие методы обучения может использовать преподаватель в процессе конструирования занятий на основе КОО?</w:t>
      </w:r>
    </w:p>
    <w:p w:rsidR="00721EEB" w:rsidRPr="00E8289B" w:rsidRDefault="00721EEB" w:rsidP="00E8289B">
      <w:pPr>
        <w:widowControl w:val="0"/>
        <w:numPr>
          <w:ilvl w:val="0"/>
          <w:numId w:val="8"/>
        </w:numPr>
        <w:shd w:val="clear" w:color="auto" w:fill="FFFFFF"/>
        <w:tabs>
          <w:tab w:val="left" w:pos="567"/>
        </w:tabs>
        <w:autoSpaceDE w:val="0"/>
        <w:autoSpaceDN w:val="0"/>
        <w:adjustRightInd w:val="0"/>
        <w:ind w:left="0" w:right="-566" w:firstLine="284"/>
        <w:jc w:val="both"/>
        <w:rPr>
          <w:sz w:val="20"/>
          <w:szCs w:val="20"/>
        </w:rPr>
      </w:pPr>
      <w:r w:rsidRPr="00E8289B">
        <w:rPr>
          <w:sz w:val="20"/>
          <w:szCs w:val="20"/>
        </w:rPr>
        <w:t>Охарактеризуйте тесты 1, 2 и 3-го уровней.</w:t>
      </w:r>
    </w:p>
    <w:p w:rsidR="00721EEB" w:rsidRPr="00E8289B" w:rsidRDefault="00721EEB" w:rsidP="00E8289B">
      <w:pPr>
        <w:widowControl w:val="0"/>
        <w:numPr>
          <w:ilvl w:val="0"/>
          <w:numId w:val="8"/>
        </w:numPr>
        <w:shd w:val="clear" w:color="auto" w:fill="FFFFFF"/>
        <w:tabs>
          <w:tab w:val="left" w:pos="567"/>
        </w:tabs>
        <w:autoSpaceDE w:val="0"/>
        <w:autoSpaceDN w:val="0"/>
        <w:adjustRightInd w:val="0"/>
        <w:ind w:left="0" w:right="-566" w:firstLine="284"/>
        <w:jc w:val="both"/>
        <w:rPr>
          <w:sz w:val="20"/>
          <w:szCs w:val="20"/>
        </w:rPr>
      </w:pPr>
      <w:r w:rsidRPr="00E8289B">
        <w:rPr>
          <w:sz w:val="20"/>
          <w:szCs w:val="20"/>
        </w:rPr>
        <w:t>Опишите методику организации обучения по технологии полного усвоения знаний.</w:t>
      </w:r>
    </w:p>
    <w:p w:rsidR="00721EEB" w:rsidRPr="00E8289B" w:rsidRDefault="00721EEB" w:rsidP="00E8289B">
      <w:pPr>
        <w:widowControl w:val="0"/>
        <w:numPr>
          <w:ilvl w:val="0"/>
          <w:numId w:val="8"/>
        </w:numPr>
        <w:shd w:val="clear" w:color="auto" w:fill="FFFFFF"/>
        <w:tabs>
          <w:tab w:val="left" w:pos="567"/>
        </w:tabs>
        <w:autoSpaceDE w:val="0"/>
        <w:autoSpaceDN w:val="0"/>
        <w:adjustRightInd w:val="0"/>
        <w:ind w:left="0" w:right="-566" w:firstLine="284"/>
        <w:jc w:val="both"/>
        <w:rPr>
          <w:sz w:val="20"/>
          <w:szCs w:val="20"/>
        </w:rPr>
      </w:pPr>
      <w:r w:rsidRPr="00E8289B">
        <w:rPr>
          <w:sz w:val="20"/>
          <w:szCs w:val="20"/>
        </w:rPr>
        <w:t>Что такое «план Келлера», в чем его суть?</w:t>
      </w:r>
    </w:p>
    <w:p w:rsidR="00721EEB" w:rsidRPr="00E8289B" w:rsidRDefault="00721EEB" w:rsidP="00E8289B">
      <w:pPr>
        <w:widowControl w:val="0"/>
        <w:numPr>
          <w:ilvl w:val="0"/>
          <w:numId w:val="8"/>
        </w:numPr>
        <w:shd w:val="clear" w:color="auto" w:fill="FFFFFF"/>
        <w:tabs>
          <w:tab w:val="left" w:pos="567"/>
        </w:tabs>
        <w:autoSpaceDE w:val="0"/>
        <w:autoSpaceDN w:val="0"/>
        <w:adjustRightInd w:val="0"/>
        <w:ind w:left="0" w:right="-566" w:firstLine="284"/>
        <w:jc w:val="both"/>
        <w:rPr>
          <w:sz w:val="20"/>
          <w:szCs w:val="20"/>
        </w:rPr>
      </w:pPr>
      <w:r w:rsidRPr="00E8289B">
        <w:rPr>
          <w:sz w:val="20"/>
          <w:szCs w:val="20"/>
        </w:rPr>
        <w:t>Охарактеризуйте технологию уровневой дифференциации.</w:t>
      </w:r>
    </w:p>
    <w:p w:rsidR="00721EEB" w:rsidRPr="00E8289B" w:rsidRDefault="00721EEB" w:rsidP="00E8289B">
      <w:pPr>
        <w:widowControl w:val="0"/>
        <w:numPr>
          <w:ilvl w:val="0"/>
          <w:numId w:val="8"/>
        </w:numPr>
        <w:shd w:val="clear" w:color="auto" w:fill="FFFFFF"/>
        <w:tabs>
          <w:tab w:val="left" w:pos="567"/>
        </w:tabs>
        <w:autoSpaceDE w:val="0"/>
        <w:autoSpaceDN w:val="0"/>
        <w:adjustRightInd w:val="0"/>
        <w:ind w:left="0" w:right="-566" w:firstLine="284"/>
        <w:jc w:val="both"/>
        <w:rPr>
          <w:sz w:val="20"/>
          <w:szCs w:val="20"/>
        </w:rPr>
      </w:pPr>
      <w:r w:rsidRPr="00E8289B">
        <w:rPr>
          <w:sz w:val="20"/>
          <w:szCs w:val="20"/>
        </w:rPr>
        <w:t>Что такое базовый уровень и каковы его функции?</w:t>
      </w:r>
    </w:p>
    <w:p w:rsidR="00721EEB" w:rsidRPr="00E8289B" w:rsidRDefault="00721EEB" w:rsidP="00E8289B">
      <w:pPr>
        <w:widowControl w:val="0"/>
        <w:numPr>
          <w:ilvl w:val="0"/>
          <w:numId w:val="8"/>
        </w:numPr>
        <w:shd w:val="clear" w:color="auto" w:fill="FFFFFF"/>
        <w:tabs>
          <w:tab w:val="left" w:pos="567"/>
        </w:tabs>
        <w:autoSpaceDE w:val="0"/>
        <w:autoSpaceDN w:val="0"/>
        <w:adjustRightInd w:val="0"/>
        <w:ind w:left="0" w:right="-566" w:firstLine="284"/>
        <w:jc w:val="both"/>
        <w:rPr>
          <w:sz w:val="20"/>
          <w:szCs w:val="20"/>
        </w:rPr>
      </w:pPr>
      <w:r w:rsidRPr="00E8289B">
        <w:rPr>
          <w:sz w:val="20"/>
          <w:szCs w:val="20"/>
        </w:rPr>
        <w:t>Как можно оценить достижение обучаемыми базового уровня?</w:t>
      </w:r>
    </w:p>
    <w:p w:rsidR="00721EEB" w:rsidRPr="00E8289B" w:rsidRDefault="00721EEB" w:rsidP="00E8289B">
      <w:pPr>
        <w:widowControl w:val="0"/>
        <w:numPr>
          <w:ilvl w:val="0"/>
          <w:numId w:val="8"/>
        </w:numPr>
        <w:shd w:val="clear" w:color="auto" w:fill="FFFFFF"/>
        <w:tabs>
          <w:tab w:val="left" w:pos="567"/>
        </w:tabs>
        <w:autoSpaceDE w:val="0"/>
        <w:autoSpaceDN w:val="0"/>
        <w:adjustRightInd w:val="0"/>
        <w:ind w:left="0" w:right="-566" w:firstLine="284"/>
        <w:jc w:val="both"/>
        <w:rPr>
          <w:sz w:val="20"/>
          <w:szCs w:val="20"/>
        </w:rPr>
      </w:pPr>
      <w:r w:rsidRPr="00E8289B">
        <w:rPr>
          <w:sz w:val="20"/>
          <w:szCs w:val="20"/>
        </w:rPr>
        <w:t>Как можно оценить достижение обучаемыми продвинутого уровня?</w:t>
      </w:r>
    </w:p>
    <w:p w:rsidR="00721EEB" w:rsidRDefault="00721EEB" w:rsidP="004826AF">
      <w:pPr>
        <w:rPr>
          <w:rFonts w:ascii="Cambria" w:hAnsi="Cambria" w:cs="Tahoma"/>
          <w:sz w:val="28"/>
          <w:szCs w:val="28"/>
        </w:rPr>
      </w:pPr>
    </w:p>
    <w:sectPr w:rsidR="00721EEB" w:rsidSect="00E8289B">
      <w:pgSz w:w="11906" w:h="16838"/>
      <w:pgMar w:top="719" w:right="850" w:bottom="36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EEB" w:rsidRDefault="00721EEB" w:rsidP="00A10A61">
      <w:r>
        <w:separator/>
      </w:r>
    </w:p>
  </w:endnote>
  <w:endnote w:type="continuationSeparator" w:id="1">
    <w:p w:rsidR="00721EEB" w:rsidRDefault="00721EEB" w:rsidP="00A10A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EEB" w:rsidRDefault="00721EEB" w:rsidP="00A10A61">
      <w:r>
        <w:separator/>
      </w:r>
    </w:p>
  </w:footnote>
  <w:footnote w:type="continuationSeparator" w:id="1">
    <w:p w:rsidR="00721EEB" w:rsidRDefault="00721EEB" w:rsidP="00A10A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1A0A"/>
    <w:multiLevelType w:val="hybridMultilevel"/>
    <w:tmpl w:val="6494D7D0"/>
    <w:lvl w:ilvl="0" w:tplc="FFFFFFFF">
      <w:start w:val="1"/>
      <w:numFmt w:val="decimal"/>
      <w:lvlText w:val="%1."/>
      <w:lvlJc w:val="left"/>
      <w:pPr>
        <w:tabs>
          <w:tab w:val="num" w:pos="1381"/>
        </w:tabs>
        <w:ind w:left="1381" w:hanging="825"/>
      </w:pPr>
      <w:rPr>
        <w:rFonts w:cs="Times New Roman"/>
        <w:color w:val="00000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B933C18"/>
    <w:multiLevelType w:val="hybridMultilevel"/>
    <w:tmpl w:val="6710667E"/>
    <w:lvl w:ilvl="0" w:tplc="FFFFFFFF">
      <w:start w:val="1"/>
      <w:numFmt w:val="bullet"/>
      <w:lvlText w:val=""/>
      <w:lvlJc w:val="left"/>
      <w:pPr>
        <w:tabs>
          <w:tab w:val="num" w:pos="1276"/>
        </w:tabs>
        <w:ind w:left="127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996"/>
        </w:tabs>
        <w:ind w:left="1996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16"/>
        </w:tabs>
        <w:ind w:left="271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36"/>
        </w:tabs>
        <w:ind w:left="343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156"/>
        </w:tabs>
        <w:ind w:left="4156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76"/>
        </w:tabs>
        <w:ind w:left="487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96"/>
        </w:tabs>
        <w:ind w:left="559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316"/>
        </w:tabs>
        <w:ind w:left="6316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036"/>
        </w:tabs>
        <w:ind w:left="7036" w:hanging="360"/>
      </w:pPr>
      <w:rPr>
        <w:rFonts w:ascii="Wingdings" w:hAnsi="Wingdings" w:hint="default"/>
      </w:rPr>
    </w:lvl>
  </w:abstractNum>
  <w:abstractNum w:abstractNumId="2">
    <w:nsid w:val="11052B08"/>
    <w:multiLevelType w:val="hybridMultilevel"/>
    <w:tmpl w:val="0FD6EA04"/>
    <w:lvl w:ilvl="0" w:tplc="FFFFFFFF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1277056A"/>
    <w:multiLevelType w:val="hybridMultilevel"/>
    <w:tmpl w:val="DC4AC74A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475651A"/>
    <w:multiLevelType w:val="hybridMultilevel"/>
    <w:tmpl w:val="B6DA554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18F650F"/>
    <w:multiLevelType w:val="hybridMultilevel"/>
    <w:tmpl w:val="5C2A548A"/>
    <w:lvl w:ilvl="0" w:tplc="FFFFFFFF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42D6501F"/>
    <w:multiLevelType w:val="hybridMultilevel"/>
    <w:tmpl w:val="6C6CD59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C396EEA"/>
    <w:multiLevelType w:val="hybridMultilevel"/>
    <w:tmpl w:val="F8AC64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4EB7912"/>
    <w:multiLevelType w:val="hybridMultilevel"/>
    <w:tmpl w:val="D578D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2B58C0"/>
    <w:multiLevelType w:val="hybridMultilevel"/>
    <w:tmpl w:val="3F9CB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5F8B"/>
    <w:rsid w:val="000069E5"/>
    <w:rsid w:val="00037419"/>
    <w:rsid w:val="00055A04"/>
    <w:rsid w:val="000933D5"/>
    <w:rsid w:val="000A4B0A"/>
    <w:rsid w:val="000B10F6"/>
    <w:rsid w:val="000B2CD6"/>
    <w:rsid w:val="000F2598"/>
    <w:rsid w:val="000F62B8"/>
    <w:rsid w:val="001154C3"/>
    <w:rsid w:val="001733E7"/>
    <w:rsid w:val="00195581"/>
    <w:rsid w:val="001A2E53"/>
    <w:rsid w:val="00244A8D"/>
    <w:rsid w:val="00255C4E"/>
    <w:rsid w:val="0027346D"/>
    <w:rsid w:val="002B04EA"/>
    <w:rsid w:val="002B4DFA"/>
    <w:rsid w:val="002C0A69"/>
    <w:rsid w:val="002E2975"/>
    <w:rsid w:val="002E5D55"/>
    <w:rsid w:val="002E6778"/>
    <w:rsid w:val="00304D68"/>
    <w:rsid w:val="00315F8B"/>
    <w:rsid w:val="00371554"/>
    <w:rsid w:val="00383EC4"/>
    <w:rsid w:val="003A3BC6"/>
    <w:rsid w:val="0041594F"/>
    <w:rsid w:val="00423048"/>
    <w:rsid w:val="00433596"/>
    <w:rsid w:val="004408C2"/>
    <w:rsid w:val="00447236"/>
    <w:rsid w:val="004826AF"/>
    <w:rsid w:val="00485B17"/>
    <w:rsid w:val="004B40CD"/>
    <w:rsid w:val="004C5843"/>
    <w:rsid w:val="0050143D"/>
    <w:rsid w:val="00525DB8"/>
    <w:rsid w:val="00535C30"/>
    <w:rsid w:val="00540BBD"/>
    <w:rsid w:val="00557F17"/>
    <w:rsid w:val="00580D34"/>
    <w:rsid w:val="005A03D4"/>
    <w:rsid w:val="005D1643"/>
    <w:rsid w:val="0060403D"/>
    <w:rsid w:val="0062030E"/>
    <w:rsid w:val="00633AD6"/>
    <w:rsid w:val="006361D6"/>
    <w:rsid w:val="00680790"/>
    <w:rsid w:val="006879AB"/>
    <w:rsid w:val="006B70E9"/>
    <w:rsid w:val="006D1A9E"/>
    <w:rsid w:val="006F34CE"/>
    <w:rsid w:val="00721EEB"/>
    <w:rsid w:val="00751C5A"/>
    <w:rsid w:val="007614BA"/>
    <w:rsid w:val="00836F66"/>
    <w:rsid w:val="00860DF1"/>
    <w:rsid w:val="008742D7"/>
    <w:rsid w:val="00881662"/>
    <w:rsid w:val="008B3B1F"/>
    <w:rsid w:val="008D33E2"/>
    <w:rsid w:val="00907780"/>
    <w:rsid w:val="00916AA9"/>
    <w:rsid w:val="00916C54"/>
    <w:rsid w:val="009735B0"/>
    <w:rsid w:val="00984FE7"/>
    <w:rsid w:val="009D7E81"/>
    <w:rsid w:val="00A10A61"/>
    <w:rsid w:val="00A26C17"/>
    <w:rsid w:val="00A363AF"/>
    <w:rsid w:val="00A65D81"/>
    <w:rsid w:val="00A85591"/>
    <w:rsid w:val="00AA770A"/>
    <w:rsid w:val="00AC57A8"/>
    <w:rsid w:val="00AC7356"/>
    <w:rsid w:val="00AF029B"/>
    <w:rsid w:val="00B10518"/>
    <w:rsid w:val="00B61CBE"/>
    <w:rsid w:val="00B64794"/>
    <w:rsid w:val="00B8608F"/>
    <w:rsid w:val="00B93228"/>
    <w:rsid w:val="00BB2AD1"/>
    <w:rsid w:val="00BB3C38"/>
    <w:rsid w:val="00BD46EC"/>
    <w:rsid w:val="00BD6EB0"/>
    <w:rsid w:val="00C21FD2"/>
    <w:rsid w:val="00C33AFB"/>
    <w:rsid w:val="00C502A2"/>
    <w:rsid w:val="00D515F0"/>
    <w:rsid w:val="00D57FF4"/>
    <w:rsid w:val="00D815A3"/>
    <w:rsid w:val="00DA2B85"/>
    <w:rsid w:val="00DB7EF0"/>
    <w:rsid w:val="00DC2636"/>
    <w:rsid w:val="00DF546C"/>
    <w:rsid w:val="00E072F1"/>
    <w:rsid w:val="00E453A9"/>
    <w:rsid w:val="00E67773"/>
    <w:rsid w:val="00E76A12"/>
    <w:rsid w:val="00E8289B"/>
    <w:rsid w:val="00F0306B"/>
    <w:rsid w:val="00F22FE6"/>
    <w:rsid w:val="00F733C2"/>
    <w:rsid w:val="00FB2FC3"/>
    <w:rsid w:val="00FE06BD"/>
    <w:rsid w:val="00FE7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4C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154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10A6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10A61"/>
    <w:rPr>
      <w:rFonts w:ascii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rsid w:val="00A10A6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10A61"/>
    <w:rPr>
      <w:rFonts w:ascii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99"/>
    <w:rsid w:val="002E5D5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4159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1594F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88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201</TotalTime>
  <Pages>4</Pages>
  <Words>865</Words>
  <Characters>4935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Докучаев</dc:creator>
  <cp:keywords/>
  <dc:description/>
  <cp:lastModifiedBy>1</cp:lastModifiedBy>
  <cp:revision>21</cp:revision>
  <cp:lastPrinted>2019-10-25T08:10:00Z</cp:lastPrinted>
  <dcterms:created xsi:type="dcterms:W3CDTF">2015-01-29T22:51:00Z</dcterms:created>
  <dcterms:modified xsi:type="dcterms:W3CDTF">2019-10-25T08:10:00Z</dcterms:modified>
</cp:coreProperties>
</file>