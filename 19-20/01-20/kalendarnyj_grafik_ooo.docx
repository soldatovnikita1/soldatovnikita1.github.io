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18" w:rsidRDefault="00965F18" w:rsidP="00033961">
      <w:pPr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tbl>
      <w:tblPr>
        <w:tblW w:w="10980" w:type="dxa"/>
        <w:tblInd w:w="-1152" w:type="dxa"/>
        <w:tblLayout w:type="fixed"/>
        <w:tblLook w:val="01E0"/>
      </w:tblPr>
      <w:tblGrid>
        <w:gridCol w:w="3420"/>
        <w:gridCol w:w="3420"/>
        <w:gridCol w:w="4140"/>
      </w:tblGrid>
      <w:tr w:rsidR="00965F18" w:rsidTr="00E82FE7">
        <w:tc>
          <w:tcPr>
            <w:tcW w:w="3420" w:type="dxa"/>
          </w:tcPr>
          <w:p w:rsidR="00965F18" w:rsidRDefault="00965F18"/>
        </w:tc>
        <w:tc>
          <w:tcPr>
            <w:tcW w:w="3420" w:type="dxa"/>
          </w:tcPr>
          <w:p w:rsidR="00965F18" w:rsidRDefault="00965F18"/>
        </w:tc>
        <w:tc>
          <w:tcPr>
            <w:tcW w:w="4140" w:type="dxa"/>
          </w:tcPr>
          <w:p w:rsidR="00965F18" w:rsidRDefault="00965F18">
            <w:r>
              <w:t>Приложение к приказу от 31.08.2020 № 03-10-117</w:t>
            </w:r>
          </w:p>
        </w:tc>
      </w:tr>
    </w:tbl>
    <w:p w:rsidR="00965F18" w:rsidRDefault="00965F18" w:rsidP="00A914CE">
      <w:pPr>
        <w:jc w:val="center"/>
        <w:rPr>
          <w:b/>
        </w:rPr>
      </w:pPr>
    </w:p>
    <w:p w:rsidR="00965F18" w:rsidRDefault="00965F18" w:rsidP="00A914CE">
      <w:pPr>
        <w:jc w:val="center"/>
        <w:rPr>
          <w:b/>
        </w:rPr>
      </w:pPr>
    </w:p>
    <w:p w:rsidR="00965F18" w:rsidRDefault="00965F18" w:rsidP="00A914CE">
      <w:pPr>
        <w:jc w:val="center"/>
        <w:rPr>
          <w:b/>
        </w:rPr>
      </w:pPr>
    </w:p>
    <w:p w:rsidR="00965F18" w:rsidRDefault="00965F18" w:rsidP="00A914CE">
      <w:pPr>
        <w:jc w:val="center"/>
        <w:rPr>
          <w:b/>
        </w:rPr>
      </w:pPr>
    </w:p>
    <w:p w:rsidR="00965F18" w:rsidRDefault="00965F18" w:rsidP="00A914CE">
      <w:pPr>
        <w:jc w:val="center"/>
        <w:rPr>
          <w:b/>
          <w:sz w:val="36"/>
          <w:szCs w:val="36"/>
        </w:rPr>
      </w:pPr>
    </w:p>
    <w:p w:rsidR="00965F18" w:rsidRDefault="00965F18" w:rsidP="00A914CE">
      <w:pPr>
        <w:jc w:val="center"/>
        <w:rPr>
          <w:b/>
          <w:sz w:val="36"/>
          <w:szCs w:val="36"/>
        </w:rPr>
      </w:pPr>
    </w:p>
    <w:p w:rsidR="00965F18" w:rsidRDefault="00965F18" w:rsidP="00A914CE">
      <w:pPr>
        <w:jc w:val="center"/>
        <w:rPr>
          <w:b/>
          <w:sz w:val="36"/>
          <w:szCs w:val="36"/>
        </w:rPr>
      </w:pPr>
    </w:p>
    <w:p w:rsidR="00965F18" w:rsidRDefault="00965F18" w:rsidP="00A914CE">
      <w:pPr>
        <w:jc w:val="center"/>
        <w:rPr>
          <w:sz w:val="40"/>
          <w:szCs w:val="40"/>
        </w:rPr>
      </w:pPr>
      <w:r>
        <w:rPr>
          <w:sz w:val="40"/>
          <w:szCs w:val="40"/>
        </w:rPr>
        <w:t>Календарный учебный график</w:t>
      </w:r>
    </w:p>
    <w:p w:rsidR="00965F18" w:rsidRDefault="00965F18" w:rsidP="00A914CE">
      <w:pPr>
        <w:jc w:val="center"/>
        <w:rPr>
          <w:sz w:val="40"/>
          <w:szCs w:val="40"/>
        </w:rPr>
      </w:pPr>
    </w:p>
    <w:p w:rsidR="00965F18" w:rsidRDefault="00965F18" w:rsidP="00937BE9">
      <w:pPr>
        <w:jc w:val="center"/>
        <w:rPr>
          <w:sz w:val="40"/>
          <w:szCs w:val="40"/>
          <w:lang w:eastAsia="en-US"/>
        </w:rPr>
      </w:pPr>
      <w:r>
        <w:rPr>
          <w:sz w:val="40"/>
          <w:szCs w:val="40"/>
          <w:lang w:eastAsia="en-US"/>
        </w:rPr>
        <w:t xml:space="preserve">Муниципального бюджетного общеобразовательного учреждения «Средняя школа №3 имени </w:t>
      </w:r>
      <w:r>
        <w:rPr>
          <w:sz w:val="40"/>
          <w:szCs w:val="40"/>
        </w:rPr>
        <w:t>А.Н.Першиной»</w:t>
      </w:r>
      <w:r>
        <w:rPr>
          <w:sz w:val="40"/>
          <w:szCs w:val="40"/>
          <w:lang w:eastAsia="en-US"/>
        </w:rPr>
        <w:t xml:space="preserve"> г. Енисейска Красноярского края</w:t>
      </w:r>
    </w:p>
    <w:p w:rsidR="00965F18" w:rsidRDefault="00965F18" w:rsidP="00937BE9">
      <w:pPr>
        <w:jc w:val="center"/>
        <w:rPr>
          <w:sz w:val="40"/>
          <w:szCs w:val="40"/>
          <w:lang w:eastAsia="en-US"/>
        </w:rPr>
      </w:pPr>
    </w:p>
    <w:p w:rsidR="00965F18" w:rsidRDefault="00965F18" w:rsidP="00682A83">
      <w:pPr>
        <w:jc w:val="center"/>
        <w:rPr>
          <w:sz w:val="36"/>
          <w:szCs w:val="36"/>
        </w:rPr>
      </w:pPr>
      <w:r>
        <w:rPr>
          <w:sz w:val="36"/>
          <w:szCs w:val="36"/>
        </w:rPr>
        <w:t>на 2020-2021 учебный год</w:t>
      </w:r>
    </w:p>
    <w:p w:rsidR="00965F18" w:rsidRPr="0061373F" w:rsidRDefault="00965F18" w:rsidP="00682A83">
      <w:pPr>
        <w:jc w:val="center"/>
        <w:rPr>
          <w:sz w:val="36"/>
          <w:szCs w:val="36"/>
        </w:rPr>
      </w:pPr>
    </w:p>
    <w:p w:rsidR="00965F18" w:rsidRPr="0061373F" w:rsidRDefault="00965F18" w:rsidP="00682A83">
      <w:pPr>
        <w:jc w:val="center"/>
        <w:rPr>
          <w:sz w:val="36"/>
          <w:szCs w:val="36"/>
        </w:rPr>
      </w:pPr>
      <w:r w:rsidRPr="0061373F">
        <w:rPr>
          <w:sz w:val="36"/>
          <w:szCs w:val="36"/>
        </w:rPr>
        <w:t>Основное общее образование</w:t>
      </w:r>
    </w:p>
    <w:p w:rsidR="00965F18" w:rsidRPr="0061373F" w:rsidRDefault="00965F18" w:rsidP="00682A83">
      <w:pPr>
        <w:jc w:val="center"/>
        <w:rPr>
          <w:sz w:val="36"/>
          <w:szCs w:val="36"/>
        </w:rPr>
      </w:pPr>
    </w:p>
    <w:p w:rsidR="00965F18" w:rsidRPr="0061373F" w:rsidRDefault="00965F18" w:rsidP="00682A83">
      <w:pPr>
        <w:jc w:val="center"/>
        <w:rPr>
          <w:b/>
          <w:sz w:val="36"/>
          <w:szCs w:val="36"/>
        </w:rPr>
      </w:pPr>
    </w:p>
    <w:p w:rsidR="00965F18" w:rsidRPr="0061373F" w:rsidRDefault="00965F18" w:rsidP="00682A83">
      <w:pPr>
        <w:jc w:val="center"/>
        <w:rPr>
          <w:b/>
          <w:sz w:val="36"/>
          <w:szCs w:val="36"/>
        </w:rPr>
      </w:pPr>
    </w:p>
    <w:p w:rsidR="00965F18" w:rsidRDefault="00965F18" w:rsidP="002405F1">
      <w:pPr>
        <w:contextualSpacing/>
        <w:jc w:val="center"/>
        <w:rPr>
          <w:b/>
          <w:sz w:val="22"/>
          <w:szCs w:val="22"/>
        </w:rPr>
      </w:pPr>
    </w:p>
    <w:p w:rsidR="00965F18" w:rsidRPr="0061373F" w:rsidRDefault="00965F18" w:rsidP="00682A83">
      <w:pPr>
        <w:jc w:val="center"/>
        <w:rPr>
          <w:b/>
          <w:sz w:val="36"/>
          <w:szCs w:val="36"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682A83">
      <w:pPr>
        <w:jc w:val="center"/>
        <w:rPr>
          <w:b/>
        </w:rPr>
      </w:pPr>
    </w:p>
    <w:p w:rsidR="00965F18" w:rsidRDefault="00965F18" w:rsidP="002405F1">
      <w:pPr>
        <w:rPr>
          <w:b/>
        </w:rPr>
      </w:pPr>
    </w:p>
    <w:p w:rsidR="00965F18" w:rsidRDefault="00965F18" w:rsidP="00BD2BA9">
      <w:pPr>
        <w:rPr>
          <w:b/>
        </w:rPr>
      </w:pPr>
    </w:p>
    <w:p w:rsidR="00965F18" w:rsidRDefault="00965F18" w:rsidP="00BD2BA9">
      <w:pPr>
        <w:rPr>
          <w:b/>
        </w:rPr>
      </w:pPr>
    </w:p>
    <w:p w:rsidR="00965F18" w:rsidRPr="009F653C" w:rsidRDefault="00965F18" w:rsidP="00682A83">
      <w:pPr>
        <w:rPr>
          <w:b/>
        </w:rPr>
      </w:pPr>
    </w:p>
    <w:p w:rsidR="00965F18" w:rsidRPr="00DF53B0" w:rsidRDefault="00965F18" w:rsidP="00462E90">
      <w:pPr>
        <w:contextualSpacing/>
        <w:rPr>
          <w:b/>
        </w:rPr>
      </w:pPr>
      <w:r w:rsidRPr="00DF53B0">
        <w:rPr>
          <w:b/>
        </w:rPr>
        <w:t>1. Календарные периоды учебного года</w:t>
      </w:r>
    </w:p>
    <w:p w:rsidR="00965F18" w:rsidRPr="00DF53B0" w:rsidRDefault="00965F18" w:rsidP="00462E90">
      <w:pPr>
        <w:contextualSpacing/>
        <w:rPr>
          <w:b/>
        </w:rPr>
      </w:pPr>
    </w:p>
    <w:p w:rsidR="00965F18" w:rsidRPr="00DF53B0" w:rsidRDefault="00965F18" w:rsidP="00462E90">
      <w:pPr>
        <w:contextualSpacing/>
        <w:jc w:val="both"/>
        <w:rPr>
          <w:color w:val="0070C0"/>
        </w:rPr>
      </w:pPr>
      <w:r w:rsidRPr="00DF53B0">
        <w:t xml:space="preserve">1.1. Дата начала учебного года: </w:t>
      </w:r>
      <w:r w:rsidRPr="00DF53B0">
        <w:rPr>
          <w:color w:val="0070C0"/>
        </w:rPr>
        <w:t>1 сентября 2020 года.</w:t>
      </w:r>
    </w:p>
    <w:p w:rsidR="00965F18" w:rsidRPr="00DF53B0" w:rsidRDefault="00965F18" w:rsidP="00462E90">
      <w:pPr>
        <w:contextualSpacing/>
        <w:jc w:val="both"/>
      </w:pPr>
      <w:r w:rsidRPr="00DF53B0">
        <w:t xml:space="preserve">1.2. Дата окончания учебного года (5–8-е классы): </w:t>
      </w:r>
      <w:r w:rsidRPr="00DF53B0">
        <w:rPr>
          <w:color w:val="0070C0"/>
        </w:rPr>
        <w:t>26 мая 2021 года</w:t>
      </w:r>
      <w:r w:rsidRPr="00DF53B0">
        <w:t>.</w:t>
      </w:r>
    </w:p>
    <w:p w:rsidR="00965F18" w:rsidRPr="00DF53B0" w:rsidRDefault="00965F18" w:rsidP="00462E90">
      <w:pPr>
        <w:contextualSpacing/>
        <w:jc w:val="both"/>
      </w:pPr>
      <w:r w:rsidRPr="00DF53B0">
        <w:t xml:space="preserve">1.3. Дата окончания учебного года (9-й класс): </w:t>
      </w:r>
      <w:r w:rsidRPr="00DF53B0">
        <w:rPr>
          <w:color w:val="0070C0"/>
        </w:rPr>
        <w:t>24 мая 2021 года</w:t>
      </w:r>
      <w:r w:rsidRPr="00DF53B0">
        <w:t>.</w:t>
      </w:r>
    </w:p>
    <w:p w:rsidR="00965F18" w:rsidRPr="00DF53B0" w:rsidRDefault="00965F18" w:rsidP="00462E90">
      <w:pPr>
        <w:contextualSpacing/>
        <w:jc w:val="both"/>
      </w:pPr>
      <w:r w:rsidRPr="00DF53B0">
        <w:t>1.4. Продолжительность учебного года:</w:t>
      </w:r>
    </w:p>
    <w:p w:rsidR="00965F18" w:rsidRPr="00DF53B0" w:rsidRDefault="00965F18" w:rsidP="00462E90">
      <w:pPr>
        <w:contextualSpacing/>
        <w:jc w:val="both"/>
      </w:pPr>
      <w:r w:rsidRPr="00DF53B0">
        <w:t>– 5–8-е классы – 34 недели;</w:t>
      </w:r>
    </w:p>
    <w:p w:rsidR="00965F18" w:rsidRPr="00DF53B0" w:rsidRDefault="00965F18" w:rsidP="00462E90">
      <w:pPr>
        <w:contextualSpacing/>
        <w:jc w:val="both"/>
      </w:pPr>
      <w:r w:rsidRPr="00DF53B0">
        <w:t>– 9-й класс – 34 недели без учета государственной итоговой аттестации (ГИА).</w:t>
      </w:r>
    </w:p>
    <w:p w:rsidR="00965F18" w:rsidRPr="00BD2BA9" w:rsidRDefault="00965F18" w:rsidP="00BD2BA9">
      <w:pPr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965F18" w:rsidRPr="00DF53B0" w:rsidRDefault="00965F18" w:rsidP="00BA5FA7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DF53B0">
        <w:rPr>
          <w:rFonts w:ascii="Times New Roman" w:hAnsi="Times New Roman" w:cs="Times New Roman"/>
          <w:b/>
          <w:sz w:val="24"/>
        </w:rPr>
        <w:t>. Режим работы образовательной организации</w:t>
      </w:r>
    </w:p>
    <w:p w:rsidR="00965F18" w:rsidRPr="009F653C" w:rsidRDefault="00965F18" w:rsidP="00033961">
      <w:pPr>
        <w:rPr>
          <w:b/>
        </w:rPr>
      </w:pPr>
    </w:p>
    <w:p w:rsidR="00965F18" w:rsidRDefault="00965F18" w:rsidP="00033961">
      <w:pPr>
        <w:jc w:val="both"/>
      </w:pPr>
      <w:r w:rsidRPr="009F653C">
        <w:rPr>
          <w:b/>
        </w:rPr>
        <w:t>1 смена</w:t>
      </w:r>
      <w:r w:rsidRPr="009F653C">
        <w:t>–</w:t>
      </w:r>
      <w:r>
        <w:t xml:space="preserve"> </w:t>
      </w:r>
      <w:r w:rsidRPr="009F653C">
        <w:t>с 8.</w:t>
      </w:r>
      <w:r>
        <w:t>15</w:t>
      </w:r>
      <w:r w:rsidRPr="009F653C">
        <w:t xml:space="preserve"> до 1</w:t>
      </w:r>
      <w:r>
        <w:t>3.55</w:t>
      </w:r>
      <w:r w:rsidRPr="009F653C">
        <w:t>, продолж</w:t>
      </w:r>
      <w:r>
        <w:t>ительность учебного занятия (5-9 классы) - 45</w:t>
      </w:r>
      <w:r w:rsidRPr="009F653C">
        <w:t xml:space="preserve"> минут</w:t>
      </w:r>
      <w:r>
        <w:t xml:space="preserve">                                                     </w:t>
      </w:r>
    </w:p>
    <w:p w:rsidR="00965F18" w:rsidRPr="00E84EA3" w:rsidRDefault="00965F18" w:rsidP="00033961">
      <w:pPr>
        <w:rPr>
          <w:color w:val="FF0000"/>
        </w:rPr>
      </w:pPr>
      <w:r w:rsidRPr="009F653C">
        <w:rPr>
          <w:b/>
        </w:rPr>
        <w:t>2 смена</w:t>
      </w:r>
      <w:r>
        <w:t>- с 14.00 до 19.30</w:t>
      </w:r>
    </w:p>
    <w:p w:rsidR="00965F18" w:rsidRPr="00D811CC" w:rsidRDefault="00965F18" w:rsidP="00033961">
      <w:pPr>
        <w:jc w:val="both"/>
      </w:pPr>
      <w:r>
        <w:t>Учебные занятия в 5-9 классах организованы при шестидневной рабочей неделе.</w:t>
      </w:r>
    </w:p>
    <w:p w:rsidR="00965F18" w:rsidRDefault="00965F18" w:rsidP="000339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4854"/>
        <w:gridCol w:w="3191"/>
      </w:tblGrid>
      <w:tr w:rsidR="00965F18" w:rsidTr="00E11477">
        <w:tc>
          <w:tcPr>
            <w:tcW w:w="1526" w:type="dxa"/>
          </w:tcPr>
          <w:p w:rsidR="00965F18" w:rsidRDefault="00965F18" w:rsidP="00E11477"/>
        </w:tc>
        <w:tc>
          <w:tcPr>
            <w:tcW w:w="4854" w:type="dxa"/>
          </w:tcPr>
          <w:p w:rsidR="00965F18" w:rsidRDefault="00965F18" w:rsidP="00E11477">
            <w:pPr>
              <w:jc w:val="center"/>
            </w:pPr>
            <w:r w:rsidRPr="002D6A37">
              <w:rPr>
                <w:b/>
              </w:rPr>
              <w:t>1 смена</w:t>
            </w:r>
          </w:p>
        </w:tc>
        <w:tc>
          <w:tcPr>
            <w:tcW w:w="3191" w:type="dxa"/>
          </w:tcPr>
          <w:p w:rsidR="00965F18" w:rsidRPr="002D6A37" w:rsidRDefault="00965F18" w:rsidP="00E11477">
            <w:pPr>
              <w:jc w:val="center"/>
              <w:rPr>
                <w:b/>
              </w:rPr>
            </w:pPr>
            <w:r w:rsidRPr="002D6A37">
              <w:rPr>
                <w:b/>
              </w:rPr>
              <w:t>2 смена</w:t>
            </w:r>
          </w:p>
        </w:tc>
      </w:tr>
      <w:tr w:rsidR="00965F18" w:rsidTr="00E11477">
        <w:tc>
          <w:tcPr>
            <w:tcW w:w="1526" w:type="dxa"/>
          </w:tcPr>
          <w:p w:rsidR="00965F18" w:rsidRDefault="00965F18" w:rsidP="00E11477">
            <w:r w:rsidRPr="002D6A37">
              <w:rPr>
                <w:b/>
              </w:rPr>
              <w:t>1 полугодие</w:t>
            </w:r>
          </w:p>
        </w:tc>
        <w:tc>
          <w:tcPr>
            <w:tcW w:w="4854" w:type="dxa"/>
          </w:tcPr>
          <w:p w:rsidR="00965F18" w:rsidRPr="00FC1D48" w:rsidRDefault="00965F18" w:rsidP="00E11477">
            <w:r>
              <w:t>1А</w:t>
            </w:r>
            <w:r w:rsidRPr="00FC1D48">
              <w:t xml:space="preserve">, </w:t>
            </w:r>
            <w:r>
              <w:t>1Б,1В, 3А, 3Б, 5А, 5Б, 8, 9А, 9Б, 10, 11</w:t>
            </w:r>
          </w:p>
        </w:tc>
        <w:tc>
          <w:tcPr>
            <w:tcW w:w="3191" w:type="dxa"/>
          </w:tcPr>
          <w:p w:rsidR="00965F18" w:rsidRPr="00FC1D48" w:rsidRDefault="00965F18" w:rsidP="00E11477">
            <w:r>
              <w:t>2А,2Б, 4А, 4Б, 4В, 6А,6Б, 6В, 7А, 7Б</w:t>
            </w:r>
          </w:p>
        </w:tc>
      </w:tr>
      <w:tr w:rsidR="00965F18" w:rsidTr="00E11477">
        <w:tc>
          <w:tcPr>
            <w:tcW w:w="1526" w:type="dxa"/>
          </w:tcPr>
          <w:p w:rsidR="00965F18" w:rsidRDefault="00965F18" w:rsidP="00E11477">
            <w:r w:rsidRPr="002D6A37">
              <w:rPr>
                <w:b/>
              </w:rPr>
              <w:t>2 полугодие</w:t>
            </w:r>
          </w:p>
        </w:tc>
        <w:tc>
          <w:tcPr>
            <w:tcW w:w="4854" w:type="dxa"/>
          </w:tcPr>
          <w:p w:rsidR="00965F18" w:rsidRDefault="00965F18" w:rsidP="00E11477">
            <w:r>
              <w:t>1А</w:t>
            </w:r>
            <w:r w:rsidRPr="00FC1D48">
              <w:t xml:space="preserve">, </w:t>
            </w:r>
            <w:r>
              <w:t>1Б,1В, 4А, 4В, 5А, 5Б, 8, 9А, 9Б, 10, 11</w:t>
            </w:r>
          </w:p>
          <w:p w:rsidR="00965F18" w:rsidRPr="00FC1D48" w:rsidRDefault="00965F18" w:rsidP="00E11477"/>
        </w:tc>
        <w:tc>
          <w:tcPr>
            <w:tcW w:w="3191" w:type="dxa"/>
          </w:tcPr>
          <w:p w:rsidR="00965F18" w:rsidRPr="00FC1D48" w:rsidRDefault="00965F18" w:rsidP="00E11477">
            <w:r>
              <w:t>2А,2Б, 3А, 3Б, 4Б , 6А,6Б, 6В, 7А, 7Б</w:t>
            </w:r>
          </w:p>
        </w:tc>
      </w:tr>
    </w:tbl>
    <w:p w:rsidR="00965F18" w:rsidRDefault="00965F18" w:rsidP="00033961">
      <w:pPr>
        <w:outlineLvl w:val="0"/>
        <w:rPr>
          <w:b/>
          <w:sz w:val="28"/>
          <w:szCs w:val="28"/>
        </w:rPr>
      </w:pPr>
    </w:p>
    <w:p w:rsidR="00965F18" w:rsidRPr="00DF53B0" w:rsidRDefault="00965F18" w:rsidP="002405F1">
      <w:pPr>
        <w:outlineLvl w:val="0"/>
        <w:rPr>
          <w:b/>
        </w:rPr>
      </w:pPr>
      <w:r>
        <w:rPr>
          <w:b/>
          <w:sz w:val="28"/>
          <w:szCs w:val="28"/>
        </w:rPr>
        <w:t xml:space="preserve">3. </w:t>
      </w:r>
      <w:r w:rsidRPr="00DF53B0">
        <w:rPr>
          <w:b/>
        </w:rPr>
        <w:t>Расписание звонков и продолжительность перемен</w:t>
      </w:r>
    </w:p>
    <w:p w:rsidR="00965F18" w:rsidRPr="00DF53B0" w:rsidRDefault="00965F18" w:rsidP="00BD2BA9">
      <w:pPr>
        <w:jc w:val="center"/>
      </w:pPr>
    </w:p>
    <w:p w:rsidR="00965F18" w:rsidRPr="00E84EA3" w:rsidRDefault="00965F18" w:rsidP="00033961">
      <w:pPr>
        <w:jc w:val="center"/>
        <w:rPr>
          <w:sz w:val="28"/>
          <w:szCs w:val="28"/>
        </w:rPr>
      </w:pPr>
    </w:p>
    <w:p w:rsidR="00965F18" w:rsidRDefault="00965F18" w:rsidP="00033961">
      <w:r>
        <w:t>1 смена: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2410"/>
        <w:gridCol w:w="2296"/>
        <w:gridCol w:w="3623"/>
      </w:tblGrid>
      <w:tr w:rsidR="00965F18" w:rsidTr="00E11477">
        <w:tc>
          <w:tcPr>
            <w:tcW w:w="1242" w:type="dxa"/>
          </w:tcPr>
          <w:p w:rsidR="00965F18" w:rsidRDefault="00965F18" w:rsidP="00E11477">
            <w:r>
              <w:t>№ урока</w:t>
            </w:r>
          </w:p>
        </w:tc>
        <w:tc>
          <w:tcPr>
            <w:tcW w:w="2410" w:type="dxa"/>
          </w:tcPr>
          <w:p w:rsidR="00965F18" w:rsidRDefault="00965F18" w:rsidP="00E11477">
            <w:r>
              <w:t>Расписание звонков</w:t>
            </w:r>
          </w:p>
        </w:tc>
        <w:tc>
          <w:tcPr>
            <w:tcW w:w="2296" w:type="dxa"/>
          </w:tcPr>
          <w:p w:rsidR="00965F18" w:rsidRDefault="00965F18" w:rsidP="00E11477">
            <w:r>
              <w:t>Продолжительность перемены</w:t>
            </w:r>
          </w:p>
        </w:tc>
        <w:tc>
          <w:tcPr>
            <w:tcW w:w="3623" w:type="dxa"/>
          </w:tcPr>
          <w:p w:rsidR="00965F18" w:rsidRDefault="00965F18" w:rsidP="00E11477">
            <w:r>
              <w:t>Примечания</w:t>
            </w:r>
          </w:p>
        </w:tc>
      </w:tr>
      <w:tr w:rsidR="00965F18" w:rsidTr="00E11477">
        <w:tc>
          <w:tcPr>
            <w:tcW w:w="1242" w:type="dxa"/>
          </w:tcPr>
          <w:p w:rsidR="00965F18" w:rsidRDefault="00965F18" w:rsidP="00E11477">
            <w:r>
              <w:t>1.</w:t>
            </w:r>
          </w:p>
          <w:p w:rsidR="00965F18" w:rsidRDefault="00965F18" w:rsidP="00E11477">
            <w:r>
              <w:t>2.</w:t>
            </w:r>
          </w:p>
          <w:p w:rsidR="00965F18" w:rsidRDefault="00965F18" w:rsidP="00E11477">
            <w:r>
              <w:t>3.</w:t>
            </w:r>
          </w:p>
          <w:p w:rsidR="00965F18" w:rsidRDefault="00965F18" w:rsidP="00E11477">
            <w:r>
              <w:t>4.</w:t>
            </w:r>
          </w:p>
          <w:p w:rsidR="00965F18" w:rsidRDefault="00965F18" w:rsidP="00E11477">
            <w:r>
              <w:t>5.</w:t>
            </w:r>
          </w:p>
          <w:p w:rsidR="00965F18" w:rsidRDefault="00965F18" w:rsidP="00E11477">
            <w:r>
              <w:t>6.</w:t>
            </w:r>
          </w:p>
          <w:p w:rsidR="00965F18" w:rsidRDefault="00965F18" w:rsidP="00E11477"/>
        </w:tc>
        <w:tc>
          <w:tcPr>
            <w:tcW w:w="2410" w:type="dxa"/>
          </w:tcPr>
          <w:p w:rsidR="00965F18" w:rsidRDefault="00965F18" w:rsidP="00E11477">
            <w:r>
              <w:t>8.15 - 9.00</w:t>
            </w:r>
          </w:p>
          <w:p w:rsidR="00965F18" w:rsidRDefault="00965F18" w:rsidP="00E11477">
            <w:r>
              <w:t>9.10 - 9.55</w:t>
            </w:r>
          </w:p>
          <w:p w:rsidR="00965F18" w:rsidRDefault="00965F18" w:rsidP="00E11477">
            <w:r>
              <w:t>10.15 – 11.00</w:t>
            </w:r>
          </w:p>
          <w:p w:rsidR="00965F18" w:rsidRDefault="00965F18" w:rsidP="00E11477">
            <w:r>
              <w:t>11.20-12.05</w:t>
            </w:r>
          </w:p>
          <w:p w:rsidR="00965F18" w:rsidRDefault="00965F18" w:rsidP="00E11477">
            <w:r>
              <w:t>12.15 – 13.00</w:t>
            </w:r>
          </w:p>
          <w:p w:rsidR="00965F18" w:rsidRDefault="00965F18" w:rsidP="00E11477">
            <w:r>
              <w:t>13.10– 13.55</w:t>
            </w:r>
          </w:p>
          <w:p w:rsidR="00965F18" w:rsidRDefault="00965F18" w:rsidP="00E11477"/>
        </w:tc>
        <w:tc>
          <w:tcPr>
            <w:tcW w:w="2296" w:type="dxa"/>
          </w:tcPr>
          <w:p w:rsidR="00965F18" w:rsidRDefault="00965F18" w:rsidP="00E11477">
            <w:r>
              <w:t>10 минут</w:t>
            </w:r>
          </w:p>
          <w:p w:rsidR="00965F18" w:rsidRDefault="00965F18" w:rsidP="00E11477">
            <w:r>
              <w:t>20 минут</w:t>
            </w:r>
          </w:p>
          <w:p w:rsidR="00965F18" w:rsidRDefault="00965F18" w:rsidP="00E11477">
            <w:r>
              <w:t>20 минут</w:t>
            </w:r>
          </w:p>
          <w:p w:rsidR="00965F18" w:rsidRDefault="00965F18" w:rsidP="00E11477">
            <w:r>
              <w:t>10 минут</w:t>
            </w:r>
          </w:p>
          <w:p w:rsidR="00965F18" w:rsidRDefault="00965F18" w:rsidP="00E11477">
            <w:r>
              <w:t>10 минут</w:t>
            </w:r>
          </w:p>
        </w:tc>
        <w:tc>
          <w:tcPr>
            <w:tcW w:w="3623" w:type="dxa"/>
          </w:tcPr>
          <w:p w:rsidR="00965F18" w:rsidRDefault="00965F18" w:rsidP="00E11477"/>
          <w:p w:rsidR="00965F18" w:rsidRDefault="00965F18" w:rsidP="00E11477"/>
          <w:p w:rsidR="00965F18" w:rsidRDefault="00965F18" w:rsidP="00E11477"/>
          <w:p w:rsidR="00965F18" w:rsidRDefault="00965F18" w:rsidP="00E11477"/>
          <w:p w:rsidR="00965F18" w:rsidRDefault="00965F18" w:rsidP="00E11477"/>
        </w:tc>
      </w:tr>
    </w:tbl>
    <w:p w:rsidR="00965F18" w:rsidRDefault="00965F18" w:rsidP="00721F49">
      <w:pPr>
        <w:rPr>
          <w:sz w:val="28"/>
          <w:szCs w:val="28"/>
        </w:rPr>
      </w:pPr>
    </w:p>
    <w:p w:rsidR="00965F18" w:rsidRDefault="00965F18" w:rsidP="00981A26">
      <w:pPr>
        <w:rPr>
          <w:b/>
        </w:rPr>
      </w:pPr>
      <w:r>
        <w:t>2 смена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2410"/>
        <w:gridCol w:w="2296"/>
        <w:gridCol w:w="3623"/>
      </w:tblGrid>
      <w:tr w:rsidR="00965F18" w:rsidRPr="00721F49" w:rsidTr="00E108C6">
        <w:tc>
          <w:tcPr>
            <w:tcW w:w="1242" w:type="dxa"/>
          </w:tcPr>
          <w:p w:rsidR="00965F18" w:rsidRPr="00721F49" w:rsidRDefault="00965F18" w:rsidP="00E108C6">
            <w:r w:rsidRPr="00721F49">
              <w:t>№ урока</w:t>
            </w:r>
          </w:p>
        </w:tc>
        <w:tc>
          <w:tcPr>
            <w:tcW w:w="2410" w:type="dxa"/>
          </w:tcPr>
          <w:p w:rsidR="00965F18" w:rsidRPr="00721F49" w:rsidRDefault="00965F18" w:rsidP="00E108C6">
            <w:r w:rsidRPr="00721F49">
              <w:t>Расписание звонков</w:t>
            </w:r>
          </w:p>
        </w:tc>
        <w:tc>
          <w:tcPr>
            <w:tcW w:w="2296" w:type="dxa"/>
          </w:tcPr>
          <w:p w:rsidR="00965F18" w:rsidRPr="00721F49" w:rsidRDefault="00965F18" w:rsidP="00E108C6">
            <w:r w:rsidRPr="00721F49">
              <w:t>Продолжительность перемены</w:t>
            </w:r>
          </w:p>
        </w:tc>
        <w:tc>
          <w:tcPr>
            <w:tcW w:w="3623" w:type="dxa"/>
          </w:tcPr>
          <w:p w:rsidR="00965F18" w:rsidRPr="00721F49" w:rsidRDefault="00965F18" w:rsidP="00E108C6">
            <w:r w:rsidRPr="00721F49">
              <w:t>Примечания</w:t>
            </w:r>
          </w:p>
        </w:tc>
      </w:tr>
      <w:tr w:rsidR="00965F18" w:rsidRPr="00721F49" w:rsidTr="00E108C6">
        <w:trPr>
          <w:trHeight w:val="841"/>
        </w:trPr>
        <w:tc>
          <w:tcPr>
            <w:tcW w:w="1242" w:type="dxa"/>
          </w:tcPr>
          <w:p w:rsidR="00965F18" w:rsidRDefault="00965F18" w:rsidP="00E108C6"/>
          <w:p w:rsidR="00965F18" w:rsidRPr="00721F49" w:rsidRDefault="00965F18" w:rsidP="00E108C6">
            <w:r>
              <w:t>1.</w:t>
            </w:r>
          </w:p>
          <w:p w:rsidR="00965F18" w:rsidRPr="00721F49" w:rsidRDefault="00965F18" w:rsidP="00E108C6">
            <w:r w:rsidRPr="00721F49">
              <w:t>2.</w:t>
            </w:r>
          </w:p>
          <w:p w:rsidR="00965F18" w:rsidRPr="00721F49" w:rsidRDefault="00965F18" w:rsidP="00E108C6">
            <w:r w:rsidRPr="00721F49">
              <w:t>3.</w:t>
            </w:r>
          </w:p>
          <w:p w:rsidR="00965F18" w:rsidRPr="00721F49" w:rsidRDefault="00965F18" w:rsidP="00E108C6">
            <w:r w:rsidRPr="00721F49">
              <w:t>4.</w:t>
            </w:r>
          </w:p>
          <w:p w:rsidR="00965F18" w:rsidRDefault="00965F18" w:rsidP="00E108C6">
            <w:r w:rsidRPr="00721F49">
              <w:t>5.</w:t>
            </w:r>
          </w:p>
          <w:p w:rsidR="00965F18" w:rsidRPr="00721F49" w:rsidRDefault="00965F18" w:rsidP="00E108C6">
            <w:r>
              <w:t>6.</w:t>
            </w:r>
          </w:p>
        </w:tc>
        <w:tc>
          <w:tcPr>
            <w:tcW w:w="2410" w:type="dxa"/>
          </w:tcPr>
          <w:p w:rsidR="00965F18" w:rsidRDefault="00965F18" w:rsidP="00E108C6"/>
          <w:p w:rsidR="00965F18" w:rsidRPr="00721F49" w:rsidRDefault="00965F18" w:rsidP="00E108C6">
            <w:r>
              <w:t>14.00-14.45</w:t>
            </w:r>
          </w:p>
          <w:p w:rsidR="00965F18" w:rsidRPr="00721F49" w:rsidRDefault="00965F18" w:rsidP="00E108C6">
            <w:r>
              <w:t>15.05– 15.50</w:t>
            </w:r>
          </w:p>
          <w:p w:rsidR="00965F18" w:rsidRPr="00721F49" w:rsidRDefault="00965F18" w:rsidP="00E108C6">
            <w:r>
              <w:t>16.00– 16.45</w:t>
            </w:r>
          </w:p>
          <w:p w:rsidR="00965F18" w:rsidRPr="00721F49" w:rsidRDefault="00965F18" w:rsidP="00E108C6">
            <w:r>
              <w:t>16.55 -17.40</w:t>
            </w:r>
          </w:p>
          <w:p w:rsidR="00965F18" w:rsidRDefault="00965F18" w:rsidP="00E108C6">
            <w:r>
              <w:t>17.50-18.35</w:t>
            </w:r>
          </w:p>
          <w:p w:rsidR="00965F18" w:rsidRPr="00721F49" w:rsidRDefault="00965F18" w:rsidP="00E108C6">
            <w:r>
              <w:t>18.45- 19.30</w:t>
            </w:r>
          </w:p>
        </w:tc>
        <w:tc>
          <w:tcPr>
            <w:tcW w:w="2296" w:type="dxa"/>
          </w:tcPr>
          <w:p w:rsidR="00965F18" w:rsidRPr="00721F49" w:rsidRDefault="00965F18" w:rsidP="00E108C6"/>
          <w:p w:rsidR="00965F18" w:rsidRPr="00721F49" w:rsidRDefault="00965F18" w:rsidP="00E108C6">
            <w:r>
              <w:t xml:space="preserve">20 </w:t>
            </w:r>
            <w:r w:rsidRPr="00721F49">
              <w:t>минут</w:t>
            </w:r>
          </w:p>
          <w:p w:rsidR="00965F18" w:rsidRPr="00721F49" w:rsidRDefault="00965F18" w:rsidP="00E108C6">
            <w:r>
              <w:t>20</w:t>
            </w:r>
            <w:r w:rsidRPr="00721F49">
              <w:t xml:space="preserve"> минут</w:t>
            </w:r>
          </w:p>
          <w:p w:rsidR="00965F18" w:rsidRDefault="00965F18" w:rsidP="00E108C6">
            <w:r>
              <w:t xml:space="preserve">10 </w:t>
            </w:r>
            <w:r w:rsidRPr="00721F49">
              <w:t>минут</w:t>
            </w:r>
          </w:p>
          <w:p w:rsidR="00965F18" w:rsidRDefault="00965F18" w:rsidP="00E108C6">
            <w:r>
              <w:t>10 минут</w:t>
            </w:r>
          </w:p>
          <w:p w:rsidR="00965F18" w:rsidRPr="00721F49" w:rsidRDefault="00965F18" w:rsidP="00E108C6">
            <w:r>
              <w:t>10 минут</w:t>
            </w:r>
          </w:p>
          <w:p w:rsidR="00965F18" w:rsidRPr="00721F49" w:rsidRDefault="00965F18" w:rsidP="00E108C6">
            <w:r>
              <w:t>-</w:t>
            </w:r>
          </w:p>
        </w:tc>
        <w:tc>
          <w:tcPr>
            <w:tcW w:w="3623" w:type="dxa"/>
          </w:tcPr>
          <w:p w:rsidR="00965F18" w:rsidRPr="00721F49" w:rsidRDefault="00965F18" w:rsidP="00E108C6"/>
          <w:p w:rsidR="00965F18" w:rsidRPr="00721F49" w:rsidRDefault="00965F18" w:rsidP="00E108C6"/>
          <w:p w:rsidR="00965F18" w:rsidRPr="00721F49" w:rsidRDefault="00965F18" w:rsidP="00E108C6"/>
        </w:tc>
      </w:tr>
    </w:tbl>
    <w:p w:rsidR="00965F18" w:rsidRDefault="00965F18" w:rsidP="00E36329">
      <w:pPr>
        <w:rPr>
          <w:b/>
        </w:rPr>
      </w:pPr>
    </w:p>
    <w:p w:rsidR="00965F18" w:rsidRDefault="00965F18" w:rsidP="00E36329"/>
    <w:p w:rsidR="00965F18" w:rsidRPr="00DF53B0" w:rsidRDefault="00965F18" w:rsidP="002405F1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965F18" w:rsidRDefault="00965F18" w:rsidP="003F1599">
      <w:pPr>
        <w:rPr>
          <w:b/>
          <w:sz w:val="28"/>
          <w:szCs w:val="28"/>
        </w:rPr>
        <w:sectPr w:rsidR="00965F18" w:rsidSect="00E82FE7">
          <w:pgSz w:w="11906" w:h="16838"/>
          <w:pgMar w:top="360" w:right="850" w:bottom="1134" w:left="1701" w:header="708" w:footer="708" w:gutter="0"/>
          <w:cols w:space="708"/>
          <w:docGrid w:linePitch="360"/>
        </w:sectPr>
      </w:pPr>
    </w:p>
    <w:p w:rsidR="00965F18" w:rsidRDefault="00965F18" w:rsidP="003F1599">
      <w:pPr>
        <w:rPr>
          <w:b/>
          <w:sz w:val="28"/>
          <w:szCs w:val="28"/>
        </w:rPr>
      </w:pPr>
    </w:p>
    <w:p w:rsidR="00965F18" w:rsidRDefault="00965F18" w:rsidP="00DA13DA">
      <w:pPr>
        <w:jc w:val="center"/>
        <w:rPr>
          <w:b/>
          <w:sz w:val="28"/>
          <w:szCs w:val="28"/>
        </w:rPr>
      </w:pPr>
    </w:p>
    <w:p w:rsidR="00965F18" w:rsidRDefault="00965F18" w:rsidP="00820769">
      <w:pPr>
        <w:jc w:val="center"/>
        <w:rPr>
          <w:b/>
        </w:rPr>
      </w:pPr>
      <w:r>
        <w:rPr>
          <w:b/>
        </w:rPr>
        <w:t xml:space="preserve">4. </w:t>
      </w:r>
      <w:r w:rsidRPr="00FD594E">
        <w:rPr>
          <w:b/>
        </w:rPr>
        <w:t xml:space="preserve">Продолжительность </w:t>
      </w:r>
      <w:r>
        <w:rPr>
          <w:b/>
        </w:rPr>
        <w:t xml:space="preserve">2020 - 2021 </w:t>
      </w:r>
      <w:r w:rsidRPr="00FD594E">
        <w:rPr>
          <w:b/>
        </w:rPr>
        <w:t>учебного года и сроки каникул</w:t>
      </w:r>
      <w:r>
        <w:rPr>
          <w:b/>
        </w:rPr>
        <w:t xml:space="preserve"> 5-9 классы</w:t>
      </w:r>
    </w:p>
    <w:p w:rsidR="00965F18" w:rsidRDefault="00965F18" w:rsidP="00820769">
      <w:pPr>
        <w:jc w:val="center"/>
        <w:rPr>
          <w:b/>
        </w:rPr>
      </w:pPr>
    </w:p>
    <w:tbl>
      <w:tblPr>
        <w:tblW w:w="154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2"/>
        <w:gridCol w:w="1497"/>
        <w:gridCol w:w="1258"/>
        <w:gridCol w:w="1435"/>
        <w:gridCol w:w="1258"/>
        <w:gridCol w:w="1509"/>
        <w:gridCol w:w="1962"/>
        <w:gridCol w:w="1680"/>
        <w:gridCol w:w="1578"/>
        <w:gridCol w:w="2520"/>
      </w:tblGrid>
      <w:tr w:rsidR="00965F18" w:rsidRPr="00AF56D0" w:rsidTr="00E57C25">
        <w:tc>
          <w:tcPr>
            <w:tcW w:w="772" w:type="dxa"/>
          </w:tcPr>
          <w:p w:rsidR="00965F18" w:rsidRPr="00AF56D0" w:rsidRDefault="00965F18" w:rsidP="00A54AF8">
            <w:pPr>
              <w:jc w:val="center"/>
            </w:pPr>
          </w:p>
        </w:tc>
        <w:tc>
          <w:tcPr>
            <w:tcW w:w="2755" w:type="dxa"/>
            <w:gridSpan w:val="2"/>
          </w:tcPr>
          <w:p w:rsidR="00965F18" w:rsidRPr="00AF56D0" w:rsidRDefault="00965F18" w:rsidP="00A54AF8">
            <w:pPr>
              <w:jc w:val="center"/>
            </w:pPr>
            <w:r w:rsidRPr="00AF56D0">
              <w:t>1 четверть</w:t>
            </w:r>
          </w:p>
        </w:tc>
        <w:tc>
          <w:tcPr>
            <w:tcW w:w="2693" w:type="dxa"/>
            <w:gridSpan w:val="2"/>
          </w:tcPr>
          <w:p w:rsidR="00965F18" w:rsidRPr="00AF56D0" w:rsidRDefault="00965F18" w:rsidP="00A54AF8">
            <w:pPr>
              <w:jc w:val="center"/>
            </w:pPr>
            <w:r w:rsidRPr="00AF56D0">
              <w:t>2 четверть</w:t>
            </w:r>
          </w:p>
        </w:tc>
        <w:tc>
          <w:tcPr>
            <w:tcW w:w="3471" w:type="dxa"/>
            <w:gridSpan w:val="2"/>
          </w:tcPr>
          <w:p w:rsidR="00965F18" w:rsidRPr="00AF56D0" w:rsidRDefault="00965F18" w:rsidP="00A54AF8">
            <w:pPr>
              <w:jc w:val="center"/>
            </w:pPr>
            <w:r w:rsidRPr="00AF56D0">
              <w:t>3 четверть</w:t>
            </w:r>
          </w:p>
        </w:tc>
        <w:tc>
          <w:tcPr>
            <w:tcW w:w="3258" w:type="dxa"/>
            <w:gridSpan w:val="2"/>
          </w:tcPr>
          <w:p w:rsidR="00965F18" w:rsidRPr="00AF56D0" w:rsidRDefault="00965F18" w:rsidP="00A54AF8">
            <w:pPr>
              <w:jc w:val="center"/>
            </w:pPr>
            <w:r w:rsidRPr="00AF56D0">
              <w:t>4 четверть</w:t>
            </w:r>
          </w:p>
        </w:tc>
        <w:tc>
          <w:tcPr>
            <w:tcW w:w="2520" w:type="dxa"/>
            <w:vMerge w:val="restart"/>
          </w:tcPr>
          <w:p w:rsidR="00965F18" w:rsidRPr="00AF56D0" w:rsidRDefault="00965F18" w:rsidP="00A54AF8">
            <w:pPr>
              <w:jc w:val="center"/>
            </w:pPr>
            <w:r w:rsidRPr="00AF56D0">
              <w:t>Продолжительность учебного года</w:t>
            </w:r>
          </w:p>
        </w:tc>
      </w:tr>
      <w:tr w:rsidR="00965F18" w:rsidRPr="00AF56D0" w:rsidTr="00E57C25">
        <w:tc>
          <w:tcPr>
            <w:tcW w:w="772" w:type="dxa"/>
          </w:tcPr>
          <w:p w:rsidR="00965F18" w:rsidRPr="00AF56D0" w:rsidRDefault="00965F18" w:rsidP="00A54AF8">
            <w:pPr>
              <w:jc w:val="center"/>
            </w:pPr>
          </w:p>
        </w:tc>
        <w:tc>
          <w:tcPr>
            <w:tcW w:w="1497" w:type="dxa"/>
          </w:tcPr>
          <w:p w:rsidR="00965F18" w:rsidRPr="00AF56D0" w:rsidRDefault="00965F18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965F18" w:rsidRPr="00AF56D0" w:rsidRDefault="00965F18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1435" w:type="dxa"/>
          </w:tcPr>
          <w:p w:rsidR="00965F18" w:rsidRPr="00AF56D0" w:rsidRDefault="00965F18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965F18" w:rsidRPr="00AF56D0" w:rsidRDefault="00965F18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1509" w:type="dxa"/>
          </w:tcPr>
          <w:p w:rsidR="00965F18" w:rsidRPr="00AF56D0" w:rsidRDefault="00965F18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962" w:type="dxa"/>
          </w:tcPr>
          <w:p w:rsidR="00965F18" w:rsidRPr="00AF56D0" w:rsidRDefault="00965F18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1680" w:type="dxa"/>
          </w:tcPr>
          <w:p w:rsidR="00965F18" w:rsidRPr="00AF56D0" w:rsidRDefault="00965F18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578" w:type="dxa"/>
          </w:tcPr>
          <w:p w:rsidR="00965F18" w:rsidRPr="00AF56D0" w:rsidRDefault="00965F18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2520" w:type="dxa"/>
            <w:vMerge/>
          </w:tcPr>
          <w:p w:rsidR="00965F18" w:rsidRPr="00AF56D0" w:rsidRDefault="00965F18" w:rsidP="00A54AF8">
            <w:pPr>
              <w:jc w:val="center"/>
            </w:pPr>
          </w:p>
        </w:tc>
      </w:tr>
      <w:tr w:rsidR="00965F18" w:rsidRPr="00B26449" w:rsidTr="00E57C25">
        <w:tc>
          <w:tcPr>
            <w:tcW w:w="772" w:type="dxa"/>
          </w:tcPr>
          <w:p w:rsidR="00965F18" w:rsidRPr="00AF56D0" w:rsidRDefault="00965F18" w:rsidP="00A54AF8">
            <w:pPr>
              <w:jc w:val="center"/>
            </w:pPr>
            <w:r w:rsidRPr="00AF56D0">
              <w:t>5-8</w:t>
            </w:r>
          </w:p>
        </w:tc>
        <w:tc>
          <w:tcPr>
            <w:tcW w:w="1497" w:type="dxa"/>
          </w:tcPr>
          <w:p w:rsidR="00965F18" w:rsidRPr="00AF56D0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01.09.20</w:t>
            </w:r>
            <w:r w:rsidRPr="00AF56D0">
              <w:rPr>
                <w:b/>
              </w:rPr>
              <w:t>-</w:t>
            </w:r>
          </w:p>
          <w:p w:rsidR="00965F18" w:rsidRPr="00AF56D0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31.10.20</w:t>
            </w:r>
          </w:p>
          <w:p w:rsidR="00965F18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( 8 недель 5 дней</w:t>
            </w:r>
            <w:r w:rsidRPr="00AF56D0">
              <w:rPr>
                <w:b/>
              </w:rPr>
              <w:t>)</w:t>
            </w:r>
          </w:p>
          <w:p w:rsidR="00965F18" w:rsidRDefault="00965F18" w:rsidP="00A54AF8">
            <w:pPr>
              <w:jc w:val="center"/>
              <w:rPr>
                <w:b/>
              </w:rPr>
            </w:pPr>
          </w:p>
          <w:p w:rsidR="00965F18" w:rsidRDefault="00965F18" w:rsidP="00A54AF8">
            <w:pPr>
              <w:jc w:val="center"/>
              <w:rPr>
                <w:b/>
              </w:rPr>
            </w:pPr>
          </w:p>
          <w:p w:rsidR="00965F18" w:rsidRPr="00AF56D0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(53 дня)</w:t>
            </w:r>
          </w:p>
          <w:p w:rsidR="00965F18" w:rsidRPr="00AF56D0" w:rsidRDefault="00965F18" w:rsidP="00A54AF8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965F18" w:rsidRDefault="00965F18" w:rsidP="00A54AF8">
            <w:pPr>
              <w:jc w:val="center"/>
            </w:pPr>
            <w:r>
              <w:t>01.11</w:t>
            </w:r>
            <w:r w:rsidRPr="00AF56D0">
              <w:t>.</w:t>
            </w:r>
            <w:r>
              <w:t>20-</w:t>
            </w:r>
          </w:p>
          <w:p w:rsidR="00965F18" w:rsidRPr="00AF56D0" w:rsidRDefault="00965F18" w:rsidP="00A54AF8">
            <w:pPr>
              <w:jc w:val="center"/>
            </w:pPr>
            <w:r>
              <w:t>08.11.19</w:t>
            </w:r>
          </w:p>
          <w:p w:rsidR="00965F18" w:rsidRPr="00AF56D0" w:rsidRDefault="00965F18" w:rsidP="00A54AF8">
            <w:pPr>
              <w:jc w:val="center"/>
            </w:pPr>
            <w:r>
              <w:t xml:space="preserve">(8 </w:t>
            </w:r>
            <w:r w:rsidRPr="00AF56D0">
              <w:t>дней)</w:t>
            </w:r>
          </w:p>
        </w:tc>
        <w:tc>
          <w:tcPr>
            <w:tcW w:w="1435" w:type="dxa"/>
          </w:tcPr>
          <w:p w:rsidR="00965F18" w:rsidRPr="00AF56D0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09.11.20-28</w:t>
            </w:r>
            <w:r w:rsidRPr="00AF56D0">
              <w:rPr>
                <w:b/>
              </w:rPr>
              <w:t>.12.</w:t>
            </w:r>
            <w:r>
              <w:rPr>
                <w:b/>
              </w:rPr>
              <w:t>20</w:t>
            </w:r>
          </w:p>
          <w:p w:rsidR="00965F18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(7 недель 1 день</w:t>
            </w:r>
            <w:r w:rsidRPr="00AF56D0">
              <w:rPr>
                <w:b/>
              </w:rPr>
              <w:t>)</w:t>
            </w:r>
          </w:p>
          <w:p w:rsidR="00965F18" w:rsidRDefault="00965F18" w:rsidP="00A54AF8">
            <w:pPr>
              <w:jc w:val="center"/>
              <w:rPr>
                <w:b/>
              </w:rPr>
            </w:pPr>
          </w:p>
          <w:p w:rsidR="00965F18" w:rsidRDefault="00965F18" w:rsidP="00A54AF8">
            <w:pPr>
              <w:jc w:val="center"/>
              <w:rPr>
                <w:b/>
              </w:rPr>
            </w:pPr>
          </w:p>
          <w:p w:rsidR="00965F18" w:rsidRPr="00AF56D0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(43 дня)</w:t>
            </w:r>
          </w:p>
        </w:tc>
        <w:tc>
          <w:tcPr>
            <w:tcW w:w="1258" w:type="dxa"/>
          </w:tcPr>
          <w:p w:rsidR="00965F18" w:rsidRPr="00AF56D0" w:rsidRDefault="00965F18" w:rsidP="00A54AF8">
            <w:pPr>
              <w:jc w:val="center"/>
            </w:pPr>
            <w:r>
              <w:t>29</w:t>
            </w:r>
            <w:r w:rsidRPr="00AF56D0">
              <w:t>.12.</w:t>
            </w:r>
            <w:r>
              <w:t>20</w:t>
            </w:r>
            <w:r w:rsidRPr="00AF56D0">
              <w:t>-</w:t>
            </w:r>
          </w:p>
          <w:p w:rsidR="00965F18" w:rsidRPr="00AF56D0" w:rsidRDefault="00965F18" w:rsidP="00A54AF8">
            <w:pPr>
              <w:jc w:val="center"/>
            </w:pPr>
            <w:r>
              <w:t>10.01.21 (13</w:t>
            </w:r>
            <w:r w:rsidRPr="00AF56D0">
              <w:t xml:space="preserve"> дней)</w:t>
            </w:r>
          </w:p>
        </w:tc>
        <w:tc>
          <w:tcPr>
            <w:tcW w:w="1509" w:type="dxa"/>
          </w:tcPr>
          <w:p w:rsidR="00965F18" w:rsidRPr="00023281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11.01.21</w:t>
            </w:r>
            <w:r w:rsidRPr="00023281">
              <w:rPr>
                <w:b/>
              </w:rPr>
              <w:t>-</w:t>
            </w:r>
          </w:p>
          <w:p w:rsidR="00965F18" w:rsidRPr="00023281" w:rsidRDefault="00965F18" w:rsidP="00A54AF8">
            <w:pPr>
              <w:jc w:val="center"/>
              <w:rPr>
                <w:b/>
              </w:rPr>
            </w:pPr>
            <w:r w:rsidRPr="00023281">
              <w:rPr>
                <w:b/>
              </w:rPr>
              <w:t>2</w:t>
            </w:r>
            <w:r>
              <w:rPr>
                <w:b/>
              </w:rPr>
              <w:t>0</w:t>
            </w:r>
            <w:r w:rsidRPr="00023281">
              <w:rPr>
                <w:b/>
              </w:rPr>
              <w:t>.03.2</w:t>
            </w:r>
            <w:r>
              <w:rPr>
                <w:b/>
              </w:rPr>
              <w:t>1</w:t>
            </w:r>
          </w:p>
          <w:p w:rsidR="00965F18" w:rsidRDefault="00965F18" w:rsidP="00A54AF8">
            <w:pPr>
              <w:jc w:val="center"/>
              <w:rPr>
                <w:b/>
              </w:rPr>
            </w:pPr>
            <w:r w:rsidRPr="00023281">
              <w:rPr>
                <w:b/>
              </w:rPr>
              <w:t>(</w:t>
            </w:r>
            <w:r>
              <w:rPr>
                <w:b/>
              </w:rPr>
              <w:t xml:space="preserve">9 недель  5 </w:t>
            </w:r>
            <w:r w:rsidRPr="00023281">
              <w:rPr>
                <w:b/>
              </w:rPr>
              <w:t>день)</w:t>
            </w:r>
          </w:p>
          <w:p w:rsidR="00965F18" w:rsidRDefault="00965F18" w:rsidP="00A54AF8">
            <w:pPr>
              <w:jc w:val="center"/>
              <w:rPr>
                <w:b/>
              </w:rPr>
            </w:pPr>
          </w:p>
          <w:p w:rsidR="00965F18" w:rsidRPr="00023281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(59дней)</w:t>
            </w:r>
          </w:p>
        </w:tc>
        <w:tc>
          <w:tcPr>
            <w:tcW w:w="1962" w:type="dxa"/>
          </w:tcPr>
          <w:p w:rsidR="00965F18" w:rsidRPr="00AF56D0" w:rsidRDefault="00965F18" w:rsidP="00A54AF8">
            <w:pPr>
              <w:jc w:val="center"/>
            </w:pPr>
            <w:r>
              <w:t>21.03.21-28</w:t>
            </w:r>
            <w:r w:rsidRPr="00AF56D0">
              <w:t>.0</w:t>
            </w:r>
            <w:r>
              <w:t>3.21</w:t>
            </w:r>
          </w:p>
          <w:p w:rsidR="00965F18" w:rsidRPr="00AF56D0" w:rsidRDefault="00965F18" w:rsidP="00A54AF8">
            <w:pPr>
              <w:jc w:val="center"/>
            </w:pPr>
            <w:r>
              <w:t>(8</w:t>
            </w:r>
            <w:r w:rsidRPr="00AF56D0">
              <w:t xml:space="preserve"> дней)</w:t>
            </w:r>
          </w:p>
        </w:tc>
        <w:tc>
          <w:tcPr>
            <w:tcW w:w="1680" w:type="dxa"/>
          </w:tcPr>
          <w:p w:rsidR="00965F18" w:rsidRPr="00B26449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29.03.21</w:t>
            </w:r>
            <w:r w:rsidRPr="00B26449">
              <w:rPr>
                <w:b/>
              </w:rPr>
              <w:t>-</w:t>
            </w:r>
          </w:p>
          <w:p w:rsidR="00965F18" w:rsidRPr="00B26449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26.05.21</w:t>
            </w:r>
          </w:p>
          <w:p w:rsidR="00965F18" w:rsidRDefault="00965F18" w:rsidP="00A54AF8">
            <w:pPr>
              <w:jc w:val="center"/>
              <w:rPr>
                <w:b/>
              </w:rPr>
            </w:pPr>
            <w:r w:rsidRPr="00B26449">
              <w:rPr>
                <w:b/>
              </w:rPr>
              <w:t>(</w:t>
            </w:r>
            <w:r>
              <w:rPr>
                <w:b/>
              </w:rPr>
              <w:t xml:space="preserve">8 </w:t>
            </w:r>
            <w:r w:rsidRPr="00B26449">
              <w:rPr>
                <w:b/>
              </w:rPr>
              <w:t>недель</w:t>
            </w:r>
            <w:r>
              <w:rPr>
                <w:b/>
              </w:rPr>
              <w:t xml:space="preserve"> 1 дней</w:t>
            </w:r>
            <w:r w:rsidRPr="00B26449">
              <w:rPr>
                <w:b/>
              </w:rPr>
              <w:t>)</w:t>
            </w:r>
          </w:p>
          <w:p w:rsidR="00965F18" w:rsidRDefault="00965F18" w:rsidP="00A54AF8">
            <w:pPr>
              <w:jc w:val="center"/>
              <w:rPr>
                <w:b/>
              </w:rPr>
            </w:pPr>
          </w:p>
          <w:p w:rsidR="00965F18" w:rsidRPr="00B26449" w:rsidRDefault="00965F18" w:rsidP="00A54AF8">
            <w:pPr>
              <w:jc w:val="center"/>
              <w:rPr>
                <w:b/>
              </w:rPr>
            </w:pPr>
            <w:r>
              <w:rPr>
                <w:b/>
              </w:rPr>
              <w:t>(49 день)</w:t>
            </w:r>
          </w:p>
        </w:tc>
        <w:tc>
          <w:tcPr>
            <w:tcW w:w="1578" w:type="dxa"/>
          </w:tcPr>
          <w:p w:rsidR="00965F18" w:rsidRPr="00B26449" w:rsidRDefault="00965F18" w:rsidP="00A54AF8">
            <w:r>
              <w:t>С 27.05.21</w:t>
            </w:r>
          </w:p>
        </w:tc>
        <w:tc>
          <w:tcPr>
            <w:tcW w:w="2520" w:type="dxa"/>
          </w:tcPr>
          <w:p w:rsidR="00965F18" w:rsidRDefault="00965F18" w:rsidP="00A54AF8">
            <w:r w:rsidRPr="00B26449">
              <w:t xml:space="preserve">34 недели </w:t>
            </w:r>
          </w:p>
          <w:p w:rsidR="00965F18" w:rsidRDefault="00965F18" w:rsidP="00A54AF8"/>
          <w:p w:rsidR="00965F18" w:rsidRPr="00B26449" w:rsidRDefault="00965F18" w:rsidP="00A54AF8">
            <w:r>
              <w:t>(204 дня)</w:t>
            </w:r>
          </w:p>
          <w:p w:rsidR="00965F18" w:rsidRPr="00B26449" w:rsidRDefault="00965F18" w:rsidP="00A54AF8"/>
        </w:tc>
      </w:tr>
      <w:tr w:rsidR="00965F18" w:rsidRPr="00B26449" w:rsidTr="00E57C25">
        <w:tc>
          <w:tcPr>
            <w:tcW w:w="772" w:type="dxa"/>
          </w:tcPr>
          <w:p w:rsidR="00965F18" w:rsidRPr="00AF56D0" w:rsidRDefault="00965F18" w:rsidP="00A54AF8">
            <w:pPr>
              <w:jc w:val="center"/>
            </w:pPr>
            <w:r w:rsidRPr="00AF56D0">
              <w:t>9</w:t>
            </w:r>
          </w:p>
        </w:tc>
        <w:tc>
          <w:tcPr>
            <w:tcW w:w="1497" w:type="dxa"/>
          </w:tcPr>
          <w:p w:rsidR="00965F18" w:rsidRPr="00AF56D0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01.09.20</w:t>
            </w:r>
            <w:r w:rsidRPr="00AF56D0">
              <w:rPr>
                <w:b/>
              </w:rPr>
              <w:t>-</w:t>
            </w:r>
          </w:p>
          <w:p w:rsidR="00965F18" w:rsidRPr="00AF56D0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31.10.20</w:t>
            </w:r>
          </w:p>
          <w:p w:rsidR="00965F18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( 8 недель 5 дней</w:t>
            </w:r>
            <w:r w:rsidRPr="00AF56D0">
              <w:rPr>
                <w:b/>
              </w:rPr>
              <w:t>)</w:t>
            </w:r>
          </w:p>
          <w:p w:rsidR="00965F18" w:rsidRDefault="00965F18" w:rsidP="00B75907">
            <w:pPr>
              <w:jc w:val="center"/>
              <w:rPr>
                <w:b/>
              </w:rPr>
            </w:pPr>
          </w:p>
          <w:p w:rsidR="00965F18" w:rsidRDefault="00965F18" w:rsidP="00B75907">
            <w:pPr>
              <w:jc w:val="center"/>
              <w:rPr>
                <w:b/>
              </w:rPr>
            </w:pPr>
          </w:p>
          <w:p w:rsidR="00965F18" w:rsidRPr="00AF56D0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(53 дня)</w:t>
            </w:r>
          </w:p>
          <w:p w:rsidR="00965F18" w:rsidRPr="00AF56D0" w:rsidRDefault="00965F18" w:rsidP="00B75907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965F18" w:rsidRDefault="00965F18" w:rsidP="00B75907">
            <w:pPr>
              <w:jc w:val="center"/>
            </w:pPr>
            <w:r>
              <w:t>01.11</w:t>
            </w:r>
            <w:r w:rsidRPr="00AF56D0">
              <w:t>.</w:t>
            </w:r>
            <w:r>
              <w:t>20-</w:t>
            </w:r>
          </w:p>
          <w:p w:rsidR="00965F18" w:rsidRPr="00AF56D0" w:rsidRDefault="00965F18" w:rsidP="00B75907">
            <w:pPr>
              <w:jc w:val="center"/>
            </w:pPr>
            <w:r>
              <w:t>08.11.19</w:t>
            </w:r>
          </w:p>
          <w:p w:rsidR="00965F18" w:rsidRPr="00AF56D0" w:rsidRDefault="00965F18" w:rsidP="00B75907">
            <w:pPr>
              <w:jc w:val="center"/>
            </w:pPr>
            <w:r>
              <w:t xml:space="preserve">(8 </w:t>
            </w:r>
            <w:r w:rsidRPr="00AF56D0">
              <w:t>дней)</w:t>
            </w:r>
          </w:p>
        </w:tc>
        <w:tc>
          <w:tcPr>
            <w:tcW w:w="1435" w:type="dxa"/>
          </w:tcPr>
          <w:p w:rsidR="00965F18" w:rsidRPr="00AF56D0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09.11.20-30</w:t>
            </w:r>
            <w:r w:rsidRPr="00AF56D0">
              <w:rPr>
                <w:b/>
              </w:rPr>
              <w:t>.12.</w:t>
            </w:r>
            <w:r>
              <w:rPr>
                <w:b/>
              </w:rPr>
              <w:t>20</w:t>
            </w:r>
          </w:p>
          <w:p w:rsidR="00965F18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(7 недель 3 дня</w:t>
            </w:r>
            <w:r w:rsidRPr="00AF56D0">
              <w:rPr>
                <w:b/>
              </w:rPr>
              <w:t>)</w:t>
            </w:r>
          </w:p>
          <w:p w:rsidR="00965F18" w:rsidRDefault="00965F18" w:rsidP="00B75907">
            <w:pPr>
              <w:jc w:val="center"/>
              <w:rPr>
                <w:b/>
              </w:rPr>
            </w:pPr>
          </w:p>
          <w:p w:rsidR="00965F18" w:rsidRDefault="00965F18" w:rsidP="00B75907">
            <w:pPr>
              <w:jc w:val="center"/>
              <w:rPr>
                <w:b/>
              </w:rPr>
            </w:pPr>
          </w:p>
          <w:p w:rsidR="00965F18" w:rsidRPr="00AF56D0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(45 дней)</w:t>
            </w:r>
          </w:p>
        </w:tc>
        <w:tc>
          <w:tcPr>
            <w:tcW w:w="1258" w:type="dxa"/>
          </w:tcPr>
          <w:p w:rsidR="00965F18" w:rsidRPr="00AF56D0" w:rsidRDefault="00965F18" w:rsidP="00B75907">
            <w:pPr>
              <w:jc w:val="center"/>
            </w:pPr>
            <w:r>
              <w:t>31</w:t>
            </w:r>
            <w:r w:rsidRPr="00AF56D0">
              <w:t>.12.</w:t>
            </w:r>
            <w:r>
              <w:t>20</w:t>
            </w:r>
            <w:r w:rsidRPr="00AF56D0">
              <w:t>-</w:t>
            </w:r>
          </w:p>
          <w:p w:rsidR="00965F18" w:rsidRPr="00AF56D0" w:rsidRDefault="00965F18" w:rsidP="00B75907">
            <w:pPr>
              <w:jc w:val="center"/>
            </w:pPr>
            <w:r>
              <w:t>10.01.21 (13</w:t>
            </w:r>
            <w:r w:rsidRPr="00AF56D0">
              <w:t xml:space="preserve"> дней)</w:t>
            </w:r>
          </w:p>
        </w:tc>
        <w:tc>
          <w:tcPr>
            <w:tcW w:w="1509" w:type="dxa"/>
          </w:tcPr>
          <w:p w:rsidR="00965F18" w:rsidRPr="00023281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11.01.21</w:t>
            </w:r>
            <w:r w:rsidRPr="00023281">
              <w:rPr>
                <w:b/>
              </w:rPr>
              <w:t>-</w:t>
            </w:r>
          </w:p>
          <w:p w:rsidR="00965F18" w:rsidRPr="00023281" w:rsidRDefault="00965F18" w:rsidP="00B75907">
            <w:pPr>
              <w:jc w:val="center"/>
              <w:rPr>
                <w:b/>
              </w:rPr>
            </w:pPr>
            <w:r w:rsidRPr="00023281">
              <w:rPr>
                <w:b/>
              </w:rPr>
              <w:t>2</w:t>
            </w:r>
            <w:r>
              <w:rPr>
                <w:b/>
              </w:rPr>
              <w:t>0</w:t>
            </w:r>
            <w:r w:rsidRPr="00023281">
              <w:rPr>
                <w:b/>
              </w:rPr>
              <w:t>.03.2</w:t>
            </w:r>
            <w:r>
              <w:rPr>
                <w:b/>
              </w:rPr>
              <w:t>1</w:t>
            </w:r>
          </w:p>
          <w:p w:rsidR="00965F18" w:rsidRDefault="00965F18" w:rsidP="00B75907">
            <w:pPr>
              <w:jc w:val="center"/>
              <w:rPr>
                <w:b/>
              </w:rPr>
            </w:pPr>
            <w:r w:rsidRPr="00023281">
              <w:rPr>
                <w:b/>
              </w:rPr>
              <w:t>(</w:t>
            </w:r>
            <w:r>
              <w:rPr>
                <w:b/>
              </w:rPr>
              <w:t xml:space="preserve">9 недель  5 </w:t>
            </w:r>
            <w:r w:rsidRPr="00023281">
              <w:rPr>
                <w:b/>
              </w:rPr>
              <w:t>день)</w:t>
            </w:r>
          </w:p>
          <w:p w:rsidR="00965F18" w:rsidRDefault="00965F18" w:rsidP="00B75907">
            <w:pPr>
              <w:jc w:val="center"/>
              <w:rPr>
                <w:b/>
              </w:rPr>
            </w:pPr>
          </w:p>
          <w:p w:rsidR="00965F18" w:rsidRPr="00023281" w:rsidRDefault="00965F18" w:rsidP="00B75907">
            <w:pPr>
              <w:jc w:val="center"/>
              <w:rPr>
                <w:b/>
              </w:rPr>
            </w:pPr>
            <w:r>
              <w:rPr>
                <w:b/>
              </w:rPr>
              <w:t>(59 дней)</w:t>
            </w:r>
          </w:p>
        </w:tc>
        <w:tc>
          <w:tcPr>
            <w:tcW w:w="1962" w:type="dxa"/>
          </w:tcPr>
          <w:p w:rsidR="00965F18" w:rsidRPr="00AF56D0" w:rsidRDefault="00965F18" w:rsidP="00B75907">
            <w:pPr>
              <w:jc w:val="center"/>
            </w:pPr>
            <w:r>
              <w:t>21.03.21-28</w:t>
            </w:r>
            <w:r w:rsidRPr="00AF56D0">
              <w:t>.0</w:t>
            </w:r>
            <w:r>
              <w:t>3.21</w:t>
            </w:r>
          </w:p>
          <w:p w:rsidR="00965F18" w:rsidRPr="00AF56D0" w:rsidRDefault="00965F18" w:rsidP="00B75907">
            <w:pPr>
              <w:jc w:val="center"/>
            </w:pPr>
            <w:r>
              <w:t>(8</w:t>
            </w:r>
            <w:r w:rsidRPr="00AF56D0">
              <w:t xml:space="preserve"> дней)</w:t>
            </w:r>
          </w:p>
        </w:tc>
        <w:tc>
          <w:tcPr>
            <w:tcW w:w="1680" w:type="dxa"/>
          </w:tcPr>
          <w:p w:rsidR="00965F18" w:rsidRPr="003A31FB" w:rsidRDefault="00965F18" w:rsidP="00B75907">
            <w:pPr>
              <w:jc w:val="center"/>
              <w:rPr>
                <w:b/>
              </w:rPr>
            </w:pPr>
            <w:r w:rsidRPr="003A31FB">
              <w:rPr>
                <w:b/>
              </w:rPr>
              <w:t>29.03.21-</w:t>
            </w:r>
          </w:p>
          <w:p w:rsidR="00965F18" w:rsidRPr="003A31FB" w:rsidRDefault="00965F18" w:rsidP="00B75907">
            <w:pPr>
              <w:jc w:val="center"/>
              <w:rPr>
                <w:b/>
              </w:rPr>
            </w:pPr>
            <w:r w:rsidRPr="003A31FB">
              <w:rPr>
                <w:b/>
              </w:rPr>
              <w:t>24.05.21</w:t>
            </w:r>
          </w:p>
          <w:p w:rsidR="00965F18" w:rsidRPr="003A31FB" w:rsidRDefault="00965F18" w:rsidP="00B75907">
            <w:pPr>
              <w:jc w:val="center"/>
              <w:rPr>
                <w:b/>
              </w:rPr>
            </w:pPr>
            <w:r w:rsidRPr="003A31FB">
              <w:rPr>
                <w:b/>
              </w:rPr>
              <w:t>(7 недель 5 дней)</w:t>
            </w:r>
          </w:p>
          <w:p w:rsidR="00965F18" w:rsidRPr="003A31FB" w:rsidRDefault="00965F18" w:rsidP="00B75907">
            <w:pPr>
              <w:jc w:val="center"/>
              <w:rPr>
                <w:b/>
              </w:rPr>
            </w:pPr>
          </w:p>
          <w:p w:rsidR="00965F18" w:rsidRPr="00B26449" w:rsidRDefault="00965F18" w:rsidP="00B75907">
            <w:pPr>
              <w:jc w:val="center"/>
              <w:rPr>
                <w:b/>
              </w:rPr>
            </w:pPr>
            <w:r w:rsidRPr="003A31FB">
              <w:rPr>
                <w:b/>
              </w:rPr>
              <w:t>(47 д</w:t>
            </w:r>
            <w:r>
              <w:rPr>
                <w:b/>
              </w:rPr>
              <w:t>ней</w:t>
            </w:r>
            <w:r w:rsidRPr="003A31FB">
              <w:rPr>
                <w:b/>
              </w:rPr>
              <w:t>)</w:t>
            </w:r>
          </w:p>
        </w:tc>
        <w:tc>
          <w:tcPr>
            <w:tcW w:w="1578" w:type="dxa"/>
          </w:tcPr>
          <w:p w:rsidR="00965F18" w:rsidRDefault="00965F18" w:rsidP="00A54AF8">
            <w:r>
              <w:t>С 25.05.21</w:t>
            </w:r>
          </w:p>
          <w:p w:rsidR="00965F18" w:rsidRPr="00B26449" w:rsidRDefault="00965F18" w:rsidP="00A54AF8">
            <w:pPr>
              <w:jc w:val="center"/>
            </w:pPr>
            <w:r>
              <w:t>ГИА</w:t>
            </w:r>
          </w:p>
        </w:tc>
        <w:tc>
          <w:tcPr>
            <w:tcW w:w="2520" w:type="dxa"/>
          </w:tcPr>
          <w:p w:rsidR="00965F18" w:rsidRDefault="00965F18" w:rsidP="00A54AF8">
            <w:r w:rsidRPr="00B26449">
              <w:t xml:space="preserve">34 недели </w:t>
            </w:r>
          </w:p>
          <w:p w:rsidR="00965F18" w:rsidRDefault="00965F18" w:rsidP="00A54AF8"/>
          <w:p w:rsidR="00965F18" w:rsidRPr="00B26449" w:rsidRDefault="00965F18" w:rsidP="00A54AF8">
            <w:r>
              <w:t>(204 дня)</w:t>
            </w:r>
          </w:p>
          <w:p w:rsidR="00965F18" w:rsidRPr="00B26449" w:rsidRDefault="00965F18" w:rsidP="00A54AF8"/>
        </w:tc>
      </w:tr>
    </w:tbl>
    <w:p w:rsidR="00965F18" w:rsidRDefault="00965F18" w:rsidP="00820769">
      <w:pPr>
        <w:jc w:val="center"/>
      </w:pPr>
    </w:p>
    <w:p w:rsidR="00965F18" w:rsidRDefault="00965F18" w:rsidP="00033961">
      <w:pPr>
        <w:jc w:val="center"/>
      </w:pPr>
      <w:r>
        <w:t>Выходные: 4.11</w:t>
      </w:r>
    </w:p>
    <w:p w:rsidR="00965F18" w:rsidRDefault="00965F18" w:rsidP="00033961">
      <w:pPr>
        <w:jc w:val="center"/>
      </w:pPr>
      <w:r>
        <w:t>01.01 – 8.01</w:t>
      </w:r>
    </w:p>
    <w:p w:rsidR="00965F18" w:rsidRDefault="00965F18" w:rsidP="00033961">
      <w:pPr>
        <w:jc w:val="center"/>
      </w:pPr>
      <w:r>
        <w:t>23.02,  8.03</w:t>
      </w:r>
    </w:p>
    <w:p w:rsidR="00965F18" w:rsidRPr="007012F4" w:rsidRDefault="00965F18" w:rsidP="00033961">
      <w:pPr>
        <w:jc w:val="center"/>
        <w:rPr>
          <w:b/>
        </w:rPr>
      </w:pPr>
      <w:r w:rsidRPr="003A31FB">
        <w:t xml:space="preserve">1.05, </w:t>
      </w:r>
      <w:r>
        <w:t>10.05 (перенос с 9.05),</w:t>
      </w:r>
    </w:p>
    <w:p w:rsidR="00965F18" w:rsidRDefault="00965F18" w:rsidP="00377C6A">
      <w:pPr>
        <w:rPr>
          <w:b/>
          <w:sz w:val="28"/>
          <w:szCs w:val="28"/>
        </w:rPr>
        <w:sectPr w:rsidR="00965F18" w:rsidSect="0082076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65F18" w:rsidRPr="00937BE9" w:rsidRDefault="00965F18" w:rsidP="00C763D8">
      <w:pPr>
        <w:contextualSpacing/>
        <w:rPr>
          <w:b/>
        </w:rPr>
      </w:pPr>
      <w:r w:rsidRPr="00937BE9">
        <w:rPr>
          <w:b/>
        </w:rPr>
        <w:t>6. Распределение образовательной недельной нагрузки</w:t>
      </w:r>
    </w:p>
    <w:p w:rsidR="00965F18" w:rsidRPr="00937BE9" w:rsidRDefault="00965F18" w:rsidP="00C763D8">
      <w:pPr>
        <w:contextualSpacing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7"/>
        <w:gridCol w:w="1262"/>
        <w:gridCol w:w="1261"/>
        <w:gridCol w:w="1261"/>
        <w:gridCol w:w="1261"/>
        <w:gridCol w:w="1261"/>
      </w:tblGrid>
      <w:tr w:rsidR="00965F18" w:rsidRPr="00937BE9" w:rsidTr="00B75907">
        <w:tc>
          <w:tcPr>
            <w:tcW w:w="0" w:type="auto"/>
            <w:vMerge w:val="restart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  <w:r w:rsidRPr="00937BE9">
              <w:rPr>
                <w:b/>
              </w:rPr>
              <w:t>Образовательная деятельность</w:t>
            </w:r>
          </w:p>
        </w:tc>
        <w:tc>
          <w:tcPr>
            <w:tcW w:w="0" w:type="auto"/>
            <w:gridSpan w:val="5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  <w:r w:rsidRPr="00937BE9">
              <w:rPr>
                <w:b/>
              </w:rPr>
              <w:t>Недельная нагрузка (</w:t>
            </w:r>
            <w:r w:rsidRPr="00937BE9">
              <w:rPr>
                <w:b/>
                <w:color w:val="0070C0"/>
              </w:rPr>
              <w:t>6</w:t>
            </w:r>
            <w:r w:rsidRPr="00937BE9">
              <w:rPr>
                <w:b/>
              </w:rPr>
              <w:t>-дневная учебная неделя)</w:t>
            </w:r>
            <w:r w:rsidRPr="00937BE9">
              <w:rPr>
                <w:b/>
              </w:rPr>
              <w:br/>
              <w:t>в академических часах</w:t>
            </w:r>
          </w:p>
        </w:tc>
      </w:tr>
      <w:tr w:rsidR="00965F18" w:rsidRPr="00937BE9" w:rsidTr="00B75907">
        <w:tc>
          <w:tcPr>
            <w:tcW w:w="0" w:type="auto"/>
            <w:vMerge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  <w:r w:rsidRPr="00937BE9">
              <w:rPr>
                <w:b/>
              </w:rPr>
              <w:t>5-е классы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  <w:r w:rsidRPr="00937BE9">
              <w:rPr>
                <w:b/>
              </w:rPr>
              <w:t>6-е классы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  <w:r w:rsidRPr="00937BE9">
              <w:rPr>
                <w:b/>
              </w:rPr>
              <w:t>7-е классы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  <w:r w:rsidRPr="00937BE9">
              <w:rPr>
                <w:b/>
              </w:rPr>
              <w:t>8-е классы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b/>
              </w:rPr>
            </w:pPr>
            <w:r w:rsidRPr="00937BE9">
              <w:rPr>
                <w:b/>
              </w:rPr>
              <w:t>9-е классы</w:t>
            </w:r>
          </w:p>
        </w:tc>
      </w:tr>
      <w:tr w:rsidR="00965F18" w:rsidRPr="00937BE9" w:rsidTr="00B75907">
        <w:tc>
          <w:tcPr>
            <w:tcW w:w="0" w:type="auto"/>
          </w:tcPr>
          <w:p w:rsidR="00965F18" w:rsidRPr="00937BE9" w:rsidRDefault="00965F18" w:rsidP="00B75907">
            <w:pPr>
              <w:contextualSpacing/>
            </w:pPr>
            <w:r w:rsidRPr="00937BE9">
              <w:t>Урочная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color w:val="0070C0"/>
              </w:rPr>
            </w:pPr>
            <w:r w:rsidRPr="00937BE9">
              <w:rPr>
                <w:color w:val="0070C0"/>
              </w:rPr>
              <w:t>32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color w:val="0070C0"/>
              </w:rPr>
            </w:pPr>
            <w:r w:rsidRPr="00937BE9">
              <w:rPr>
                <w:color w:val="0070C0"/>
              </w:rPr>
              <w:t>33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color w:val="0070C0"/>
              </w:rPr>
            </w:pPr>
            <w:r w:rsidRPr="00937BE9">
              <w:rPr>
                <w:color w:val="0070C0"/>
              </w:rPr>
              <w:t>35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color w:val="0070C0"/>
              </w:rPr>
            </w:pPr>
            <w:r w:rsidRPr="00937BE9">
              <w:rPr>
                <w:color w:val="0070C0"/>
              </w:rPr>
              <w:t>36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color w:val="0070C0"/>
              </w:rPr>
            </w:pPr>
            <w:r w:rsidRPr="00937BE9">
              <w:rPr>
                <w:color w:val="0070C0"/>
                <w:lang w:val="en-US"/>
              </w:rPr>
              <w:t>3</w:t>
            </w:r>
            <w:r w:rsidRPr="00937BE9">
              <w:rPr>
                <w:color w:val="0070C0"/>
              </w:rPr>
              <w:t>6</w:t>
            </w:r>
          </w:p>
        </w:tc>
      </w:tr>
      <w:tr w:rsidR="00965F18" w:rsidRPr="00937BE9" w:rsidTr="00B75907">
        <w:tc>
          <w:tcPr>
            <w:tcW w:w="0" w:type="auto"/>
          </w:tcPr>
          <w:p w:rsidR="00965F18" w:rsidRPr="00937BE9" w:rsidRDefault="00965F18" w:rsidP="00B75907">
            <w:pPr>
              <w:contextualSpacing/>
            </w:pPr>
            <w:r w:rsidRPr="00937BE9">
              <w:t>Внеурочная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lang w:val="en-US"/>
              </w:rPr>
            </w:pPr>
            <w:r w:rsidRPr="00937BE9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lang w:val="en-US"/>
              </w:rPr>
            </w:pPr>
            <w:r w:rsidRPr="00937BE9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lang w:val="en-US"/>
              </w:rPr>
            </w:pPr>
            <w:r w:rsidRPr="00937BE9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lang w:val="en-US"/>
              </w:rPr>
            </w:pPr>
            <w:r w:rsidRPr="00937BE9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65F18" w:rsidRPr="00937BE9" w:rsidRDefault="00965F18" w:rsidP="00B75907">
            <w:pPr>
              <w:contextualSpacing/>
              <w:jc w:val="center"/>
              <w:rPr>
                <w:lang w:val="en-US"/>
              </w:rPr>
            </w:pPr>
            <w:r w:rsidRPr="00937BE9">
              <w:rPr>
                <w:lang w:val="en-US"/>
              </w:rPr>
              <w:t>4</w:t>
            </w:r>
          </w:p>
        </w:tc>
      </w:tr>
    </w:tbl>
    <w:p w:rsidR="00965F18" w:rsidRPr="00937BE9" w:rsidRDefault="00965F18" w:rsidP="002405F1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965F18" w:rsidRPr="00937BE9" w:rsidRDefault="00965F18" w:rsidP="002405F1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965F18" w:rsidRPr="00761636" w:rsidRDefault="00965F18" w:rsidP="002405F1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Pr="00761636">
        <w:rPr>
          <w:rFonts w:ascii="Times New Roman" w:hAnsi="Times New Roman" w:cs="Times New Roman"/>
          <w:b/>
          <w:sz w:val="24"/>
        </w:rPr>
        <w:t>. Организация промежуточной аттестации</w:t>
      </w:r>
    </w:p>
    <w:p w:rsidR="00965F18" w:rsidRDefault="00965F18" w:rsidP="002405F1">
      <w:pPr>
        <w:pStyle w:val="a"/>
        <w:spacing w:after="0"/>
        <w:ind w:left="0"/>
        <w:jc w:val="both"/>
        <w:rPr>
          <w:b/>
          <w:sz w:val="22"/>
          <w:szCs w:val="22"/>
        </w:rPr>
      </w:pPr>
    </w:p>
    <w:p w:rsidR="00965F18" w:rsidRPr="00E36329" w:rsidRDefault="00965F18" w:rsidP="002405F1">
      <w:r w:rsidRPr="00E36329">
        <w:t xml:space="preserve">Сроки промежуточной аттестации: </w:t>
      </w:r>
    </w:p>
    <w:p w:rsidR="00965F18" w:rsidRPr="00E36329" w:rsidRDefault="00965F18" w:rsidP="002405F1">
      <w:r w:rsidRPr="00E36329">
        <w:t>декабрь 20</w:t>
      </w:r>
      <w:r>
        <w:t>20</w:t>
      </w:r>
      <w:r w:rsidRPr="00E36329">
        <w:t>г. – по программам учебных предметов, курсов, завершивших реализацию в 1 полугодии.</w:t>
      </w:r>
    </w:p>
    <w:p w:rsidR="00965F18" w:rsidRDefault="00965F18" w:rsidP="002405F1">
      <w:r>
        <w:t xml:space="preserve">5-9 классы - </w:t>
      </w:r>
      <w:r w:rsidRPr="00E36329">
        <w:t>с 1</w:t>
      </w:r>
      <w:r>
        <w:t>5</w:t>
      </w:r>
      <w:r w:rsidRPr="00E36329">
        <w:t>.04.20</w:t>
      </w:r>
      <w:r>
        <w:t>21</w:t>
      </w:r>
      <w:r w:rsidRPr="00E36329">
        <w:t xml:space="preserve">г. по </w:t>
      </w:r>
      <w:r>
        <w:t>24.</w:t>
      </w:r>
      <w:r w:rsidRPr="00E36329">
        <w:t>05.20</w:t>
      </w:r>
      <w:r>
        <w:t>21</w:t>
      </w:r>
      <w:r w:rsidRPr="00E36329">
        <w:t>г.</w:t>
      </w:r>
    </w:p>
    <w:p w:rsidR="00965F18" w:rsidRDefault="00965F18" w:rsidP="003F1599">
      <w:pPr>
        <w:rPr>
          <w:b/>
        </w:rPr>
      </w:pPr>
    </w:p>
    <w:p w:rsidR="00965F18" w:rsidRDefault="00965F18" w:rsidP="003F1599">
      <w:pPr>
        <w:rPr>
          <w:b/>
        </w:rPr>
      </w:pPr>
      <w:r>
        <w:rPr>
          <w:b/>
        </w:rPr>
        <w:t>ГРАФИК ПРОМЕЖУТОЧНОЙ АТТЕСТАЦИИ в 5-9 классах  в 2019-20 уч г.</w:t>
      </w:r>
    </w:p>
    <w:p w:rsidR="00965F18" w:rsidRDefault="00965F18" w:rsidP="003F159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82"/>
        <w:gridCol w:w="2503"/>
        <w:gridCol w:w="2343"/>
        <w:gridCol w:w="1149"/>
        <w:gridCol w:w="1194"/>
      </w:tblGrid>
      <w:tr w:rsidR="00965F18" w:rsidTr="0076503F">
        <w:tc>
          <w:tcPr>
            <w:tcW w:w="2382" w:type="dxa"/>
          </w:tcPr>
          <w:p w:rsidR="00965F18" w:rsidRPr="0076503F" w:rsidRDefault="00965F18" w:rsidP="0076503F">
            <w:pPr>
              <w:jc w:val="center"/>
              <w:rPr>
                <w:b/>
              </w:rPr>
            </w:pPr>
            <w:r w:rsidRPr="0076503F">
              <w:rPr>
                <w:b/>
              </w:rPr>
              <w:t>ПРЕДМЕТ</w:t>
            </w:r>
          </w:p>
        </w:tc>
        <w:tc>
          <w:tcPr>
            <w:tcW w:w="2503" w:type="dxa"/>
          </w:tcPr>
          <w:p w:rsidR="00965F18" w:rsidRPr="0076503F" w:rsidRDefault="00965F18" w:rsidP="0076503F">
            <w:pPr>
              <w:jc w:val="center"/>
              <w:rPr>
                <w:b/>
              </w:rPr>
            </w:pPr>
            <w:r w:rsidRPr="0076503F">
              <w:rPr>
                <w:b/>
              </w:rPr>
              <w:t>ФОРМА</w:t>
            </w:r>
          </w:p>
        </w:tc>
        <w:tc>
          <w:tcPr>
            <w:tcW w:w="4686" w:type="dxa"/>
            <w:gridSpan w:val="3"/>
          </w:tcPr>
          <w:p w:rsidR="00965F18" w:rsidRPr="0076503F" w:rsidRDefault="00965F18" w:rsidP="0076503F">
            <w:pPr>
              <w:jc w:val="center"/>
              <w:rPr>
                <w:b/>
              </w:rPr>
            </w:pPr>
            <w:r w:rsidRPr="0076503F">
              <w:rPr>
                <w:b/>
              </w:rPr>
              <w:t>ДАТА ПРОВЕДЕНИЯ</w:t>
            </w: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76503F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965F18" w:rsidRPr="0076503F" w:rsidRDefault="00965F18" w:rsidP="0076503F">
            <w:pPr>
              <w:jc w:val="center"/>
              <w:rPr>
                <w:b/>
              </w:rPr>
            </w:pPr>
          </w:p>
        </w:tc>
        <w:tc>
          <w:tcPr>
            <w:tcW w:w="2343" w:type="dxa"/>
          </w:tcPr>
          <w:p w:rsidR="00965F18" w:rsidRPr="0076503F" w:rsidRDefault="00965F18" w:rsidP="0076503F">
            <w:pPr>
              <w:jc w:val="center"/>
              <w:rPr>
                <w:b/>
              </w:rPr>
            </w:pPr>
            <w:r w:rsidRPr="0076503F">
              <w:rPr>
                <w:b/>
              </w:rPr>
              <w:t>5А</w:t>
            </w:r>
          </w:p>
        </w:tc>
        <w:tc>
          <w:tcPr>
            <w:tcW w:w="2343" w:type="dxa"/>
            <w:gridSpan w:val="2"/>
          </w:tcPr>
          <w:p w:rsidR="00965F18" w:rsidRPr="0076503F" w:rsidRDefault="00965F18" w:rsidP="0076503F">
            <w:pPr>
              <w:jc w:val="center"/>
              <w:rPr>
                <w:b/>
              </w:rPr>
            </w:pPr>
            <w:r w:rsidRPr="0076503F">
              <w:rPr>
                <w:b/>
              </w:rPr>
              <w:t>5Б</w:t>
            </w: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русский язык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 xml:space="preserve">-контрольный диктант 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литература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-сочинение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родной русский язык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творческая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родная русская литература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творческая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иностранный язык (английский)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второй иностранный язык (нем)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математика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всеобщая история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география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биология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музыка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изобразительное искусство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творческая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технология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физическая культура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-дифференцированный зачет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4F0DA5">
            <w:r w:rsidRPr="0076503F">
              <w:t>ОДНКНР</w:t>
            </w:r>
          </w:p>
        </w:tc>
        <w:tc>
          <w:tcPr>
            <w:tcW w:w="2503" w:type="dxa"/>
          </w:tcPr>
          <w:p w:rsidR="00965F18" w:rsidRPr="0076503F" w:rsidRDefault="00965F18" w:rsidP="004F0DA5">
            <w:r w:rsidRPr="0076503F">
              <w:t xml:space="preserve">- защита проекта 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4F0DA5">
            <w:r w:rsidRPr="0076503F">
              <w:t>Занимательная геометрия</w:t>
            </w:r>
          </w:p>
        </w:tc>
        <w:tc>
          <w:tcPr>
            <w:tcW w:w="2503" w:type="dxa"/>
          </w:tcPr>
          <w:p w:rsidR="00965F18" w:rsidRPr="0076503F" w:rsidRDefault="00965F18" w:rsidP="004F0DA5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4F0DA5">
            <w:r w:rsidRPr="0076503F">
              <w:t>Занимательная информатика</w:t>
            </w:r>
          </w:p>
        </w:tc>
        <w:tc>
          <w:tcPr>
            <w:tcW w:w="2503" w:type="dxa"/>
          </w:tcPr>
          <w:p w:rsidR="00965F18" w:rsidRPr="0076503F" w:rsidRDefault="00965F18" w:rsidP="004F0DA5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/>
        </w:tc>
        <w:tc>
          <w:tcPr>
            <w:tcW w:w="2503" w:type="dxa"/>
          </w:tcPr>
          <w:p w:rsidR="00965F18" w:rsidRPr="0076503F" w:rsidRDefault="00965F18" w:rsidP="00B75907"/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  <w:r w:rsidRPr="0076503F">
              <w:rPr>
                <w:b/>
              </w:rPr>
              <w:t>6А</w:t>
            </w: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  <w:r w:rsidRPr="0076503F">
              <w:rPr>
                <w:b/>
              </w:rPr>
              <w:t>6Б</w:t>
            </w:r>
          </w:p>
        </w:tc>
        <w:tc>
          <w:tcPr>
            <w:tcW w:w="1194" w:type="dxa"/>
          </w:tcPr>
          <w:p w:rsidR="00965F18" w:rsidRPr="0076503F" w:rsidRDefault="00965F18" w:rsidP="00761636">
            <w:pPr>
              <w:rPr>
                <w:b/>
              </w:rPr>
            </w:pPr>
            <w:r w:rsidRPr="0076503F">
              <w:rPr>
                <w:b/>
              </w:rPr>
              <w:t>6В</w:t>
            </w: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русский язык </w:t>
            </w:r>
          </w:p>
        </w:tc>
        <w:tc>
          <w:tcPr>
            <w:tcW w:w="2503" w:type="dxa"/>
          </w:tcPr>
          <w:p w:rsidR="00965F18" w:rsidRPr="0076503F" w:rsidRDefault="00965F18" w:rsidP="00B75907">
            <w:pPr>
              <w:rPr>
                <w:shd w:val="clear" w:color="auto" w:fill="FFFFFF"/>
              </w:rPr>
            </w:pPr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литература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родной русский язык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творческая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родная русская литература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творческая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иностранный язык (английский)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 xml:space="preserve">- контрольная работа 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второй иностранный язык (нем)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математика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всеобщая история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история России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география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обществознание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биология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музыка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изобразительное искусство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 xml:space="preserve">- творческая работа 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технология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физическая культура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-дифференцированный зачет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ОДНКНР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pPr>
              <w:rPr>
                <w:i/>
              </w:rPr>
            </w:pPr>
            <w:r w:rsidRPr="0076503F">
              <w:t>Игровая информатика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49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1194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/>
        </w:tc>
        <w:tc>
          <w:tcPr>
            <w:tcW w:w="2503" w:type="dxa"/>
          </w:tcPr>
          <w:p w:rsidR="00965F18" w:rsidRPr="0076503F" w:rsidRDefault="00965F18" w:rsidP="00B75907"/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  <w:r w:rsidRPr="0076503F">
              <w:rPr>
                <w:b/>
              </w:rPr>
              <w:t>7А</w:t>
            </w: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  <w:r w:rsidRPr="0076503F">
              <w:rPr>
                <w:b/>
              </w:rPr>
              <w:t>7Б</w:t>
            </w: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русский язык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литература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сочинение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иностранный язык (английский)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 xml:space="preserve">- контрольная работа 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алгебра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геометрия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информатика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география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биология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физика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музыка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изобразительное искусство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творческая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технология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физическая культура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-дифференцированный зачет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ОБЖ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Всеобщая история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История России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Обществознание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ОДНКНР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Математика в задачах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/>
        </w:tc>
        <w:tc>
          <w:tcPr>
            <w:tcW w:w="2503" w:type="dxa"/>
          </w:tcPr>
          <w:p w:rsidR="00965F18" w:rsidRPr="0076503F" w:rsidRDefault="00965F18" w:rsidP="00B75907"/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  <w:r w:rsidRPr="0076503F">
              <w:rPr>
                <w:b/>
              </w:rPr>
              <w:t xml:space="preserve">8 </w:t>
            </w: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русский язык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литература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иностранный язык (английский)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алгебра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геометрия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 xml:space="preserve">- контрольная работа 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информатика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история России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всеобщая история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география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обществознание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биология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физика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химия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музыка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изобразительное искусство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творческая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ОБЖ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физическая культура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-дифференцированный зачет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технология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ОДНКНР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pPr>
              <w:rPr>
                <w:i/>
              </w:rPr>
            </w:pPr>
            <w:r w:rsidRPr="0076503F">
              <w:t>Избранные вопросы математики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зачет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pPr>
              <w:rPr>
                <w:i/>
              </w:rPr>
            </w:pPr>
            <w:r w:rsidRPr="0076503F">
              <w:t>Занимательное черчение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графическая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/>
        </w:tc>
        <w:tc>
          <w:tcPr>
            <w:tcW w:w="2503" w:type="dxa"/>
          </w:tcPr>
          <w:p w:rsidR="00965F18" w:rsidRPr="0076503F" w:rsidRDefault="00965F18" w:rsidP="00B75907"/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  <w:r w:rsidRPr="0076503F">
              <w:rPr>
                <w:b/>
              </w:rPr>
              <w:t>9А</w:t>
            </w: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  <w:r w:rsidRPr="0076503F">
              <w:rPr>
                <w:b/>
              </w:rPr>
              <w:t>9Б</w:t>
            </w: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русский язык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 xml:space="preserve">- контрольная работа 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литература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иностранный язык (английский)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алгебра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геометрия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информатика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всеобщая история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История Россия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 xml:space="preserve">обществознание 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биология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география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физика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химия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/>
        </w:tc>
        <w:tc>
          <w:tcPr>
            <w:tcW w:w="2503" w:type="dxa"/>
          </w:tcPr>
          <w:p w:rsidR="00965F18" w:rsidRPr="0076503F" w:rsidRDefault="00965F18" w:rsidP="00B75907"/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физическая культура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-дифференцированный зачет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ОБЖ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Default="00965F18" w:rsidP="00B75907">
            <w:r w:rsidRPr="0076503F">
              <w:t>Технология</w:t>
            </w:r>
          </w:p>
          <w:p w:rsidR="00965F18" w:rsidRPr="0076503F" w:rsidRDefault="00965F18" w:rsidP="00B75907"/>
        </w:tc>
        <w:tc>
          <w:tcPr>
            <w:tcW w:w="2503" w:type="dxa"/>
          </w:tcPr>
          <w:p w:rsidR="00965F18" w:rsidRPr="0076503F" w:rsidRDefault="00965F18" w:rsidP="00B75907">
            <w:r w:rsidRPr="0076503F">
              <w:t>-защита проекта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Учимся грамотно писать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сочинение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pPr>
              <w:rPr>
                <w:i/>
              </w:rPr>
            </w:pPr>
            <w:r w:rsidRPr="0076503F">
              <w:t>Избранные вопросы математики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контрольная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Графический язык-язык проектирования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графическая работа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  <w:tr w:rsidR="00965F18" w:rsidTr="0076503F">
        <w:tc>
          <w:tcPr>
            <w:tcW w:w="2382" w:type="dxa"/>
          </w:tcPr>
          <w:p w:rsidR="00965F18" w:rsidRPr="0076503F" w:rsidRDefault="00965F18" w:rsidP="00B75907">
            <w:r w:rsidRPr="0076503F">
              <w:t>Изучаем конституцию России</w:t>
            </w:r>
          </w:p>
        </w:tc>
        <w:tc>
          <w:tcPr>
            <w:tcW w:w="2503" w:type="dxa"/>
          </w:tcPr>
          <w:p w:rsidR="00965F18" w:rsidRPr="0076503F" w:rsidRDefault="00965F18" w:rsidP="00B75907">
            <w:r w:rsidRPr="0076503F">
              <w:t>- тест</w:t>
            </w:r>
          </w:p>
        </w:tc>
        <w:tc>
          <w:tcPr>
            <w:tcW w:w="2343" w:type="dxa"/>
          </w:tcPr>
          <w:p w:rsidR="00965F18" w:rsidRPr="0076503F" w:rsidRDefault="00965F18" w:rsidP="003F1599">
            <w:pPr>
              <w:rPr>
                <w:b/>
              </w:rPr>
            </w:pPr>
          </w:p>
        </w:tc>
        <w:tc>
          <w:tcPr>
            <w:tcW w:w="2343" w:type="dxa"/>
            <w:gridSpan w:val="2"/>
          </w:tcPr>
          <w:p w:rsidR="00965F18" w:rsidRPr="0076503F" w:rsidRDefault="00965F18" w:rsidP="003F1599">
            <w:pPr>
              <w:rPr>
                <w:b/>
              </w:rPr>
            </w:pPr>
          </w:p>
        </w:tc>
      </w:tr>
    </w:tbl>
    <w:p w:rsidR="00965F18" w:rsidRDefault="00965F18" w:rsidP="003F1599">
      <w:pPr>
        <w:rPr>
          <w:b/>
        </w:rPr>
      </w:pPr>
    </w:p>
    <w:p w:rsidR="00965F18" w:rsidRDefault="00965F18" w:rsidP="003F1599">
      <w:pPr>
        <w:rPr>
          <w:b/>
        </w:rPr>
      </w:pPr>
    </w:p>
    <w:p w:rsidR="00965F18" w:rsidRDefault="00965F18" w:rsidP="003F1599">
      <w:pPr>
        <w:rPr>
          <w:b/>
        </w:rPr>
      </w:pPr>
    </w:p>
    <w:p w:rsidR="00965F18" w:rsidRDefault="00965F18" w:rsidP="00761636">
      <w:pPr>
        <w:rPr>
          <w:b/>
        </w:rPr>
      </w:pPr>
    </w:p>
    <w:p w:rsidR="00965F18" w:rsidRDefault="00965F18" w:rsidP="003F1599">
      <w:pPr>
        <w:rPr>
          <w:b/>
        </w:rPr>
      </w:pPr>
    </w:p>
    <w:p w:rsidR="00965F18" w:rsidRDefault="00965F18" w:rsidP="003F1599">
      <w:pPr>
        <w:rPr>
          <w:b/>
        </w:rPr>
      </w:pPr>
    </w:p>
    <w:p w:rsidR="00965F18" w:rsidRDefault="00965F18" w:rsidP="003F1599"/>
    <w:p w:rsidR="00965F18" w:rsidRDefault="00965F18" w:rsidP="003F1599"/>
    <w:p w:rsidR="00965F18" w:rsidRDefault="00965F18" w:rsidP="00337840">
      <w:pPr>
        <w:jc w:val="center"/>
      </w:pPr>
    </w:p>
    <w:p w:rsidR="00965F18" w:rsidRDefault="00965F18" w:rsidP="00EB4C9E">
      <w:pPr>
        <w:jc w:val="center"/>
        <w:rPr>
          <w:b/>
        </w:rPr>
      </w:pPr>
      <w:r w:rsidRPr="00937BE9">
        <w:rPr>
          <w:b/>
          <w:highlight w:val="yellow"/>
        </w:rPr>
        <w:t>График проведения промежуточной аттестации программ внеурочной деятельности</w:t>
      </w:r>
      <w:r>
        <w:rPr>
          <w:b/>
        </w:rPr>
        <w:t xml:space="preserve"> МБОУ СШ №3 </w:t>
      </w:r>
    </w:p>
    <w:p w:rsidR="00965F18" w:rsidRDefault="00965F18" w:rsidP="00EB4C9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1800"/>
        <w:gridCol w:w="3540"/>
        <w:gridCol w:w="1917"/>
        <w:gridCol w:w="1666"/>
      </w:tblGrid>
      <w:tr w:rsidR="00965F18" w:rsidTr="00EB4C9E">
        <w:tc>
          <w:tcPr>
            <w:tcW w:w="648" w:type="dxa"/>
          </w:tcPr>
          <w:p w:rsidR="00965F18" w:rsidRDefault="00965F18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00" w:type="dxa"/>
          </w:tcPr>
          <w:p w:rsidR="00965F18" w:rsidRDefault="00965F18">
            <w:pPr>
              <w:jc w:val="center"/>
              <w:rPr>
                <w:b/>
              </w:rPr>
            </w:pPr>
            <w:r>
              <w:rPr>
                <w:b/>
              </w:rPr>
              <w:t>Класс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  <w:rPr>
                <w:b/>
              </w:rPr>
            </w:pPr>
            <w:r>
              <w:rPr>
                <w:b/>
              </w:rPr>
              <w:t>Программа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  <w:rPr>
                <w:b/>
              </w:rPr>
            </w:pPr>
            <w:r>
              <w:rPr>
                <w:b/>
              </w:rPr>
              <w:t>Форма проведения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965F18" w:rsidTr="00EB4C9E">
        <w:trPr>
          <w:trHeight w:val="550"/>
        </w:trPr>
        <w:tc>
          <w:tcPr>
            <w:tcW w:w="648" w:type="dxa"/>
          </w:tcPr>
          <w:p w:rsidR="00965F18" w:rsidRDefault="00965F18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965F18" w:rsidRDefault="00965F18">
            <w:pPr>
              <w:jc w:val="center"/>
            </w:pPr>
            <w:r>
              <w:t>5 «Б»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</w:pPr>
            <w:r>
              <w:t>«В мире прекрасного»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</w:pPr>
            <w:r>
              <w:t>Защита проекта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</w:pPr>
            <w:r>
              <w:t>21.05.20</w:t>
            </w:r>
          </w:p>
        </w:tc>
      </w:tr>
      <w:tr w:rsidR="00965F18" w:rsidTr="00EB4C9E">
        <w:trPr>
          <w:trHeight w:val="550"/>
        </w:trPr>
        <w:tc>
          <w:tcPr>
            <w:tcW w:w="648" w:type="dxa"/>
          </w:tcPr>
          <w:p w:rsidR="00965F18" w:rsidRDefault="00965F18">
            <w:pPr>
              <w:jc w:val="center"/>
            </w:pPr>
          </w:p>
        </w:tc>
        <w:tc>
          <w:tcPr>
            <w:tcW w:w="1800" w:type="dxa"/>
          </w:tcPr>
          <w:p w:rsidR="00965F18" w:rsidRDefault="00965F18">
            <w:pPr>
              <w:jc w:val="center"/>
            </w:pPr>
            <w:r>
              <w:t>5 «В»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</w:pPr>
            <w:r>
              <w:t>«Основы проектной деятельности»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</w:pPr>
            <w:r>
              <w:t>Защита проекта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</w:pPr>
            <w:r>
              <w:t>21.05.20</w:t>
            </w:r>
          </w:p>
        </w:tc>
      </w:tr>
      <w:tr w:rsidR="00965F18" w:rsidTr="00EB4C9E">
        <w:trPr>
          <w:trHeight w:val="550"/>
        </w:trPr>
        <w:tc>
          <w:tcPr>
            <w:tcW w:w="648" w:type="dxa"/>
          </w:tcPr>
          <w:p w:rsidR="00965F18" w:rsidRDefault="00965F18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965F18" w:rsidRDefault="00965F18">
            <w:pPr>
              <w:jc w:val="center"/>
            </w:pPr>
            <w:r>
              <w:t>5 «А», 6 «А»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</w:pPr>
            <w:r>
              <w:t>«Физик-химик шоу»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</w:pPr>
            <w:r>
              <w:t>Защита проекта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</w:pPr>
            <w:r>
              <w:t>5 «А» - 21.05.20</w:t>
            </w:r>
          </w:p>
          <w:p w:rsidR="00965F18" w:rsidRDefault="00965F18">
            <w:pPr>
              <w:jc w:val="center"/>
            </w:pPr>
            <w:r>
              <w:t>6 «А» – 18.05.20</w:t>
            </w:r>
          </w:p>
        </w:tc>
      </w:tr>
      <w:tr w:rsidR="00965F18" w:rsidTr="00EB4C9E">
        <w:trPr>
          <w:trHeight w:val="550"/>
        </w:trPr>
        <w:tc>
          <w:tcPr>
            <w:tcW w:w="648" w:type="dxa"/>
          </w:tcPr>
          <w:p w:rsidR="00965F18" w:rsidRDefault="00965F18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965F18" w:rsidRDefault="00965F18">
            <w:pPr>
              <w:jc w:val="center"/>
            </w:pPr>
            <w:r>
              <w:t>6 «Б»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</w:pPr>
            <w:r>
              <w:t>«В мире прекрасного»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</w:pPr>
            <w:r>
              <w:t>Защита проекта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</w:pPr>
            <w:r>
              <w:t>18.05.20</w:t>
            </w:r>
          </w:p>
        </w:tc>
      </w:tr>
      <w:tr w:rsidR="00965F18" w:rsidTr="00EB4C9E">
        <w:trPr>
          <w:trHeight w:val="550"/>
        </w:trPr>
        <w:tc>
          <w:tcPr>
            <w:tcW w:w="648" w:type="dxa"/>
          </w:tcPr>
          <w:p w:rsidR="00965F18" w:rsidRDefault="00965F18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965F18" w:rsidRDefault="00965F18">
            <w:pPr>
              <w:jc w:val="center"/>
            </w:pPr>
            <w:r>
              <w:t>7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</w:pPr>
            <w:r>
              <w:t>«»Астрономия»»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</w:pPr>
            <w:r>
              <w:t>Защита проекта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</w:pPr>
            <w:r>
              <w:t>22.05.20</w:t>
            </w:r>
          </w:p>
        </w:tc>
      </w:tr>
      <w:tr w:rsidR="00965F18" w:rsidTr="00EB4C9E">
        <w:trPr>
          <w:trHeight w:val="550"/>
        </w:trPr>
        <w:tc>
          <w:tcPr>
            <w:tcW w:w="648" w:type="dxa"/>
          </w:tcPr>
          <w:p w:rsidR="00965F18" w:rsidRDefault="00965F18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965F18" w:rsidRDefault="00965F18">
            <w:pPr>
              <w:jc w:val="center"/>
            </w:pPr>
            <w:r>
              <w:t>8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</w:pPr>
            <w:r>
              <w:t>«»Шаг в будущее»»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</w:pPr>
            <w:r>
              <w:t>Защита проекта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</w:pPr>
            <w:r>
              <w:t>25.05.20</w:t>
            </w:r>
          </w:p>
        </w:tc>
      </w:tr>
      <w:tr w:rsidR="00965F18" w:rsidTr="00EB4C9E">
        <w:trPr>
          <w:trHeight w:val="550"/>
        </w:trPr>
        <w:tc>
          <w:tcPr>
            <w:tcW w:w="648" w:type="dxa"/>
          </w:tcPr>
          <w:p w:rsidR="00965F18" w:rsidRDefault="00965F18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965F18" w:rsidRDefault="00965F18">
            <w:pPr>
              <w:jc w:val="center"/>
            </w:pPr>
            <w:r>
              <w:t>9</w:t>
            </w:r>
          </w:p>
        </w:tc>
        <w:tc>
          <w:tcPr>
            <w:tcW w:w="3540" w:type="dxa"/>
          </w:tcPr>
          <w:p w:rsidR="00965F18" w:rsidRDefault="00965F18">
            <w:pPr>
              <w:jc w:val="center"/>
            </w:pPr>
            <w:r>
              <w:t>«Основы проектной деятельности»</w:t>
            </w:r>
          </w:p>
        </w:tc>
        <w:tc>
          <w:tcPr>
            <w:tcW w:w="1917" w:type="dxa"/>
          </w:tcPr>
          <w:p w:rsidR="00965F18" w:rsidRDefault="00965F18">
            <w:pPr>
              <w:jc w:val="center"/>
            </w:pPr>
            <w:r>
              <w:t>Защита проекта</w:t>
            </w:r>
          </w:p>
        </w:tc>
        <w:tc>
          <w:tcPr>
            <w:tcW w:w="1666" w:type="dxa"/>
          </w:tcPr>
          <w:p w:rsidR="00965F18" w:rsidRDefault="00965F18">
            <w:pPr>
              <w:jc w:val="center"/>
            </w:pPr>
            <w:r>
              <w:t>22.05.20</w:t>
            </w:r>
          </w:p>
        </w:tc>
      </w:tr>
    </w:tbl>
    <w:p w:rsidR="00965F18" w:rsidRDefault="00965F18" w:rsidP="00EB4C9E">
      <w:pPr>
        <w:jc w:val="center"/>
      </w:pPr>
    </w:p>
    <w:p w:rsidR="00965F18" w:rsidRDefault="00965F18" w:rsidP="00DA0EB4">
      <w:pPr>
        <w:jc w:val="center"/>
      </w:pPr>
    </w:p>
    <w:sectPr w:rsidR="00965F18" w:rsidSect="008C7FE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AB8"/>
    <w:multiLevelType w:val="hybridMultilevel"/>
    <w:tmpl w:val="859C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4F7"/>
    <w:rsid w:val="000005F3"/>
    <w:rsid w:val="000036F2"/>
    <w:rsid w:val="00010EFC"/>
    <w:rsid w:val="00011A86"/>
    <w:rsid w:val="00013133"/>
    <w:rsid w:val="00013EA5"/>
    <w:rsid w:val="00015333"/>
    <w:rsid w:val="00023281"/>
    <w:rsid w:val="00023D3B"/>
    <w:rsid w:val="00024A69"/>
    <w:rsid w:val="000324F8"/>
    <w:rsid w:val="000330C0"/>
    <w:rsid w:val="000338EF"/>
    <w:rsid w:val="00033961"/>
    <w:rsid w:val="0004706C"/>
    <w:rsid w:val="00050BDD"/>
    <w:rsid w:val="00050F66"/>
    <w:rsid w:val="00052A24"/>
    <w:rsid w:val="00054DE9"/>
    <w:rsid w:val="000557EA"/>
    <w:rsid w:val="000656DB"/>
    <w:rsid w:val="0007670B"/>
    <w:rsid w:val="00084AE0"/>
    <w:rsid w:val="000872A3"/>
    <w:rsid w:val="0009036E"/>
    <w:rsid w:val="000A5185"/>
    <w:rsid w:val="000C0FC0"/>
    <w:rsid w:val="000E2A96"/>
    <w:rsid w:val="000E39CB"/>
    <w:rsid w:val="000E418C"/>
    <w:rsid w:val="000F48B9"/>
    <w:rsid w:val="000F4F99"/>
    <w:rsid w:val="000F5DAB"/>
    <w:rsid w:val="00102D70"/>
    <w:rsid w:val="00105E8E"/>
    <w:rsid w:val="00107F3D"/>
    <w:rsid w:val="00114A98"/>
    <w:rsid w:val="00114D5B"/>
    <w:rsid w:val="001176D2"/>
    <w:rsid w:val="00140B1C"/>
    <w:rsid w:val="00146A9B"/>
    <w:rsid w:val="00155766"/>
    <w:rsid w:val="00163F27"/>
    <w:rsid w:val="00164C81"/>
    <w:rsid w:val="001711EB"/>
    <w:rsid w:val="00193303"/>
    <w:rsid w:val="001955CB"/>
    <w:rsid w:val="001A190A"/>
    <w:rsid w:val="001A4A2E"/>
    <w:rsid w:val="001A653C"/>
    <w:rsid w:val="001B53C6"/>
    <w:rsid w:val="001D1289"/>
    <w:rsid w:val="001D6C5F"/>
    <w:rsid w:val="001F6C0F"/>
    <w:rsid w:val="001F778D"/>
    <w:rsid w:val="001F77E9"/>
    <w:rsid w:val="00204A52"/>
    <w:rsid w:val="00207A1F"/>
    <w:rsid w:val="00217246"/>
    <w:rsid w:val="0023275F"/>
    <w:rsid w:val="002405F1"/>
    <w:rsid w:val="0024184F"/>
    <w:rsid w:val="00241E41"/>
    <w:rsid w:val="00251316"/>
    <w:rsid w:val="00253B04"/>
    <w:rsid w:val="00260B2D"/>
    <w:rsid w:val="00261D77"/>
    <w:rsid w:val="0026358C"/>
    <w:rsid w:val="002665E6"/>
    <w:rsid w:val="00266ABB"/>
    <w:rsid w:val="00272CC6"/>
    <w:rsid w:val="002751A7"/>
    <w:rsid w:val="00275C58"/>
    <w:rsid w:val="00293A97"/>
    <w:rsid w:val="002943AA"/>
    <w:rsid w:val="00295F5E"/>
    <w:rsid w:val="002A585D"/>
    <w:rsid w:val="002A6713"/>
    <w:rsid w:val="002B17B6"/>
    <w:rsid w:val="002B4760"/>
    <w:rsid w:val="002D6A37"/>
    <w:rsid w:val="002E1969"/>
    <w:rsid w:val="002E3DF6"/>
    <w:rsid w:val="002E7E0A"/>
    <w:rsid w:val="002F6DE8"/>
    <w:rsid w:val="00300B7A"/>
    <w:rsid w:val="00311C75"/>
    <w:rsid w:val="0031218A"/>
    <w:rsid w:val="003147A0"/>
    <w:rsid w:val="0033055D"/>
    <w:rsid w:val="00337840"/>
    <w:rsid w:val="00340A43"/>
    <w:rsid w:val="00341E95"/>
    <w:rsid w:val="0034274F"/>
    <w:rsid w:val="003447DB"/>
    <w:rsid w:val="00344A8A"/>
    <w:rsid w:val="00346A8D"/>
    <w:rsid w:val="00346BFF"/>
    <w:rsid w:val="003542DB"/>
    <w:rsid w:val="00354515"/>
    <w:rsid w:val="00373E61"/>
    <w:rsid w:val="00375823"/>
    <w:rsid w:val="00377C6A"/>
    <w:rsid w:val="00383E99"/>
    <w:rsid w:val="003A0AA2"/>
    <w:rsid w:val="003A31FB"/>
    <w:rsid w:val="003A36C5"/>
    <w:rsid w:val="003A7E75"/>
    <w:rsid w:val="003B3B64"/>
    <w:rsid w:val="003B494D"/>
    <w:rsid w:val="003C1170"/>
    <w:rsid w:val="003C407F"/>
    <w:rsid w:val="003D4E68"/>
    <w:rsid w:val="003E0EF6"/>
    <w:rsid w:val="003E46CD"/>
    <w:rsid w:val="003E58E0"/>
    <w:rsid w:val="003F0AA9"/>
    <w:rsid w:val="003F1599"/>
    <w:rsid w:val="003F41B6"/>
    <w:rsid w:val="003F6EE4"/>
    <w:rsid w:val="00400F6D"/>
    <w:rsid w:val="00405C90"/>
    <w:rsid w:val="004111A6"/>
    <w:rsid w:val="00421840"/>
    <w:rsid w:val="00426D75"/>
    <w:rsid w:val="004341E4"/>
    <w:rsid w:val="00441EC3"/>
    <w:rsid w:val="004427EE"/>
    <w:rsid w:val="00450C42"/>
    <w:rsid w:val="00452876"/>
    <w:rsid w:val="004560EF"/>
    <w:rsid w:val="00456203"/>
    <w:rsid w:val="00462D45"/>
    <w:rsid w:val="00462E90"/>
    <w:rsid w:val="0046491F"/>
    <w:rsid w:val="0048114C"/>
    <w:rsid w:val="00483D0F"/>
    <w:rsid w:val="004923AC"/>
    <w:rsid w:val="00493ECF"/>
    <w:rsid w:val="00497977"/>
    <w:rsid w:val="004B3CE0"/>
    <w:rsid w:val="004B762D"/>
    <w:rsid w:val="004C13D2"/>
    <w:rsid w:val="004C4A47"/>
    <w:rsid w:val="004C50F3"/>
    <w:rsid w:val="004E1E0C"/>
    <w:rsid w:val="004E6262"/>
    <w:rsid w:val="004E7435"/>
    <w:rsid w:val="004F0DA5"/>
    <w:rsid w:val="004F104A"/>
    <w:rsid w:val="00501690"/>
    <w:rsid w:val="005033D1"/>
    <w:rsid w:val="005038FF"/>
    <w:rsid w:val="00510864"/>
    <w:rsid w:val="005241D0"/>
    <w:rsid w:val="005360BF"/>
    <w:rsid w:val="00537F0F"/>
    <w:rsid w:val="00537F64"/>
    <w:rsid w:val="00541A2B"/>
    <w:rsid w:val="00546A7E"/>
    <w:rsid w:val="00550047"/>
    <w:rsid w:val="00550288"/>
    <w:rsid w:val="005764F7"/>
    <w:rsid w:val="00580B1E"/>
    <w:rsid w:val="005833B7"/>
    <w:rsid w:val="00583F12"/>
    <w:rsid w:val="00597B24"/>
    <w:rsid w:val="005A0016"/>
    <w:rsid w:val="005A04C6"/>
    <w:rsid w:val="005A0CC4"/>
    <w:rsid w:val="005B63B0"/>
    <w:rsid w:val="005C372A"/>
    <w:rsid w:val="005D01F6"/>
    <w:rsid w:val="005D67A3"/>
    <w:rsid w:val="005E277D"/>
    <w:rsid w:val="005F0546"/>
    <w:rsid w:val="005F17E6"/>
    <w:rsid w:val="00600BB2"/>
    <w:rsid w:val="00602FEC"/>
    <w:rsid w:val="0060442B"/>
    <w:rsid w:val="00604994"/>
    <w:rsid w:val="0061373F"/>
    <w:rsid w:val="00633F94"/>
    <w:rsid w:val="006427D0"/>
    <w:rsid w:val="00645E48"/>
    <w:rsid w:val="00656D8F"/>
    <w:rsid w:val="00667DDC"/>
    <w:rsid w:val="0067515D"/>
    <w:rsid w:val="00677C0C"/>
    <w:rsid w:val="00682A83"/>
    <w:rsid w:val="00691566"/>
    <w:rsid w:val="006918FD"/>
    <w:rsid w:val="006955B2"/>
    <w:rsid w:val="00695EC8"/>
    <w:rsid w:val="006A2615"/>
    <w:rsid w:val="006B13EC"/>
    <w:rsid w:val="006B1990"/>
    <w:rsid w:val="006B401F"/>
    <w:rsid w:val="006B5DF8"/>
    <w:rsid w:val="006B6AD2"/>
    <w:rsid w:val="006D0FF9"/>
    <w:rsid w:val="006D60E1"/>
    <w:rsid w:val="006E3A85"/>
    <w:rsid w:val="006E7C15"/>
    <w:rsid w:val="006F6F93"/>
    <w:rsid w:val="007012F4"/>
    <w:rsid w:val="0070562A"/>
    <w:rsid w:val="00717929"/>
    <w:rsid w:val="007218D0"/>
    <w:rsid w:val="00721F49"/>
    <w:rsid w:val="0072333F"/>
    <w:rsid w:val="00727A88"/>
    <w:rsid w:val="00750BAE"/>
    <w:rsid w:val="0075375F"/>
    <w:rsid w:val="00753ABE"/>
    <w:rsid w:val="00761636"/>
    <w:rsid w:val="0076503F"/>
    <w:rsid w:val="007777C1"/>
    <w:rsid w:val="00780867"/>
    <w:rsid w:val="00780F47"/>
    <w:rsid w:val="00786B69"/>
    <w:rsid w:val="00790695"/>
    <w:rsid w:val="007927DC"/>
    <w:rsid w:val="007A14B5"/>
    <w:rsid w:val="007A29DD"/>
    <w:rsid w:val="007C4422"/>
    <w:rsid w:val="007D28AB"/>
    <w:rsid w:val="007D70FB"/>
    <w:rsid w:val="007E0F44"/>
    <w:rsid w:val="007E3C46"/>
    <w:rsid w:val="007E7B5B"/>
    <w:rsid w:val="008164F0"/>
    <w:rsid w:val="00817A0D"/>
    <w:rsid w:val="0082033F"/>
    <w:rsid w:val="00820769"/>
    <w:rsid w:val="00827A3B"/>
    <w:rsid w:val="00837E76"/>
    <w:rsid w:val="0084150C"/>
    <w:rsid w:val="00854E79"/>
    <w:rsid w:val="00855985"/>
    <w:rsid w:val="00872699"/>
    <w:rsid w:val="00873A88"/>
    <w:rsid w:val="00874F01"/>
    <w:rsid w:val="00876F93"/>
    <w:rsid w:val="00881E65"/>
    <w:rsid w:val="008822BB"/>
    <w:rsid w:val="00884484"/>
    <w:rsid w:val="008915D4"/>
    <w:rsid w:val="00894402"/>
    <w:rsid w:val="00897387"/>
    <w:rsid w:val="008A2B46"/>
    <w:rsid w:val="008A6AE4"/>
    <w:rsid w:val="008B1F42"/>
    <w:rsid w:val="008B3A5C"/>
    <w:rsid w:val="008C6518"/>
    <w:rsid w:val="008C7FE0"/>
    <w:rsid w:val="008D260D"/>
    <w:rsid w:val="008D2EAE"/>
    <w:rsid w:val="008D441D"/>
    <w:rsid w:val="008E21D3"/>
    <w:rsid w:val="008E349B"/>
    <w:rsid w:val="008E47AB"/>
    <w:rsid w:val="008F1A6E"/>
    <w:rsid w:val="009210A6"/>
    <w:rsid w:val="0092214B"/>
    <w:rsid w:val="00933ACD"/>
    <w:rsid w:val="00934ECB"/>
    <w:rsid w:val="00937BE9"/>
    <w:rsid w:val="00942645"/>
    <w:rsid w:val="009477F0"/>
    <w:rsid w:val="009575C5"/>
    <w:rsid w:val="009604C1"/>
    <w:rsid w:val="00965F18"/>
    <w:rsid w:val="00972A90"/>
    <w:rsid w:val="0097765E"/>
    <w:rsid w:val="00981A26"/>
    <w:rsid w:val="00981A93"/>
    <w:rsid w:val="00981F75"/>
    <w:rsid w:val="00982455"/>
    <w:rsid w:val="009853D9"/>
    <w:rsid w:val="0099003A"/>
    <w:rsid w:val="00990C7B"/>
    <w:rsid w:val="009911A2"/>
    <w:rsid w:val="009A1B10"/>
    <w:rsid w:val="009B6FE9"/>
    <w:rsid w:val="009C5037"/>
    <w:rsid w:val="009C77B6"/>
    <w:rsid w:val="009D1EBB"/>
    <w:rsid w:val="009E02D1"/>
    <w:rsid w:val="009E174C"/>
    <w:rsid w:val="009E24EC"/>
    <w:rsid w:val="009F653C"/>
    <w:rsid w:val="00A0651E"/>
    <w:rsid w:val="00A074B7"/>
    <w:rsid w:val="00A223F3"/>
    <w:rsid w:val="00A23777"/>
    <w:rsid w:val="00A308C4"/>
    <w:rsid w:val="00A31D63"/>
    <w:rsid w:val="00A426F7"/>
    <w:rsid w:val="00A45196"/>
    <w:rsid w:val="00A53515"/>
    <w:rsid w:val="00A54AF8"/>
    <w:rsid w:val="00A55B95"/>
    <w:rsid w:val="00A62776"/>
    <w:rsid w:val="00A62AD2"/>
    <w:rsid w:val="00A67AE3"/>
    <w:rsid w:val="00A754AB"/>
    <w:rsid w:val="00A76F84"/>
    <w:rsid w:val="00A914CE"/>
    <w:rsid w:val="00A9769F"/>
    <w:rsid w:val="00AA0A1D"/>
    <w:rsid w:val="00AA5731"/>
    <w:rsid w:val="00AA6182"/>
    <w:rsid w:val="00AB7F7A"/>
    <w:rsid w:val="00AC4FA2"/>
    <w:rsid w:val="00AE0FB0"/>
    <w:rsid w:val="00AF220E"/>
    <w:rsid w:val="00AF42C5"/>
    <w:rsid w:val="00AF56D0"/>
    <w:rsid w:val="00AF7A3E"/>
    <w:rsid w:val="00B15F94"/>
    <w:rsid w:val="00B26449"/>
    <w:rsid w:val="00B313E5"/>
    <w:rsid w:val="00B32CCD"/>
    <w:rsid w:val="00B379B0"/>
    <w:rsid w:val="00B70EBE"/>
    <w:rsid w:val="00B72DA2"/>
    <w:rsid w:val="00B75907"/>
    <w:rsid w:val="00B75EF9"/>
    <w:rsid w:val="00B7799F"/>
    <w:rsid w:val="00B90480"/>
    <w:rsid w:val="00BA5FA7"/>
    <w:rsid w:val="00BB156B"/>
    <w:rsid w:val="00BB30A0"/>
    <w:rsid w:val="00BC33FF"/>
    <w:rsid w:val="00BC6E14"/>
    <w:rsid w:val="00BD0339"/>
    <w:rsid w:val="00BD2BA9"/>
    <w:rsid w:val="00BE17FB"/>
    <w:rsid w:val="00BF1D44"/>
    <w:rsid w:val="00BF3959"/>
    <w:rsid w:val="00C00C10"/>
    <w:rsid w:val="00C03D8E"/>
    <w:rsid w:val="00C0455C"/>
    <w:rsid w:val="00C05D75"/>
    <w:rsid w:val="00C077D2"/>
    <w:rsid w:val="00C14414"/>
    <w:rsid w:val="00C2171E"/>
    <w:rsid w:val="00C23766"/>
    <w:rsid w:val="00C34A5D"/>
    <w:rsid w:val="00C37978"/>
    <w:rsid w:val="00C475D9"/>
    <w:rsid w:val="00C625E9"/>
    <w:rsid w:val="00C72C27"/>
    <w:rsid w:val="00C734BC"/>
    <w:rsid w:val="00C763D8"/>
    <w:rsid w:val="00C91DDC"/>
    <w:rsid w:val="00C9420C"/>
    <w:rsid w:val="00C9438A"/>
    <w:rsid w:val="00CA4FF9"/>
    <w:rsid w:val="00CA587B"/>
    <w:rsid w:val="00CB0B16"/>
    <w:rsid w:val="00CB504F"/>
    <w:rsid w:val="00CC1DD4"/>
    <w:rsid w:val="00CC2B38"/>
    <w:rsid w:val="00CE643F"/>
    <w:rsid w:val="00CE6E58"/>
    <w:rsid w:val="00CF0572"/>
    <w:rsid w:val="00CF786F"/>
    <w:rsid w:val="00D068C8"/>
    <w:rsid w:val="00D1248A"/>
    <w:rsid w:val="00D16E89"/>
    <w:rsid w:val="00D25563"/>
    <w:rsid w:val="00D30B80"/>
    <w:rsid w:val="00D31E84"/>
    <w:rsid w:val="00D321FB"/>
    <w:rsid w:val="00D345DC"/>
    <w:rsid w:val="00D35AC9"/>
    <w:rsid w:val="00D46C2C"/>
    <w:rsid w:val="00D505DA"/>
    <w:rsid w:val="00D550E5"/>
    <w:rsid w:val="00D63685"/>
    <w:rsid w:val="00D65E2F"/>
    <w:rsid w:val="00D67CCD"/>
    <w:rsid w:val="00D71369"/>
    <w:rsid w:val="00D811CC"/>
    <w:rsid w:val="00D84D51"/>
    <w:rsid w:val="00D84ED1"/>
    <w:rsid w:val="00D974E2"/>
    <w:rsid w:val="00DA0EB4"/>
    <w:rsid w:val="00DA13DA"/>
    <w:rsid w:val="00DA3047"/>
    <w:rsid w:val="00DA7B68"/>
    <w:rsid w:val="00DB1CF9"/>
    <w:rsid w:val="00DC07FE"/>
    <w:rsid w:val="00DC1EBF"/>
    <w:rsid w:val="00DC61A2"/>
    <w:rsid w:val="00DC778E"/>
    <w:rsid w:val="00DF08C9"/>
    <w:rsid w:val="00DF53B0"/>
    <w:rsid w:val="00DF5504"/>
    <w:rsid w:val="00E05778"/>
    <w:rsid w:val="00E108C6"/>
    <w:rsid w:val="00E11477"/>
    <w:rsid w:val="00E16C47"/>
    <w:rsid w:val="00E3022B"/>
    <w:rsid w:val="00E36329"/>
    <w:rsid w:val="00E37EDE"/>
    <w:rsid w:val="00E4222A"/>
    <w:rsid w:val="00E46CD7"/>
    <w:rsid w:val="00E51A98"/>
    <w:rsid w:val="00E57C25"/>
    <w:rsid w:val="00E65FCD"/>
    <w:rsid w:val="00E8148B"/>
    <w:rsid w:val="00E82915"/>
    <w:rsid w:val="00E82DF1"/>
    <w:rsid w:val="00E82FE7"/>
    <w:rsid w:val="00E8476A"/>
    <w:rsid w:val="00E84EA3"/>
    <w:rsid w:val="00E85685"/>
    <w:rsid w:val="00E917E6"/>
    <w:rsid w:val="00E93593"/>
    <w:rsid w:val="00EA519E"/>
    <w:rsid w:val="00EA6730"/>
    <w:rsid w:val="00EB4C9E"/>
    <w:rsid w:val="00EB6CCD"/>
    <w:rsid w:val="00EC0813"/>
    <w:rsid w:val="00EC4717"/>
    <w:rsid w:val="00ED0C15"/>
    <w:rsid w:val="00EE7B5D"/>
    <w:rsid w:val="00EF4967"/>
    <w:rsid w:val="00EF6067"/>
    <w:rsid w:val="00F10B50"/>
    <w:rsid w:val="00F24A89"/>
    <w:rsid w:val="00F7180E"/>
    <w:rsid w:val="00F72980"/>
    <w:rsid w:val="00F80CBD"/>
    <w:rsid w:val="00F81492"/>
    <w:rsid w:val="00F84002"/>
    <w:rsid w:val="00F873FD"/>
    <w:rsid w:val="00F90774"/>
    <w:rsid w:val="00F92BBD"/>
    <w:rsid w:val="00F92DAF"/>
    <w:rsid w:val="00FA304B"/>
    <w:rsid w:val="00FB0EB2"/>
    <w:rsid w:val="00FB42FB"/>
    <w:rsid w:val="00FC0382"/>
    <w:rsid w:val="00FC0546"/>
    <w:rsid w:val="00FC0EE2"/>
    <w:rsid w:val="00FC1D48"/>
    <w:rsid w:val="00FC5F89"/>
    <w:rsid w:val="00FD594E"/>
    <w:rsid w:val="00FD68EB"/>
    <w:rsid w:val="00FE437B"/>
    <w:rsid w:val="00FF3F55"/>
    <w:rsid w:val="00FF441F"/>
    <w:rsid w:val="00FF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F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682A8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E626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6262"/>
    <w:rPr>
      <w:rFonts w:ascii="Tahoma" w:hAnsi="Tahoma" w:cs="Times New Roman"/>
      <w:sz w:val="16"/>
    </w:rPr>
  </w:style>
  <w:style w:type="character" w:customStyle="1" w:styleId="FontStyle17">
    <w:name w:val="Font Style17"/>
    <w:uiPriority w:val="99"/>
    <w:rsid w:val="009E24EC"/>
    <w:rPr>
      <w:rFonts w:ascii="Arial" w:hAnsi="Arial"/>
      <w:sz w:val="20"/>
    </w:rPr>
  </w:style>
  <w:style w:type="paragraph" w:customStyle="1" w:styleId="a">
    <w:name w:val="Абзац списка"/>
    <w:basedOn w:val="Normal"/>
    <w:uiPriority w:val="99"/>
    <w:rsid w:val="002405F1"/>
    <w:pPr>
      <w:spacing w:after="200" w:line="276" w:lineRule="auto"/>
      <w:ind w:left="720"/>
      <w:contextualSpacing/>
    </w:pPr>
    <w:rPr>
      <w:rFonts w:ascii="Arial" w:eastAsia="Calibri" w:hAnsi="Arial" w:cs="Arial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375</TotalTime>
  <Pages>7</Pages>
  <Words>1096</Words>
  <Characters>6249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Утвержден:___________</dc:title>
  <dc:subject/>
  <dc:creator>завуч</dc:creator>
  <cp:keywords/>
  <dc:description/>
  <cp:lastModifiedBy>3453443</cp:lastModifiedBy>
  <cp:revision>31</cp:revision>
  <cp:lastPrinted>2020-09-04T04:38:00Z</cp:lastPrinted>
  <dcterms:created xsi:type="dcterms:W3CDTF">2019-10-07T09:11:00Z</dcterms:created>
  <dcterms:modified xsi:type="dcterms:W3CDTF">2020-09-08T03:35:00Z</dcterms:modified>
</cp:coreProperties>
</file>