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A5F" w:rsidRPr="0065150A" w:rsidRDefault="00434A5F" w:rsidP="00BE3ADE">
      <w:r w:rsidRPr="0065150A">
        <w:t>Согласовано:______________________                                                                                                                         Утвержден:______________</w:t>
      </w:r>
    </w:p>
    <w:p w:rsidR="00434A5F" w:rsidRPr="0065150A" w:rsidRDefault="00434A5F" w:rsidP="00BE3ADE">
      <w:r>
        <w:t>Руководитель МКУ «Управление</w:t>
      </w:r>
      <w:r w:rsidRPr="0065150A">
        <w:t xml:space="preserve"> образования                                                                                                                      Директор МБОУ СШ № 3   </w:t>
      </w:r>
    </w:p>
    <w:p w:rsidR="00434A5F" w:rsidRPr="0065150A" w:rsidRDefault="00434A5F" w:rsidP="00BE3ADE">
      <w:r w:rsidRPr="0065150A">
        <w:t>г.Енисейска» Руднев Ю.Н.                                                                                                                                              Тараторкина С.В.</w:t>
      </w:r>
    </w:p>
    <w:p w:rsidR="00434A5F" w:rsidRPr="0065150A" w:rsidRDefault="00434A5F" w:rsidP="00BE3ADE"/>
    <w:p w:rsidR="00434A5F" w:rsidRPr="0065150A" w:rsidRDefault="00434A5F" w:rsidP="00144438">
      <w:pPr>
        <w:jc w:val="center"/>
      </w:pPr>
    </w:p>
    <w:p w:rsidR="00434A5F" w:rsidRPr="0065150A" w:rsidRDefault="00434A5F" w:rsidP="00ED088A">
      <w:pPr>
        <w:jc w:val="center"/>
        <w:rPr>
          <w:b/>
          <w:sz w:val="28"/>
          <w:szCs w:val="28"/>
        </w:rPr>
      </w:pPr>
    </w:p>
    <w:p w:rsidR="00434A5F" w:rsidRPr="0065150A" w:rsidRDefault="00434A5F" w:rsidP="00C232B1">
      <w:pPr>
        <w:jc w:val="center"/>
        <w:rPr>
          <w:b/>
          <w:sz w:val="28"/>
          <w:szCs w:val="28"/>
        </w:rPr>
      </w:pPr>
      <w:r w:rsidRPr="0065150A">
        <w:rPr>
          <w:b/>
          <w:sz w:val="28"/>
          <w:szCs w:val="28"/>
        </w:rPr>
        <w:t>Учебно–методический комплект МБОУ С</w:t>
      </w:r>
      <w:r>
        <w:rPr>
          <w:b/>
          <w:sz w:val="28"/>
          <w:szCs w:val="28"/>
        </w:rPr>
        <w:t xml:space="preserve">Ш № </w:t>
      </w:r>
      <w:smartTag w:uri="urn:schemas-microsoft-com:office:smarttags" w:element="metricconverter">
        <w:smartTagPr>
          <w:attr w:name="ProductID" w:val="3 г"/>
        </w:smartTagPr>
        <w:r>
          <w:rPr>
            <w:b/>
            <w:sz w:val="28"/>
            <w:szCs w:val="28"/>
          </w:rPr>
          <w:t>3</w:t>
        </w:r>
        <w:r w:rsidRPr="0065150A">
          <w:rPr>
            <w:b/>
            <w:sz w:val="28"/>
            <w:szCs w:val="28"/>
          </w:rPr>
          <w:t xml:space="preserve"> г</w:t>
        </w:r>
      </w:smartTag>
      <w:r w:rsidRPr="0065150A">
        <w:rPr>
          <w:b/>
          <w:sz w:val="28"/>
          <w:szCs w:val="28"/>
        </w:rPr>
        <w:t>.Енисейска</w:t>
      </w:r>
    </w:p>
    <w:p w:rsidR="00434A5F" w:rsidRPr="0065150A" w:rsidRDefault="00434A5F" w:rsidP="00ED08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2020</w:t>
      </w:r>
      <w:r w:rsidRPr="0065150A">
        <w:rPr>
          <w:b/>
          <w:sz w:val="28"/>
          <w:szCs w:val="28"/>
        </w:rPr>
        <w:t xml:space="preserve"> – 20</w:t>
      </w:r>
      <w:r>
        <w:rPr>
          <w:b/>
          <w:sz w:val="28"/>
          <w:szCs w:val="28"/>
        </w:rPr>
        <w:t>21</w:t>
      </w:r>
      <w:r w:rsidRPr="0065150A">
        <w:rPr>
          <w:b/>
          <w:sz w:val="28"/>
          <w:szCs w:val="28"/>
        </w:rPr>
        <w:t xml:space="preserve"> учебный год.</w:t>
      </w:r>
    </w:p>
    <w:p w:rsidR="00434A5F" w:rsidRPr="0065150A" w:rsidRDefault="00434A5F" w:rsidP="00ED088A">
      <w:pPr>
        <w:rPr>
          <w:sz w:val="28"/>
          <w:szCs w:val="28"/>
        </w:rPr>
      </w:pPr>
    </w:p>
    <w:p w:rsidR="00434A5F" w:rsidRPr="0065150A" w:rsidRDefault="00434A5F" w:rsidP="00ED088A">
      <w:pPr>
        <w:rPr>
          <w:b/>
        </w:rPr>
      </w:pPr>
      <w:r w:rsidRPr="0065150A">
        <w:rPr>
          <w:b/>
        </w:rPr>
        <w:t>Начальная школа:</w:t>
      </w:r>
    </w:p>
    <w:p w:rsidR="00434A5F" w:rsidRPr="0065150A" w:rsidRDefault="00434A5F" w:rsidP="000F08D2">
      <w:pPr>
        <w:rPr>
          <w:b/>
        </w:rPr>
      </w:pPr>
      <w:r w:rsidRPr="0065150A">
        <w:rPr>
          <w:b/>
        </w:rPr>
        <w:t xml:space="preserve"> «Школа России»: 1а, 1б, </w:t>
      </w:r>
      <w:r>
        <w:rPr>
          <w:b/>
        </w:rPr>
        <w:t>2а,2б, 3а,4</w:t>
      </w:r>
      <w:r w:rsidRPr="0065150A">
        <w:rPr>
          <w:b/>
        </w:rPr>
        <w:t xml:space="preserve">а, </w:t>
      </w:r>
      <w:r>
        <w:rPr>
          <w:b/>
        </w:rPr>
        <w:t>4б</w:t>
      </w:r>
      <w:r w:rsidRPr="0065150A">
        <w:rPr>
          <w:b/>
        </w:rPr>
        <w:t>;</w:t>
      </w:r>
    </w:p>
    <w:p w:rsidR="00434A5F" w:rsidRDefault="00434A5F" w:rsidP="00ED088A">
      <w:pPr>
        <w:rPr>
          <w:b/>
        </w:rPr>
      </w:pPr>
      <w:r w:rsidRPr="0065150A">
        <w:rPr>
          <w:b/>
        </w:rPr>
        <w:t xml:space="preserve">«Перспектива»: </w:t>
      </w:r>
      <w:r>
        <w:rPr>
          <w:b/>
        </w:rPr>
        <w:t>3</w:t>
      </w:r>
      <w:r w:rsidRPr="0065150A">
        <w:rPr>
          <w:b/>
        </w:rPr>
        <w:t xml:space="preserve">б, </w:t>
      </w:r>
      <w:r>
        <w:rPr>
          <w:b/>
        </w:rPr>
        <w:t>4в.</w:t>
      </w:r>
    </w:p>
    <w:p w:rsidR="00434A5F" w:rsidRDefault="00434A5F" w:rsidP="00ED088A">
      <w:pPr>
        <w:rPr>
          <w:b/>
        </w:rPr>
      </w:pPr>
    </w:p>
    <w:tbl>
      <w:tblPr>
        <w:tblW w:w="1564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1800"/>
        <w:gridCol w:w="2700"/>
        <w:gridCol w:w="3060"/>
        <w:gridCol w:w="3949"/>
        <w:gridCol w:w="3240"/>
      </w:tblGrid>
      <w:tr w:rsidR="00434A5F" w:rsidRPr="0065150A" w:rsidTr="000F08D2">
        <w:tc>
          <w:tcPr>
            <w:tcW w:w="900" w:type="dxa"/>
            <w:vAlign w:val="center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Класс</w:t>
            </w:r>
          </w:p>
        </w:tc>
        <w:tc>
          <w:tcPr>
            <w:tcW w:w="1800" w:type="dxa"/>
            <w:vAlign w:val="center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Предмет</w:t>
            </w:r>
          </w:p>
        </w:tc>
        <w:tc>
          <w:tcPr>
            <w:tcW w:w="2700" w:type="dxa"/>
            <w:vAlign w:val="center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Учебная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</w:t>
            </w:r>
          </w:p>
        </w:tc>
        <w:tc>
          <w:tcPr>
            <w:tcW w:w="3060" w:type="dxa"/>
            <w:vAlign w:val="center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Учебник</w:t>
            </w:r>
          </w:p>
        </w:tc>
        <w:tc>
          <w:tcPr>
            <w:tcW w:w="3949" w:type="dxa"/>
            <w:vAlign w:val="center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Методические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пособия для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учителя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Дидактические</w:t>
            </w:r>
          </w:p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пособия для</w:t>
            </w:r>
          </w:p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учащихся</w:t>
            </w:r>
          </w:p>
        </w:tc>
      </w:tr>
      <w:tr w:rsidR="00434A5F" w:rsidRPr="0065150A" w:rsidTr="000F08D2">
        <w:tc>
          <w:tcPr>
            <w:tcW w:w="900" w:type="dxa"/>
            <w:vMerge w:val="restart"/>
          </w:tcPr>
          <w:p w:rsidR="00434A5F" w:rsidRPr="0065150A" w:rsidRDefault="00434A5F" w:rsidP="00F025E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 «А»</w:t>
            </w:r>
            <w:r>
              <w:rPr>
                <w:sz w:val="20"/>
                <w:szCs w:val="20"/>
              </w:rPr>
              <w:t>, 1 «Б».</w:t>
            </w:r>
          </w:p>
          <w:p w:rsidR="00434A5F" w:rsidRPr="0065150A" w:rsidRDefault="00434A5F" w:rsidP="00F025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Обучение грамоте</w:t>
            </w:r>
          </w:p>
        </w:tc>
        <w:tc>
          <w:tcPr>
            <w:tcW w:w="2700" w:type="dxa"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«Обучение грамоте». 1 кл.</w:t>
            </w:r>
          </w:p>
          <w:p w:rsidR="00434A5F" w:rsidRPr="0065150A" w:rsidRDefault="00434A5F" w:rsidP="0040051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/Горецкий В.Г. и др.</w:t>
            </w:r>
          </w:p>
        </w:tc>
        <w:tc>
          <w:tcPr>
            <w:tcW w:w="3060" w:type="dxa"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Горецкий В.Г. и др.</w:t>
            </w:r>
          </w:p>
          <w:p w:rsidR="00434A5F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Азбука. </w:t>
            </w:r>
            <w:r>
              <w:rPr>
                <w:sz w:val="20"/>
                <w:szCs w:val="20"/>
              </w:rPr>
              <w:t>1 класс, ч</w:t>
            </w:r>
            <w:r w:rsidRPr="0065150A">
              <w:rPr>
                <w:sz w:val="20"/>
                <w:szCs w:val="20"/>
              </w:rPr>
              <w:t>. 1,2</w:t>
            </w:r>
          </w:p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2017.</w:t>
            </w:r>
          </w:p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3949" w:type="dxa"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Кирюшкин В.А., </w:t>
            </w:r>
          </w:p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Федосова Н.А. Методическое пособие по обучению грамоте и письму. </w:t>
            </w:r>
          </w:p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Книга для учителя. М.:</w:t>
            </w:r>
          </w:p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Просвещение, 2012.</w:t>
            </w:r>
          </w:p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Жиренко О.Е., Обухова Л.А. </w:t>
            </w:r>
          </w:p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Поурочные разработки по обучению грамоте: чтение и письмо: 1 класс. – М.: ВАКО, 2012.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Письмо </w:t>
            </w:r>
          </w:p>
        </w:tc>
        <w:tc>
          <w:tcPr>
            <w:tcW w:w="2700" w:type="dxa"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Горецкий В.Г., Федосова Н.А.</w:t>
            </w:r>
          </w:p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Прописи. № 1,2,3,4. </w:t>
            </w:r>
          </w:p>
          <w:p w:rsidR="00434A5F" w:rsidRPr="0065150A" w:rsidRDefault="00434A5F" w:rsidP="005C3C3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2017</w:t>
            </w:r>
          </w:p>
        </w:tc>
        <w:tc>
          <w:tcPr>
            <w:tcW w:w="3949" w:type="dxa"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Горецкий В.Г., Кирюшкин В.А., Федосова Н.А. Методическое пособие по обучению грамоте и письму  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</w:tc>
        <w:tc>
          <w:tcPr>
            <w:tcW w:w="2700" w:type="dxa"/>
          </w:tcPr>
          <w:p w:rsidR="00434A5F" w:rsidRPr="0065150A" w:rsidRDefault="00434A5F" w:rsidP="00EB7D4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«Русский язык». 1-4 кл.</w:t>
            </w:r>
          </w:p>
          <w:p w:rsidR="00434A5F" w:rsidRPr="0065150A" w:rsidRDefault="00434A5F" w:rsidP="00EB7D4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/Канакина В.П.</w:t>
            </w:r>
          </w:p>
        </w:tc>
        <w:tc>
          <w:tcPr>
            <w:tcW w:w="3060" w:type="dxa"/>
          </w:tcPr>
          <w:p w:rsidR="00434A5F" w:rsidRPr="0065150A" w:rsidRDefault="00434A5F" w:rsidP="00111FA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Канакина В.П.,Горецкий В.Г.</w:t>
            </w:r>
          </w:p>
          <w:p w:rsidR="00434A5F" w:rsidRPr="0065150A" w:rsidRDefault="00434A5F" w:rsidP="00111FA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Русский язык. </w:t>
            </w:r>
            <w:r>
              <w:rPr>
                <w:sz w:val="20"/>
                <w:szCs w:val="20"/>
              </w:rPr>
              <w:t>1 класс.</w:t>
            </w:r>
          </w:p>
          <w:p w:rsidR="00434A5F" w:rsidRPr="0065150A" w:rsidRDefault="00434A5F" w:rsidP="005C3C3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М.: Просвещение, 2017. </w:t>
            </w:r>
          </w:p>
        </w:tc>
        <w:tc>
          <w:tcPr>
            <w:tcW w:w="3949" w:type="dxa"/>
          </w:tcPr>
          <w:p w:rsidR="00434A5F" w:rsidRPr="0065150A" w:rsidRDefault="00434A5F" w:rsidP="00111FA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Контрольно – измерительные материалы. Русский язык: 1 класс. – М.: ВАКО, 2012.</w:t>
            </w:r>
          </w:p>
          <w:p w:rsidR="00434A5F" w:rsidRPr="0065150A" w:rsidRDefault="00434A5F" w:rsidP="00111FA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Канакина В.П., Горецкий В.Г. Методическое пособие к комплекту «Русский язык: 1 класс»</w:t>
            </w:r>
          </w:p>
        </w:tc>
        <w:tc>
          <w:tcPr>
            <w:tcW w:w="3240" w:type="dxa"/>
          </w:tcPr>
          <w:p w:rsidR="00434A5F" w:rsidRDefault="00434A5F" w:rsidP="000F08D2">
            <w:pPr>
              <w:jc w:val="center"/>
              <w:rPr>
                <w:sz w:val="20"/>
                <w:szCs w:val="20"/>
              </w:rPr>
            </w:pPr>
          </w:p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845B0D" w:rsidRDefault="00434A5F" w:rsidP="00ED088A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Русский родной язык </w:t>
            </w:r>
          </w:p>
        </w:tc>
        <w:tc>
          <w:tcPr>
            <w:tcW w:w="2700" w:type="dxa"/>
          </w:tcPr>
          <w:p w:rsidR="00434A5F" w:rsidRPr="00845B0D" w:rsidRDefault="00434A5F" w:rsidP="00EB7D4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845B0D" w:rsidRDefault="00434A5F" w:rsidP="00111FA8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Кибирева Л. В., Мелихова Г. И., Склярова В. Л. Русский родной язык. 1 класс.</w:t>
            </w:r>
          </w:p>
          <w:p w:rsidR="00434A5F" w:rsidRPr="00845B0D" w:rsidRDefault="00434A5F" w:rsidP="00111FA8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Русское слово, 2019</w:t>
            </w:r>
          </w:p>
        </w:tc>
        <w:tc>
          <w:tcPr>
            <w:tcW w:w="3949" w:type="dxa"/>
          </w:tcPr>
          <w:p w:rsidR="00434A5F" w:rsidRPr="0065150A" w:rsidRDefault="00434A5F" w:rsidP="00111FA8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434A5F" w:rsidRDefault="00434A5F" w:rsidP="000F08D2">
            <w:pPr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Литературное чтение </w:t>
            </w:r>
          </w:p>
        </w:tc>
        <w:tc>
          <w:tcPr>
            <w:tcW w:w="2700" w:type="dxa"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«Литературное чтение». 1-4 кл.</w:t>
            </w:r>
          </w:p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/Климанова Л. Ф. и др.</w:t>
            </w:r>
          </w:p>
        </w:tc>
        <w:tc>
          <w:tcPr>
            <w:tcW w:w="3060" w:type="dxa"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Климанова Л.Ф. и др. Литературное чтение. </w:t>
            </w:r>
            <w:r>
              <w:rPr>
                <w:sz w:val="20"/>
                <w:szCs w:val="20"/>
              </w:rPr>
              <w:t>1 класс, ч</w:t>
            </w:r>
            <w:r w:rsidRPr="0065150A">
              <w:rPr>
                <w:sz w:val="20"/>
                <w:szCs w:val="20"/>
              </w:rPr>
              <w:t xml:space="preserve">. 1,2. </w:t>
            </w:r>
          </w:p>
          <w:p w:rsidR="00434A5F" w:rsidRPr="0065150A" w:rsidRDefault="00434A5F" w:rsidP="005C3C3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2017.</w:t>
            </w:r>
          </w:p>
        </w:tc>
        <w:tc>
          <w:tcPr>
            <w:tcW w:w="3949" w:type="dxa"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Кутявина С.В.</w:t>
            </w:r>
          </w:p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Поурочные разработки по литературному чтению: 1 класс. – М.: ВАКО, 2012.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Математика </w:t>
            </w:r>
          </w:p>
        </w:tc>
        <w:tc>
          <w:tcPr>
            <w:tcW w:w="2700" w:type="dxa"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«Математика». 1-4 кл.</w:t>
            </w:r>
          </w:p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/Моро М..И. и др.</w:t>
            </w:r>
          </w:p>
        </w:tc>
        <w:tc>
          <w:tcPr>
            <w:tcW w:w="3060" w:type="dxa"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Моро М.И. и др.</w:t>
            </w:r>
          </w:p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Математика. </w:t>
            </w:r>
            <w:r>
              <w:rPr>
                <w:sz w:val="20"/>
                <w:szCs w:val="20"/>
              </w:rPr>
              <w:t>1 класс, ч</w:t>
            </w:r>
            <w:r w:rsidRPr="0065150A">
              <w:rPr>
                <w:sz w:val="20"/>
                <w:szCs w:val="20"/>
              </w:rPr>
              <w:t>. 1,2</w:t>
            </w:r>
            <w:r>
              <w:rPr>
                <w:sz w:val="20"/>
                <w:szCs w:val="20"/>
              </w:rPr>
              <w:t>.</w:t>
            </w:r>
          </w:p>
          <w:p w:rsidR="00434A5F" w:rsidRPr="0065150A" w:rsidRDefault="00434A5F" w:rsidP="005C3C3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М: Просвещение, 2017.</w:t>
            </w:r>
          </w:p>
        </w:tc>
        <w:tc>
          <w:tcPr>
            <w:tcW w:w="3949" w:type="dxa"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Бахтина С.В.</w:t>
            </w:r>
          </w:p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Поурочные разработки по математике: к учебнику М.И. Моро и др. «Математика. 1 класс. В двух частях». – М.: Экзамен, 2012.</w:t>
            </w:r>
          </w:p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Контрольно – измерительные материалы. Математика: 1 класс  /Сост. Т.Н. Ситникова. – М.: ВАКО, 2012.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EB7D4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Окружающий мир</w:t>
            </w:r>
          </w:p>
        </w:tc>
        <w:tc>
          <w:tcPr>
            <w:tcW w:w="2700" w:type="dxa"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«Окружающий мир». </w:t>
            </w:r>
          </w:p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1-4 кл.</w:t>
            </w:r>
          </w:p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/Плешаков А.А.</w:t>
            </w:r>
          </w:p>
        </w:tc>
        <w:tc>
          <w:tcPr>
            <w:tcW w:w="3060" w:type="dxa"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Плешаков А.А. </w:t>
            </w:r>
          </w:p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Окружающий мир. </w:t>
            </w:r>
            <w:r>
              <w:rPr>
                <w:sz w:val="20"/>
                <w:szCs w:val="20"/>
              </w:rPr>
              <w:t>1 класс, ч</w:t>
            </w:r>
            <w:r w:rsidRPr="0065150A">
              <w:rPr>
                <w:sz w:val="20"/>
                <w:szCs w:val="20"/>
              </w:rPr>
              <w:t>. 1,2</w:t>
            </w:r>
          </w:p>
          <w:p w:rsidR="00434A5F" w:rsidRPr="0065150A" w:rsidRDefault="00434A5F" w:rsidP="005C3C3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2017.</w:t>
            </w:r>
          </w:p>
        </w:tc>
        <w:tc>
          <w:tcPr>
            <w:tcW w:w="3949" w:type="dxa"/>
          </w:tcPr>
          <w:p w:rsidR="00434A5F" w:rsidRPr="0065150A" w:rsidRDefault="00434A5F" w:rsidP="00ED03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Тихомирова Е.М.Поурочные разработки по предмету «Окружающий мир»: 1 класс: к учебному комплекту А.А. Плешакова «Окружающий мир»: 1 класс». – М.: Экзамен, 2012.</w:t>
            </w:r>
          </w:p>
          <w:p w:rsidR="00434A5F" w:rsidRPr="0065150A" w:rsidRDefault="00434A5F" w:rsidP="00ED03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Контрольно – измерительные материалы. Окружающий мир: 1 класс. – М.: ВАКО, 2012.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4E2F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34A5F" w:rsidRPr="0065150A" w:rsidRDefault="00434A5F" w:rsidP="00A108E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«Комплексная программа физического</w:t>
            </w:r>
          </w:p>
          <w:p w:rsidR="00434A5F" w:rsidRPr="0065150A" w:rsidRDefault="00434A5F" w:rsidP="00A108E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воспитания учащихся».</w:t>
            </w:r>
          </w:p>
          <w:p w:rsidR="00434A5F" w:rsidRPr="0065150A" w:rsidRDefault="00434A5F" w:rsidP="00A108E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1-11 кл.</w:t>
            </w:r>
          </w:p>
          <w:p w:rsidR="00434A5F" w:rsidRPr="0065150A" w:rsidRDefault="00434A5F" w:rsidP="008356C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/Лях В.И.,Зданевич А.А.</w:t>
            </w:r>
          </w:p>
        </w:tc>
        <w:tc>
          <w:tcPr>
            <w:tcW w:w="3060" w:type="dxa"/>
          </w:tcPr>
          <w:p w:rsidR="00434A5F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В.И.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</w:t>
            </w:r>
            <w:r>
              <w:rPr>
                <w:sz w:val="20"/>
                <w:szCs w:val="20"/>
              </w:rPr>
              <w:t xml:space="preserve">ическая </w:t>
            </w:r>
            <w:r w:rsidRPr="0065150A">
              <w:rPr>
                <w:sz w:val="20"/>
                <w:szCs w:val="20"/>
              </w:rPr>
              <w:t xml:space="preserve">культура. 1– 4 кл. 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  <w:r>
              <w:rPr>
                <w:sz w:val="20"/>
                <w:szCs w:val="20"/>
              </w:rPr>
              <w:t>/2017/2019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34A5F" w:rsidRPr="0065150A" w:rsidRDefault="00434A5F" w:rsidP="008921D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В.И. Методика физического воспитания учащихся. Пособие для</w:t>
            </w:r>
          </w:p>
          <w:p w:rsidR="00434A5F" w:rsidRPr="0065150A" w:rsidRDefault="00434A5F" w:rsidP="008921D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учителя. 1-4 кл. М.: Просвещение, 2010.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4E2F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</w:t>
            </w:r>
          </w:p>
        </w:tc>
        <w:tc>
          <w:tcPr>
            <w:tcW w:w="2700" w:type="dxa"/>
          </w:tcPr>
          <w:p w:rsidR="00434A5F" w:rsidRPr="0065150A" w:rsidRDefault="00434A5F" w:rsidP="004E2F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Роговцева Н.И., Анащенкова С.В. Технология. Рабочие программы</w:t>
            </w:r>
          </w:p>
        </w:tc>
        <w:tc>
          <w:tcPr>
            <w:tcW w:w="3060" w:type="dxa"/>
          </w:tcPr>
          <w:p w:rsidR="00434A5F" w:rsidRPr="0065150A" w:rsidRDefault="00434A5F" w:rsidP="00FC46A1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Роговцева Н.И., </w:t>
            </w:r>
          </w:p>
          <w:p w:rsidR="00434A5F" w:rsidRPr="0065150A" w:rsidRDefault="00434A5F" w:rsidP="00FC46A1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Богданова Н.В., </w:t>
            </w:r>
          </w:p>
          <w:p w:rsidR="00434A5F" w:rsidRPr="0065150A" w:rsidRDefault="00434A5F" w:rsidP="00FC46A1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Фрейтаг И.П. </w:t>
            </w:r>
          </w:p>
          <w:p w:rsidR="00434A5F" w:rsidRPr="0065150A" w:rsidRDefault="00434A5F" w:rsidP="000678DA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Технология. 1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>.</w:t>
            </w:r>
          </w:p>
          <w:p w:rsidR="00434A5F" w:rsidRPr="0065150A" w:rsidRDefault="00434A5F" w:rsidP="000F08D2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«Просвещение», 201</w:t>
            </w:r>
            <w:r>
              <w:rPr>
                <w:sz w:val="20"/>
                <w:szCs w:val="20"/>
              </w:rPr>
              <w:t>4/2016</w:t>
            </w:r>
          </w:p>
        </w:tc>
        <w:tc>
          <w:tcPr>
            <w:tcW w:w="3949" w:type="dxa"/>
          </w:tcPr>
          <w:p w:rsidR="00434A5F" w:rsidRPr="0065150A" w:rsidRDefault="00434A5F" w:rsidP="00CC79D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Роговцева Н.И., Богданова Н.В., Фрейтаг И.П. Уроки технологии. 1 класс  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4E2F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  <w:p w:rsidR="00434A5F" w:rsidRPr="0065150A" w:rsidRDefault="00434A5F" w:rsidP="004E2F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ИЗО</w:t>
            </w:r>
          </w:p>
        </w:tc>
        <w:tc>
          <w:tcPr>
            <w:tcW w:w="2700" w:type="dxa"/>
          </w:tcPr>
          <w:p w:rsidR="00434A5F" w:rsidRPr="0065150A" w:rsidRDefault="00434A5F" w:rsidP="004E2F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Неменский Б.М. и др. Изобразительное искусство: Рабочие программы: 1-4 кл  </w:t>
            </w:r>
          </w:p>
          <w:p w:rsidR="00434A5F" w:rsidRPr="0065150A" w:rsidRDefault="00434A5F" w:rsidP="004E2F71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Default="00434A5F" w:rsidP="001C187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Неменская Л.А.., под ред. Неменского Б.М.  Изобразительное искусство</w:t>
            </w:r>
            <w:r>
              <w:rPr>
                <w:sz w:val="20"/>
                <w:szCs w:val="20"/>
              </w:rPr>
              <w:t>. 1 класс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34A5F" w:rsidRPr="0065150A" w:rsidRDefault="00434A5F" w:rsidP="000F08D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</w:t>
            </w:r>
            <w:r>
              <w:rPr>
                <w:sz w:val="20"/>
                <w:szCs w:val="20"/>
              </w:rPr>
              <w:t>4/2016</w:t>
            </w:r>
            <w:r w:rsidRPr="0065150A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949" w:type="dxa"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Федотова И.В.Поурочные планы по учебнику Л. А. Неменской «Искусство и ты» 1 кл. Волгоград: Учитель, 2007.</w:t>
            </w:r>
          </w:p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Неменский Б.М., Неменская Л.А., Коротеева Е.И. и др. Изобразительное искусство: Методическое пособие: 1-4 классы / Под. Ред. Б.М. Неменского  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</w:p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</w:p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</w:p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D049D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Искусство Музыка </w:t>
            </w:r>
          </w:p>
        </w:tc>
        <w:tc>
          <w:tcPr>
            <w:tcW w:w="2700" w:type="dxa"/>
          </w:tcPr>
          <w:p w:rsidR="00434A5F" w:rsidRPr="0065150A" w:rsidRDefault="00434A5F" w:rsidP="00D049D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«Музыка». 1-4 кл.</w:t>
            </w:r>
          </w:p>
          <w:p w:rsidR="00434A5F" w:rsidRPr="0065150A" w:rsidRDefault="00434A5F" w:rsidP="00D049D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/Критская Е.Д. и др.</w:t>
            </w:r>
          </w:p>
        </w:tc>
        <w:tc>
          <w:tcPr>
            <w:tcW w:w="3060" w:type="dxa"/>
          </w:tcPr>
          <w:p w:rsidR="00434A5F" w:rsidRPr="0065150A" w:rsidRDefault="00434A5F" w:rsidP="008A1A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Критская Е.Д., Сергеева Г.П.,</w:t>
            </w:r>
          </w:p>
          <w:p w:rsidR="00434A5F" w:rsidRDefault="00434A5F" w:rsidP="008A1A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Шмагина Т.С. </w:t>
            </w:r>
          </w:p>
          <w:p w:rsidR="00434A5F" w:rsidRDefault="00434A5F" w:rsidP="008A1A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Музыка. </w:t>
            </w:r>
            <w:r>
              <w:rPr>
                <w:sz w:val="20"/>
                <w:szCs w:val="20"/>
              </w:rPr>
              <w:t>1 класс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34A5F" w:rsidRPr="0065150A" w:rsidRDefault="00434A5F" w:rsidP="008A1A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  <w:r>
              <w:rPr>
                <w:sz w:val="20"/>
                <w:szCs w:val="20"/>
              </w:rPr>
              <w:t>/2016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Критская Е.Д. Музыка. Хрестоматия музыкального материала. Пособие для учителя. 1 класс   М.: Просвещение, 2011</w:t>
            </w:r>
            <w:r w:rsidRPr="0065150A">
              <w:rPr>
                <w:sz w:val="20"/>
                <w:szCs w:val="20"/>
              </w:rPr>
              <w:br/>
              <w:t> Критская Е.Д., Сергеева Г.П., Шмагина Т.С. Уроки музыки. 1–4 классы  М.: Просвещение, 2011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 w:val="restart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2 «А»</w:t>
            </w:r>
          </w:p>
          <w:p w:rsidR="00434A5F" w:rsidRPr="0065150A" w:rsidRDefault="00434A5F" w:rsidP="007143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«Б»</w:t>
            </w:r>
          </w:p>
        </w:tc>
        <w:tc>
          <w:tcPr>
            <w:tcW w:w="18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«Русский язык». 1-4 кл.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/Канакина В.П.</w:t>
            </w:r>
          </w:p>
        </w:tc>
        <w:tc>
          <w:tcPr>
            <w:tcW w:w="306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Канакина В.П.,Горецкий В.Г.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Русский язык. </w:t>
            </w:r>
            <w:r>
              <w:rPr>
                <w:sz w:val="20"/>
                <w:szCs w:val="20"/>
              </w:rPr>
              <w:t>2 класс, ч. 1, 2.</w:t>
            </w:r>
          </w:p>
          <w:p w:rsidR="00434A5F" w:rsidRPr="0065150A" w:rsidRDefault="00434A5F" w:rsidP="00461AA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</w:t>
            </w:r>
            <w:r>
              <w:rPr>
                <w:sz w:val="20"/>
                <w:szCs w:val="20"/>
              </w:rPr>
              <w:t>7/2018</w:t>
            </w:r>
            <w:r w:rsidRPr="0065150A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949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Ситникова Т.Н., Яценко И.Ф.,Васильева Н.Ю.Поурочные разработки по русскому языку: 2 класс. – М.: ВАКО, 2012.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Контрольно – измерительные материалы. Русский язык: 2 класс. – М.: ВАКО, 2012.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Канакина В.П., Горецкий В.Г. Методическое пособие к комплекту «Русский язык: 2 класс»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Литературное чтение </w:t>
            </w:r>
          </w:p>
        </w:tc>
        <w:tc>
          <w:tcPr>
            <w:tcW w:w="27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«Литературное чтение». 1-4 кл.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/Климанова Л.Ф. и др.</w:t>
            </w:r>
          </w:p>
        </w:tc>
        <w:tc>
          <w:tcPr>
            <w:tcW w:w="306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Климанова Л.Ф. и др.</w:t>
            </w:r>
          </w:p>
          <w:p w:rsidR="00434A5F" w:rsidRPr="0065150A" w:rsidRDefault="00434A5F" w:rsidP="00461AA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Литературное чтение. </w:t>
            </w:r>
            <w:r>
              <w:rPr>
                <w:sz w:val="20"/>
                <w:szCs w:val="20"/>
              </w:rPr>
              <w:t>2 класс, ч. 1, 2.</w:t>
            </w:r>
          </w:p>
          <w:p w:rsidR="00434A5F" w:rsidRPr="0065150A" w:rsidRDefault="00434A5F" w:rsidP="00461AA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</w:t>
            </w:r>
            <w:r>
              <w:rPr>
                <w:sz w:val="20"/>
                <w:szCs w:val="20"/>
              </w:rPr>
              <w:t>7/2018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Кутявина С.В.Поурочные разработки по литературному чтению: 2 класс. -  М.: ВАКО, 2012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Контрольно – измерительные материалы. Литературное чтение: 2 класс / Сост. С.В. Кутявина. – М.: ВАКО, 2012.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Математика </w:t>
            </w:r>
          </w:p>
        </w:tc>
        <w:tc>
          <w:tcPr>
            <w:tcW w:w="27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«Математика». 1-4 кл.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/Моро М. И. и др.</w:t>
            </w:r>
          </w:p>
        </w:tc>
        <w:tc>
          <w:tcPr>
            <w:tcW w:w="306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Моро М.И. и др.</w:t>
            </w:r>
          </w:p>
          <w:p w:rsidR="00434A5F" w:rsidRPr="0065150A" w:rsidRDefault="00434A5F" w:rsidP="00461AA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Математика. </w:t>
            </w:r>
            <w:r>
              <w:rPr>
                <w:sz w:val="20"/>
                <w:szCs w:val="20"/>
              </w:rPr>
              <w:t>2 класс, ч. 1, 2.</w:t>
            </w:r>
          </w:p>
          <w:p w:rsidR="00434A5F" w:rsidRPr="0065150A" w:rsidRDefault="00434A5F" w:rsidP="00461AA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</w:t>
            </w:r>
            <w:r>
              <w:rPr>
                <w:sz w:val="20"/>
                <w:szCs w:val="20"/>
              </w:rPr>
              <w:t>7/2018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Ситникова Т.Н., Яценко И.Ф.Поурочные разработки по математике: 2 класс. -  М.: ВАКО, 2012.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Контрольно – измерительные материалы. Математика: 2 класс / Сост. Т.Н. Ситникова.  – М.: ВАКО, 2012.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Рудницкая В.Н.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Тесты по математике: 2 класс: к учебнику М.И. Моро и др. «Математика. 2 класс. В 2-х частях». – М.: Экзамен, 2012. 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Окружающий мир</w:t>
            </w:r>
          </w:p>
        </w:tc>
        <w:tc>
          <w:tcPr>
            <w:tcW w:w="27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«Окружающий мир». 1-4 кл.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/Плешаков А.А.</w:t>
            </w:r>
          </w:p>
        </w:tc>
        <w:tc>
          <w:tcPr>
            <w:tcW w:w="306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Плешаков А.А.</w:t>
            </w:r>
          </w:p>
          <w:p w:rsidR="00434A5F" w:rsidRPr="0065150A" w:rsidRDefault="00434A5F" w:rsidP="00461AA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Окружающий мир.</w:t>
            </w:r>
            <w:r>
              <w:rPr>
                <w:sz w:val="20"/>
                <w:szCs w:val="20"/>
              </w:rPr>
              <w:t xml:space="preserve"> 2 класс, ч. 1, 2.</w:t>
            </w:r>
          </w:p>
          <w:p w:rsidR="00434A5F" w:rsidRPr="0065150A" w:rsidRDefault="00434A5F" w:rsidP="00461AA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</w:t>
            </w:r>
            <w:r>
              <w:rPr>
                <w:sz w:val="20"/>
                <w:szCs w:val="20"/>
              </w:rPr>
              <w:t>7 / 2018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Максимова Т.Н.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Поурочные разработки по курсу «Окружающий мир» 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2 класс. -  М.: ВАКО, 2012.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«Комплексная программа физического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воспитания учащихся».</w:t>
            </w:r>
          </w:p>
          <w:p w:rsidR="00434A5F" w:rsidRDefault="00434A5F" w:rsidP="00E2751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1-11 кл.</w:t>
            </w:r>
          </w:p>
          <w:p w:rsidR="00434A5F" w:rsidRPr="0065150A" w:rsidRDefault="00434A5F" w:rsidP="00E2751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/Лях В.И.,Зданевич А.А.</w:t>
            </w:r>
          </w:p>
        </w:tc>
        <w:tc>
          <w:tcPr>
            <w:tcW w:w="306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В.И.Физ</w:t>
            </w:r>
            <w:r>
              <w:rPr>
                <w:sz w:val="20"/>
                <w:szCs w:val="20"/>
              </w:rPr>
              <w:t xml:space="preserve">ическая </w:t>
            </w:r>
            <w:r w:rsidRPr="0065150A">
              <w:rPr>
                <w:sz w:val="20"/>
                <w:szCs w:val="20"/>
              </w:rPr>
              <w:t xml:space="preserve">культура. 1– 4 кл. 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  <w:r>
              <w:rPr>
                <w:sz w:val="20"/>
                <w:szCs w:val="20"/>
              </w:rPr>
              <w:t xml:space="preserve"> / 2017 / 2019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Лях В.И. 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Методика физического воспитания учащихся. Пособие для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учителя. 1-4 кл. 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ИЗО</w:t>
            </w:r>
          </w:p>
        </w:tc>
        <w:tc>
          <w:tcPr>
            <w:tcW w:w="27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«Изобразительное искусство и художественный труд».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1-9 кл.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/Под ред. Неменского Б.М.</w:t>
            </w:r>
          </w:p>
        </w:tc>
        <w:tc>
          <w:tcPr>
            <w:tcW w:w="306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Коротеева Е.И., под ред. Неменского Б.М.  Изобразительное искусство</w:t>
            </w:r>
            <w:r>
              <w:rPr>
                <w:sz w:val="20"/>
                <w:szCs w:val="20"/>
              </w:rPr>
              <w:t>. 2 класс.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</w:t>
            </w:r>
            <w:r>
              <w:rPr>
                <w:sz w:val="20"/>
                <w:szCs w:val="20"/>
              </w:rPr>
              <w:t>4 / 201</w:t>
            </w:r>
            <w:r w:rsidRPr="0065150A">
              <w:rPr>
                <w:sz w:val="20"/>
                <w:szCs w:val="20"/>
              </w:rPr>
              <w:t>6.</w:t>
            </w:r>
          </w:p>
        </w:tc>
        <w:tc>
          <w:tcPr>
            <w:tcW w:w="3949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Федотова И.В.Поурочные планы по учебнику  Коротеева Е.И., под ред. Неменского Б.М. «Искусство и ты». 2 кл. Волгоград: Учитель, 2012.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</w:t>
            </w:r>
          </w:p>
        </w:tc>
        <w:tc>
          <w:tcPr>
            <w:tcW w:w="27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Роговцева Н.И., Анащенкова С.В. Технология. Рабочие программы</w:t>
            </w:r>
          </w:p>
        </w:tc>
        <w:tc>
          <w:tcPr>
            <w:tcW w:w="3060" w:type="dxa"/>
          </w:tcPr>
          <w:p w:rsidR="00434A5F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Роговцева Н.И., Богданова Н.В., Добромыслова Н.В. </w:t>
            </w:r>
          </w:p>
          <w:p w:rsidR="00434A5F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Технология. 2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34A5F" w:rsidRPr="0065150A" w:rsidRDefault="00434A5F" w:rsidP="00D25F5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</w:t>
            </w:r>
            <w:r>
              <w:rPr>
                <w:sz w:val="20"/>
                <w:szCs w:val="20"/>
              </w:rPr>
              <w:t>4 / 2016 / 2018</w:t>
            </w:r>
          </w:p>
        </w:tc>
        <w:tc>
          <w:tcPr>
            <w:tcW w:w="3949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Роговцева Н.И., Богданова Н.В., Добромыслова Н.</w:t>
            </w:r>
            <w:r>
              <w:rPr>
                <w:sz w:val="20"/>
                <w:szCs w:val="20"/>
              </w:rPr>
              <w:t xml:space="preserve">В. Уроки технологии. 2 класс 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Искусство Музыка </w:t>
            </w:r>
          </w:p>
        </w:tc>
        <w:tc>
          <w:tcPr>
            <w:tcW w:w="27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«Музыка». 1-4 кл. /Критская Е.Д. и др.</w:t>
            </w:r>
          </w:p>
        </w:tc>
        <w:tc>
          <w:tcPr>
            <w:tcW w:w="306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Критская Е.Д., Сергеева Г.П.,</w:t>
            </w:r>
          </w:p>
          <w:p w:rsidR="00434A5F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Шмагина Т.С. 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Музыка. </w:t>
            </w:r>
            <w:r>
              <w:rPr>
                <w:sz w:val="20"/>
                <w:szCs w:val="20"/>
              </w:rPr>
              <w:t>2 класс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2016</w:t>
            </w:r>
            <w:r>
              <w:rPr>
                <w:sz w:val="20"/>
                <w:szCs w:val="20"/>
              </w:rPr>
              <w:t>/2018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Критская Е.Д. и др.Методическое пособие к учебнику «Музыка» 2 кл.М.: Просвещение, 2012.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Английский язык </w:t>
            </w:r>
          </w:p>
        </w:tc>
        <w:tc>
          <w:tcPr>
            <w:tcW w:w="27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Программа курса английского языка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» для 2 - 4 кл</w:t>
            </w:r>
            <w:r>
              <w:rPr>
                <w:sz w:val="20"/>
                <w:szCs w:val="20"/>
              </w:rPr>
              <w:t xml:space="preserve">ассов </w:t>
            </w:r>
            <w:r w:rsidRPr="0065150A">
              <w:rPr>
                <w:sz w:val="20"/>
                <w:szCs w:val="20"/>
              </w:rPr>
              <w:t>общеобразовательных учреждений.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/Н. И. Быкова, Д. Дули, М. Д. Поспелова, В. Эванс</w:t>
            </w:r>
          </w:p>
        </w:tc>
        <w:tc>
          <w:tcPr>
            <w:tcW w:w="306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Быкова Н.И., Дули Дж., Поспелова М.Д., Эванс В.</w:t>
            </w:r>
          </w:p>
          <w:p w:rsidR="00434A5F" w:rsidRPr="0065150A" w:rsidRDefault="00434A5F" w:rsidP="009A055C">
            <w:pPr>
              <w:rPr>
                <w:bCs/>
                <w:sz w:val="20"/>
                <w:szCs w:val="20"/>
              </w:rPr>
            </w:pPr>
            <w:r w:rsidRPr="0065150A">
              <w:rPr>
                <w:bCs/>
                <w:sz w:val="20"/>
                <w:szCs w:val="20"/>
              </w:rPr>
              <w:t>Spotlight / Английский в фокусе</w:t>
            </w:r>
            <w:r>
              <w:rPr>
                <w:bCs/>
                <w:sz w:val="20"/>
                <w:szCs w:val="20"/>
              </w:rPr>
              <w:t>. 2 класс</w:t>
            </w:r>
            <w:r w:rsidRPr="0065150A">
              <w:rPr>
                <w:bCs/>
                <w:sz w:val="20"/>
                <w:szCs w:val="20"/>
              </w:rPr>
              <w:t xml:space="preserve">. 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bCs/>
                <w:sz w:val="20"/>
                <w:szCs w:val="20"/>
              </w:rPr>
              <w:t>М.: Просвещение, 2016</w:t>
            </w:r>
            <w:r w:rsidRPr="0065150A">
              <w:rPr>
                <w:sz w:val="20"/>
                <w:szCs w:val="20"/>
              </w:rPr>
              <w:br/>
            </w:r>
          </w:p>
        </w:tc>
        <w:tc>
          <w:tcPr>
            <w:tcW w:w="3949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  Быкова Н.И., Дули Дж., Поспелова М.Д., Эванс В. </w:t>
            </w:r>
            <w:r w:rsidRPr="0065150A">
              <w:rPr>
                <w:bCs/>
                <w:sz w:val="20"/>
                <w:szCs w:val="20"/>
              </w:rPr>
              <w:t>Spotlight / Английский в фокусе. Книга для учителя. 2 класс. Просвещение, 2016</w:t>
            </w:r>
            <w:r w:rsidRPr="0065150A">
              <w:rPr>
                <w:sz w:val="20"/>
                <w:szCs w:val="20"/>
              </w:rPr>
              <w:br/>
              <w:t xml:space="preserve">     Быкова Н.И., Поспелова М.Д. </w:t>
            </w:r>
            <w:r w:rsidRPr="0065150A">
              <w:rPr>
                <w:bCs/>
                <w:sz w:val="20"/>
                <w:szCs w:val="20"/>
              </w:rPr>
              <w:t>Английский язык. Рабочие программы. Предметная линия учебников «Английский в фокусе». 2-4 классы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 w:val="restart"/>
          </w:tcPr>
          <w:p w:rsidR="00434A5F" w:rsidRPr="009C05F2" w:rsidRDefault="00434A5F" w:rsidP="001A1981">
            <w:pPr>
              <w:jc w:val="center"/>
              <w:rPr>
                <w:sz w:val="20"/>
                <w:szCs w:val="20"/>
              </w:rPr>
            </w:pPr>
            <w:r w:rsidRPr="009C05F2">
              <w:rPr>
                <w:sz w:val="20"/>
                <w:szCs w:val="20"/>
              </w:rPr>
              <w:t>3 «А»</w:t>
            </w:r>
          </w:p>
          <w:p w:rsidR="00434A5F" w:rsidRPr="00445291" w:rsidRDefault="00434A5F" w:rsidP="001A1981">
            <w:pPr>
              <w:jc w:val="center"/>
              <w:rPr>
                <w:sz w:val="20"/>
                <w:szCs w:val="20"/>
                <w:highlight w:val="red"/>
              </w:rPr>
            </w:pPr>
          </w:p>
        </w:tc>
        <w:tc>
          <w:tcPr>
            <w:tcW w:w="1800" w:type="dxa"/>
          </w:tcPr>
          <w:p w:rsidR="00434A5F" w:rsidRPr="0065150A" w:rsidRDefault="00434A5F" w:rsidP="006D4FB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  <w:p w:rsidR="00434A5F" w:rsidRPr="0065150A" w:rsidRDefault="00434A5F" w:rsidP="006D4F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93274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«Русский язык». 1-4 кл</w:t>
            </w:r>
            <w:r>
              <w:rPr>
                <w:sz w:val="20"/>
                <w:szCs w:val="20"/>
              </w:rPr>
              <w:t>ассы</w:t>
            </w:r>
            <w:r w:rsidRPr="0065150A">
              <w:rPr>
                <w:sz w:val="20"/>
                <w:szCs w:val="20"/>
              </w:rPr>
              <w:t>./Канакина В.П.</w:t>
            </w:r>
          </w:p>
        </w:tc>
        <w:tc>
          <w:tcPr>
            <w:tcW w:w="3060" w:type="dxa"/>
          </w:tcPr>
          <w:p w:rsidR="00434A5F" w:rsidRDefault="00434A5F" w:rsidP="00D706E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Канакина В.П.,Горецкий В.Г.</w:t>
            </w:r>
            <w:r>
              <w:rPr>
                <w:sz w:val="20"/>
                <w:szCs w:val="20"/>
              </w:rPr>
              <w:t xml:space="preserve"> Русский язык. 3 класс, ч. 1, 2.</w:t>
            </w:r>
          </w:p>
          <w:p w:rsidR="00434A5F" w:rsidRPr="0065150A" w:rsidRDefault="00434A5F" w:rsidP="00D706E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2012</w:t>
            </w:r>
            <w:r>
              <w:rPr>
                <w:sz w:val="20"/>
                <w:szCs w:val="20"/>
              </w:rPr>
              <w:t>/ 2017</w:t>
            </w:r>
            <w:r w:rsidRPr="0065150A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949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Ситникова Т.Н., Яценко И.Ф.,Васильева Н.Ю.Поурочные разработки по русскому языку: 3 класс. – М.: ВАКО, 2013.</w:t>
            </w: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Контрольно – измерительные материалы. Русский язык: </w:t>
            </w:r>
            <w:r>
              <w:rPr>
                <w:sz w:val="20"/>
                <w:szCs w:val="20"/>
              </w:rPr>
              <w:t>3</w:t>
            </w:r>
            <w:r w:rsidRPr="0065150A">
              <w:rPr>
                <w:sz w:val="20"/>
                <w:szCs w:val="20"/>
              </w:rPr>
              <w:t xml:space="preserve"> класс. – М.: ВАКО, 2013.</w:t>
            </w: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Канакина В.П., Фомичева Г.А. Методическое пособие к комплекту «Русский язык: 3 класс»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3D0A5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Литературное чтение  </w:t>
            </w:r>
          </w:p>
        </w:tc>
        <w:tc>
          <w:tcPr>
            <w:tcW w:w="2700" w:type="dxa"/>
          </w:tcPr>
          <w:p w:rsidR="00434A5F" w:rsidRPr="0065150A" w:rsidRDefault="00434A5F" w:rsidP="00117A9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«Литературное чтение». 1-4 кл.</w:t>
            </w:r>
          </w:p>
          <w:p w:rsidR="00434A5F" w:rsidRPr="0065150A" w:rsidRDefault="00434A5F" w:rsidP="00117A9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/Климанова Л.Ф. и др.</w:t>
            </w:r>
          </w:p>
        </w:tc>
        <w:tc>
          <w:tcPr>
            <w:tcW w:w="3060" w:type="dxa"/>
          </w:tcPr>
          <w:p w:rsidR="00434A5F" w:rsidRPr="0065150A" w:rsidRDefault="00434A5F" w:rsidP="003D0A5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Климано</w:t>
            </w:r>
            <w:r>
              <w:rPr>
                <w:sz w:val="20"/>
                <w:szCs w:val="20"/>
              </w:rPr>
              <w:t>ва Л.Ф., Горецкий В.Г., Голованова М.В. и др.</w:t>
            </w:r>
          </w:p>
          <w:p w:rsidR="00434A5F" w:rsidRPr="0065150A" w:rsidRDefault="00434A5F" w:rsidP="003D0A5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Литературное чтение. </w:t>
            </w:r>
            <w:r>
              <w:rPr>
                <w:sz w:val="20"/>
                <w:szCs w:val="20"/>
              </w:rPr>
              <w:t>3 класс, ч. 1, 2.</w:t>
            </w:r>
          </w:p>
          <w:p w:rsidR="00434A5F" w:rsidRPr="0065150A" w:rsidRDefault="00434A5F" w:rsidP="003D0A5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2012</w:t>
            </w:r>
            <w:r>
              <w:rPr>
                <w:sz w:val="20"/>
                <w:szCs w:val="20"/>
              </w:rPr>
              <w:t xml:space="preserve"> / 2017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34A5F" w:rsidRPr="0065150A" w:rsidRDefault="00434A5F" w:rsidP="00D706E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Кутявина С.В.Поурочные разработки по литературному чтению: 3 класс. - М.: ВАКО, 2012.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3D0A5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Математика </w:t>
            </w:r>
          </w:p>
        </w:tc>
        <w:tc>
          <w:tcPr>
            <w:tcW w:w="2700" w:type="dxa"/>
          </w:tcPr>
          <w:p w:rsidR="00434A5F" w:rsidRPr="0065150A" w:rsidRDefault="00434A5F" w:rsidP="0093274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«Математика». 1-4 кл./Моро М.И. и др.</w:t>
            </w:r>
          </w:p>
        </w:tc>
        <w:tc>
          <w:tcPr>
            <w:tcW w:w="3060" w:type="dxa"/>
          </w:tcPr>
          <w:p w:rsidR="00434A5F" w:rsidRPr="0065150A" w:rsidRDefault="00434A5F" w:rsidP="003D0A5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Моро М.И.</w:t>
            </w:r>
            <w:r>
              <w:rPr>
                <w:sz w:val="20"/>
                <w:szCs w:val="20"/>
              </w:rPr>
              <w:t>, Бантова М.А., Бельтюкова Г.В.</w:t>
            </w:r>
            <w:r w:rsidRPr="0065150A">
              <w:rPr>
                <w:sz w:val="20"/>
                <w:szCs w:val="20"/>
              </w:rPr>
              <w:t xml:space="preserve"> и др.</w:t>
            </w:r>
          </w:p>
          <w:p w:rsidR="00434A5F" w:rsidRPr="0065150A" w:rsidRDefault="00434A5F" w:rsidP="003D0A5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Математика. </w:t>
            </w:r>
            <w:r>
              <w:rPr>
                <w:sz w:val="20"/>
                <w:szCs w:val="20"/>
              </w:rPr>
              <w:t>3 класс, ч. 1, 2.</w:t>
            </w:r>
          </w:p>
          <w:p w:rsidR="00434A5F" w:rsidRPr="0065150A" w:rsidRDefault="00434A5F" w:rsidP="008D576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2012</w:t>
            </w:r>
            <w:r>
              <w:rPr>
                <w:sz w:val="20"/>
                <w:szCs w:val="20"/>
              </w:rPr>
              <w:t xml:space="preserve"> / 2017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34A5F" w:rsidRPr="0065150A" w:rsidRDefault="00434A5F" w:rsidP="00D706E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Мокрушина О.А.Поурочные разработки по математике к учебному комплекту М.И. Моро и др.: 3 класс. – М.: ВАКО, 2013.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EB7D4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Окружающий мир</w:t>
            </w:r>
          </w:p>
        </w:tc>
        <w:tc>
          <w:tcPr>
            <w:tcW w:w="2700" w:type="dxa"/>
          </w:tcPr>
          <w:p w:rsidR="00434A5F" w:rsidRPr="0065150A" w:rsidRDefault="00434A5F" w:rsidP="0093274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«Окружающий мир». 1-4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>./Плешаков А.А.</w:t>
            </w:r>
          </w:p>
        </w:tc>
        <w:tc>
          <w:tcPr>
            <w:tcW w:w="3060" w:type="dxa"/>
          </w:tcPr>
          <w:p w:rsidR="00434A5F" w:rsidRPr="0065150A" w:rsidRDefault="00434A5F" w:rsidP="00EB7D4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Плешаков А.А.</w:t>
            </w:r>
          </w:p>
          <w:p w:rsidR="00434A5F" w:rsidRDefault="00434A5F" w:rsidP="0093274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Окружающий мир. </w:t>
            </w:r>
            <w:r>
              <w:rPr>
                <w:sz w:val="20"/>
                <w:szCs w:val="20"/>
              </w:rPr>
              <w:t>3 класс, ч. 1, 2.</w:t>
            </w:r>
          </w:p>
          <w:p w:rsidR="00434A5F" w:rsidRPr="0065150A" w:rsidRDefault="00434A5F" w:rsidP="0093274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2012</w:t>
            </w:r>
            <w:r>
              <w:rPr>
                <w:sz w:val="20"/>
                <w:szCs w:val="20"/>
              </w:rPr>
              <w:t xml:space="preserve"> / 2017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34A5F" w:rsidRPr="0065150A" w:rsidRDefault="00434A5F" w:rsidP="00D706E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Дмитриева О.И.,Максимова Т.В.Поурочные разработки по курсу «Окружающий мир»: 3 класс. – М.: ВАКО, 2013.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8356C4">
        <w:trPr>
          <w:trHeight w:val="991"/>
        </w:trPr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B2608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34A5F" w:rsidRPr="0065150A" w:rsidRDefault="00434A5F" w:rsidP="00117A9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«Ко</w:t>
            </w:r>
            <w:r>
              <w:rPr>
                <w:sz w:val="20"/>
                <w:szCs w:val="20"/>
              </w:rPr>
              <w:t xml:space="preserve">мплексная программа физического </w:t>
            </w:r>
            <w:r w:rsidRPr="0065150A">
              <w:rPr>
                <w:sz w:val="20"/>
                <w:szCs w:val="20"/>
              </w:rPr>
              <w:t>воспитания учащихся».1-11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>.</w:t>
            </w:r>
          </w:p>
          <w:p w:rsidR="00434A5F" w:rsidRPr="0065150A" w:rsidRDefault="00434A5F" w:rsidP="0093274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/Лях В.И.,Зданевич А.А.</w:t>
            </w:r>
          </w:p>
        </w:tc>
        <w:tc>
          <w:tcPr>
            <w:tcW w:w="3060" w:type="dxa"/>
          </w:tcPr>
          <w:p w:rsidR="00434A5F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В.И.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</w:t>
            </w:r>
            <w:r>
              <w:rPr>
                <w:sz w:val="20"/>
                <w:szCs w:val="20"/>
              </w:rPr>
              <w:t xml:space="preserve">ическая </w:t>
            </w:r>
            <w:r w:rsidRPr="0065150A">
              <w:rPr>
                <w:sz w:val="20"/>
                <w:szCs w:val="20"/>
              </w:rPr>
              <w:t>культура. 1– 4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  <w:r>
              <w:rPr>
                <w:sz w:val="20"/>
                <w:szCs w:val="20"/>
              </w:rPr>
              <w:t xml:space="preserve"> / 2017 / 2019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34A5F" w:rsidRPr="0065150A" w:rsidRDefault="00434A5F" w:rsidP="00022DF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Лях В.И. </w:t>
            </w:r>
          </w:p>
          <w:p w:rsidR="00434A5F" w:rsidRPr="0065150A" w:rsidRDefault="00434A5F" w:rsidP="00022DF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Методика физического воспитания учащихся. Пособие для</w:t>
            </w:r>
          </w:p>
          <w:p w:rsidR="00434A5F" w:rsidRPr="0065150A" w:rsidRDefault="00434A5F" w:rsidP="00022DF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учителя. 1-4 кл. М.: Просвещение, 2013.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3D0A5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</w:t>
            </w:r>
          </w:p>
        </w:tc>
        <w:tc>
          <w:tcPr>
            <w:tcW w:w="2700" w:type="dxa"/>
          </w:tcPr>
          <w:p w:rsidR="00434A5F" w:rsidRPr="0065150A" w:rsidRDefault="00434A5F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Роговцева Н.И., Анащенкова С.В. Технология. Рабочие программы</w:t>
            </w:r>
          </w:p>
        </w:tc>
        <w:tc>
          <w:tcPr>
            <w:tcW w:w="3060" w:type="dxa"/>
          </w:tcPr>
          <w:p w:rsidR="00434A5F" w:rsidRDefault="00434A5F" w:rsidP="00D706ED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Роговцева Н.И., Богданова Н.В., Добромыслова Н.В. </w:t>
            </w:r>
          </w:p>
          <w:p w:rsidR="00434A5F" w:rsidRDefault="00434A5F" w:rsidP="00D706ED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Технология. 3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34A5F" w:rsidRPr="0065150A" w:rsidRDefault="00434A5F" w:rsidP="00932741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М.: Просвещение, </w:t>
            </w:r>
            <w:r>
              <w:rPr>
                <w:sz w:val="20"/>
                <w:szCs w:val="20"/>
              </w:rPr>
              <w:t>2014 / 2016 / 2019.</w:t>
            </w:r>
          </w:p>
        </w:tc>
        <w:tc>
          <w:tcPr>
            <w:tcW w:w="3949" w:type="dxa"/>
          </w:tcPr>
          <w:p w:rsidR="00434A5F" w:rsidRPr="0065150A" w:rsidRDefault="00434A5F" w:rsidP="0093274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Роговцева Н.И., Богданова Н.В., Добромыслова Н.В. Уроки технологии. 3 класс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B2608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Искусство</w:t>
            </w:r>
          </w:p>
          <w:p w:rsidR="00434A5F" w:rsidRPr="0065150A" w:rsidRDefault="00434A5F" w:rsidP="00B2608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ИЗО</w:t>
            </w:r>
          </w:p>
        </w:tc>
        <w:tc>
          <w:tcPr>
            <w:tcW w:w="27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«Изобразительное искусство и художественный труд».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1-</w:t>
            </w:r>
            <w:r>
              <w:rPr>
                <w:sz w:val="20"/>
                <w:szCs w:val="20"/>
              </w:rPr>
              <w:t>8 класс.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/Под ред. Неменского Б.М.</w:t>
            </w:r>
          </w:p>
        </w:tc>
        <w:tc>
          <w:tcPr>
            <w:tcW w:w="3060" w:type="dxa"/>
          </w:tcPr>
          <w:p w:rsidR="00434A5F" w:rsidRPr="0065150A" w:rsidRDefault="00434A5F" w:rsidP="0044410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Горяева Н.А. и др., под ред. Неменского М.Б. </w:t>
            </w:r>
          </w:p>
          <w:p w:rsidR="00434A5F" w:rsidRPr="0065150A" w:rsidRDefault="00434A5F" w:rsidP="00444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Изобразительное искусство. 3класс.</w:t>
            </w:r>
          </w:p>
          <w:p w:rsidR="00434A5F" w:rsidRPr="0065150A" w:rsidRDefault="00434A5F" w:rsidP="0044410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М.: Просвещение, 2014</w:t>
            </w:r>
            <w:r>
              <w:rPr>
                <w:sz w:val="20"/>
                <w:szCs w:val="20"/>
              </w:rPr>
              <w:t xml:space="preserve"> / 2016 / 2019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34A5F" w:rsidRPr="0065150A" w:rsidRDefault="00434A5F" w:rsidP="008356C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Дроздова С.Б.Поурочные планы по учебнику Н.А. Горяевой, Л.А. Неменской., А.С. Питерских</w:t>
            </w:r>
            <w:r>
              <w:rPr>
                <w:sz w:val="20"/>
                <w:szCs w:val="20"/>
              </w:rPr>
              <w:t xml:space="preserve"> «Изобразительное искусство. 3 класс»</w:t>
            </w:r>
            <w:r w:rsidRPr="0065150A">
              <w:rPr>
                <w:sz w:val="20"/>
                <w:szCs w:val="20"/>
              </w:rPr>
              <w:t xml:space="preserve"> (под ред. Б.М. Неменского) Волгоград: Учитель, 2013.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D049D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Искусство Музыка </w:t>
            </w:r>
          </w:p>
        </w:tc>
        <w:tc>
          <w:tcPr>
            <w:tcW w:w="2700" w:type="dxa"/>
          </w:tcPr>
          <w:p w:rsidR="00434A5F" w:rsidRPr="0065150A" w:rsidRDefault="00434A5F" w:rsidP="008D576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«Музыка». 1-4 кл./Критская Е.Д. и др.</w:t>
            </w:r>
          </w:p>
        </w:tc>
        <w:tc>
          <w:tcPr>
            <w:tcW w:w="3060" w:type="dxa"/>
          </w:tcPr>
          <w:p w:rsidR="00434A5F" w:rsidRPr="0065150A" w:rsidRDefault="00434A5F" w:rsidP="00D049D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Критская Е.Д., Сергеева Г.П.,</w:t>
            </w:r>
          </w:p>
          <w:p w:rsidR="00434A5F" w:rsidRDefault="00434A5F" w:rsidP="00D049D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Шмагина Т.С. </w:t>
            </w:r>
          </w:p>
          <w:p w:rsidR="00434A5F" w:rsidRPr="0065150A" w:rsidRDefault="00434A5F" w:rsidP="00D049D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Музыка.</w:t>
            </w:r>
            <w:r>
              <w:rPr>
                <w:sz w:val="20"/>
                <w:szCs w:val="20"/>
              </w:rPr>
              <w:t xml:space="preserve"> 3 класс.</w:t>
            </w:r>
          </w:p>
          <w:p w:rsidR="00434A5F" w:rsidRPr="0065150A" w:rsidRDefault="00434A5F" w:rsidP="008D576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М.: Просвещение, 2014</w:t>
            </w:r>
            <w:r>
              <w:rPr>
                <w:sz w:val="20"/>
                <w:szCs w:val="20"/>
              </w:rPr>
              <w:t xml:space="preserve"> / 2016 / 2018 / 2019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34A5F" w:rsidRPr="0065150A" w:rsidRDefault="00434A5F" w:rsidP="005F05E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Критская Е.Д. и др.Методическое пособие к учебнику «Музыка» 3 кл.М.: Просвещение, 2013.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B2608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Английский язык </w:t>
            </w:r>
          </w:p>
        </w:tc>
        <w:tc>
          <w:tcPr>
            <w:tcW w:w="27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Программа курса английского языка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» для 2 - 4 кл</w:t>
            </w:r>
            <w:r>
              <w:rPr>
                <w:sz w:val="20"/>
                <w:szCs w:val="20"/>
              </w:rPr>
              <w:t xml:space="preserve">ассов </w:t>
            </w:r>
            <w:r w:rsidRPr="0065150A">
              <w:rPr>
                <w:sz w:val="20"/>
                <w:szCs w:val="20"/>
              </w:rPr>
              <w:t>общеобразовательных учреждений.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/Н. И. Быкова, Д. Дули, М. Д. Поспелова, В. Эванс</w:t>
            </w:r>
          </w:p>
        </w:tc>
        <w:tc>
          <w:tcPr>
            <w:tcW w:w="3060" w:type="dxa"/>
          </w:tcPr>
          <w:p w:rsidR="00434A5F" w:rsidRPr="0065150A" w:rsidRDefault="00434A5F" w:rsidP="007B337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Быкова Н.И., Дули Дж., Поспелова М.Д., Эванс В.</w:t>
            </w:r>
          </w:p>
          <w:p w:rsidR="00434A5F" w:rsidRDefault="00434A5F" w:rsidP="005F05E8">
            <w:pPr>
              <w:rPr>
                <w:bCs/>
                <w:sz w:val="20"/>
                <w:szCs w:val="20"/>
              </w:rPr>
            </w:pPr>
            <w:r w:rsidRPr="0065150A">
              <w:rPr>
                <w:bCs/>
                <w:sz w:val="20"/>
                <w:szCs w:val="20"/>
              </w:rPr>
              <w:t>Spotlight /Английский в фокусе. 3 класс</w:t>
            </w:r>
            <w:r>
              <w:rPr>
                <w:bCs/>
                <w:sz w:val="20"/>
                <w:szCs w:val="20"/>
              </w:rPr>
              <w:t>.</w:t>
            </w:r>
          </w:p>
          <w:p w:rsidR="00434A5F" w:rsidRPr="0065150A" w:rsidRDefault="00434A5F" w:rsidP="005F05E8">
            <w:pPr>
              <w:rPr>
                <w:sz w:val="20"/>
                <w:szCs w:val="20"/>
              </w:rPr>
            </w:pPr>
            <w:r w:rsidRPr="0065150A">
              <w:rPr>
                <w:bCs/>
                <w:sz w:val="20"/>
                <w:szCs w:val="20"/>
              </w:rPr>
              <w:t>М.: Просвещение, 2017</w:t>
            </w:r>
            <w:r w:rsidRPr="0065150A">
              <w:rPr>
                <w:sz w:val="20"/>
                <w:szCs w:val="20"/>
              </w:rPr>
              <w:br/>
            </w:r>
          </w:p>
        </w:tc>
        <w:tc>
          <w:tcPr>
            <w:tcW w:w="3949" w:type="dxa"/>
          </w:tcPr>
          <w:p w:rsidR="00434A5F" w:rsidRPr="0065150A" w:rsidRDefault="00434A5F" w:rsidP="008356C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   Быкова Н.И., Дули Дж., Поспелова М.Д., Эванс В. </w:t>
            </w:r>
            <w:r w:rsidRPr="0065150A">
              <w:rPr>
                <w:bCs/>
                <w:sz w:val="20"/>
                <w:szCs w:val="20"/>
              </w:rPr>
              <w:t>Spotlight / Английский в фоку</w:t>
            </w:r>
            <w:r>
              <w:rPr>
                <w:bCs/>
                <w:sz w:val="20"/>
                <w:szCs w:val="20"/>
              </w:rPr>
              <w:t>се. Книга для учителя. 3 класс. Просвещение</w:t>
            </w:r>
            <w:r w:rsidRPr="0065150A">
              <w:rPr>
                <w:bCs/>
                <w:sz w:val="20"/>
                <w:szCs w:val="20"/>
              </w:rPr>
              <w:t>, 2016</w:t>
            </w:r>
            <w:r>
              <w:rPr>
                <w:sz w:val="20"/>
                <w:szCs w:val="20"/>
              </w:rPr>
              <w:t>.</w:t>
            </w:r>
            <w:r w:rsidRPr="0065150A">
              <w:rPr>
                <w:sz w:val="20"/>
                <w:szCs w:val="20"/>
              </w:rPr>
              <w:br/>
              <w:t xml:space="preserve">     Быкова Н.И., Поспелова М.Д. </w:t>
            </w:r>
            <w:r w:rsidRPr="0065150A">
              <w:rPr>
                <w:bCs/>
                <w:sz w:val="20"/>
                <w:szCs w:val="20"/>
              </w:rPr>
              <w:t>Английский язык. Рабочие программы. Предметная линия учебников «Английский в фокусе». 2-4 классы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 w:val="restart"/>
          </w:tcPr>
          <w:p w:rsidR="00434A5F" w:rsidRPr="0065150A" w:rsidRDefault="00434A5F" w:rsidP="001D28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«Б</w:t>
            </w:r>
            <w:r w:rsidRPr="0065150A">
              <w:rPr>
                <w:sz w:val="20"/>
                <w:szCs w:val="20"/>
              </w:rPr>
              <w:t>»</w:t>
            </w:r>
          </w:p>
        </w:tc>
        <w:tc>
          <w:tcPr>
            <w:tcW w:w="1800" w:type="dxa"/>
          </w:tcPr>
          <w:p w:rsidR="00434A5F" w:rsidRPr="0065150A" w:rsidRDefault="00434A5F" w:rsidP="00070D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  <w:p w:rsidR="00434A5F" w:rsidRPr="0065150A" w:rsidRDefault="00434A5F" w:rsidP="00070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D25F54" w:rsidRDefault="00434A5F" w:rsidP="009A055C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Русский язык. Рабочие программы. Предметная линия учебников системы «Перспектива». 1-4 классы. </w:t>
            </w:r>
            <w:r w:rsidRPr="00D25F54">
              <w:rPr>
                <w:sz w:val="20"/>
                <w:szCs w:val="20"/>
              </w:rPr>
              <w:br/>
            </w:r>
            <w:r w:rsidRPr="00D25F54">
              <w:rPr>
                <w:sz w:val="20"/>
                <w:szCs w:val="20"/>
                <w:shd w:val="clear" w:color="auto" w:fill="FFFFFF"/>
              </w:rPr>
              <w:t>Климанова Л.Ф., Бабушкина Т.В.</w:t>
            </w:r>
          </w:p>
        </w:tc>
        <w:tc>
          <w:tcPr>
            <w:tcW w:w="3060" w:type="dxa"/>
          </w:tcPr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Климанова Л.Ф., Макеева С.Г., Бабушкина Т.В. </w:t>
            </w:r>
          </w:p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bCs/>
                <w:sz w:val="20"/>
                <w:szCs w:val="20"/>
                <w:bdr w:val="none" w:sz="0" w:space="0" w:color="auto" w:frame="1"/>
              </w:rPr>
              <w:t>Русский язык</w:t>
            </w:r>
            <w:r w:rsidRPr="00845B0D">
              <w:rPr>
                <w:sz w:val="20"/>
                <w:szCs w:val="20"/>
              </w:rPr>
              <w:t xml:space="preserve">. 3 класс, ч. 1, 2. </w:t>
            </w:r>
          </w:p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М.: Просвещение, 2019</w:t>
            </w:r>
          </w:p>
          <w:p w:rsidR="00434A5F" w:rsidRPr="00845B0D" w:rsidRDefault="00434A5F" w:rsidP="009A055C">
            <w:pPr>
              <w:rPr>
                <w:sz w:val="20"/>
                <w:szCs w:val="20"/>
              </w:rPr>
            </w:pPr>
          </w:p>
        </w:tc>
        <w:tc>
          <w:tcPr>
            <w:tcW w:w="3949" w:type="dxa"/>
          </w:tcPr>
          <w:p w:rsidR="00434A5F" w:rsidRPr="00D25F54" w:rsidRDefault="00434A5F" w:rsidP="009A055C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Русский язык. Методическое пособие с поурочными разработками. 2 класс</w:t>
            </w:r>
            <w:r w:rsidRPr="00D25F54">
              <w:rPr>
                <w:sz w:val="20"/>
                <w:szCs w:val="20"/>
              </w:rPr>
              <w:br/>
            </w:r>
            <w:r w:rsidRPr="00D25F54">
              <w:rPr>
                <w:sz w:val="20"/>
                <w:szCs w:val="20"/>
                <w:shd w:val="clear" w:color="auto" w:fill="FFFFFF"/>
              </w:rPr>
              <w:t>Климанова Л.Ф., Бабушкина Т.В</w:t>
            </w:r>
          </w:p>
          <w:p w:rsidR="00434A5F" w:rsidRPr="00D25F54" w:rsidRDefault="00434A5F" w:rsidP="009A055C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Русский язык. Проверочные работы. </w:t>
            </w:r>
            <w:r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3</w:t>
            </w: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класс. </w:t>
            </w:r>
            <w:r w:rsidRPr="00D25F54">
              <w:rPr>
                <w:sz w:val="20"/>
                <w:szCs w:val="20"/>
                <w:shd w:val="clear" w:color="auto" w:fill="FFFFFF"/>
              </w:rPr>
              <w:t>Михайлова С.Ю.</w:t>
            </w:r>
          </w:p>
          <w:p w:rsidR="00434A5F" w:rsidRPr="00D25F54" w:rsidRDefault="00434A5F" w:rsidP="009A055C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Русский язык. Тесты. </w:t>
            </w:r>
            <w:r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3</w:t>
            </w: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класс</w:t>
            </w:r>
            <w:r w:rsidRPr="00D25F54">
              <w:rPr>
                <w:sz w:val="20"/>
                <w:szCs w:val="20"/>
              </w:rPr>
              <w:t xml:space="preserve">. </w:t>
            </w:r>
            <w:r w:rsidRPr="00D25F54">
              <w:rPr>
                <w:sz w:val="20"/>
                <w:szCs w:val="20"/>
                <w:shd w:val="clear" w:color="auto" w:fill="FFFFFF"/>
              </w:rPr>
              <w:t>Михайлова С.Ю. </w:t>
            </w:r>
          </w:p>
          <w:p w:rsidR="00434A5F" w:rsidRPr="00D25F54" w:rsidRDefault="00434A5F" w:rsidP="00932741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 xml:space="preserve">Контрольно – измерительные материалы. Русский язык: </w:t>
            </w:r>
            <w:r>
              <w:rPr>
                <w:sz w:val="20"/>
                <w:szCs w:val="20"/>
              </w:rPr>
              <w:t>3</w:t>
            </w:r>
            <w:r w:rsidRPr="00D25F54">
              <w:rPr>
                <w:sz w:val="20"/>
                <w:szCs w:val="20"/>
              </w:rPr>
              <w:t xml:space="preserve"> класс. – М.: ВАКО, 2012.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070D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Литературное чтение </w:t>
            </w:r>
          </w:p>
        </w:tc>
        <w:tc>
          <w:tcPr>
            <w:tcW w:w="2700" w:type="dxa"/>
          </w:tcPr>
          <w:p w:rsidR="00434A5F" w:rsidRPr="00D25F54" w:rsidRDefault="00434A5F" w:rsidP="009A055C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Литературное чтение. Рабочие программы. Предметная линия учебников «Перспектива». 1-4 классы</w:t>
            </w:r>
            <w:r w:rsidRPr="00D25F54">
              <w:rPr>
                <w:sz w:val="20"/>
                <w:szCs w:val="20"/>
              </w:rPr>
              <w:t xml:space="preserve">. </w:t>
            </w:r>
            <w:r w:rsidRPr="00D25F54">
              <w:rPr>
                <w:sz w:val="20"/>
                <w:szCs w:val="20"/>
                <w:shd w:val="clear" w:color="auto" w:fill="FFFFFF"/>
              </w:rPr>
              <w:t>Климанова Л.Ф., Бойкина М.В.</w:t>
            </w:r>
          </w:p>
        </w:tc>
        <w:tc>
          <w:tcPr>
            <w:tcW w:w="3060" w:type="dxa"/>
          </w:tcPr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Климанова Л.Ф., Горецкий В.Г., Виноградская Л.А.</w:t>
            </w:r>
          </w:p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bCs/>
                <w:sz w:val="20"/>
                <w:szCs w:val="20"/>
                <w:bdr w:val="none" w:sz="0" w:space="0" w:color="auto" w:frame="1"/>
              </w:rPr>
              <w:t>Литературное чтение</w:t>
            </w:r>
            <w:r w:rsidRPr="00845B0D">
              <w:rPr>
                <w:sz w:val="20"/>
                <w:szCs w:val="20"/>
              </w:rPr>
              <w:t>. 3 класс, ч.1,2.</w:t>
            </w:r>
          </w:p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 М.: Просвещение, 2019</w:t>
            </w:r>
          </w:p>
        </w:tc>
        <w:tc>
          <w:tcPr>
            <w:tcW w:w="3949" w:type="dxa"/>
          </w:tcPr>
          <w:p w:rsidR="00434A5F" w:rsidRPr="00D25F54" w:rsidRDefault="00434A5F" w:rsidP="009A055C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Литературное чтение. Методические рекомендации. </w:t>
            </w:r>
            <w:r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3</w:t>
            </w: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класс. </w:t>
            </w:r>
            <w:r w:rsidRPr="00D25F54">
              <w:rPr>
                <w:sz w:val="20"/>
                <w:szCs w:val="20"/>
                <w:shd w:val="clear" w:color="auto" w:fill="FFFFFF"/>
              </w:rPr>
              <w:t>Бойкина М.В.</w:t>
            </w:r>
          </w:p>
          <w:p w:rsidR="00434A5F" w:rsidRPr="00D25F54" w:rsidRDefault="00434A5F" w:rsidP="009A055C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Контрольно – измерительные м</w:t>
            </w:r>
            <w:r>
              <w:rPr>
                <w:sz w:val="20"/>
                <w:szCs w:val="20"/>
              </w:rPr>
              <w:t>атериалы. Литературное чтение: 3</w:t>
            </w:r>
            <w:r w:rsidRPr="00D25F54">
              <w:rPr>
                <w:sz w:val="20"/>
                <w:szCs w:val="20"/>
              </w:rPr>
              <w:t xml:space="preserve"> класс / Сост. С.В. Кутявина. – М.: ВАКО, 2012.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070D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Математика </w:t>
            </w:r>
          </w:p>
        </w:tc>
        <w:tc>
          <w:tcPr>
            <w:tcW w:w="2700" w:type="dxa"/>
          </w:tcPr>
          <w:p w:rsidR="00434A5F" w:rsidRPr="00D25F54" w:rsidRDefault="00434A5F" w:rsidP="009A055C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Математика. Рабочие программы. Предметная линия учебников системы «Перспектива». 1-4 классы. (Представлены в электронном виде на сайте издательства) </w:t>
            </w:r>
            <w:r w:rsidRPr="00D25F54">
              <w:rPr>
                <w:sz w:val="20"/>
                <w:szCs w:val="20"/>
              </w:rPr>
              <w:br/>
            </w:r>
            <w:r w:rsidRPr="00D25F54">
              <w:rPr>
                <w:sz w:val="20"/>
                <w:szCs w:val="20"/>
                <w:shd w:val="clear" w:color="auto" w:fill="FFFFFF"/>
              </w:rPr>
              <w:t>Дорофеев Г.В., Миракова Т.Н.</w:t>
            </w:r>
          </w:p>
        </w:tc>
        <w:tc>
          <w:tcPr>
            <w:tcW w:w="3060" w:type="dxa"/>
          </w:tcPr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Дорофеев Г.В., Миракова Т.Н.</w:t>
            </w:r>
          </w:p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bCs/>
                <w:sz w:val="20"/>
                <w:szCs w:val="20"/>
                <w:bdr w:val="none" w:sz="0" w:space="0" w:color="auto" w:frame="1"/>
              </w:rPr>
              <w:t>Математика</w:t>
            </w:r>
            <w:r w:rsidRPr="00845B0D">
              <w:rPr>
                <w:sz w:val="20"/>
                <w:szCs w:val="20"/>
              </w:rPr>
              <w:t>. 3 класс, ч. 1, 2.</w:t>
            </w:r>
          </w:p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М.: Просвещение, 2019</w:t>
            </w:r>
          </w:p>
          <w:p w:rsidR="00434A5F" w:rsidRPr="00845B0D" w:rsidRDefault="00434A5F" w:rsidP="009A055C">
            <w:pPr>
              <w:rPr>
                <w:sz w:val="20"/>
                <w:szCs w:val="20"/>
              </w:rPr>
            </w:pPr>
          </w:p>
        </w:tc>
        <w:tc>
          <w:tcPr>
            <w:tcW w:w="3949" w:type="dxa"/>
          </w:tcPr>
          <w:p w:rsidR="00434A5F" w:rsidRPr="00D25F54" w:rsidRDefault="00434A5F" w:rsidP="009A055C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Математика. Методическое пособие с поурочными разработками. </w:t>
            </w:r>
            <w:r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3</w:t>
            </w: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класс. </w:t>
            </w:r>
            <w:r w:rsidRPr="00D25F54">
              <w:rPr>
                <w:sz w:val="20"/>
                <w:szCs w:val="20"/>
              </w:rPr>
              <w:br/>
            </w:r>
            <w:r w:rsidRPr="00D25F54">
              <w:rPr>
                <w:sz w:val="20"/>
                <w:szCs w:val="20"/>
                <w:shd w:val="clear" w:color="auto" w:fill="FFFFFF"/>
              </w:rPr>
              <w:t>Медникова Л.А.</w:t>
            </w:r>
          </w:p>
          <w:p w:rsidR="00434A5F" w:rsidRPr="00D25F54" w:rsidRDefault="00434A5F" w:rsidP="009A055C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Математика. Проверочные работы. </w:t>
            </w:r>
            <w:r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3</w:t>
            </w: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класс</w:t>
            </w:r>
            <w:r w:rsidRPr="00D25F54">
              <w:rPr>
                <w:sz w:val="20"/>
                <w:szCs w:val="20"/>
              </w:rPr>
              <w:t xml:space="preserve">. </w:t>
            </w:r>
            <w:r w:rsidRPr="00D25F54">
              <w:rPr>
                <w:sz w:val="20"/>
                <w:szCs w:val="20"/>
                <w:shd w:val="clear" w:color="auto" w:fill="FFFFFF"/>
              </w:rPr>
              <w:t>Миракова Т.Н., Никифорова Г.В.</w:t>
            </w:r>
          </w:p>
          <w:p w:rsidR="00434A5F" w:rsidRPr="00D25F54" w:rsidRDefault="00434A5F" w:rsidP="009A055C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 xml:space="preserve">Контрольно – измерительные материалы. Математика: </w:t>
            </w:r>
            <w:r>
              <w:rPr>
                <w:sz w:val="20"/>
                <w:szCs w:val="20"/>
              </w:rPr>
              <w:t>3</w:t>
            </w:r>
            <w:r w:rsidRPr="00D25F54">
              <w:rPr>
                <w:sz w:val="20"/>
                <w:szCs w:val="20"/>
              </w:rPr>
              <w:t xml:space="preserve"> класс / Сост. Т.Н. Ситникова.  – М.: ВАКО, 2012.</w:t>
            </w:r>
          </w:p>
          <w:p w:rsidR="00434A5F" w:rsidRPr="00D25F54" w:rsidRDefault="00434A5F" w:rsidP="00382271">
            <w:pPr>
              <w:autoSpaceDE w:val="0"/>
              <w:autoSpaceDN w:val="0"/>
              <w:adjustRightInd w:val="0"/>
              <w:rPr>
                <w:rFonts w:eastAsia="OfficinaSansC-Book"/>
                <w:sz w:val="20"/>
                <w:szCs w:val="20"/>
              </w:rPr>
            </w:pPr>
            <w:r w:rsidRPr="00D25F54">
              <w:rPr>
                <w:rFonts w:eastAsia="OfficinaSansC-Book"/>
                <w:sz w:val="20"/>
                <w:szCs w:val="20"/>
              </w:rPr>
              <w:t xml:space="preserve">Бука Т. Б. Математика. Проверочные работы. </w:t>
            </w:r>
            <w:r>
              <w:rPr>
                <w:rFonts w:eastAsia="OfficinaSansC-Book"/>
                <w:sz w:val="20"/>
                <w:szCs w:val="20"/>
              </w:rPr>
              <w:t>3</w:t>
            </w:r>
            <w:r w:rsidRPr="00D25F54">
              <w:rPr>
                <w:rFonts w:eastAsia="OfficinaSansC-Book"/>
                <w:sz w:val="20"/>
                <w:szCs w:val="20"/>
              </w:rPr>
              <w:t xml:space="preserve"> класс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070D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Окружающий мир</w:t>
            </w:r>
          </w:p>
        </w:tc>
        <w:tc>
          <w:tcPr>
            <w:tcW w:w="2700" w:type="dxa"/>
          </w:tcPr>
          <w:p w:rsidR="00434A5F" w:rsidRPr="00D25F54" w:rsidRDefault="00434A5F" w:rsidP="00382271">
            <w:pPr>
              <w:rPr>
                <w:sz w:val="20"/>
                <w:szCs w:val="20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Окружающий мир. Рабочие программы. Предметная линия учебников «Перспектива». Рабочие программы. 1-4 классы. </w:t>
            </w:r>
            <w:r>
              <w:rPr>
                <w:sz w:val="20"/>
                <w:szCs w:val="20"/>
                <w:shd w:val="clear" w:color="auto" w:fill="FFFFFF"/>
              </w:rPr>
              <w:t>Плешаков А.А., Новицкая М.Ю.</w:t>
            </w:r>
          </w:p>
        </w:tc>
        <w:tc>
          <w:tcPr>
            <w:tcW w:w="3060" w:type="dxa"/>
          </w:tcPr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Плешаков А.А., Новицкая М.Ю. </w:t>
            </w:r>
            <w:r w:rsidRPr="00845B0D">
              <w:rPr>
                <w:bCs/>
                <w:sz w:val="20"/>
                <w:szCs w:val="20"/>
                <w:bdr w:val="none" w:sz="0" w:space="0" w:color="auto" w:frame="1"/>
              </w:rPr>
              <w:t>Окружающий мир</w:t>
            </w:r>
            <w:r w:rsidRPr="00845B0D">
              <w:rPr>
                <w:sz w:val="20"/>
                <w:szCs w:val="20"/>
              </w:rPr>
              <w:t xml:space="preserve">. 3 класс, ч. 1, 2. </w:t>
            </w:r>
          </w:p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М.: Просвещение, 2018</w:t>
            </w:r>
          </w:p>
          <w:p w:rsidR="00434A5F" w:rsidRPr="00C10286" w:rsidRDefault="00434A5F" w:rsidP="009A055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949" w:type="dxa"/>
          </w:tcPr>
          <w:p w:rsidR="00434A5F" w:rsidRPr="00D25F54" w:rsidRDefault="00434A5F" w:rsidP="009A055C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Окружающий мир. Методическое пособие с поурочными разработками. </w:t>
            </w:r>
            <w:r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3</w:t>
            </w: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класс</w:t>
            </w:r>
            <w:r w:rsidRPr="00D25F54">
              <w:rPr>
                <w:sz w:val="20"/>
                <w:szCs w:val="20"/>
              </w:rPr>
              <w:t xml:space="preserve">. </w:t>
            </w:r>
            <w:r w:rsidRPr="00D25F54">
              <w:rPr>
                <w:sz w:val="20"/>
                <w:szCs w:val="20"/>
                <w:shd w:val="clear" w:color="auto" w:fill="FFFFFF"/>
              </w:rPr>
              <w:t>Новицкая М.Ю., Белянкова Н.М. и др.</w:t>
            </w:r>
          </w:p>
          <w:p w:rsidR="00434A5F" w:rsidRPr="00382271" w:rsidRDefault="00434A5F" w:rsidP="00382271">
            <w:pPr>
              <w:autoSpaceDE w:val="0"/>
              <w:autoSpaceDN w:val="0"/>
              <w:adjustRightInd w:val="0"/>
              <w:rPr>
                <w:rFonts w:eastAsia="OfficinaSansC-Book"/>
                <w:sz w:val="20"/>
                <w:szCs w:val="20"/>
              </w:rPr>
            </w:pPr>
            <w:r w:rsidRPr="00D25F54">
              <w:rPr>
                <w:rFonts w:eastAsia="OfficinaSansC-Book"/>
                <w:sz w:val="20"/>
                <w:szCs w:val="20"/>
              </w:rPr>
              <w:t>Анастасова Л. П., Ижевский П. В., Иванова Н. В. Окружающий мир. Основы безопасности жизне</w:t>
            </w:r>
            <w:r>
              <w:rPr>
                <w:rFonts w:eastAsia="OfficinaSansC-Book"/>
                <w:sz w:val="20"/>
                <w:szCs w:val="20"/>
              </w:rPr>
              <w:t>деятельности. Рабочая тетрадь. 3</w:t>
            </w:r>
            <w:r w:rsidRPr="00D25F54">
              <w:rPr>
                <w:rFonts w:eastAsia="OfficinaSansC-Book"/>
                <w:sz w:val="20"/>
                <w:szCs w:val="20"/>
              </w:rPr>
              <w:t xml:space="preserve"> класс. Под ред. А. А. Плешакова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070D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«Ко</w:t>
            </w:r>
            <w:r>
              <w:rPr>
                <w:sz w:val="20"/>
                <w:szCs w:val="20"/>
              </w:rPr>
              <w:t xml:space="preserve">мплексная программа физического </w:t>
            </w:r>
            <w:r w:rsidRPr="0065150A">
              <w:rPr>
                <w:sz w:val="20"/>
                <w:szCs w:val="20"/>
              </w:rPr>
              <w:t>воспитания учащихся».1-11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>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/Лях В.И.,Зданевич А.А.</w:t>
            </w:r>
          </w:p>
        </w:tc>
        <w:tc>
          <w:tcPr>
            <w:tcW w:w="3060" w:type="dxa"/>
          </w:tcPr>
          <w:p w:rsidR="00434A5F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В.И.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</w:t>
            </w:r>
            <w:r>
              <w:rPr>
                <w:sz w:val="20"/>
                <w:szCs w:val="20"/>
              </w:rPr>
              <w:t xml:space="preserve">ическая </w:t>
            </w:r>
            <w:r w:rsidRPr="0065150A">
              <w:rPr>
                <w:sz w:val="20"/>
                <w:szCs w:val="20"/>
              </w:rPr>
              <w:t>культура. 1– 4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  <w:r>
              <w:rPr>
                <w:sz w:val="20"/>
                <w:szCs w:val="20"/>
              </w:rPr>
              <w:t xml:space="preserve"> / 2017 / 2019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Лях В.И. 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Методика физического воспитания учащихся. Пособие для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учителя. 1-4 кл. М.: Просвещение, 2013.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070D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</w:t>
            </w:r>
          </w:p>
        </w:tc>
        <w:tc>
          <w:tcPr>
            <w:tcW w:w="27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Роговцева Н.И., Анащенкова С.В. Технология. Рабочие программы</w:t>
            </w:r>
          </w:p>
        </w:tc>
        <w:tc>
          <w:tcPr>
            <w:tcW w:w="3060" w:type="dxa"/>
          </w:tcPr>
          <w:p w:rsidR="00434A5F" w:rsidRDefault="00434A5F" w:rsidP="009A055C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Роговцева Н.И., Богданова Н.В., Добромыслова Н.В. </w:t>
            </w:r>
          </w:p>
          <w:p w:rsidR="00434A5F" w:rsidRDefault="00434A5F" w:rsidP="009A055C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Технология. 3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34A5F" w:rsidRPr="0065150A" w:rsidRDefault="00434A5F" w:rsidP="00382271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М.: Просвещение, </w:t>
            </w:r>
            <w:r>
              <w:rPr>
                <w:sz w:val="20"/>
                <w:szCs w:val="20"/>
              </w:rPr>
              <w:t>2014 / 2016 / 2018 / 2019.</w:t>
            </w:r>
          </w:p>
        </w:tc>
        <w:tc>
          <w:tcPr>
            <w:tcW w:w="3949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Роговцева Н.И., Богданова Н.В., Добромыслова Н.В. Уроки технологии. 3 класс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070D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  <w:p w:rsidR="00434A5F" w:rsidRPr="0065150A" w:rsidRDefault="00434A5F" w:rsidP="00070D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ИЗО</w:t>
            </w:r>
          </w:p>
        </w:tc>
        <w:tc>
          <w:tcPr>
            <w:tcW w:w="2700" w:type="dxa"/>
          </w:tcPr>
          <w:p w:rsidR="00434A5F" w:rsidRPr="00D25F54" w:rsidRDefault="00434A5F" w:rsidP="009A055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D25F54">
              <w:rPr>
                <w:b w:val="0"/>
                <w:color w:val="auto"/>
                <w:sz w:val="20"/>
              </w:rPr>
              <w:t>Учебно-методический комплекс «Перспектива»</w:t>
            </w:r>
          </w:p>
          <w:p w:rsidR="00434A5F" w:rsidRPr="00D25F54" w:rsidRDefault="00434A5F" w:rsidP="009A055C">
            <w:pPr>
              <w:autoSpaceDE w:val="0"/>
              <w:autoSpaceDN w:val="0"/>
              <w:adjustRightInd w:val="0"/>
              <w:rPr>
                <w:rFonts w:eastAsia="OfficinaSansC-Book"/>
                <w:sz w:val="20"/>
                <w:szCs w:val="20"/>
              </w:rPr>
            </w:pPr>
            <w:r w:rsidRPr="00D25F54">
              <w:rPr>
                <w:rFonts w:eastAsia="OfficinaSansC-Book"/>
                <w:sz w:val="20"/>
                <w:szCs w:val="20"/>
              </w:rPr>
              <w:t>Петерсон Л. Г., Железникова О. А., Климанова Л. Ф. и др. Сборник рабочих программ. Система учебников «Перспектива». 1–4 классы</w:t>
            </w:r>
          </w:p>
          <w:p w:rsidR="00434A5F" w:rsidRPr="00D25F54" w:rsidRDefault="00434A5F" w:rsidP="009A055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Шпикалова Т.Я., Ершова Л.В. </w:t>
            </w:r>
          </w:p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Изобразительное искусство. </w:t>
            </w:r>
          </w:p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3 класс.</w:t>
            </w:r>
          </w:p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Просвещение, 2019</w:t>
            </w:r>
          </w:p>
        </w:tc>
        <w:tc>
          <w:tcPr>
            <w:tcW w:w="3949" w:type="dxa"/>
          </w:tcPr>
          <w:p w:rsidR="00434A5F" w:rsidRPr="00D25F54" w:rsidRDefault="00434A5F" w:rsidP="009A055C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 xml:space="preserve">Шпикалова Т.Я., Ершова Л.В. </w:t>
            </w:r>
            <w:r w:rsidRPr="00D25F54">
              <w:rPr>
                <w:bCs/>
                <w:sz w:val="20"/>
                <w:szCs w:val="20"/>
              </w:rPr>
              <w:t xml:space="preserve">Уроки изобразительного искусства. Поурочные разработки. 1-4 классы </w:t>
            </w:r>
            <w:r>
              <w:rPr>
                <w:sz w:val="20"/>
                <w:szCs w:val="20"/>
              </w:rPr>
              <w:br/>
            </w:r>
            <w:r w:rsidRPr="00D25F54">
              <w:rPr>
                <w:sz w:val="20"/>
                <w:szCs w:val="20"/>
              </w:rPr>
              <w:t>Шпикалова Т.Я., Ершова Л.В., Поровская Г.А.</w:t>
            </w:r>
            <w:r w:rsidRPr="00D25F54">
              <w:rPr>
                <w:bCs/>
                <w:sz w:val="20"/>
                <w:szCs w:val="20"/>
              </w:rPr>
              <w:t xml:space="preserve">Изобразительное искусство. Рабочие программы. Предметная линия учебников под редакцией Т.Я. Шпикаловой. 1-4 классы. (Представлены в электронном виде на сайте издательства) 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070D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  <w:p w:rsidR="00434A5F" w:rsidRPr="0065150A" w:rsidRDefault="00434A5F" w:rsidP="00070D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Музыка </w:t>
            </w:r>
          </w:p>
        </w:tc>
        <w:tc>
          <w:tcPr>
            <w:tcW w:w="27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«Музыка». 1-4 кл./Критская Е.Д. и др.</w:t>
            </w:r>
          </w:p>
        </w:tc>
        <w:tc>
          <w:tcPr>
            <w:tcW w:w="306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Критская Е.Д., Сергеева Г.П.,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Шмагина Т.С. Музыка.</w:t>
            </w:r>
            <w:r>
              <w:rPr>
                <w:sz w:val="20"/>
                <w:szCs w:val="20"/>
              </w:rPr>
              <w:t xml:space="preserve"> 3 класс.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М.: Просвещение, 2014</w:t>
            </w:r>
            <w:r>
              <w:rPr>
                <w:sz w:val="20"/>
                <w:szCs w:val="20"/>
              </w:rPr>
              <w:t xml:space="preserve"> / 2016 / 2018 / 2019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Критская Е.Д. и др.Методическое пособие к учебнику «Музыка» 3 кл.М.: Просвещение, 2013.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070D6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Английский язык </w:t>
            </w:r>
          </w:p>
        </w:tc>
        <w:tc>
          <w:tcPr>
            <w:tcW w:w="27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Программа курса английского языка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» для 2 - 4 кл</w:t>
            </w:r>
            <w:r>
              <w:rPr>
                <w:sz w:val="20"/>
                <w:szCs w:val="20"/>
              </w:rPr>
              <w:t xml:space="preserve">ассов </w:t>
            </w:r>
            <w:r w:rsidRPr="0065150A">
              <w:rPr>
                <w:sz w:val="20"/>
                <w:szCs w:val="20"/>
              </w:rPr>
              <w:t>общеобразовательных учреждений.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/Н. И. Быкова, Д. Дули, М. Д. Поспелова, В. Эванс</w:t>
            </w:r>
          </w:p>
        </w:tc>
        <w:tc>
          <w:tcPr>
            <w:tcW w:w="306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Быкова Н.И., Дули Дж., Поспелова М.Д., Эванс В.</w:t>
            </w:r>
          </w:p>
          <w:p w:rsidR="00434A5F" w:rsidRDefault="00434A5F" w:rsidP="009A055C">
            <w:pPr>
              <w:rPr>
                <w:bCs/>
                <w:sz w:val="20"/>
                <w:szCs w:val="20"/>
              </w:rPr>
            </w:pPr>
            <w:r w:rsidRPr="0065150A">
              <w:rPr>
                <w:bCs/>
                <w:sz w:val="20"/>
                <w:szCs w:val="20"/>
              </w:rPr>
              <w:t>Spotlight /Английский в фокусе. 3 класс</w:t>
            </w:r>
            <w:r>
              <w:rPr>
                <w:bCs/>
                <w:sz w:val="20"/>
                <w:szCs w:val="20"/>
              </w:rPr>
              <w:t>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bCs/>
                <w:sz w:val="20"/>
                <w:szCs w:val="20"/>
              </w:rPr>
              <w:t>М.: Просвещение, 2017</w:t>
            </w:r>
            <w:r w:rsidRPr="0065150A">
              <w:rPr>
                <w:sz w:val="20"/>
                <w:szCs w:val="20"/>
              </w:rPr>
              <w:br/>
            </w:r>
          </w:p>
        </w:tc>
        <w:tc>
          <w:tcPr>
            <w:tcW w:w="3949" w:type="dxa"/>
          </w:tcPr>
          <w:p w:rsidR="00434A5F" w:rsidRPr="0065150A" w:rsidRDefault="00434A5F" w:rsidP="008356C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Быкова Н.И., Дули Дж., Поспелова М.Д., Эванс В. </w:t>
            </w:r>
            <w:r w:rsidRPr="0065150A">
              <w:rPr>
                <w:bCs/>
                <w:sz w:val="20"/>
                <w:szCs w:val="20"/>
              </w:rPr>
              <w:t xml:space="preserve">Spotlight / Английский в фокусе. Книга для учителя. 3 класс. </w:t>
            </w:r>
            <w:r>
              <w:rPr>
                <w:bCs/>
                <w:sz w:val="20"/>
                <w:szCs w:val="20"/>
              </w:rPr>
              <w:t xml:space="preserve"> Просвещение</w:t>
            </w:r>
            <w:r w:rsidRPr="0065150A">
              <w:rPr>
                <w:bCs/>
                <w:sz w:val="20"/>
                <w:szCs w:val="20"/>
              </w:rPr>
              <w:t>, 2016</w:t>
            </w:r>
            <w:r>
              <w:rPr>
                <w:sz w:val="20"/>
                <w:szCs w:val="20"/>
              </w:rPr>
              <w:t>.</w:t>
            </w:r>
            <w:r w:rsidRPr="0065150A">
              <w:rPr>
                <w:sz w:val="20"/>
                <w:szCs w:val="20"/>
              </w:rPr>
              <w:br/>
              <w:t xml:space="preserve"> Быкова Н.И., Поспелова М.Д. </w:t>
            </w:r>
            <w:r w:rsidRPr="0065150A">
              <w:rPr>
                <w:bCs/>
                <w:sz w:val="20"/>
                <w:szCs w:val="20"/>
              </w:rPr>
              <w:t>Английский язык. Рабочие программы. Предметная линия учебников «Английский в фокусе». 2-4 классы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 w:val="restart"/>
          </w:tcPr>
          <w:p w:rsidR="00434A5F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4 «А»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4 «Б»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  <w:p w:rsidR="00434A5F" w:rsidRPr="0065150A" w:rsidRDefault="00434A5F" w:rsidP="00932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«Русский язык». 1-4 кл.</w:t>
            </w:r>
          </w:p>
          <w:p w:rsidR="00434A5F" w:rsidRPr="0065150A" w:rsidRDefault="00434A5F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/Канакина В.П.</w:t>
            </w:r>
          </w:p>
        </w:tc>
        <w:tc>
          <w:tcPr>
            <w:tcW w:w="3060" w:type="dxa"/>
          </w:tcPr>
          <w:p w:rsidR="00434A5F" w:rsidRPr="0065150A" w:rsidRDefault="00434A5F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Канакина В.П.,Горецкий В.Г.</w:t>
            </w:r>
          </w:p>
          <w:p w:rsidR="00434A5F" w:rsidRPr="0065150A" w:rsidRDefault="00434A5F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Русский язык. </w:t>
            </w:r>
            <w:r>
              <w:rPr>
                <w:sz w:val="20"/>
                <w:szCs w:val="20"/>
              </w:rPr>
              <w:t>4 класс, ч. 1, 2.</w:t>
            </w:r>
          </w:p>
          <w:p w:rsidR="00434A5F" w:rsidRPr="0065150A" w:rsidRDefault="00434A5F" w:rsidP="008D576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М.: Просвещение, 2014. </w:t>
            </w:r>
          </w:p>
        </w:tc>
        <w:tc>
          <w:tcPr>
            <w:tcW w:w="3949" w:type="dxa"/>
          </w:tcPr>
          <w:p w:rsidR="00434A5F" w:rsidRPr="0065150A" w:rsidRDefault="00434A5F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Ситникова Т.Н., Яценко И.Ф.,Васильева Н.Ю.Поурочные разработки по русскому языку: </w:t>
            </w:r>
            <w:r>
              <w:rPr>
                <w:sz w:val="20"/>
                <w:szCs w:val="20"/>
              </w:rPr>
              <w:t>4</w:t>
            </w:r>
            <w:r w:rsidRPr="0065150A">
              <w:rPr>
                <w:sz w:val="20"/>
                <w:szCs w:val="20"/>
              </w:rPr>
              <w:t xml:space="preserve"> класс. – М.: ВАКО, 2013.</w:t>
            </w:r>
          </w:p>
          <w:p w:rsidR="00434A5F" w:rsidRPr="0065150A" w:rsidRDefault="00434A5F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Контрольно – измерительные материалы. Русский язык: </w:t>
            </w:r>
            <w:r>
              <w:rPr>
                <w:sz w:val="20"/>
                <w:szCs w:val="20"/>
              </w:rPr>
              <w:t>4</w:t>
            </w:r>
            <w:r w:rsidRPr="0065150A">
              <w:rPr>
                <w:sz w:val="20"/>
                <w:szCs w:val="20"/>
              </w:rPr>
              <w:t xml:space="preserve"> класс. – М.: ВАКО, 2013.</w:t>
            </w:r>
          </w:p>
          <w:p w:rsidR="00434A5F" w:rsidRPr="0065150A" w:rsidRDefault="00434A5F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Канакина В.П. Методическое пособие к комплекту «Русский язык: 4 класс»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4D2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Литературное ч</w:t>
            </w:r>
            <w:r w:rsidRPr="0065150A">
              <w:rPr>
                <w:sz w:val="20"/>
                <w:szCs w:val="20"/>
              </w:rPr>
              <w:t xml:space="preserve">тение </w:t>
            </w:r>
          </w:p>
        </w:tc>
        <w:tc>
          <w:tcPr>
            <w:tcW w:w="2700" w:type="dxa"/>
          </w:tcPr>
          <w:p w:rsidR="00434A5F" w:rsidRPr="0065150A" w:rsidRDefault="00434A5F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«Литературное чтение». 1-4 кл.</w:t>
            </w:r>
          </w:p>
          <w:p w:rsidR="00434A5F" w:rsidRPr="0065150A" w:rsidRDefault="00434A5F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/Климанова Л.Ф. и др.</w:t>
            </w:r>
          </w:p>
        </w:tc>
        <w:tc>
          <w:tcPr>
            <w:tcW w:w="3060" w:type="dxa"/>
          </w:tcPr>
          <w:p w:rsidR="00434A5F" w:rsidRPr="0065150A" w:rsidRDefault="00434A5F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Климанова Л.Ф. </w:t>
            </w:r>
            <w:r>
              <w:rPr>
                <w:sz w:val="20"/>
                <w:szCs w:val="20"/>
              </w:rPr>
              <w:t xml:space="preserve">Горецкий В.Г., Голованова М.В. </w:t>
            </w:r>
            <w:r w:rsidRPr="0065150A">
              <w:rPr>
                <w:sz w:val="20"/>
                <w:szCs w:val="20"/>
              </w:rPr>
              <w:t>и др.</w:t>
            </w:r>
          </w:p>
          <w:p w:rsidR="00434A5F" w:rsidRPr="0065150A" w:rsidRDefault="00434A5F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Литературное чтение. </w:t>
            </w:r>
            <w:r>
              <w:rPr>
                <w:sz w:val="20"/>
                <w:szCs w:val="20"/>
              </w:rPr>
              <w:t>4 класс, ч. 1, 2.</w:t>
            </w:r>
          </w:p>
          <w:p w:rsidR="00434A5F" w:rsidRPr="0065150A" w:rsidRDefault="00434A5F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2014.</w:t>
            </w:r>
          </w:p>
        </w:tc>
        <w:tc>
          <w:tcPr>
            <w:tcW w:w="3949" w:type="dxa"/>
          </w:tcPr>
          <w:p w:rsidR="00434A5F" w:rsidRPr="0065150A" w:rsidRDefault="00434A5F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Кутявина С.В.</w:t>
            </w:r>
          </w:p>
          <w:p w:rsidR="00434A5F" w:rsidRPr="0065150A" w:rsidRDefault="00434A5F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Поурочные разработки по литературному чтению: 4 класс. - М.: ВАКО, 2012.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Математика </w:t>
            </w:r>
          </w:p>
        </w:tc>
        <w:tc>
          <w:tcPr>
            <w:tcW w:w="2700" w:type="dxa"/>
          </w:tcPr>
          <w:p w:rsidR="00434A5F" w:rsidRPr="0065150A" w:rsidRDefault="00434A5F" w:rsidP="003822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«Математика». 1-4 кл./Моро М.И. и др.</w:t>
            </w:r>
          </w:p>
        </w:tc>
        <w:tc>
          <w:tcPr>
            <w:tcW w:w="3060" w:type="dxa"/>
          </w:tcPr>
          <w:p w:rsidR="00434A5F" w:rsidRPr="0065150A" w:rsidRDefault="00434A5F" w:rsidP="003822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Моро М.И.</w:t>
            </w:r>
            <w:r>
              <w:rPr>
                <w:sz w:val="20"/>
                <w:szCs w:val="20"/>
              </w:rPr>
              <w:t>, Бантова М.А., Бельтюкова Г.В.</w:t>
            </w:r>
            <w:r w:rsidRPr="0065150A">
              <w:rPr>
                <w:sz w:val="20"/>
                <w:szCs w:val="20"/>
              </w:rPr>
              <w:t xml:space="preserve"> и др.</w:t>
            </w:r>
          </w:p>
          <w:p w:rsidR="00434A5F" w:rsidRPr="0065150A" w:rsidRDefault="00434A5F" w:rsidP="003822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Математика. </w:t>
            </w:r>
            <w:r>
              <w:rPr>
                <w:sz w:val="20"/>
                <w:szCs w:val="20"/>
              </w:rPr>
              <w:t>4 класс, ч. 1, 2.</w:t>
            </w:r>
          </w:p>
          <w:p w:rsidR="00434A5F" w:rsidRPr="0065150A" w:rsidRDefault="00434A5F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2014.</w:t>
            </w:r>
          </w:p>
        </w:tc>
        <w:tc>
          <w:tcPr>
            <w:tcW w:w="3949" w:type="dxa"/>
          </w:tcPr>
          <w:p w:rsidR="00434A5F" w:rsidRPr="0065150A" w:rsidRDefault="00434A5F" w:rsidP="00203E2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Мокрушина О.А.Поурочные разработки по математике к учебному комплекту М.И. Моро и др.: 4 класс. – М.: ВАКО, 2013.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EB7D4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Окружающий мир</w:t>
            </w:r>
          </w:p>
        </w:tc>
        <w:tc>
          <w:tcPr>
            <w:tcW w:w="2700" w:type="dxa"/>
          </w:tcPr>
          <w:p w:rsidR="00434A5F" w:rsidRPr="0065150A" w:rsidRDefault="00434A5F" w:rsidP="003822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«Окружающий мир». 1-4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>./Плешаков А.А.</w:t>
            </w:r>
          </w:p>
        </w:tc>
        <w:tc>
          <w:tcPr>
            <w:tcW w:w="3060" w:type="dxa"/>
          </w:tcPr>
          <w:p w:rsidR="00434A5F" w:rsidRPr="0065150A" w:rsidRDefault="00434A5F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Плешаков А.А.</w:t>
            </w:r>
            <w:r>
              <w:rPr>
                <w:sz w:val="20"/>
                <w:szCs w:val="20"/>
              </w:rPr>
              <w:t>, Крючкова Е.А.</w:t>
            </w:r>
          </w:p>
          <w:p w:rsidR="00434A5F" w:rsidRPr="0065150A" w:rsidRDefault="00434A5F" w:rsidP="00F700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Окружающий мир. </w:t>
            </w:r>
            <w:r>
              <w:rPr>
                <w:sz w:val="20"/>
                <w:szCs w:val="20"/>
              </w:rPr>
              <w:t>4 класс, ч. 1, 2.</w:t>
            </w:r>
          </w:p>
          <w:p w:rsidR="00434A5F" w:rsidRPr="0065150A" w:rsidRDefault="00434A5F" w:rsidP="008D576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2014.</w:t>
            </w:r>
          </w:p>
        </w:tc>
        <w:tc>
          <w:tcPr>
            <w:tcW w:w="3949" w:type="dxa"/>
          </w:tcPr>
          <w:p w:rsidR="00434A5F" w:rsidRPr="0065150A" w:rsidRDefault="00434A5F" w:rsidP="00203E2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Дмитриева О.И.,Максимова Т.В.Поурочные разработки по курсу «Окружающий мир»: 4 класс. – М.: ВАКО, 2013.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34A5F" w:rsidRPr="0065150A" w:rsidRDefault="00434A5F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«Комплексная программа физического</w:t>
            </w:r>
          </w:p>
          <w:p w:rsidR="00434A5F" w:rsidRPr="0065150A" w:rsidRDefault="00434A5F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воспитания учащихся».</w:t>
            </w:r>
          </w:p>
          <w:p w:rsidR="00434A5F" w:rsidRPr="0065150A" w:rsidRDefault="00434A5F" w:rsidP="003822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1-11 кл./Лях В.И.,Зданевич А.А.</w:t>
            </w:r>
          </w:p>
        </w:tc>
        <w:tc>
          <w:tcPr>
            <w:tcW w:w="3060" w:type="dxa"/>
          </w:tcPr>
          <w:p w:rsidR="00434A5F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В.И.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</w:t>
            </w:r>
            <w:r>
              <w:rPr>
                <w:sz w:val="20"/>
                <w:szCs w:val="20"/>
              </w:rPr>
              <w:t xml:space="preserve">ическая </w:t>
            </w:r>
            <w:r w:rsidRPr="0065150A">
              <w:rPr>
                <w:sz w:val="20"/>
                <w:szCs w:val="20"/>
              </w:rPr>
              <w:t>культура. 1– 4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  <w:r>
              <w:rPr>
                <w:sz w:val="20"/>
                <w:szCs w:val="20"/>
              </w:rPr>
              <w:t xml:space="preserve"> / 2017 / 2019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34A5F" w:rsidRPr="0065150A" w:rsidRDefault="00434A5F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Лях  В.И. </w:t>
            </w:r>
          </w:p>
          <w:p w:rsidR="00434A5F" w:rsidRPr="0065150A" w:rsidRDefault="00434A5F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Методика физического воспитания учащихся. Пособие для</w:t>
            </w:r>
          </w:p>
          <w:p w:rsidR="00434A5F" w:rsidRPr="0065150A" w:rsidRDefault="00434A5F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учителя. 1-4 кл. </w:t>
            </w:r>
          </w:p>
          <w:p w:rsidR="00434A5F" w:rsidRPr="0065150A" w:rsidRDefault="00434A5F" w:rsidP="008D576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</w:t>
            </w:r>
          </w:p>
        </w:tc>
        <w:tc>
          <w:tcPr>
            <w:tcW w:w="2700" w:type="dxa"/>
          </w:tcPr>
          <w:p w:rsidR="00434A5F" w:rsidRPr="0065150A" w:rsidRDefault="00434A5F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Роговцева Н.И., Анащенкова С.В. Технология. Рабочие программы</w:t>
            </w:r>
          </w:p>
        </w:tc>
        <w:tc>
          <w:tcPr>
            <w:tcW w:w="3060" w:type="dxa"/>
          </w:tcPr>
          <w:p w:rsidR="00434A5F" w:rsidRDefault="00434A5F" w:rsidP="009A055C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Роговцева Н.И., Богданова Н.В., Добромыслова Н.В. </w:t>
            </w:r>
          </w:p>
          <w:p w:rsidR="00434A5F" w:rsidRDefault="00434A5F" w:rsidP="009A055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Технология. 4</w:t>
            </w:r>
            <w:r w:rsidRPr="0065150A">
              <w:rPr>
                <w:sz w:val="20"/>
                <w:szCs w:val="20"/>
              </w:rPr>
              <w:t xml:space="preserve">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34A5F" w:rsidRPr="0065150A" w:rsidRDefault="00434A5F" w:rsidP="00382271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М.: Просвещение, </w:t>
            </w:r>
            <w:r>
              <w:rPr>
                <w:sz w:val="20"/>
                <w:szCs w:val="20"/>
              </w:rPr>
              <w:t>2014 / 2016 / 2018</w:t>
            </w:r>
          </w:p>
        </w:tc>
        <w:tc>
          <w:tcPr>
            <w:tcW w:w="3949" w:type="dxa"/>
          </w:tcPr>
          <w:p w:rsidR="00434A5F" w:rsidRPr="0065150A" w:rsidRDefault="00434A5F" w:rsidP="008356C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Роговцева Н.И., Богданова Н.В., Добромыслова Н.В. Уроки технологии. </w:t>
            </w:r>
            <w:r>
              <w:rPr>
                <w:sz w:val="20"/>
                <w:szCs w:val="20"/>
              </w:rPr>
              <w:t>4</w:t>
            </w:r>
            <w:r w:rsidRPr="0065150A">
              <w:rPr>
                <w:sz w:val="20"/>
                <w:szCs w:val="20"/>
              </w:rPr>
              <w:t>класс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Default="00434A5F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Искусство </w:t>
            </w:r>
          </w:p>
          <w:p w:rsidR="00434A5F" w:rsidRPr="0065150A" w:rsidRDefault="00434A5F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ИЗО</w:t>
            </w:r>
          </w:p>
        </w:tc>
        <w:tc>
          <w:tcPr>
            <w:tcW w:w="2700" w:type="dxa"/>
          </w:tcPr>
          <w:p w:rsidR="00434A5F" w:rsidRPr="0065150A" w:rsidRDefault="00434A5F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«Изобразительное искусство и художественный труд».</w:t>
            </w:r>
          </w:p>
          <w:p w:rsidR="00434A5F" w:rsidRPr="0065150A" w:rsidRDefault="00434A5F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1-</w:t>
            </w:r>
            <w:r>
              <w:rPr>
                <w:sz w:val="20"/>
                <w:szCs w:val="20"/>
              </w:rPr>
              <w:t>8 класс.</w:t>
            </w:r>
          </w:p>
          <w:p w:rsidR="00434A5F" w:rsidRPr="0065150A" w:rsidRDefault="00434A5F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/Под ред. Неменского Б.М.</w:t>
            </w:r>
          </w:p>
        </w:tc>
        <w:tc>
          <w:tcPr>
            <w:tcW w:w="306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Неменская Л.А. / под ред. </w:t>
            </w:r>
            <w:r w:rsidRPr="0065150A">
              <w:rPr>
                <w:sz w:val="20"/>
                <w:szCs w:val="20"/>
              </w:rPr>
              <w:t xml:space="preserve"> Неменского М.Б. 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Изобразительное искусство. 4 класс.</w:t>
            </w:r>
          </w:p>
          <w:p w:rsidR="00434A5F" w:rsidRPr="0065150A" w:rsidRDefault="00434A5F" w:rsidP="0038227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М.: Просвещение, 2014</w:t>
            </w:r>
            <w:r>
              <w:rPr>
                <w:sz w:val="20"/>
                <w:szCs w:val="20"/>
              </w:rPr>
              <w:t xml:space="preserve"> / 2016 / 2018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34A5F" w:rsidRPr="0065150A" w:rsidRDefault="00434A5F" w:rsidP="00203E2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Лободина Н.В.Поурочные планы по учебнику Л.А. Неменской., под ред. Б.М. Неменского</w:t>
            </w:r>
            <w:r>
              <w:rPr>
                <w:sz w:val="20"/>
                <w:szCs w:val="20"/>
              </w:rPr>
              <w:t xml:space="preserve"> «Изобразительное искусство. 4 класс».</w:t>
            </w:r>
            <w:r w:rsidRPr="0065150A">
              <w:rPr>
                <w:sz w:val="20"/>
                <w:szCs w:val="20"/>
              </w:rPr>
              <w:t xml:space="preserve"> Волгоград: Учитель, 2011.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  <w:p w:rsidR="00434A5F" w:rsidRPr="0065150A" w:rsidRDefault="00434A5F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Музыка </w:t>
            </w:r>
          </w:p>
        </w:tc>
        <w:tc>
          <w:tcPr>
            <w:tcW w:w="2700" w:type="dxa"/>
          </w:tcPr>
          <w:p w:rsidR="00434A5F" w:rsidRPr="0065150A" w:rsidRDefault="00434A5F" w:rsidP="001D282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«Музыка». 1-4 кл. /Критская Е.Д. и др.</w:t>
            </w:r>
          </w:p>
        </w:tc>
        <w:tc>
          <w:tcPr>
            <w:tcW w:w="306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Критская Е.Д., Сергеева Г.П.,</w:t>
            </w:r>
          </w:p>
          <w:p w:rsidR="00434A5F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Шмагина Т.С. 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Музыка.</w:t>
            </w:r>
            <w:r>
              <w:rPr>
                <w:sz w:val="20"/>
                <w:szCs w:val="20"/>
              </w:rPr>
              <w:t xml:space="preserve"> 4 класс.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М.: Просвещение, 2014</w:t>
            </w:r>
            <w:r>
              <w:rPr>
                <w:sz w:val="20"/>
                <w:szCs w:val="20"/>
              </w:rPr>
              <w:t xml:space="preserve"> / 2016 / 2018 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34A5F" w:rsidRPr="0065150A" w:rsidRDefault="00434A5F" w:rsidP="00203E2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Критская Е.Д. и др.Методическое пособие к учебнику «Музыка» 4 кл.М.: Просвещение, 2010.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4D2D2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Английский язык </w:t>
            </w:r>
          </w:p>
        </w:tc>
        <w:tc>
          <w:tcPr>
            <w:tcW w:w="27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Программа курса английского языка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» для 2 - 4 кл</w:t>
            </w:r>
            <w:r>
              <w:rPr>
                <w:sz w:val="20"/>
                <w:szCs w:val="20"/>
              </w:rPr>
              <w:t xml:space="preserve">ассов </w:t>
            </w:r>
            <w:r w:rsidRPr="0065150A">
              <w:rPr>
                <w:sz w:val="20"/>
                <w:szCs w:val="20"/>
              </w:rPr>
              <w:t>общеобразовательных учреждений.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/Н. И. Быкова, Д. Дули, М. Д. Поспелова, В. Эванс</w:t>
            </w:r>
          </w:p>
        </w:tc>
        <w:tc>
          <w:tcPr>
            <w:tcW w:w="3060" w:type="dxa"/>
          </w:tcPr>
          <w:p w:rsidR="00434A5F" w:rsidRPr="0065150A" w:rsidRDefault="00434A5F" w:rsidP="00CF0E9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Быкова Н.И., Дули Дж., Поспелова М.Д., Эванс В.</w:t>
            </w:r>
          </w:p>
          <w:p w:rsidR="00434A5F" w:rsidRPr="0065150A" w:rsidRDefault="00434A5F" w:rsidP="00CF0E95">
            <w:pPr>
              <w:rPr>
                <w:bCs/>
                <w:sz w:val="20"/>
                <w:szCs w:val="20"/>
              </w:rPr>
            </w:pPr>
            <w:r w:rsidRPr="0065150A">
              <w:rPr>
                <w:bCs/>
                <w:sz w:val="20"/>
                <w:szCs w:val="20"/>
              </w:rPr>
              <w:t>Spotlight. / Английский в фокусе. 4 класс</w:t>
            </w:r>
          </w:p>
          <w:p w:rsidR="00434A5F" w:rsidRPr="0065150A" w:rsidRDefault="00434A5F" w:rsidP="00CF0E95">
            <w:pPr>
              <w:rPr>
                <w:sz w:val="20"/>
                <w:szCs w:val="20"/>
              </w:rPr>
            </w:pPr>
            <w:r w:rsidRPr="0065150A">
              <w:rPr>
                <w:bCs/>
                <w:sz w:val="20"/>
                <w:szCs w:val="20"/>
              </w:rPr>
              <w:t>М.: Просвещение, 2018</w:t>
            </w:r>
          </w:p>
        </w:tc>
        <w:tc>
          <w:tcPr>
            <w:tcW w:w="3949" w:type="dxa"/>
          </w:tcPr>
          <w:p w:rsidR="00434A5F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Быкова Н.И., Дули Дж., Поспелова М.Д., Эванс В. </w:t>
            </w:r>
            <w:r w:rsidRPr="0065150A">
              <w:rPr>
                <w:bCs/>
                <w:sz w:val="20"/>
                <w:szCs w:val="20"/>
              </w:rPr>
              <w:t xml:space="preserve">Spotlight / Английский в фокусе. Книга для учителя. </w:t>
            </w:r>
            <w:r>
              <w:rPr>
                <w:bCs/>
                <w:sz w:val="20"/>
                <w:szCs w:val="20"/>
              </w:rPr>
              <w:t>4</w:t>
            </w:r>
            <w:r w:rsidRPr="0065150A">
              <w:rPr>
                <w:bCs/>
                <w:sz w:val="20"/>
                <w:szCs w:val="20"/>
              </w:rPr>
              <w:t xml:space="preserve"> класс. </w:t>
            </w:r>
            <w:r>
              <w:rPr>
                <w:bCs/>
                <w:sz w:val="20"/>
                <w:szCs w:val="20"/>
              </w:rPr>
              <w:t xml:space="preserve"> М.: Просвещение</w:t>
            </w:r>
            <w:r w:rsidRPr="0065150A">
              <w:rPr>
                <w:bCs/>
                <w:sz w:val="20"/>
                <w:szCs w:val="20"/>
              </w:rPr>
              <w:t>, 2016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Быкова Н.И., Поспелова М.Д. </w:t>
            </w:r>
            <w:r w:rsidRPr="0065150A">
              <w:rPr>
                <w:bCs/>
                <w:sz w:val="20"/>
                <w:szCs w:val="20"/>
              </w:rPr>
              <w:t>Английский язык. Рабочие программы. Предметная линия учебников «Английский в фокусе». 2-4 классы</w:t>
            </w: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0F08D2">
        <w:tc>
          <w:tcPr>
            <w:tcW w:w="900" w:type="dxa"/>
            <w:vMerge w:val="restart"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«В»</w:t>
            </w:r>
          </w:p>
        </w:tc>
        <w:tc>
          <w:tcPr>
            <w:tcW w:w="1800" w:type="dxa"/>
          </w:tcPr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  <w:p w:rsidR="00434A5F" w:rsidRPr="0065150A" w:rsidRDefault="00434A5F" w:rsidP="00EA41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D25F54" w:rsidRDefault="00434A5F" w:rsidP="00EA419A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Русский язык. Рабочие программы. Предметная линия учебников системы «Перспектива». 1-4 классы. </w:t>
            </w:r>
            <w:r w:rsidRPr="00D25F54">
              <w:rPr>
                <w:sz w:val="20"/>
                <w:szCs w:val="20"/>
              </w:rPr>
              <w:br/>
            </w:r>
            <w:r w:rsidRPr="00D25F54">
              <w:rPr>
                <w:sz w:val="20"/>
                <w:szCs w:val="20"/>
                <w:shd w:val="clear" w:color="auto" w:fill="FFFFFF"/>
              </w:rPr>
              <w:t>Климанова Л.Ф., Бабушкина Т.В.</w:t>
            </w:r>
          </w:p>
        </w:tc>
        <w:tc>
          <w:tcPr>
            <w:tcW w:w="3060" w:type="dxa"/>
          </w:tcPr>
          <w:p w:rsidR="00434A5F" w:rsidRPr="00845B0D" w:rsidRDefault="00434A5F" w:rsidP="00EA419A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Климанова Л.Ф., Макеева С.Г., Бабушкина Т.В. </w:t>
            </w:r>
          </w:p>
          <w:p w:rsidR="00434A5F" w:rsidRPr="00845B0D" w:rsidRDefault="00434A5F" w:rsidP="00EA419A">
            <w:pPr>
              <w:rPr>
                <w:sz w:val="20"/>
                <w:szCs w:val="20"/>
              </w:rPr>
            </w:pPr>
            <w:r w:rsidRPr="00845B0D">
              <w:rPr>
                <w:bCs/>
                <w:sz w:val="20"/>
                <w:szCs w:val="20"/>
                <w:bdr w:val="none" w:sz="0" w:space="0" w:color="auto" w:frame="1"/>
              </w:rPr>
              <w:t>Русский язык</w:t>
            </w:r>
            <w:r>
              <w:rPr>
                <w:sz w:val="20"/>
                <w:szCs w:val="20"/>
              </w:rPr>
              <w:t>. 4</w:t>
            </w:r>
            <w:r w:rsidRPr="00845B0D">
              <w:rPr>
                <w:sz w:val="20"/>
                <w:szCs w:val="20"/>
              </w:rPr>
              <w:t xml:space="preserve"> класс, ч. 1, 2. </w:t>
            </w:r>
          </w:p>
          <w:p w:rsidR="00434A5F" w:rsidRPr="00845B0D" w:rsidRDefault="00434A5F" w:rsidP="00EA419A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М.: Просвещение, 2019</w:t>
            </w:r>
          </w:p>
          <w:p w:rsidR="00434A5F" w:rsidRPr="00845B0D" w:rsidRDefault="00434A5F" w:rsidP="00EA419A">
            <w:pPr>
              <w:rPr>
                <w:sz w:val="20"/>
                <w:szCs w:val="20"/>
              </w:rPr>
            </w:pPr>
          </w:p>
        </w:tc>
        <w:tc>
          <w:tcPr>
            <w:tcW w:w="3949" w:type="dxa"/>
          </w:tcPr>
          <w:p w:rsidR="00434A5F" w:rsidRPr="00D25F54" w:rsidRDefault="00434A5F" w:rsidP="00EA419A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Русский язык. Методическое посо</w:t>
            </w:r>
            <w:r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бие с поурочными разработками. 4</w:t>
            </w: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класс</w:t>
            </w:r>
            <w:r w:rsidRPr="00D25F54">
              <w:rPr>
                <w:sz w:val="20"/>
                <w:szCs w:val="20"/>
              </w:rPr>
              <w:br/>
            </w:r>
            <w:r w:rsidRPr="00D25F54">
              <w:rPr>
                <w:sz w:val="20"/>
                <w:szCs w:val="20"/>
                <w:shd w:val="clear" w:color="auto" w:fill="FFFFFF"/>
              </w:rPr>
              <w:t>Климанова Л.Ф., Бабушкина Т.В</w:t>
            </w:r>
          </w:p>
          <w:p w:rsidR="00434A5F" w:rsidRPr="00D25F54" w:rsidRDefault="00434A5F" w:rsidP="00EA419A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Русский язык. Проверочные работы. </w:t>
            </w:r>
            <w:r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4</w:t>
            </w: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класс. </w:t>
            </w:r>
            <w:r w:rsidRPr="00D25F54">
              <w:rPr>
                <w:sz w:val="20"/>
                <w:szCs w:val="20"/>
                <w:shd w:val="clear" w:color="auto" w:fill="FFFFFF"/>
              </w:rPr>
              <w:t>Михайлова С.Ю.</w:t>
            </w:r>
          </w:p>
          <w:p w:rsidR="00434A5F" w:rsidRPr="00D25F54" w:rsidRDefault="00434A5F" w:rsidP="00EA419A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Русский язык. Тесты. </w:t>
            </w:r>
            <w:r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4</w:t>
            </w: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класс</w:t>
            </w:r>
            <w:r w:rsidRPr="00D25F54">
              <w:rPr>
                <w:sz w:val="20"/>
                <w:szCs w:val="20"/>
              </w:rPr>
              <w:t xml:space="preserve">. </w:t>
            </w:r>
            <w:r w:rsidRPr="00D25F54">
              <w:rPr>
                <w:sz w:val="20"/>
                <w:szCs w:val="20"/>
                <w:shd w:val="clear" w:color="auto" w:fill="FFFFFF"/>
              </w:rPr>
              <w:t>Михайлова С.Ю. </w:t>
            </w:r>
          </w:p>
          <w:p w:rsidR="00434A5F" w:rsidRPr="00D25F54" w:rsidRDefault="00434A5F" w:rsidP="00EA419A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 xml:space="preserve">Контрольно – измерительные материалы. Русский язык: </w:t>
            </w:r>
            <w:r>
              <w:rPr>
                <w:sz w:val="20"/>
                <w:szCs w:val="20"/>
              </w:rPr>
              <w:t>4</w:t>
            </w:r>
            <w:r w:rsidRPr="00D25F54">
              <w:rPr>
                <w:sz w:val="20"/>
                <w:szCs w:val="20"/>
              </w:rPr>
              <w:t xml:space="preserve"> класс. – М.: ВАКО, 2012.</w:t>
            </w:r>
          </w:p>
        </w:tc>
        <w:tc>
          <w:tcPr>
            <w:tcW w:w="3240" w:type="dxa"/>
          </w:tcPr>
          <w:p w:rsidR="00434A5F" w:rsidRDefault="00434A5F" w:rsidP="000F08D2">
            <w:pPr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Литературное чтение </w:t>
            </w:r>
          </w:p>
        </w:tc>
        <w:tc>
          <w:tcPr>
            <w:tcW w:w="2700" w:type="dxa"/>
          </w:tcPr>
          <w:p w:rsidR="00434A5F" w:rsidRPr="00D25F54" w:rsidRDefault="00434A5F" w:rsidP="00EA419A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Литературное чтение. Рабочие программы. Предметная линия учебников «Перспектива». 1-4 классы</w:t>
            </w:r>
            <w:r w:rsidRPr="00D25F54">
              <w:rPr>
                <w:sz w:val="20"/>
                <w:szCs w:val="20"/>
              </w:rPr>
              <w:t xml:space="preserve">. </w:t>
            </w:r>
            <w:r w:rsidRPr="00D25F54">
              <w:rPr>
                <w:sz w:val="20"/>
                <w:szCs w:val="20"/>
                <w:shd w:val="clear" w:color="auto" w:fill="FFFFFF"/>
              </w:rPr>
              <w:t>Климанова Л.Ф., Бойкина М.В.</w:t>
            </w:r>
          </w:p>
        </w:tc>
        <w:tc>
          <w:tcPr>
            <w:tcW w:w="3060" w:type="dxa"/>
          </w:tcPr>
          <w:p w:rsidR="00434A5F" w:rsidRPr="00845B0D" w:rsidRDefault="00434A5F" w:rsidP="00EA419A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Климанова Л.Ф., Горецкий В.Г., Виноградская Л.А.</w:t>
            </w:r>
          </w:p>
          <w:p w:rsidR="00434A5F" w:rsidRPr="00845B0D" w:rsidRDefault="00434A5F" w:rsidP="00EA419A">
            <w:pPr>
              <w:rPr>
                <w:sz w:val="20"/>
                <w:szCs w:val="20"/>
              </w:rPr>
            </w:pPr>
            <w:r w:rsidRPr="00845B0D">
              <w:rPr>
                <w:bCs/>
                <w:sz w:val="20"/>
                <w:szCs w:val="20"/>
                <w:bdr w:val="none" w:sz="0" w:space="0" w:color="auto" w:frame="1"/>
              </w:rPr>
              <w:t>Литературное чтение</w:t>
            </w:r>
            <w:r>
              <w:rPr>
                <w:sz w:val="20"/>
                <w:szCs w:val="20"/>
              </w:rPr>
              <w:t>. 4</w:t>
            </w:r>
            <w:r w:rsidRPr="00845B0D">
              <w:rPr>
                <w:sz w:val="20"/>
                <w:szCs w:val="20"/>
              </w:rPr>
              <w:t xml:space="preserve"> класс, ч.1,2.</w:t>
            </w:r>
          </w:p>
          <w:p w:rsidR="00434A5F" w:rsidRPr="00845B0D" w:rsidRDefault="00434A5F" w:rsidP="00EA419A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 М.: Просвещение, 2019</w:t>
            </w:r>
          </w:p>
        </w:tc>
        <w:tc>
          <w:tcPr>
            <w:tcW w:w="3949" w:type="dxa"/>
          </w:tcPr>
          <w:p w:rsidR="00434A5F" w:rsidRPr="00D25F54" w:rsidRDefault="00434A5F" w:rsidP="00EA419A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Литературное чтение. Методические рекомендации. </w:t>
            </w:r>
            <w:r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4</w:t>
            </w: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класс. </w:t>
            </w:r>
            <w:r w:rsidRPr="00D25F54">
              <w:rPr>
                <w:sz w:val="20"/>
                <w:szCs w:val="20"/>
                <w:shd w:val="clear" w:color="auto" w:fill="FFFFFF"/>
              </w:rPr>
              <w:t>Бойкина М.В.</w:t>
            </w:r>
          </w:p>
          <w:p w:rsidR="00434A5F" w:rsidRPr="00D25F54" w:rsidRDefault="00434A5F" w:rsidP="00EA419A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>Контрольно – измерительные м</w:t>
            </w:r>
            <w:r>
              <w:rPr>
                <w:sz w:val="20"/>
                <w:szCs w:val="20"/>
              </w:rPr>
              <w:t>атериалы. Литературное чтение: 4</w:t>
            </w:r>
            <w:r w:rsidRPr="00D25F54">
              <w:rPr>
                <w:sz w:val="20"/>
                <w:szCs w:val="20"/>
              </w:rPr>
              <w:t xml:space="preserve"> класс / Сост. С.В. Кутявина. – М.: ВАКО, 2012.</w:t>
            </w:r>
          </w:p>
        </w:tc>
        <w:tc>
          <w:tcPr>
            <w:tcW w:w="3240" w:type="dxa"/>
          </w:tcPr>
          <w:p w:rsidR="00434A5F" w:rsidRDefault="00434A5F" w:rsidP="000F08D2">
            <w:pPr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Математика </w:t>
            </w:r>
          </w:p>
        </w:tc>
        <w:tc>
          <w:tcPr>
            <w:tcW w:w="2700" w:type="dxa"/>
          </w:tcPr>
          <w:p w:rsidR="00434A5F" w:rsidRPr="00D25F54" w:rsidRDefault="00434A5F" w:rsidP="00EA419A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Математика. Рабочие программы. Предметная линия учебников системы «Перспектива». 1-4 классы. (Представлены в электронном виде на сайте издательства) </w:t>
            </w:r>
            <w:r w:rsidRPr="00D25F54">
              <w:rPr>
                <w:sz w:val="20"/>
                <w:szCs w:val="20"/>
              </w:rPr>
              <w:br/>
            </w:r>
            <w:r w:rsidRPr="00D25F54">
              <w:rPr>
                <w:sz w:val="20"/>
                <w:szCs w:val="20"/>
                <w:shd w:val="clear" w:color="auto" w:fill="FFFFFF"/>
              </w:rPr>
              <w:t>Дорофеев Г.В., Миракова Т.Н.</w:t>
            </w:r>
          </w:p>
        </w:tc>
        <w:tc>
          <w:tcPr>
            <w:tcW w:w="3060" w:type="dxa"/>
          </w:tcPr>
          <w:p w:rsidR="00434A5F" w:rsidRPr="00845B0D" w:rsidRDefault="00434A5F" w:rsidP="00EA419A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Дорофеев Г.В., Миракова Т.Н.</w:t>
            </w:r>
          </w:p>
          <w:p w:rsidR="00434A5F" w:rsidRPr="00845B0D" w:rsidRDefault="00434A5F" w:rsidP="00EA419A">
            <w:pPr>
              <w:rPr>
                <w:sz w:val="20"/>
                <w:szCs w:val="20"/>
              </w:rPr>
            </w:pPr>
            <w:r w:rsidRPr="00845B0D">
              <w:rPr>
                <w:bCs/>
                <w:sz w:val="20"/>
                <w:szCs w:val="20"/>
                <w:bdr w:val="none" w:sz="0" w:space="0" w:color="auto" w:frame="1"/>
              </w:rPr>
              <w:t>Математика</w:t>
            </w:r>
            <w:r>
              <w:rPr>
                <w:sz w:val="20"/>
                <w:szCs w:val="20"/>
              </w:rPr>
              <w:t>. 4</w:t>
            </w:r>
            <w:r w:rsidRPr="00845B0D">
              <w:rPr>
                <w:sz w:val="20"/>
                <w:szCs w:val="20"/>
              </w:rPr>
              <w:t xml:space="preserve"> класс, ч. 1, 2.</w:t>
            </w:r>
          </w:p>
          <w:p w:rsidR="00434A5F" w:rsidRPr="00845B0D" w:rsidRDefault="00434A5F" w:rsidP="00EA419A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М.: Просвещение, 2019</w:t>
            </w:r>
          </w:p>
          <w:p w:rsidR="00434A5F" w:rsidRPr="00845B0D" w:rsidRDefault="00434A5F" w:rsidP="00EA419A">
            <w:pPr>
              <w:rPr>
                <w:sz w:val="20"/>
                <w:szCs w:val="20"/>
              </w:rPr>
            </w:pPr>
          </w:p>
        </w:tc>
        <w:tc>
          <w:tcPr>
            <w:tcW w:w="3949" w:type="dxa"/>
          </w:tcPr>
          <w:p w:rsidR="00434A5F" w:rsidRPr="00D25F54" w:rsidRDefault="00434A5F" w:rsidP="00EA419A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Математика. Методическое пособие с поурочными разработками. </w:t>
            </w:r>
            <w:r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4</w:t>
            </w: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класс. </w:t>
            </w:r>
            <w:r w:rsidRPr="00D25F54">
              <w:rPr>
                <w:sz w:val="20"/>
                <w:szCs w:val="20"/>
              </w:rPr>
              <w:br/>
            </w:r>
            <w:r w:rsidRPr="00D25F54">
              <w:rPr>
                <w:sz w:val="20"/>
                <w:szCs w:val="20"/>
                <w:shd w:val="clear" w:color="auto" w:fill="FFFFFF"/>
              </w:rPr>
              <w:t>Медникова Л.А.</w:t>
            </w:r>
          </w:p>
          <w:p w:rsidR="00434A5F" w:rsidRPr="00D25F54" w:rsidRDefault="00434A5F" w:rsidP="00EA419A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Математика. Проверочные работы. </w:t>
            </w:r>
            <w:r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4</w:t>
            </w: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класс</w:t>
            </w:r>
            <w:r w:rsidRPr="00D25F54">
              <w:rPr>
                <w:sz w:val="20"/>
                <w:szCs w:val="20"/>
              </w:rPr>
              <w:t xml:space="preserve">. </w:t>
            </w:r>
            <w:r w:rsidRPr="00D25F54">
              <w:rPr>
                <w:sz w:val="20"/>
                <w:szCs w:val="20"/>
                <w:shd w:val="clear" w:color="auto" w:fill="FFFFFF"/>
              </w:rPr>
              <w:t>Миракова Т.Н., Никифорова Г.В.</w:t>
            </w:r>
          </w:p>
          <w:p w:rsidR="00434A5F" w:rsidRPr="00D25F54" w:rsidRDefault="00434A5F" w:rsidP="00EA419A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 xml:space="preserve">Контрольно – измерительные материалы. Математика: </w:t>
            </w:r>
            <w:r>
              <w:rPr>
                <w:sz w:val="20"/>
                <w:szCs w:val="20"/>
              </w:rPr>
              <w:t>4</w:t>
            </w:r>
            <w:r w:rsidRPr="00D25F54">
              <w:rPr>
                <w:sz w:val="20"/>
                <w:szCs w:val="20"/>
              </w:rPr>
              <w:t xml:space="preserve"> класс / Сост. Т.Н. Ситникова.  – М.: ВАКО, 2012.</w:t>
            </w:r>
          </w:p>
          <w:p w:rsidR="00434A5F" w:rsidRPr="00D25F54" w:rsidRDefault="00434A5F" w:rsidP="00EA419A">
            <w:pPr>
              <w:autoSpaceDE w:val="0"/>
              <w:autoSpaceDN w:val="0"/>
              <w:adjustRightInd w:val="0"/>
              <w:rPr>
                <w:rFonts w:eastAsia="OfficinaSansC-Book"/>
                <w:sz w:val="20"/>
                <w:szCs w:val="20"/>
              </w:rPr>
            </w:pPr>
            <w:r w:rsidRPr="00D25F54">
              <w:rPr>
                <w:rFonts w:eastAsia="OfficinaSansC-Book"/>
                <w:sz w:val="20"/>
                <w:szCs w:val="20"/>
              </w:rPr>
              <w:t xml:space="preserve">Бука Т. Б. Математика. Проверочные работы. </w:t>
            </w:r>
            <w:r>
              <w:rPr>
                <w:rFonts w:eastAsia="OfficinaSansC-Book"/>
                <w:sz w:val="20"/>
                <w:szCs w:val="20"/>
              </w:rPr>
              <w:t>4</w:t>
            </w:r>
            <w:r w:rsidRPr="00D25F54">
              <w:rPr>
                <w:rFonts w:eastAsia="OfficinaSansC-Book"/>
                <w:sz w:val="20"/>
                <w:szCs w:val="20"/>
              </w:rPr>
              <w:t xml:space="preserve"> класс</w:t>
            </w:r>
          </w:p>
        </w:tc>
        <w:tc>
          <w:tcPr>
            <w:tcW w:w="3240" w:type="dxa"/>
          </w:tcPr>
          <w:p w:rsidR="00434A5F" w:rsidRDefault="00434A5F" w:rsidP="000F08D2">
            <w:pPr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Окружающий мир</w:t>
            </w:r>
          </w:p>
        </w:tc>
        <w:tc>
          <w:tcPr>
            <w:tcW w:w="2700" w:type="dxa"/>
          </w:tcPr>
          <w:p w:rsidR="00434A5F" w:rsidRPr="00D25F54" w:rsidRDefault="00434A5F" w:rsidP="00EA419A">
            <w:pPr>
              <w:rPr>
                <w:sz w:val="20"/>
                <w:szCs w:val="20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Окружающий мир. Рабочие программы. Предметная линия учебников «Перспектива». Рабочие программы. 1-4 классы. </w:t>
            </w:r>
            <w:r>
              <w:rPr>
                <w:sz w:val="20"/>
                <w:szCs w:val="20"/>
                <w:shd w:val="clear" w:color="auto" w:fill="FFFFFF"/>
              </w:rPr>
              <w:t>Плешаков А.А., Новицкая М.Ю.</w:t>
            </w:r>
          </w:p>
        </w:tc>
        <w:tc>
          <w:tcPr>
            <w:tcW w:w="3060" w:type="dxa"/>
          </w:tcPr>
          <w:p w:rsidR="00434A5F" w:rsidRPr="00845B0D" w:rsidRDefault="00434A5F" w:rsidP="00EA419A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Плешаков А.А., Новицкая М.Ю. </w:t>
            </w:r>
            <w:r w:rsidRPr="00845B0D">
              <w:rPr>
                <w:bCs/>
                <w:sz w:val="20"/>
                <w:szCs w:val="20"/>
                <w:bdr w:val="none" w:sz="0" w:space="0" w:color="auto" w:frame="1"/>
              </w:rPr>
              <w:t>Окружающий мир</w:t>
            </w:r>
            <w:r>
              <w:rPr>
                <w:sz w:val="20"/>
                <w:szCs w:val="20"/>
              </w:rPr>
              <w:t>. 4</w:t>
            </w:r>
            <w:r w:rsidRPr="00845B0D">
              <w:rPr>
                <w:sz w:val="20"/>
                <w:szCs w:val="20"/>
              </w:rPr>
              <w:t xml:space="preserve"> класс, ч. 1, 2. </w:t>
            </w:r>
          </w:p>
          <w:p w:rsidR="00434A5F" w:rsidRPr="00845B0D" w:rsidRDefault="00434A5F" w:rsidP="00EA4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М.: Просвещение, 2019</w:t>
            </w:r>
          </w:p>
          <w:p w:rsidR="00434A5F" w:rsidRPr="00C10286" w:rsidRDefault="00434A5F" w:rsidP="00EA419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949" w:type="dxa"/>
          </w:tcPr>
          <w:p w:rsidR="00434A5F" w:rsidRPr="00D25F54" w:rsidRDefault="00434A5F" w:rsidP="00EA419A">
            <w:pPr>
              <w:rPr>
                <w:sz w:val="20"/>
                <w:szCs w:val="20"/>
                <w:shd w:val="clear" w:color="auto" w:fill="FFFFFF"/>
              </w:rPr>
            </w:pP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Окружающий мир. Методическое пособие с поурочными разработками. </w:t>
            </w:r>
            <w:r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4</w:t>
            </w:r>
            <w:r w:rsidRPr="00D25F54">
              <w:rPr>
                <w:rStyle w:val="Strong"/>
                <w:b w:val="0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класс</w:t>
            </w:r>
            <w:r w:rsidRPr="00D25F54">
              <w:rPr>
                <w:sz w:val="20"/>
                <w:szCs w:val="20"/>
              </w:rPr>
              <w:t xml:space="preserve">. </w:t>
            </w:r>
            <w:r w:rsidRPr="00D25F54">
              <w:rPr>
                <w:sz w:val="20"/>
                <w:szCs w:val="20"/>
                <w:shd w:val="clear" w:color="auto" w:fill="FFFFFF"/>
              </w:rPr>
              <w:t>Новицкая М.Ю., Белянкова Н.М. и др.</w:t>
            </w:r>
          </w:p>
          <w:p w:rsidR="00434A5F" w:rsidRPr="00382271" w:rsidRDefault="00434A5F" w:rsidP="00EA419A">
            <w:pPr>
              <w:autoSpaceDE w:val="0"/>
              <w:autoSpaceDN w:val="0"/>
              <w:adjustRightInd w:val="0"/>
              <w:rPr>
                <w:rFonts w:eastAsia="OfficinaSansC-Book"/>
                <w:sz w:val="20"/>
                <w:szCs w:val="20"/>
              </w:rPr>
            </w:pPr>
            <w:r w:rsidRPr="00D25F54">
              <w:rPr>
                <w:rFonts w:eastAsia="OfficinaSansC-Book"/>
                <w:sz w:val="20"/>
                <w:szCs w:val="20"/>
              </w:rPr>
              <w:t>Анастасова Л. П., Ижевский П. В., Иванова Н. В. Окружающий мир. Основы безопасности жизне</w:t>
            </w:r>
            <w:r>
              <w:rPr>
                <w:rFonts w:eastAsia="OfficinaSansC-Book"/>
                <w:sz w:val="20"/>
                <w:szCs w:val="20"/>
              </w:rPr>
              <w:t>деятельности. Рабочая тетрадь. 4</w:t>
            </w:r>
            <w:r w:rsidRPr="00D25F54">
              <w:rPr>
                <w:rFonts w:eastAsia="OfficinaSansC-Book"/>
                <w:sz w:val="20"/>
                <w:szCs w:val="20"/>
              </w:rPr>
              <w:t xml:space="preserve"> класс. Под ред. А. А. Плешакова</w:t>
            </w:r>
          </w:p>
        </w:tc>
        <w:tc>
          <w:tcPr>
            <w:tcW w:w="3240" w:type="dxa"/>
          </w:tcPr>
          <w:p w:rsidR="00434A5F" w:rsidRDefault="00434A5F" w:rsidP="000F08D2">
            <w:pPr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«Ко</w:t>
            </w:r>
            <w:r>
              <w:rPr>
                <w:sz w:val="20"/>
                <w:szCs w:val="20"/>
              </w:rPr>
              <w:t xml:space="preserve">мплексная программа физического </w:t>
            </w:r>
            <w:r w:rsidRPr="0065150A">
              <w:rPr>
                <w:sz w:val="20"/>
                <w:szCs w:val="20"/>
              </w:rPr>
              <w:t>воспитания учащихся».1-11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>.</w:t>
            </w:r>
          </w:p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/Лях В.И.,Зданевич А.А.</w:t>
            </w:r>
          </w:p>
        </w:tc>
        <w:tc>
          <w:tcPr>
            <w:tcW w:w="3060" w:type="dxa"/>
          </w:tcPr>
          <w:p w:rsidR="00434A5F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В.И.</w:t>
            </w:r>
          </w:p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</w:t>
            </w:r>
            <w:r>
              <w:rPr>
                <w:sz w:val="20"/>
                <w:szCs w:val="20"/>
              </w:rPr>
              <w:t xml:space="preserve">ическая </w:t>
            </w:r>
            <w:r w:rsidRPr="0065150A">
              <w:rPr>
                <w:sz w:val="20"/>
                <w:szCs w:val="20"/>
              </w:rPr>
              <w:t>культура. 1– 4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  <w:r>
              <w:rPr>
                <w:sz w:val="20"/>
                <w:szCs w:val="20"/>
              </w:rPr>
              <w:t xml:space="preserve"> / 2017 / 2019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Лях В.И. </w:t>
            </w:r>
          </w:p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Методика физического воспитания учащихся. Пособие для</w:t>
            </w:r>
          </w:p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учителя. 1-4 кл. М.: Просвещение, 2013.</w:t>
            </w:r>
          </w:p>
        </w:tc>
        <w:tc>
          <w:tcPr>
            <w:tcW w:w="3240" w:type="dxa"/>
          </w:tcPr>
          <w:p w:rsidR="00434A5F" w:rsidRDefault="00434A5F" w:rsidP="000F08D2">
            <w:pPr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</w:t>
            </w:r>
          </w:p>
        </w:tc>
        <w:tc>
          <w:tcPr>
            <w:tcW w:w="2700" w:type="dxa"/>
          </w:tcPr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Роговцева Н.И., Анащенкова С.В. Технология. Рабочие программы</w:t>
            </w:r>
          </w:p>
        </w:tc>
        <w:tc>
          <w:tcPr>
            <w:tcW w:w="3060" w:type="dxa"/>
          </w:tcPr>
          <w:p w:rsidR="00434A5F" w:rsidRDefault="00434A5F" w:rsidP="00EA419A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Роговцева Н.И., Богданова Н.В., Добромыслова Н.В. </w:t>
            </w:r>
          </w:p>
          <w:p w:rsidR="00434A5F" w:rsidRDefault="00434A5F" w:rsidP="00EA419A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Технология. 3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34A5F" w:rsidRPr="0065150A" w:rsidRDefault="00434A5F" w:rsidP="00EA419A">
            <w:pPr>
              <w:widowControl w:val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М.: Просвещение, </w:t>
            </w:r>
            <w:r>
              <w:rPr>
                <w:sz w:val="20"/>
                <w:szCs w:val="20"/>
              </w:rPr>
              <w:t>2014 / 2016 / 2018 / 2019.</w:t>
            </w:r>
          </w:p>
        </w:tc>
        <w:tc>
          <w:tcPr>
            <w:tcW w:w="3949" w:type="dxa"/>
          </w:tcPr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Роговцева Н.И., Богданова Н.В., Добром</w:t>
            </w:r>
            <w:r>
              <w:rPr>
                <w:sz w:val="20"/>
                <w:szCs w:val="20"/>
              </w:rPr>
              <w:t xml:space="preserve">ыслова Н.В. Уроки технологии. 4 </w:t>
            </w:r>
            <w:r w:rsidRPr="0065150A">
              <w:rPr>
                <w:sz w:val="20"/>
                <w:szCs w:val="20"/>
              </w:rPr>
              <w:t>класс</w:t>
            </w:r>
          </w:p>
        </w:tc>
        <w:tc>
          <w:tcPr>
            <w:tcW w:w="3240" w:type="dxa"/>
          </w:tcPr>
          <w:p w:rsidR="00434A5F" w:rsidRDefault="00434A5F" w:rsidP="000F08D2">
            <w:pPr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ИЗО</w:t>
            </w:r>
          </w:p>
        </w:tc>
        <w:tc>
          <w:tcPr>
            <w:tcW w:w="2700" w:type="dxa"/>
          </w:tcPr>
          <w:p w:rsidR="00434A5F" w:rsidRPr="00D25F54" w:rsidRDefault="00434A5F" w:rsidP="00EA419A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D25F54">
              <w:rPr>
                <w:b w:val="0"/>
                <w:color w:val="auto"/>
                <w:sz w:val="20"/>
              </w:rPr>
              <w:t>Учебно-методический комплекс «Перспектива»</w:t>
            </w:r>
          </w:p>
          <w:p w:rsidR="00434A5F" w:rsidRPr="00D25F54" w:rsidRDefault="00434A5F" w:rsidP="00EA419A">
            <w:pPr>
              <w:autoSpaceDE w:val="0"/>
              <w:autoSpaceDN w:val="0"/>
              <w:adjustRightInd w:val="0"/>
              <w:rPr>
                <w:rFonts w:eastAsia="OfficinaSansC-Book"/>
                <w:sz w:val="20"/>
                <w:szCs w:val="20"/>
              </w:rPr>
            </w:pPr>
            <w:r w:rsidRPr="00D25F54">
              <w:rPr>
                <w:rFonts w:eastAsia="OfficinaSansC-Book"/>
                <w:sz w:val="20"/>
                <w:szCs w:val="20"/>
              </w:rPr>
              <w:t>Петерсон Л. Г., Железникова О. А., Климанова Л. Ф. и др. Сборник рабочих программ. Система учебников «Перспектива». 1–4 классы</w:t>
            </w:r>
          </w:p>
          <w:p w:rsidR="00434A5F" w:rsidRPr="00D25F54" w:rsidRDefault="00434A5F" w:rsidP="00EA419A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845B0D" w:rsidRDefault="00434A5F" w:rsidP="00EA419A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Шпикалова Т.Я., Ершова Л.В. </w:t>
            </w:r>
          </w:p>
          <w:p w:rsidR="00434A5F" w:rsidRPr="00845B0D" w:rsidRDefault="00434A5F" w:rsidP="00EA419A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Изобразительное искусство. </w:t>
            </w:r>
          </w:p>
          <w:p w:rsidR="00434A5F" w:rsidRPr="00845B0D" w:rsidRDefault="00434A5F" w:rsidP="00EA4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845B0D">
              <w:rPr>
                <w:sz w:val="20"/>
                <w:szCs w:val="20"/>
              </w:rPr>
              <w:t xml:space="preserve"> класс.</w:t>
            </w:r>
          </w:p>
          <w:p w:rsidR="00434A5F" w:rsidRPr="00845B0D" w:rsidRDefault="00434A5F" w:rsidP="00EA419A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Просвещение, 2019</w:t>
            </w:r>
          </w:p>
        </w:tc>
        <w:tc>
          <w:tcPr>
            <w:tcW w:w="3949" w:type="dxa"/>
          </w:tcPr>
          <w:p w:rsidR="00434A5F" w:rsidRPr="00D25F54" w:rsidRDefault="00434A5F" w:rsidP="00EA419A">
            <w:pPr>
              <w:rPr>
                <w:sz w:val="20"/>
                <w:szCs w:val="20"/>
              </w:rPr>
            </w:pPr>
            <w:r w:rsidRPr="00D25F54">
              <w:rPr>
                <w:sz w:val="20"/>
                <w:szCs w:val="20"/>
              </w:rPr>
              <w:t xml:space="preserve">Шпикалова Т.Я., Ершова Л.В. </w:t>
            </w:r>
            <w:r w:rsidRPr="00D25F54">
              <w:rPr>
                <w:bCs/>
                <w:sz w:val="20"/>
                <w:szCs w:val="20"/>
              </w:rPr>
              <w:t xml:space="preserve">Уроки изобразительного искусства. Поурочные разработки. 1-4 классы </w:t>
            </w:r>
            <w:r>
              <w:rPr>
                <w:sz w:val="20"/>
                <w:szCs w:val="20"/>
              </w:rPr>
              <w:br/>
            </w:r>
            <w:r w:rsidRPr="00D25F54">
              <w:rPr>
                <w:sz w:val="20"/>
                <w:szCs w:val="20"/>
              </w:rPr>
              <w:t>Шпикалова Т.Я., Ершова Л.В., Поровская Г.А.</w:t>
            </w:r>
            <w:r w:rsidRPr="00D25F54">
              <w:rPr>
                <w:bCs/>
                <w:sz w:val="20"/>
                <w:szCs w:val="20"/>
              </w:rPr>
              <w:t xml:space="preserve">Изобразительное искусство. Рабочие программы. Предметная линия учебников под редакцией Т.Я. Шпикаловой. 1-4 классы. (Представлены в электронном виде на сайте издательства) </w:t>
            </w:r>
          </w:p>
        </w:tc>
        <w:tc>
          <w:tcPr>
            <w:tcW w:w="3240" w:type="dxa"/>
          </w:tcPr>
          <w:p w:rsidR="00434A5F" w:rsidRDefault="00434A5F" w:rsidP="000F08D2">
            <w:pPr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Музыка </w:t>
            </w:r>
          </w:p>
        </w:tc>
        <w:tc>
          <w:tcPr>
            <w:tcW w:w="2700" w:type="dxa"/>
          </w:tcPr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«Музыка». 1-4 кл./Критская Е.Д. и др.</w:t>
            </w:r>
          </w:p>
        </w:tc>
        <w:tc>
          <w:tcPr>
            <w:tcW w:w="3060" w:type="dxa"/>
          </w:tcPr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Критская Е.Д., Сергеева Г.П.,</w:t>
            </w:r>
          </w:p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Шмагина Т.С. Музыка.</w:t>
            </w:r>
            <w:r>
              <w:rPr>
                <w:sz w:val="20"/>
                <w:szCs w:val="20"/>
              </w:rPr>
              <w:t xml:space="preserve"> 4 класс.</w:t>
            </w:r>
          </w:p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М.: Просвещение, 2014</w:t>
            </w:r>
            <w:r>
              <w:rPr>
                <w:sz w:val="20"/>
                <w:szCs w:val="20"/>
              </w:rPr>
              <w:t xml:space="preserve"> / 2016 / 2018 / 2019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949" w:type="dxa"/>
          </w:tcPr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Критская Е.Д. и др.Методическ</w:t>
            </w:r>
            <w:r>
              <w:rPr>
                <w:sz w:val="20"/>
                <w:szCs w:val="20"/>
              </w:rPr>
              <w:t>ое пособие к учебнику «Музыка» 4</w:t>
            </w:r>
            <w:r w:rsidRPr="0065150A">
              <w:rPr>
                <w:sz w:val="20"/>
                <w:szCs w:val="20"/>
              </w:rPr>
              <w:t xml:space="preserve"> кл.М.: Просвещение, 2013.</w:t>
            </w:r>
          </w:p>
        </w:tc>
        <w:tc>
          <w:tcPr>
            <w:tcW w:w="3240" w:type="dxa"/>
          </w:tcPr>
          <w:p w:rsidR="00434A5F" w:rsidRDefault="00434A5F" w:rsidP="000F08D2">
            <w:pPr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0F08D2">
        <w:tc>
          <w:tcPr>
            <w:tcW w:w="900" w:type="dxa"/>
            <w:vMerge/>
          </w:tcPr>
          <w:p w:rsidR="00434A5F" w:rsidRPr="0065150A" w:rsidRDefault="00434A5F" w:rsidP="00ED08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Английский язык </w:t>
            </w:r>
          </w:p>
        </w:tc>
        <w:tc>
          <w:tcPr>
            <w:tcW w:w="2700" w:type="dxa"/>
          </w:tcPr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Программа курса английского языка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» для 2 - 4 кл</w:t>
            </w:r>
            <w:r>
              <w:rPr>
                <w:sz w:val="20"/>
                <w:szCs w:val="20"/>
              </w:rPr>
              <w:t xml:space="preserve">ассов </w:t>
            </w:r>
            <w:r w:rsidRPr="0065150A">
              <w:rPr>
                <w:sz w:val="20"/>
                <w:szCs w:val="20"/>
              </w:rPr>
              <w:t>общеобразовательных учреждений.</w:t>
            </w:r>
          </w:p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/Н. И. Быкова, Д. Дули, М. Д. Поспелова, В. Эванс</w:t>
            </w:r>
          </w:p>
        </w:tc>
        <w:tc>
          <w:tcPr>
            <w:tcW w:w="3060" w:type="dxa"/>
          </w:tcPr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Быкова Н.И., Дули Дж., Поспелова М.Д., Эванс В.</w:t>
            </w:r>
          </w:p>
          <w:p w:rsidR="00434A5F" w:rsidRDefault="00434A5F" w:rsidP="00EA419A">
            <w:pPr>
              <w:rPr>
                <w:bCs/>
                <w:sz w:val="20"/>
                <w:szCs w:val="20"/>
              </w:rPr>
            </w:pPr>
            <w:r w:rsidRPr="0065150A">
              <w:rPr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>potlight /Английский в фокусе. 4</w:t>
            </w:r>
            <w:r w:rsidRPr="0065150A">
              <w:rPr>
                <w:bCs/>
                <w:sz w:val="20"/>
                <w:szCs w:val="20"/>
              </w:rPr>
              <w:t xml:space="preserve"> класс</w:t>
            </w:r>
            <w:r>
              <w:rPr>
                <w:bCs/>
                <w:sz w:val="20"/>
                <w:szCs w:val="20"/>
              </w:rPr>
              <w:t>.</w:t>
            </w:r>
          </w:p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bCs/>
                <w:sz w:val="20"/>
                <w:szCs w:val="20"/>
              </w:rPr>
              <w:t>М.: Просвещение, 2017</w:t>
            </w:r>
            <w:r w:rsidRPr="0065150A">
              <w:rPr>
                <w:sz w:val="20"/>
                <w:szCs w:val="20"/>
              </w:rPr>
              <w:br/>
            </w:r>
          </w:p>
        </w:tc>
        <w:tc>
          <w:tcPr>
            <w:tcW w:w="3949" w:type="dxa"/>
          </w:tcPr>
          <w:p w:rsidR="00434A5F" w:rsidRPr="0065150A" w:rsidRDefault="00434A5F" w:rsidP="00EA419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Быкова Н.И., Дули Дж., Поспелова М.Д., Эванс В. </w:t>
            </w:r>
            <w:r w:rsidRPr="0065150A">
              <w:rPr>
                <w:bCs/>
                <w:sz w:val="20"/>
                <w:szCs w:val="20"/>
              </w:rPr>
              <w:t>Spotlight / Английски</w:t>
            </w:r>
            <w:r>
              <w:rPr>
                <w:bCs/>
                <w:sz w:val="20"/>
                <w:szCs w:val="20"/>
              </w:rPr>
              <w:t>й в фокусе. Книга для учителя. 4</w:t>
            </w:r>
            <w:r w:rsidRPr="0065150A">
              <w:rPr>
                <w:bCs/>
                <w:sz w:val="20"/>
                <w:szCs w:val="20"/>
              </w:rPr>
              <w:t xml:space="preserve"> класс. </w:t>
            </w:r>
            <w:r>
              <w:rPr>
                <w:bCs/>
                <w:sz w:val="20"/>
                <w:szCs w:val="20"/>
              </w:rPr>
              <w:t xml:space="preserve"> Просвещение</w:t>
            </w:r>
            <w:r w:rsidRPr="0065150A">
              <w:rPr>
                <w:bCs/>
                <w:sz w:val="20"/>
                <w:szCs w:val="20"/>
              </w:rPr>
              <w:t>, 2016</w:t>
            </w:r>
            <w:r>
              <w:rPr>
                <w:sz w:val="20"/>
                <w:szCs w:val="20"/>
              </w:rPr>
              <w:t>.</w:t>
            </w:r>
            <w:r w:rsidRPr="0065150A">
              <w:rPr>
                <w:sz w:val="20"/>
                <w:szCs w:val="20"/>
              </w:rPr>
              <w:br/>
              <w:t xml:space="preserve"> Быкова Н.И., Поспелова М.Д. </w:t>
            </w:r>
            <w:r w:rsidRPr="0065150A">
              <w:rPr>
                <w:bCs/>
                <w:sz w:val="20"/>
                <w:szCs w:val="20"/>
              </w:rPr>
              <w:t>Английский язык. Рабочие программы. Предметная линия учебников «Английский в фокусе». 2-4 классы</w:t>
            </w:r>
          </w:p>
        </w:tc>
        <w:tc>
          <w:tcPr>
            <w:tcW w:w="3240" w:type="dxa"/>
          </w:tcPr>
          <w:p w:rsidR="00434A5F" w:rsidRDefault="00434A5F" w:rsidP="000F08D2">
            <w:pPr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8356C4">
        <w:trPr>
          <w:trHeight w:val="283"/>
        </w:trPr>
        <w:tc>
          <w:tcPr>
            <w:tcW w:w="15649" w:type="dxa"/>
            <w:gridSpan w:val="6"/>
          </w:tcPr>
          <w:p w:rsidR="00434A5F" w:rsidRPr="0065150A" w:rsidRDefault="00434A5F" w:rsidP="000F08D2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Основы религиозных культур и светской этики</w:t>
            </w:r>
          </w:p>
        </w:tc>
      </w:tr>
      <w:tr w:rsidR="00434A5F" w:rsidRPr="0065150A" w:rsidTr="005F0925">
        <w:trPr>
          <w:trHeight w:val="70"/>
        </w:trPr>
        <w:tc>
          <w:tcPr>
            <w:tcW w:w="900" w:type="dxa"/>
            <w:vMerge w:val="restart"/>
          </w:tcPr>
          <w:p w:rsidR="00434A5F" w:rsidRDefault="00434A5F" w:rsidP="008356C4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4 «А»</w:t>
            </w:r>
          </w:p>
          <w:p w:rsidR="00434A5F" w:rsidRPr="0065150A" w:rsidRDefault="00434A5F" w:rsidP="008356C4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4 «Б»</w:t>
            </w:r>
          </w:p>
          <w:p w:rsidR="00434A5F" w:rsidRPr="0065150A" w:rsidRDefault="00434A5F" w:rsidP="00835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«В»</w:t>
            </w:r>
          </w:p>
        </w:tc>
        <w:tc>
          <w:tcPr>
            <w:tcW w:w="1800" w:type="dxa"/>
            <w:vMerge w:val="restart"/>
          </w:tcPr>
          <w:p w:rsidR="00434A5F" w:rsidRPr="0065150A" w:rsidRDefault="00434A5F" w:rsidP="00D5738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Основы религиозных культур и светской этики     </w:t>
            </w:r>
          </w:p>
        </w:tc>
        <w:tc>
          <w:tcPr>
            <w:tcW w:w="2700" w:type="dxa"/>
            <w:vMerge w:val="restart"/>
          </w:tcPr>
          <w:p w:rsidR="00434A5F" w:rsidRPr="0065150A" w:rsidRDefault="00434A5F" w:rsidP="001942BC">
            <w:pPr>
              <w:rPr>
                <w:noProof/>
                <w:sz w:val="20"/>
                <w:szCs w:val="20"/>
              </w:rPr>
            </w:pPr>
            <w:r w:rsidRPr="0065150A">
              <w:rPr>
                <w:noProof/>
                <w:sz w:val="20"/>
                <w:szCs w:val="20"/>
              </w:rPr>
              <w:t>Кураев А.В</w:t>
            </w:r>
            <w:r w:rsidRPr="0065150A">
              <w:rPr>
                <w:sz w:val="20"/>
                <w:szCs w:val="20"/>
              </w:rPr>
              <w:t xml:space="preserve"> Основы религиозных культур и светской этики. Программы общеобразовательных учреждений. 4 - 5 классы.</w:t>
            </w:r>
          </w:p>
        </w:tc>
        <w:tc>
          <w:tcPr>
            <w:tcW w:w="3060" w:type="dxa"/>
          </w:tcPr>
          <w:p w:rsidR="00434A5F" w:rsidRPr="0065150A" w:rsidRDefault="00434A5F" w:rsidP="009B1F3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Беглов А.Л., Саплина Е.В., Токарева Е.С. и др. </w:t>
            </w:r>
            <w:r>
              <w:rPr>
                <w:sz w:val="20"/>
                <w:szCs w:val="20"/>
              </w:rPr>
              <w:t>ОДНКНР</w:t>
            </w:r>
            <w:r w:rsidRPr="0065150A">
              <w:rPr>
                <w:sz w:val="20"/>
                <w:szCs w:val="20"/>
              </w:rPr>
              <w:t>. Основы мировых религиозных культур.</w:t>
            </w:r>
            <w:r>
              <w:rPr>
                <w:sz w:val="20"/>
                <w:szCs w:val="20"/>
              </w:rPr>
              <w:t xml:space="preserve"> 4 класс.</w:t>
            </w:r>
          </w:p>
          <w:p w:rsidR="00434A5F" w:rsidRPr="0065150A" w:rsidRDefault="00434A5F" w:rsidP="008356C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2017</w:t>
            </w:r>
            <w:r>
              <w:rPr>
                <w:sz w:val="20"/>
                <w:szCs w:val="20"/>
              </w:rPr>
              <w:t xml:space="preserve"> / 2018</w:t>
            </w:r>
          </w:p>
        </w:tc>
        <w:tc>
          <w:tcPr>
            <w:tcW w:w="3949" w:type="dxa"/>
            <w:vMerge w:val="restart"/>
          </w:tcPr>
          <w:p w:rsidR="00434A5F" w:rsidRPr="0065150A" w:rsidRDefault="00434A5F" w:rsidP="008356C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Основы религиозных культур и светской этики. Книга для учителя. 4 - 5 классы: справ.материалы для общеобразовательных учреждений / под ред. Кураева</w:t>
            </w:r>
          </w:p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Merge w:val="restart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5F0925">
        <w:trPr>
          <w:trHeight w:val="849"/>
        </w:trPr>
        <w:tc>
          <w:tcPr>
            <w:tcW w:w="900" w:type="dxa"/>
            <w:vMerge/>
          </w:tcPr>
          <w:p w:rsidR="00434A5F" w:rsidRPr="0065150A" w:rsidRDefault="00434A5F" w:rsidP="00835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434A5F" w:rsidRPr="0065150A" w:rsidRDefault="00434A5F" w:rsidP="00D5738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434A5F" w:rsidRPr="0065150A" w:rsidRDefault="00434A5F" w:rsidP="001942B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65150A" w:rsidRDefault="00434A5F" w:rsidP="008356C4">
            <w:pPr>
              <w:rPr>
                <w:sz w:val="20"/>
                <w:szCs w:val="20"/>
              </w:rPr>
            </w:pPr>
            <w:r w:rsidRPr="0065150A">
              <w:rPr>
                <w:noProof/>
                <w:sz w:val="20"/>
                <w:szCs w:val="20"/>
              </w:rPr>
              <w:t xml:space="preserve">Кураев А.В. </w:t>
            </w:r>
            <w:r>
              <w:rPr>
                <w:sz w:val="20"/>
                <w:szCs w:val="20"/>
              </w:rPr>
              <w:t xml:space="preserve">ОДНКНР. </w:t>
            </w:r>
            <w:r w:rsidRPr="0065150A">
              <w:rPr>
                <w:noProof/>
                <w:sz w:val="20"/>
                <w:szCs w:val="20"/>
              </w:rPr>
              <w:t>Основы православной культуры</w:t>
            </w:r>
            <w:r w:rsidRPr="0065150A">
              <w:rPr>
                <w:sz w:val="20"/>
                <w:szCs w:val="20"/>
              </w:rPr>
              <w:t>. 4 кл</w:t>
            </w:r>
            <w:r>
              <w:rPr>
                <w:sz w:val="20"/>
                <w:szCs w:val="20"/>
              </w:rPr>
              <w:t>асс</w:t>
            </w:r>
            <w:r w:rsidRPr="0065150A">
              <w:rPr>
                <w:sz w:val="20"/>
                <w:szCs w:val="20"/>
              </w:rPr>
              <w:t xml:space="preserve">. </w:t>
            </w:r>
          </w:p>
          <w:p w:rsidR="00434A5F" w:rsidRPr="0065150A" w:rsidRDefault="00434A5F" w:rsidP="009B1F3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2017</w:t>
            </w:r>
            <w:r>
              <w:rPr>
                <w:sz w:val="20"/>
                <w:szCs w:val="20"/>
              </w:rPr>
              <w:t xml:space="preserve"> / 2018 / 2019</w:t>
            </w:r>
            <w:r w:rsidRPr="0065150A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949" w:type="dxa"/>
            <w:vMerge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5F0925">
        <w:trPr>
          <w:trHeight w:val="1187"/>
        </w:trPr>
        <w:tc>
          <w:tcPr>
            <w:tcW w:w="900" w:type="dxa"/>
            <w:vMerge/>
          </w:tcPr>
          <w:p w:rsidR="00434A5F" w:rsidRPr="0065150A" w:rsidRDefault="00434A5F" w:rsidP="008356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434A5F" w:rsidRPr="0065150A" w:rsidRDefault="00434A5F" w:rsidP="00D5738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434A5F" w:rsidRPr="0065150A" w:rsidRDefault="00434A5F" w:rsidP="001942B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65150A" w:rsidRDefault="00434A5F" w:rsidP="008356C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Шемшурин А.А., Брунчукова Н.М., Демин Р.Н. и др. </w:t>
            </w:r>
            <w:r>
              <w:rPr>
                <w:sz w:val="20"/>
                <w:szCs w:val="20"/>
              </w:rPr>
              <w:t>ОДНКНР</w:t>
            </w:r>
            <w:r w:rsidRPr="0065150A">
              <w:rPr>
                <w:sz w:val="20"/>
                <w:szCs w:val="20"/>
              </w:rPr>
              <w:t>. Основы светской этики.</w:t>
            </w:r>
            <w:r>
              <w:rPr>
                <w:sz w:val="20"/>
                <w:szCs w:val="20"/>
              </w:rPr>
              <w:t xml:space="preserve"> 4 класс.</w:t>
            </w:r>
          </w:p>
          <w:p w:rsidR="00434A5F" w:rsidRPr="0065150A" w:rsidRDefault="00434A5F" w:rsidP="009B1F3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2014.</w:t>
            </w:r>
          </w:p>
        </w:tc>
        <w:tc>
          <w:tcPr>
            <w:tcW w:w="3949" w:type="dxa"/>
            <w:vMerge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DC1F13">
        <w:trPr>
          <w:trHeight w:val="424"/>
        </w:trPr>
        <w:tc>
          <w:tcPr>
            <w:tcW w:w="15649" w:type="dxa"/>
            <w:gridSpan w:val="6"/>
            <w:vAlign w:val="center"/>
          </w:tcPr>
          <w:p w:rsidR="00434A5F" w:rsidRPr="00DC1F13" w:rsidRDefault="00434A5F" w:rsidP="00DC1F13">
            <w:pPr>
              <w:jc w:val="center"/>
              <w:rPr>
                <w:b/>
                <w:sz w:val="20"/>
                <w:szCs w:val="20"/>
              </w:rPr>
            </w:pPr>
            <w:r w:rsidRPr="00DC1F13">
              <w:rPr>
                <w:b/>
                <w:sz w:val="20"/>
                <w:szCs w:val="20"/>
              </w:rPr>
              <w:t>Русский родной язык</w:t>
            </w:r>
          </w:p>
        </w:tc>
      </w:tr>
      <w:tr w:rsidR="00434A5F" w:rsidRPr="0065150A" w:rsidTr="005F0925">
        <w:trPr>
          <w:trHeight w:val="1187"/>
        </w:trPr>
        <w:tc>
          <w:tcPr>
            <w:tcW w:w="900" w:type="dxa"/>
          </w:tcPr>
          <w:p w:rsidR="00434A5F" w:rsidRPr="00845B0D" w:rsidRDefault="00434A5F" w:rsidP="001677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:rsidR="00434A5F" w:rsidRPr="00845B0D" w:rsidRDefault="00434A5F" w:rsidP="00167765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Русский родной язык</w:t>
            </w:r>
          </w:p>
        </w:tc>
        <w:tc>
          <w:tcPr>
            <w:tcW w:w="2700" w:type="dxa"/>
          </w:tcPr>
          <w:p w:rsidR="00434A5F" w:rsidRPr="00845B0D" w:rsidRDefault="00434A5F" w:rsidP="00167765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845B0D" w:rsidRDefault="00434A5F" w:rsidP="0016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Киберева Л.В., Мелихова Г.И.,</w:t>
            </w:r>
            <w:r w:rsidRPr="00845B0D">
              <w:rPr>
                <w:sz w:val="20"/>
                <w:szCs w:val="20"/>
              </w:rPr>
              <w:t xml:space="preserve"> Русский</w:t>
            </w:r>
            <w:r>
              <w:rPr>
                <w:sz w:val="20"/>
                <w:szCs w:val="20"/>
              </w:rPr>
              <w:t xml:space="preserve"> родной язык. 2</w:t>
            </w:r>
            <w:r w:rsidRPr="00845B0D">
              <w:rPr>
                <w:sz w:val="20"/>
                <w:szCs w:val="20"/>
              </w:rPr>
              <w:t xml:space="preserve"> класс.русское слово, 2019</w:t>
            </w:r>
          </w:p>
        </w:tc>
        <w:tc>
          <w:tcPr>
            <w:tcW w:w="3949" w:type="dxa"/>
          </w:tcPr>
          <w:p w:rsidR="00434A5F" w:rsidRPr="004B7E01" w:rsidRDefault="00434A5F" w:rsidP="00167765">
            <w:pPr>
              <w:rPr>
                <w:color w:val="E36C0A"/>
                <w:sz w:val="20"/>
                <w:szCs w:val="20"/>
              </w:rPr>
            </w:pPr>
          </w:p>
        </w:tc>
        <w:tc>
          <w:tcPr>
            <w:tcW w:w="3240" w:type="dxa"/>
          </w:tcPr>
          <w:p w:rsidR="00434A5F" w:rsidRPr="0065150A" w:rsidRDefault="00434A5F" w:rsidP="000F08D2">
            <w:pPr>
              <w:jc w:val="center"/>
              <w:rPr>
                <w:sz w:val="20"/>
                <w:szCs w:val="20"/>
              </w:rPr>
            </w:pPr>
          </w:p>
        </w:tc>
      </w:tr>
    </w:tbl>
    <w:p w:rsidR="00434A5F" w:rsidRPr="0065150A" w:rsidRDefault="00434A5F" w:rsidP="00ED088A">
      <w:pPr>
        <w:rPr>
          <w:b/>
          <w:sz w:val="28"/>
          <w:szCs w:val="28"/>
        </w:rPr>
      </w:pPr>
    </w:p>
    <w:p w:rsidR="00434A5F" w:rsidRPr="0065150A" w:rsidRDefault="00434A5F" w:rsidP="000E2F23">
      <w:pPr>
        <w:jc w:val="center"/>
        <w:rPr>
          <w:b/>
          <w:sz w:val="28"/>
          <w:szCs w:val="28"/>
        </w:rPr>
      </w:pPr>
      <w:r w:rsidRPr="0065150A">
        <w:rPr>
          <w:b/>
          <w:sz w:val="28"/>
          <w:szCs w:val="28"/>
        </w:rPr>
        <w:t>Основное общее образование</w:t>
      </w:r>
    </w:p>
    <w:tbl>
      <w:tblPr>
        <w:tblW w:w="1532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1980"/>
        <w:gridCol w:w="2700"/>
        <w:gridCol w:w="3060"/>
        <w:gridCol w:w="3769"/>
        <w:gridCol w:w="2918"/>
      </w:tblGrid>
      <w:tr w:rsidR="00434A5F" w:rsidRPr="0065150A" w:rsidTr="005F0925">
        <w:tc>
          <w:tcPr>
            <w:tcW w:w="900" w:type="dxa"/>
            <w:vAlign w:val="center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Класс</w:t>
            </w:r>
          </w:p>
        </w:tc>
        <w:tc>
          <w:tcPr>
            <w:tcW w:w="1980" w:type="dxa"/>
            <w:vAlign w:val="center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Предмет</w:t>
            </w:r>
          </w:p>
        </w:tc>
        <w:tc>
          <w:tcPr>
            <w:tcW w:w="2700" w:type="dxa"/>
            <w:vAlign w:val="center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Учебная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</w:t>
            </w:r>
          </w:p>
        </w:tc>
        <w:tc>
          <w:tcPr>
            <w:tcW w:w="3060" w:type="dxa"/>
            <w:vAlign w:val="center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Учебник</w:t>
            </w:r>
          </w:p>
        </w:tc>
        <w:tc>
          <w:tcPr>
            <w:tcW w:w="3769" w:type="dxa"/>
            <w:vAlign w:val="center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Методические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пособия для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учителя</w:t>
            </w:r>
          </w:p>
        </w:tc>
        <w:tc>
          <w:tcPr>
            <w:tcW w:w="2918" w:type="dxa"/>
            <w:vAlign w:val="center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Дидактические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пособия для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учащихся</w:t>
            </w:r>
          </w:p>
        </w:tc>
      </w:tr>
      <w:tr w:rsidR="00434A5F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9A055C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Образовательная область «</w:t>
            </w:r>
            <w:r>
              <w:rPr>
                <w:b/>
                <w:sz w:val="20"/>
                <w:szCs w:val="20"/>
              </w:rPr>
              <w:t>Русский язык и литература</w:t>
            </w:r>
            <w:r w:rsidRPr="0065150A">
              <w:rPr>
                <w:b/>
                <w:sz w:val="20"/>
                <w:szCs w:val="20"/>
              </w:rPr>
              <w:t>»</w:t>
            </w:r>
          </w:p>
        </w:tc>
      </w:tr>
      <w:tr w:rsidR="00434A5F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Русский язык</w:t>
            </w:r>
          </w:p>
        </w:tc>
      </w:tr>
      <w:tr w:rsidR="00434A5F" w:rsidRPr="0065150A" w:rsidTr="005F0925">
        <w:tc>
          <w:tcPr>
            <w:tcW w:w="900" w:type="dxa"/>
          </w:tcPr>
          <w:p w:rsidR="00434A5F" w:rsidRPr="0065150A" w:rsidRDefault="00434A5F" w:rsidP="0047317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:rsidR="00434A5F" w:rsidRPr="0065150A" w:rsidRDefault="00434A5F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B826D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«Русский язык». 5-9 кл. </w:t>
            </w:r>
          </w:p>
          <w:p w:rsidR="00434A5F" w:rsidRPr="0065150A" w:rsidRDefault="00434A5F" w:rsidP="00B826D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/Ладыженская Т.А.,</w:t>
            </w:r>
          </w:p>
          <w:p w:rsidR="00434A5F" w:rsidRPr="0065150A" w:rsidRDefault="00434A5F" w:rsidP="00B826D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Баранов М.Т. и др.</w:t>
            </w:r>
          </w:p>
        </w:tc>
        <w:tc>
          <w:tcPr>
            <w:tcW w:w="3060" w:type="dxa"/>
          </w:tcPr>
          <w:p w:rsidR="00434A5F" w:rsidRPr="0065150A" w:rsidRDefault="00434A5F" w:rsidP="000E7A3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Ладыженская Т.А.,Баранов М.Т. и др.Русский язык. 5 кл. в 2-х ч. М.: Просвещение, 2013/2017.</w:t>
            </w:r>
          </w:p>
        </w:tc>
        <w:tc>
          <w:tcPr>
            <w:tcW w:w="3769" w:type="dxa"/>
          </w:tcPr>
          <w:p w:rsidR="00434A5F" w:rsidRPr="0065150A" w:rsidRDefault="00434A5F" w:rsidP="006835F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Карасева И. В. Поурочные планы по учебнику Т.А. Ладыженской. «Русский язык». 5 кл. Волгоград: Учитель, 2009.</w:t>
            </w:r>
          </w:p>
        </w:tc>
        <w:tc>
          <w:tcPr>
            <w:tcW w:w="2918" w:type="dxa"/>
          </w:tcPr>
          <w:p w:rsidR="00434A5F" w:rsidRPr="0065150A" w:rsidRDefault="00434A5F" w:rsidP="00AE5546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6 </w:t>
            </w:r>
          </w:p>
        </w:tc>
        <w:tc>
          <w:tcPr>
            <w:tcW w:w="1980" w:type="dxa"/>
          </w:tcPr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</w:tc>
        <w:tc>
          <w:tcPr>
            <w:tcW w:w="2700" w:type="dxa"/>
          </w:tcPr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«Русский язык». 5-9 кл. </w:t>
            </w:r>
          </w:p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/Ладыженская Т.А.,</w:t>
            </w:r>
          </w:p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Баранов М.Т. и др.</w:t>
            </w:r>
          </w:p>
        </w:tc>
        <w:tc>
          <w:tcPr>
            <w:tcW w:w="3060" w:type="dxa"/>
          </w:tcPr>
          <w:p w:rsidR="00434A5F" w:rsidRPr="0065150A" w:rsidRDefault="00434A5F" w:rsidP="00D6298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Баранов М.Т. Ладыженская Т.А. </w:t>
            </w:r>
            <w:r>
              <w:rPr>
                <w:sz w:val="20"/>
                <w:szCs w:val="20"/>
              </w:rPr>
              <w:t xml:space="preserve">и </w:t>
            </w:r>
            <w:r w:rsidRPr="0065150A">
              <w:rPr>
                <w:sz w:val="20"/>
                <w:szCs w:val="20"/>
              </w:rPr>
              <w:t xml:space="preserve"> др. Русский язык. 6 кл. в 2-х ч. </w:t>
            </w:r>
          </w:p>
          <w:p w:rsidR="00434A5F" w:rsidRPr="0065150A" w:rsidRDefault="00434A5F" w:rsidP="006872B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2014/2017</w:t>
            </w:r>
          </w:p>
        </w:tc>
        <w:tc>
          <w:tcPr>
            <w:tcW w:w="3769" w:type="dxa"/>
          </w:tcPr>
          <w:p w:rsidR="00434A5F" w:rsidRPr="0065150A" w:rsidRDefault="00434A5F" w:rsidP="006835F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Богданова Г.А. Уроки рус</w:t>
            </w:r>
            <w:r>
              <w:rPr>
                <w:sz w:val="20"/>
                <w:szCs w:val="20"/>
              </w:rPr>
              <w:t>с</w:t>
            </w:r>
            <w:r w:rsidRPr="0065150A">
              <w:rPr>
                <w:sz w:val="20"/>
                <w:szCs w:val="20"/>
              </w:rPr>
              <w:t xml:space="preserve">кого языка в 6 кл. Книга для учителя. М.: </w:t>
            </w:r>
            <w:r>
              <w:rPr>
                <w:sz w:val="20"/>
                <w:szCs w:val="20"/>
              </w:rPr>
              <w:t>П</w:t>
            </w:r>
            <w:r w:rsidRPr="0065150A">
              <w:rPr>
                <w:sz w:val="20"/>
                <w:szCs w:val="20"/>
              </w:rPr>
              <w:t>росвещение, 2011.</w:t>
            </w:r>
          </w:p>
        </w:tc>
        <w:tc>
          <w:tcPr>
            <w:tcW w:w="2918" w:type="dxa"/>
          </w:tcPr>
          <w:p w:rsidR="00434A5F" w:rsidRPr="0065150A" w:rsidRDefault="00434A5F" w:rsidP="003733C4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c>
          <w:tcPr>
            <w:tcW w:w="900" w:type="dxa"/>
          </w:tcPr>
          <w:p w:rsidR="00434A5F" w:rsidRPr="0065150A" w:rsidRDefault="00434A5F" w:rsidP="00A82C3B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</w:t>
            </w:r>
          </w:p>
        </w:tc>
        <w:tc>
          <w:tcPr>
            <w:tcW w:w="1980" w:type="dxa"/>
          </w:tcPr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</w:tc>
        <w:tc>
          <w:tcPr>
            <w:tcW w:w="2700" w:type="dxa"/>
          </w:tcPr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«Русский язык». 5-9 кл. </w:t>
            </w:r>
          </w:p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/Ладыженская Т.А.,</w:t>
            </w:r>
          </w:p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Баранов М.Т. и др.</w:t>
            </w:r>
          </w:p>
        </w:tc>
        <w:tc>
          <w:tcPr>
            <w:tcW w:w="3060" w:type="dxa"/>
          </w:tcPr>
          <w:p w:rsidR="00434A5F" w:rsidRPr="0065150A" w:rsidRDefault="00434A5F" w:rsidP="006872B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Баранов М.Т. Ладыженская Т.А. и др. Русский язык. 7 кл.  </w:t>
            </w:r>
          </w:p>
          <w:p w:rsidR="00434A5F" w:rsidRPr="0065150A" w:rsidRDefault="00434A5F" w:rsidP="006872B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2014/2017</w:t>
            </w:r>
          </w:p>
        </w:tc>
        <w:tc>
          <w:tcPr>
            <w:tcW w:w="3769" w:type="dxa"/>
          </w:tcPr>
          <w:p w:rsidR="00434A5F" w:rsidRPr="0065150A" w:rsidRDefault="00434A5F" w:rsidP="006835F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Егорова Н.В.Поурочные разработки по русскому языку к учебнику М. Т. Баранов «Русский язык». 7 кл. М.: ВАКО, 2010.</w:t>
            </w:r>
          </w:p>
        </w:tc>
        <w:tc>
          <w:tcPr>
            <w:tcW w:w="2918" w:type="dxa"/>
          </w:tcPr>
          <w:p w:rsidR="00434A5F" w:rsidRPr="0065150A" w:rsidRDefault="00434A5F" w:rsidP="00687BFF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8</w:t>
            </w:r>
          </w:p>
        </w:tc>
        <w:tc>
          <w:tcPr>
            <w:tcW w:w="1980" w:type="dxa"/>
          </w:tcPr>
          <w:p w:rsidR="00434A5F" w:rsidRPr="0065150A" w:rsidRDefault="00434A5F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B826D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«Русский язык». 5-9 кл. </w:t>
            </w:r>
          </w:p>
          <w:p w:rsidR="00434A5F" w:rsidRPr="0065150A" w:rsidRDefault="00434A5F" w:rsidP="00B826D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/Ладыженская Т. А.,</w:t>
            </w:r>
          </w:p>
          <w:p w:rsidR="00434A5F" w:rsidRPr="0065150A" w:rsidRDefault="00434A5F" w:rsidP="00B826D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Баранов М. Т. и др.</w:t>
            </w:r>
          </w:p>
        </w:tc>
        <w:tc>
          <w:tcPr>
            <w:tcW w:w="3060" w:type="dxa"/>
          </w:tcPr>
          <w:p w:rsidR="00434A5F" w:rsidRPr="0065150A" w:rsidRDefault="00434A5F" w:rsidP="00B33A8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Тростенцова Л.А., Ладыженская Т.А. и др.</w:t>
            </w:r>
          </w:p>
          <w:p w:rsidR="00434A5F" w:rsidRPr="0065150A" w:rsidRDefault="00434A5F" w:rsidP="00B33A8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язык. 8 класс</w:t>
            </w:r>
          </w:p>
          <w:p w:rsidR="00434A5F" w:rsidRPr="0065150A" w:rsidRDefault="00434A5F" w:rsidP="00B33A8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2016</w:t>
            </w:r>
          </w:p>
        </w:tc>
        <w:tc>
          <w:tcPr>
            <w:tcW w:w="3769" w:type="dxa"/>
          </w:tcPr>
          <w:p w:rsidR="00434A5F" w:rsidRPr="0065150A" w:rsidRDefault="00434A5F" w:rsidP="00AE554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Егорова Н. В. Поурочные разработки по русскому языку к учебнику С. Г. Бархударова,С. Е. Крючкова. «Русский язык». 8 кл. М.: ВАКО, 2010.</w:t>
            </w:r>
          </w:p>
          <w:p w:rsidR="00434A5F" w:rsidRPr="0065150A" w:rsidRDefault="00434A5F" w:rsidP="00AE5546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34A5F" w:rsidRPr="0065150A" w:rsidRDefault="00434A5F" w:rsidP="00687BFF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«Русский язык». 5-9 кл. </w:t>
            </w: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/Ладыженская Т. А.,</w:t>
            </w: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Баранов М. Т. и др.</w:t>
            </w:r>
          </w:p>
        </w:tc>
        <w:tc>
          <w:tcPr>
            <w:tcW w:w="3060" w:type="dxa"/>
          </w:tcPr>
          <w:p w:rsidR="00434A5F" w:rsidRPr="0065150A" w:rsidRDefault="00434A5F" w:rsidP="005C697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Тростенцова Л.А., Ладыженская Т.А. и др. Русский язык. 9 класс. М.: Просвещение, 2016/2017</w:t>
            </w:r>
          </w:p>
        </w:tc>
        <w:tc>
          <w:tcPr>
            <w:tcW w:w="3769" w:type="dxa"/>
          </w:tcPr>
          <w:p w:rsidR="00434A5F" w:rsidRPr="0065150A" w:rsidRDefault="00434A5F" w:rsidP="006835F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Тропкина Л.А. Поурочные планы по учебнику С.Г. Бархударова и др. «Русский язык». 9 кл. Волгоград: Учитель, 2011.</w:t>
            </w:r>
          </w:p>
        </w:tc>
        <w:tc>
          <w:tcPr>
            <w:tcW w:w="2918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</w:p>
        </w:tc>
      </w:tr>
      <w:tr w:rsidR="00434A5F" w:rsidRPr="004B7E01" w:rsidTr="00252A15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845B0D" w:rsidRDefault="00434A5F" w:rsidP="00252A15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Литература</w:t>
            </w:r>
          </w:p>
        </w:tc>
      </w:tr>
      <w:tr w:rsidR="00434A5F" w:rsidRPr="004B7E01" w:rsidTr="005F0925">
        <w:tc>
          <w:tcPr>
            <w:tcW w:w="900" w:type="dxa"/>
          </w:tcPr>
          <w:p w:rsidR="00434A5F" w:rsidRPr="0065150A" w:rsidRDefault="00434A5F" w:rsidP="00F15C4A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5 </w:t>
            </w:r>
          </w:p>
        </w:tc>
        <w:tc>
          <w:tcPr>
            <w:tcW w:w="1980" w:type="dxa"/>
          </w:tcPr>
          <w:p w:rsidR="00434A5F" w:rsidRPr="0065150A" w:rsidRDefault="00434A5F" w:rsidP="00F15C4A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Литература</w:t>
            </w:r>
          </w:p>
          <w:p w:rsidR="00434A5F" w:rsidRPr="0065150A" w:rsidRDefault="00434A5F" w:rsidP="00F15C4A">
            <w:pPr>
              <w:jc w:val="center"/>
              <w:rPr>
                <w:sz w:val="20"/>
                <w:szCs w:val="20"/>
              </w:rPr>
            </w:pPr>
          </w:p>
          <w:p w:rsidR="00434A5F" w:rsidRPr="0065150A" w:rsidRDefault="00434A5F" w:rsidP="00F15C4A">
            <w:pPr>
              <w:jc w:val="center"/>
              <w:rPr>
                <w:sz w:val="20"/>
                <w:szCs w:val="20"/>
              </w:rPr>
            </w:pPr>
          </w:p>
          <w:p w:rsidR="00434A5F" w:rsidRPr="0065150A" w:rsidRDefault="00434A5F" w:rsidP="00F15C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F15C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по литературе для 5-9 кл. /Под ред. Коровиной </w:t>
            </w:r>
          </w:p>
          <w:p w:rsidR="00434A5F" w:rsidRPr="0065150A" w:rsidRDefault="00434A5F" w:rsidP="00F15C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В.Я. </w:t>
            </w:r>
          </w:p>
        </w:tc>
        <w:tc>
          <w:tcPr>
            <w:tcW w:w="3060" w:type="dxa"/>
          </w:tcPr>
          <w:p w:rsidR="00434A5F" w:rsidRPr="0065150A" w:rsidRDefault="00434A5F" w:rsidP="00F15C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Коровина В.Я. и др.</w:t>
            </w:r>
          </w:p>
          <w:p w:rsidR="00434A5F" w:rsidRPr="0065150A" w:rsidRDefault="00434A5F" w:rsidP="00F15C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Литература. 5 кл. Ч. 1,2. </w:t>
            </w:r>
          </w:p>
          <w:p w:rsidR="00434A5F" w:rsidRPr="0065150A" w:rsidRDefault="00434A5F" w:rsidP="00F15C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2015.</w:t>
            </w:r>
          </w:p>
        </w:tc>
        <w:tc>
          <w:tcPr>
            <w:tcW w:w="3769" w:type="dxa"/>
          </w:tcPr>
          <w:p w:rsidR="00434A5F" w:rsidRPr="0065150A" w:rsidRDefault="00434A5F" w:rsidP="00F15C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Золотарева И.В., Егорова Н.В.Универсальные поурочные разработки по литературе: 5 класс. -  М.: ВАКО, 2012.</w:t>
            </w:r>
          </w:p>
        </w:tc>
        <w:tc>
          <w:tcPr>
            <w:tcW w:w="2918" w:type="dxa"/>
          </w:tcPr>
          <w:p w:rsidR="00434A5F" w:rsidRPr="004B7E01" w:rsidRDefault="00434A5F" w:rsidP="000E4EA5">
            <w:pPr>
              <w:rPr>
                <w:color w:val="E36C0A"/>
                <w:sz w:val="20"/>
                <w:szCs w:val="20"/>
              </w:rPr>
            </w:pPr>
          </w:p>
        </w:tc>
      </w:tr>
      <w:tr w:rsidR="00434A5F" w:rsidRPr="004B7E01" w:rsidTr="005F0925">
        <w:tc>
          <w:tcPr>
            <w:tcW w:w="900" w:type="dxa"/>
          </w:tcPr>
          <w:p w:rsidR="00434A5F" w:rsidRPr="0065150A" w:rsidRDefault="00434A5F" w:rsidP="00A40BB4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6 </w:t>
            </w:r>
          </w:p>
        </w:tc>
        <w:tc>
          <w:tcPr>
            <w:tcW w:w="1980" w:type="dxa"/>
          </w:tcPr>
          <w:p w:rsidR="00434A5F" w:rsidRPr="0065150A" w:rsidRDefault="00434A5F" w:rsidP="00A40BB4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Литература</w:t>
            </w:r>
          </w:p>
        </w:tc>
        <w:tc>
          <w:tcPr>
            <w:tcW w:w="2700" w:type="dxa"/>
          </w:tcPr>
          <w:p w:rsidR="00434A5F" w:rsidRPr="0065150A" w:rsidRDefault="00434A5F" w:rsidP="00A40BB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по литературе для 5-9 кл. /Под ред. Коровиной </w:t>
            </w:r>
          </w:p>
          <w:p w:rsidR="00434A5F" w:rsidRPr="0065150A" w:rsidRDefault="00434A5F" w:rsidP="00A40BB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В.Я. </w:t>
            </w:r>
          </w:p>
        </w:tc>
        <w:tc>
          <w:tcPr>
            <w:tcW w:w="3060" w:type="dxa"/>
          </w:tcPr>
          <w:p w:rsidR="00434A5F" w:rsidRPr="0065150A" w:rsidRDefault="00434A5F" w:rsidP="00A40BB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Коровина В.Я. и др.</w:t>
            </w:r>
          </w:p>
          <w:p w:rsidR="00434A5F" w:rsidRPr="0065150A" w:rsidRDefault="00434A5F" w:rsidP="00A40BB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Литература. 6 кл. Ч. 1,2. </w:t>
            </w:r>
          </w:p>
          <w:p w:rsidR="00434A5F" w:rsidRPr="0065150A" w:rsidRDefault="00434A5F" w:rsidP="00A40BB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2014.</w:t>
            </w:r>
          </w:p>
        </w:tc>
        <w:tc>
          <w:tcPr>
            <w:tcW w:w="3769" w:type="dxa"/>
          </w:tcPr>
          <w:p w:rsidR="00434A5F" w:rsidRPr="0065150A" w:rsidRDefault="00434A5F" w:rsidP="00A40BB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С.Б.Шадрина Литература. </w:t>
            </w:r>
            <w:r>
              <w:rPr>
                <w:sz w:val="20"/>
                <w:szCs w:val="20"/>
              </w:rPr>
              <w:t>П</w:t>
            </w:r>
            <w:r w:rsidRPr="0065150A">
              <w:rPr>
                <w:sz w:val="20"/>
                <w:szCs w:val="20"/>
              </w:rPr>
              <w:t>ланы: 6 класс. Волгоград, «Учитель», 2013</w:t>
            </w:r>
          </w:p>
        </w:tc>
        <w:tc>
          <w:tcPr>
            <w:tcW w:w="2918" w:type="dxa"/>
          </w:tcPr>
          <w:p w:rsidR="00434A5F" w:rsidRPr="004B7E01" w:rsidRDefault="00434A5F" w:rsidP="000E4EA5">
            <w:pPr>
              <w:rPr>
                <w:color w:val="E36C0A"/>
                <w:sz w:val="20"/>
                <w:szCs w:val="20"/>
              </w:rPr>
            </w:pPr>
          </w:p>
        </w:tc>
      </w:tr>
      <w:tr w:rsidR="00434A5F" w:rsidRPr="004B7E01" w:rsidTr="005F0925">
        <w:tc>
          <w:tcPr>
            <w:tcW w:w="900" w:type="dxa"/>
          </w:tcPr>
          <w:p w:rsidR="00434A5F" w:rsidRPr="0065150A" w:rsidRDefault="00434A5F" w:rsidP="00A0657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</w:t>
            </w:r>
          </w:p>
        </w:tc>
        <w:tc>
          <w:tcPr>
            <w:tcW w:w="1980" w:type="dxa"/>
          </w:tcPr>
          <w:p w:rsidR="00434A5F" w:rsidRPr="0065150A" w:rsidRDefault="00434A5F" w:rsidP="00A0657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Литература</w:t>
            </w:r>
          </w:p>
        </w:tc>
        <w:tc>
          <w:tcPr>
            <w:tcW w:w="2700" w:type="dxa"/>
          </w:tcPr>
          <w:p w:rsidR="00434A5F" w:rsidRPr="0065150A" w:rsidRDefault="00434A5F" w:rsidP="00A0657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по литературе для 5-9 кл. /Под ред. Коровиной </w:t>
            </w:r>
          </w:p>
          <w:p w:rsidR="00434A5F" w:rsidRPr="0065150A" w:rsidRDefault="00434A5F" w:rsidP="00A0657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В.Я. </w:t>
            </w:r>
          </w:p>
        </w:tc>
        <w:tc>
          <w:tcPr>
            <w:tcW w:w="3060" w:type="dxa"/>
          </w:tcPr>
          <w:p w:rsidR="00434A5F" w:rsidRPr="0065150A" w:rsidRDefault="00434A5F" w:rsidP="00A0657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Коровина В.Я. и др.</w:t>
            </w:r>
          </w:p>
          <w:p w:rsidR="00434A5F" w:rsidRPr="0065150A" w:rsidRDefault="00434A5F" w:rsidP="00A0657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Литература. 7 кл. Ч. 1,2.</w:t>
            </w:r>
          </w:p>
          <w:p w:rsidR="00434A5F" w:rsidRPr="0065150A" w:rsidRDefault="00434A5F" w:rsidP="00A0657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2017.</w:t>
            </w:r>
          </w:p>
        </w:tc>
        <w:tc>
          <w:tcPr>
            <w:tcW w:w="3769" w:type="dxa"/>
          </w:tcPr>
          <w:p w:rsidR="00434A5F" w:rsidRPr="0065150A" w:rsidRDefault="00434A5F" w:rsidP="00A0657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Золотарева И.В., Егорова Н. В</w:t>
            </w:r>
            <w:r>
              <w:rPr>
                <w:sz w:val="20"/>
                <w:szCs w:val="20"/>
              </w:rPr>
              <w:t xml:space="preserve">. </w:t>
            </w:r>
            <w:r w:rsidRPr="0065150A">
              <w:rPr>
                <w:sz w:val="20"/>
                <w:szCs w:val="20"/>
              </w:rPr>
              <w:t xml:space="preserve">Поурочные разработки по литературе к учебнику В. Я. Коровиной. 7 кл. </w:t>
            </w:r>
          </w:p>
          <w:p w:rsidR="00434A5F" w:rsidRPr="0065150A" w:rsidRDefault="00434A5F" w:rsidP="00A0657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ВАКО, 2008</w:t>
            </w:r>
          </w:p>
        </w:tc>
        <w:tc>
          <w:tcPr>
            <w:tcW w:w="2918" w:type="dxa"/>
          </w:tcPr>
          <w:p w:rsidR="00434A5F" w:rsidRPr="004B7E01" w:rsidRDefault="00434A5F" w:rsidP="000E4EA5">
            <w:pPr>
              <w:rPr>
                <w:color w:val="E36C0A"/>
                <w:sz w:val="20"/>
                <w:szCs w:val="20"/>
              </w:rPr>
            </w:pPr>
          </w:p>
        </w:tc>
      </w:tr>
      <w:tr w:rsidR="00434A5F" w:rsidRPr="004B7E01" w:rsidTr="005F0925">
        <w:tc>
          <w:tcPr>
            <w:tcW w:w="900" w:type="dxa"/>
          </w:tcPr>
          <w:p w:rsidR="00434A5F" w:rsidRPr="0065150A" w:rsidRDefault="00434A5F" w:rsidP="00105FB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8  </w:t>
            </w:r>
          </w:p>
        </w:tc>
        <w:tc>
          <w:tcPr>
            <w:tcW w:w="1980" w:type="dxa"/>
          </w:tcPr>
          <w:p w:rsidR="00434A5F" w:rsidRPr="0065150A" w:rsidRDefault="00434A5F" w:rsidP="00105FB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Литература</w:t>
            </w:r>
          </w:p>
        </w:tc>
        <w:tc>
          <w:tcPr>
            <w:tcW w:w="2700" w:type="dxa"/>
          </w:tcPr>
          <w:p w:rsidR="00434A5F" w:rsidRPr="0065150A" w:rsidRDefault="00434A5F" w:rsidP="00105FB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по литературе для 5-9 кл. /под ред. Коровиной </w:t>
            </w:r>
          </w:p>
          <w:p w:rsidR="00434A5F" w:rsidRPr="0065150A" w:rsidRDefault="00434A5F" w:rsidP="00105FB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В.Я. </w:t>
            </w:r>
          </w:p>
        </w:tc>
        <w:tc>
          <w:tcPr>
            <w:tcW w:w="3060" w:type="dxa"/>
          </w:tcPr>
          <w:p w:rsidR="00434A5F" w:rsidRPr="0065150A" w:rsidRDefault="00434A5F" w:rsidP="00105FB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Коровина В.Я. и др.</w:t>
            </w:r>
          </w:p>
          <w:p w:rsidR="00434A5F" w:rsidRPr="0065150A" w:rsidRDefault="00434A5F" w:rsidP="00105FB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Литература. 8 кл. Ч. 1,2. </w:t>
            </w:r>
          </w:p>
          <w:p w:rsidR="00434A5F" w:rsidRPr="0065150A" w:rsidRDefault="00434A5F" w:rsidP="00105FB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2015/2018.</w:t>
            </w:r>
          </w:p>
        </w:tc>
        <w:tc>
          <w:tcPr>
            <w:tcW w:w="3769" w:type="dxa"/>
          </w:tcPr>
          <w:p w:rsidR="00434A5F" w:rsidRPr="0065150A" w:rsidRDefault="00434A5F" w:rsidP="00105FB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Беляева Н.В.</w:t>
            </w:r>
          </w:p>
          <w:p w:rsidR="00434A5F" w:rsidRPr="0065150A" w:rsidRDefault="00434A5F" w:rsidP="00105FB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Уроки литературы в 8 классе. Книга для учителя. - М. Просвещение, 2011.</w:t>
            </w:r>
          </w:p>
          <w:p w:rsidR="00434A5F" w:rsidRPr="0065150A" w:rsidRDefault="00434A5F" w:rsidP="00105FB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Егорова Н. В</w:t>
            </w:r>
          </w:p>
          <w:p w:rsidR="00434A5F" w:rsidRPr="0065150A" w:rsidRDefault="00434A5F" w:rsidP="00105FB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Поурочные разработки по литературе к учебнику </w:t>
            </w:r>
          </w:p>
          <w:p w:rsidR="00434A5F" w:rsidRPr="0065150A" w:rsidRDefault="00434A5F" w:rsidP="00105FB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В. Я. Коровиной. 8 кл. </w:t>
            </w:r>
          </w:p>
          <w:p w:rsidR="00434A5F" w:rsidRPr="0065150A" w:rsidRDefault="00434A5F" w:rsidP="00105FB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ВАКО, 2008</w:t>
            </w:r>
          </w:p>
        </w:tc>
        <w:tc>
          <w:tcPr>
            <w:tcW w:w="2918" w:type="dxa"/>
          </w:tcPr>
          <w:p w:rsidR="00434A5F" w:rsidRPr="004B7E01" w:rsidRDefault="00434A5F" w:rsidP="000E4EA5">
            <w:pPr>
              <w:rPr>
                <w:color w:val="E36C0A"/>
                <w:sz w:val="20"/>
                <w:szCs w:val="20"/>
              </w:rPr>
            </w:pPr>
          </w:p>
        </w:tc>
      </w:tr>
      <w:tr w:rsidR="00434A5F" w:rsidRPr="004B7E01" w:rsidTr="005F0925">
        <w:tc>
          <w:tcPr>
            <w:tcW w:w="900" w:type="dxa"/>
          </w:tcPr>
          <w:p w:rsidR="00434A5F" w:rsidRPr="0065150A" w:rsidRDefault="00434A5F" w:rsidP="007613E9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34A5F" w:rsidRPr="0065150A" w:rsidRDefault="00434A5F" w:rsidP="007613E9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Литература</w:t>
            </w:r>
          </w:p>
        </w:tc>
        <w:tc>
          <w:tcPr>
            <w:tcW w:w="2700" w:type="dxa"/>
          </w:tcPr>
          <w:p w:rsidR="00434A5F" w:rsidRPr="0065150A" w:rsidRDefault="00434A5F" w:rsidP="007613E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по литературе для 5-11 кл. /под ред. Коровиной </w:t>
            </w:r>
          </w:p>
          <w:p w:rsidR="00434A5F" w:rsidRPr="0065150A" w:rsidRDefault="00434A5F" w:rsidP="007613E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В.Я. </w:t>
            </w:r>
          </w:p>
        </w:tc>
        <w:tc>
          <w:tcPr>
            <w:tcW w:w="3060" w:type="dxa"/>
          </w:tcPr>
          <w:p w:rsidR="00434A5F" w:rsidRPr="0065150A" w:rsidRDefault="00434A5F" w:rsidP="007613E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Коровина В.Я. и др.</w:t>
            </w:r>
          </w:p>
          <w:p w:rsidR="00434A5F" w:rsidRPr="0065150A" w:rsidRDefault="00434A5F" w:rsidP="007613E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Литература. Ч. 1,2. 9 кл. М.: Просвещение, 2014.</w:t>
            </w:r>
          </w:p>
        </w:tc>
        <w:tc>
          <w:tcPr>
            <w:tcW w:w="3769" w:type="dxa"/>
          </w:tcPr>
          <w:p w:rsidR="00434A5F" w:rsidRPr="0065150A" w:rsidRDefault="00434A5F" w:rsidP="007613E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Золотарева И.В., </w:t>
            </w:r>
          </w:p>
          <w:p w:rsidR="00434A5F" w:rsidRPr="0065150A" w:rsidRDefault="00434A5F" w:rsidP="007613E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Егорова Н. В</w:t>
            </w:r>
          </w:p>
          <w:p w:rsidR="00434A5F" w:rsidRPr="0065150A" w:rsidRDefault="00434A5F" w:rsidP="007613E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Поурочные разработки по литературе к учебнику </w:t>
            </w:r>
          </w:p>
          <w:p w:rsidR="00434A5F" w:rsidRPr="0065150A" w:rsidRDefault="00434A5F" w:rsidP="007613E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В. Я. Коровиной. 9 кл. </w:t>
            </w:r>
          </w:p>
          <w:p w:rsidR="00434A5F" w:rsidRPr="0065150A" w:rsidRDefault="00434A5F" w:rsidP="007613E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ВАКО, 2011.</w:t>
            </w:r>
          </w:p>
        </w:tc>
        <w:tc>
          <w:tcPr>
            <w:tcW w:w="2918" w:type="dxa"/>
          </w:tcPr>
          <w:p w:rsidR="00434A5F" w:rsidRPr="004B7E01" w:rsidRDefault="00434A5F" w:rsidP="000E4EA5">
            <w:pPr>
              <w:rPr>
                <w:color w:val="E36C0A"/>
                <w:sz w:val="20"/>
                <w:szCs w:val="20"/>
              </w:rPr>
            </w:pPr>
          </w:p>
        </w:tc>
      </w:tr>
      <w:tr w:rsidR="00434A5F" w:rsidRPr="004B7E01" w:rsidTr="008A456B">
        <w:tc>
          <w:tcPr>
            <w:tcW w:w="15327" w:type="dxa"/>
            <w:gridSpan w:val="6"/>
          </w:tcPr>
          <w:p w:rsidR="00434A5F" w:rsidRPr="00620D4B" w:rsidRDefault="00434A5F" w:rsidP="00620D4B">
            <w:pPr>
              <w:jc w:val="center"/>
              <w:rPr>
                <w:b/>
                <w:color w:val="E36C0A"/>
                <w:sz w:val="20"/>
                <w:szCs w:val="20"/>
              </w:rPr>
            </w:pPr>
            <w:r w:rsidRPr="00620D4B">
              <w:rPr>
                <w:b/>
                <w:sz w:val="20"/>
                <w:szCs w:val="20"/>
              </w:rPr>
              <w:t>Образовательная область «Родной язык и родная литература»</w:t>
            </w:r>
          </w:p>
        </w:tc>
      </w:tr>
      <w:tr w:rsidR="00434A5F" w:rsidRPr="004B7E01" w:rsidTr="005F0925">
        <w:tc>
          <w:tcPr>
            <w:tcW w:w="900" w:type="dxa"/>
          </w:tcPr>
          <w:p w:rsidR="00434A5F" w:rsidRPr="00845B0D" w:rsidRDefault="00434A5F" w:rsidP="00E82727">
            <w:pPr>
              <w:jc w:val="center"/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:rsidR="00434A5F" w:rsidRPr="00845B0D" w:rsidRDefault="00434A5F" w:rsidP="00E82727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Русский родной язык</w:t>
            </w:r>
          </w:p>
        </w:tc>
        <w:tc>
          <w:tcPr>
            <w:tcW w:w="2700" w:type="dxa"/>
          </w:tcPr>
          <w:p w:rsidR="00434A5F" w:rsidRPr="00845B0D" w:rsidRDefault="00434A5F" w:rsidP="00E82727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845B0D" w:rsidRDefault="00434A5F" w:rsidP="00E82727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Воителева Т.М.,Марченко О.Н., Смирнова Л.Г., Текучева И.В. Русский родной язык. 5 класс.русское слово, 2019</w:t>
            </w:r>
          </w:p>
        </w:tc>
        <w:tc>
          <w:tcPr>
            <w:tcW w:w="3769" w:type="dxa"/>
          </w:tcPr>
          <w:p w:rsidR="00434A5F" w:rsidRPr="004B7E01" w:rsidRDefault="00434A5F" w:rsidP="006835F1">
            <w:pPr>
              <w:rPr>
                <w:color w:val="E36C0A"/>
                <w:sz w:val="20"/>
                <w:szCs w:val="20"/>
              </w:rPr>
            </w:pPr>
          </w:p>
        </w:tc>
        <w:tc>
          <w:tcPr>
            <w:tcW w:w="2918" w:type="dxa"/>
          </w:tcPr>
          <w:p w:rsidR="00434A5F" w:rsidRPr="004B7E01" w:rsidRDefault="00434A5F" w:rsidP="000E4EA5">
            <w:pPr>
              <w:rPr>
                <w:color w:val="E36C0A"/>
                <w:sz w:val="20"/>
                <w:szCs w:val="20"/>
              </w:rPr>
            </w:pPr>
          </w:p>
        </w:tc>
      </w:tr>
      <w:tr w:rsidR="00434A5F" w:rsidRPr="004B7E01" w:rsidTr="005F0925">
        <w:tc>
          <w:tcPr>
            <w:tcW w:w="900" w:type="dxa"/>
          </w:tcPr>
          <w:p w:rsidR="00434A5F" w:rsidRPr="00845B0D" w:rsidRDefault="00434A5F" w:rsidP="001677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0" w:type="dxa"/>
          </w:tcPr>
          <w:p w:rsidR="00434A5F" w:rsidRPr="00845B0D" w:rsidRDefault="00434A5F" w:rsidP="00167765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Русский родной язык</w:t>
            </w:r>
          </w:p>
        </w:tc>
        <w:tc>
          <w:tcPr>
            <w:tcW w:w="2700" w:type="dxa"/>
          </w:tcPr>
          <w:p w:rsidR="00434A5F" w:rsidRPr="00845B0D" w:rsidRDefault="00434A5F" w:rsidP="00167765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845B0D" w:rsidRDefault="00434A5F" w:rsidP="00167765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Воителева Т.М.,Марченко О.Н., Смирнова Л.Г., Текучева И.В. Русский</w:t>
            </w:r>
            <w:r>
              <w:rPr>
                <w:sz w:val="20"/>
                <w:szCs w:val="20"/>
              </w:rPr>
              <w:t xml:space="preserve"> родной язык. 6</w:t>
            </w:r>
            <w:r w:rsidRPr="00845B0D">
              <w:rPr>
                <w:sz w:val="20"/>
                <w:szCs w:val="20"/>
              </w:rPr>
              <w:t xml:space="preserve"> класс.русское слово, 2019</w:t>
            </w:r>
          </w:p>
        </w:tc>
        <w:tc>
          <w:tcPr>
            <w:tcW w:w="3769" w:type="dxa"/>
          </w:tcPr>
          <w:p w:rsidR="00434A5F" w:rsidRPr="004B7E01" w:rsidRDefault="00434A5F" w:rsidP="00167765">
            <w:pPr>
              <w:rPr>
                <w:color w:val="E36C0A"/>
                <w:sz w:val="20"/>
                <w:szCs w:val="20"/>
              </w:rPr>
            </w:pPr>
          </w:p>
        </w:tc>
        <w:tc>
          <w:tcPr>
            <w:tcW w:w="2918" w:type="dxa"/>
          </w:tcPr>
          <w:p w:rsidR="00434A5F" w:rsidRPr="004B7E01" w:rsidRDefault="00434A5F" w:rsidP="000E4EA5">
            <w:pPr>
              <w:rPr>
                <w:color w:val="E36C0A"/>
                <w:sz w:val="20"/>
                <w:szCs w:val="20"/>
              </w:rPr>
            </w:pPr>
          </w:p>
        </w:tc>
      </w:tr>
      <w:tr w:rsidR="00434A5F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1A198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34A5F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9A055C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 xml:space="preserve">Образовательная область </w:t>
            </w:r>
            <w:r>
              <w:rPr>
                <w:b/>
                <w:sz w:val="20"/>
                <w:szCs w:val="20"/>
              </w:rPr>
              <w:t>«</w:t>
            </w:r>
            <w:r w:rsidRPr="0065150A">
              <w:rPr>
                <w:b/>
                <w:sz w:val="20"/>
                <w:szCs w:val="20"/>
              </w:rPr>
              <w:t>Иностранны</w:t>
            </w:r>
            <w:r>
              <w:rPr>
                <w:b/>
                <w:sz w:val="20"/>
                <w:szCs w:val="20"/>
              </w:rPr>
              <w:t>й язык»</w:t>
            </w:r>
          </w:p>
        </w:tc>
      </w:tr>
      <w:tr w:rsidR="00434A5F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Английский  язык</w:t>
            </w:r>
          </w:p>
        </w:tc>
      </w:tr>
      <w:tr w:rsidR="00434A5F" w:rsidRPr="0065150A" w:rsidTr="005F0925">
        <w:tc>
          <w:tcPr>
            <w:tcW w:w="900" w:type="dxa"/>
          </w:tcPr>
          <w:p w:rsidR="00434A5F" w:rsidRPr="0065150A" w:rsidRDefault="00434A5F" w:rsidP="0047317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5 </w:t>
            </w:r>
          </w:p>
        </w:tc>
        <w:tc>
          <w:tcPr>
            <w:tcW w:w="1980" w:type="dxa"/>
          </w:tcPr>
          <w:p w:rsidR="00434A5F" w:rsidRPr="0065150A" w:rsidRDefault="00434A5F" w:rsidP="00826A4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Английский язык</w:t>
            </w:r>
          </w:p>
        </w:tc>
        <w:tc>
          <w:tcPr>
            <w:tcW w:w="2700" w:type="dxa"/>
          </w:tcPr>
          <w:p w:rsidR="00434A5F" w:rsidRPr="0065150A" w:rsidRDefault="00434A5F" w:rsidP="00932E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Программа курса английского языка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» для 5 - 9 кл. общеобразовательных учреждений.</w:t>
            </w:r>
          </w:p>
          <w:p w:rsidR="00434A5F" w:rsidRPr="0065150A" w:rsidRDefault="00434A5F" w:rsidP="00932E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/Ваулина Ю.Е., О. Е. Подоляко, Д. Дули, В. Эванс</w:t>
            </w:r>
          </w:p>
        </w:tc>
        <w:tc>
          <w:tcPr>
            <w:tcW w:w="3060" w:type="dxa"/>
          </w:tcPr>
          <w:p w:rsidR="00434A5F" w:rsidRPr="0065150A" w:rsidRDefault="00434A5F" w:rsidP="004E174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ВаулинаЮ.Е.,  Дули Д., Подоляко О.Е. и др.</w:t>
            </w:r>
          </w:p>
          <w:p w:rsidR="00434A5F" w:rsidRPr="0065150A" w:rsidRDefault="00434A5F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. 5  класс.</w:t>
            </w:r>
          </w:p>
          <w:p w:rsidR="00434A5F" w:rsidRPr="0065150A" w:rsidRDefault="00434A5F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Просвещений , 2015.</w:t>
            </w:r>
          </w:p>
        </w:tc>
        <w:tc>
          <w:tcPr>
            <w:tcW w:w="3769" w:type="dxa"/>
          </w:tcPr>
          <w:p w:rsidR="00434A5F" w:rsidRPr="0065150A" w:rsidRDefault="00434A5F" w:rsidP="004E174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Ю. Е. Ваулина, О. Е. Подоляко, Д. Дули, В. Эванс. «Английский в фокусе» (“Spotlight”). 5 класс Книга для учителя </w:t>
            </w:r>
          </w:p>
        </w:tc>
        <w:tc>
          <w:tcPr>
            <w:tcW w:w="2918" w:type="dxa"/>
          </w:tcPr>
          <w:p w:rsidR="00434A5F" w:rsidRPr="0065150A" w:rsidRDefault="00434A5F" w:rsidP="001D6419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6 </w:t>
            </w:r>
          </w:p>
        </w:tc>
        <w:tc>
          <w:tcPr>
            <w:tcW w:w="1980" w:type="dxa"/>
          </w:tcPr>
          <w:p w:rsidR="00434A5F" w:rsidRPr="0065150A" w:rsidRDefault="00434A5F" w:rsidP="00826A4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Английский язык</w:t>
            </w:r>
          </w:p>
        </w:tc>
        <w:tc>
          <w:tcPr>
            <w:tcW w:w="2700" w:type="dxa"/>
          </w:tcPr>
          <w:p w:rsidR="00434A5F" w:rsidRPr="0065150A" w:rsidRDefault="00434A5F" w:rsidP="00932E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Программа курса английского языка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» для 5 - 9 кл. общеобразовательных учреждений.</w:t>
            </w:r>
          </w:p>
          <w:p w:rsidR="00434A5F" w:rsidRPr="0065150A" w:rsidRDefault="00434A5F" w:rsidP="00932E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/Ваулина Ю.Е., О. Е. Подоляко, Д. Дули, В. Эванс</w:t>
            </w:r>
          </w:p>
        </w:tc>
        <w:tc>
          <w:tcPr>
            <w:tcW w:w="3060" w:type="dxa"/>
          </w:tcPr>
          <w:p w:rsidR="00434A5F" w:rsidRPr="0065150A" w:rsidRDefault="00434A5F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ВаулинаЮ.Е.,  Дули Д., Подоляко О.Е. и др.</w:t>
            </w:r>
          </w:p>
          <w:p w:rsidR="00434A5F" w:rsidRPr="0065150A" w:rsidRDefault="00434A5F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. 6  класс.</w:t>
            </w:r>
          </w:p>
          <w:p w:rsidR="00434A5F" w:rsidRPr="0065150A" w:rsidRDefault="00434A5F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Просвещений , 2016.</w:t>
            </w:r>
          </w:p>
        </w:tc>
        <w:tc>
          <w:tcPr>
            <w:tcW w:w="3769" w:type="dxa"/>
          </w:tcPr>
          <w:p w:rsidR="00434A5F" w:rsidRPr="0065150A" w:rsidRDefault="00434A5F" w:rsidP="00932E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Ю. Е. Ваулина, О. Е. Подоляко, Д. Дули, В. Эванс. «Английский в фокусе» (“Spotlight”). 6 класс Книга для учителя </w:t>
            </w:r>
          </w:p>
        </w:tc>
        <w:tc>
          <w:tcPr>
            <w:tcW w:w="2918" w:type="dxa"/>
          </w:tcPr>
          <w:p w:rsidR="00434A5F" w:rsidRPr="0065150A" w:rsidRDefault="00434A5F" w:rsidP="001D6419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</w:t>
            </w:r>
          </w:p>
        </w:tc>
        <w:tc>
          <w:tcPr>
            <w:tcW w:w="1980" w:type="dxa"/>
          </w:tcPr>
          <w:p w:rsidR="00434A5F" w:rsidRPr="0065150A" w:rsidRDefault="00434A5F" w:rsidP="00826A4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Английский язык</w:t>
            </w:r>
          </w:p>
        </w:tc>
        <w:tc>
          <w:tcPr>
            <w:tcW w:w="2700" w:type="dxa"/>
          </w:tcPr>
          <w:p w:rsidR="00434A5F" w:rsidRPr="0065150A" w:rsidRDefault="00434A5F" w:rsidP="00932E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Программа курса английского языка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» для 5 - 9 кл. общеобразовательных учреждений.</w:t>
            </w:r>
          </w:p>
          <w:p w:rsidR="00434A5F" w:rsidRPr="0065150A" w:rsidRDefault="00434A5F" w:rsidP="00932E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/Ваулина Ю.Е., О. Е. Подоляко, Д. Дули, В. Эванс</w:t>
            </w:r>
          </w:p>
        </w:tc>
        <w:tc>
          <w:tcPr>
            <w:tcW w:w="3060" w:type="dxa"/>
          </w:tcPr>
          <w:p w:rsidR="00434A5F" w:rsidRPr="0065150A" w:rsidRDefault="00434A5F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ВаулинаЮ.Е.,  Дули Д., Подоляко О.Е. и др.</w:t>
            </w:r>
          </w:p>
          <w:p w:rsidR="00434A5F" w:rsidRPr="0065150A" w:rsidRDefault="00434A5F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. 7  класс.</w:t>
            </w:r>
          </w:p>
          <w:p w:rsidR="00434A5F" w:rsidRPr="0065150A" w:rsidRDefault="00434A5F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Просвещений , 2017.</w:t>
            </w:r>
          </w:p>
        </w:tc>
        <w:tc>
          <w:tcPr>
            <w:tcW w:w="3769" w:type="dxa"/>
          </w:tcPr>
          <w:p w:rsidR="00434A5F" w:rsidRPr="0065150A" w:rsidRDefault="00434A5F" w:rsidP="00932E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Ю. Е. Ваулина, О. Е. Подоляко, Д. Дули, В. Эванс. «Английский в фокусе» (“Spotlight”). 7 класс Книга для учителя </w:t>
            </w:r>
          </w:p>
        </w:tc>
        <w:tc>
          <w:tcPr>
            <w:tcW w:w="2918" w:type="dxa"/>
          </w:tcPr>
          <w:p w:rsidR="00434A5F" w:rsidRPr="0065150A" w:rsidRDefault="00434A5F" w:rsidP="001D6419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8 </w:t>
            </w:r>
          </w:p>
        </w:tc>
        <w:tc>
          <w:tcPr>
            <w:tcW w:w="1980" w:type="dxa"/>
          </w:tcPr>
          <w:p w:rsidR="00434A5F" w:rsidRPr="0065150A" w:rsidRDefault="00434A5F" w:rsidP="00826A4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Английский язык</w:t>
            </w:r>
          </w:p>
        </w:tc>
        <w:tc>
          <w:tcPr>
            <w:tcW w:w="2700" w:type="dxa"/>
          </w:tcPr>
          <w:p w:rsidR="00434A5F" w:rsidRPr="0065150A" w:rsidRDefault="00434A5F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Программа курса английского языка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» для 5 - 9 кл. общеобразовательных учреждений.</w:t>
            </w:r>
          </w:p>
          <w:p w:rsidR="00434A5F" w:rsidRPr="0065150A" w:rsidRDefault="00434A5F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/Ваулина Ю.Е., О. Е. Подоляко, Д. Дули, В. Эванс</w:t>
            </w:r>
          </w:p>
        </w:tc>
        <w:tc>
          <w:tcPr>
            <w:tcW w:w="3060" w:type="dxa"/>
          </w:tcPr>
          <w:p w:rsidR="00434A5F" w:rsidRPr="0065150A" w:rsidRDefault="00434A5F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ВаулинаЮ.Е.,  Дули Д., Подоляко О.Е. и др.</w:t>
            </w:r>
          </w:p>
          <w:p w:rsidR="00434A5F" w:rsidRPr="0065150A" w:rsidRDefault="00434A5F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. 8  класс.</w:t>
            </w:r>
          </w:p>
          <w:p w:rsidR="00434A5F" w:rsidRPr="0065150A" w:rsidRDefault="00434A5F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Просвещений , 2018.</w:t>
            </w:r>
          </w:p>
        </w:tc>
        <w:tc>
          <w:tcPr>
            <w:tcW w:w="3769" w:type="dxa"/>
          </w:tcPr>
          <w:p w:rsidR="00434A5F" w:rsidRPr="0065150A" w:rsidRDefault="00434A5F" w:rsidP="001D64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Ю. Е. Ваулина, О. Е. Подоляко, Д. Дули, В. Эванс. «Английский в фокусе» (“Spotlight”). 8 класс Книга для учителя </w:t>
            </w:r>
          </w:p>
        </w:tc>
        <w:tc>
          <w:tcPr>
            <w:tcW w:w="2918" w:type="dxa"/>
          </w:tcPr>
          <w:p w:rsidR="00434A5F" w:rsidRPr="0065150A" w:rsidRDefault="00434A5F" w:rsidP="00A22A41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Английский язык</w:t>
            </w:r>
          </w:p>
        </w:tc>
        <w:tc>
          <w:tcPr>
            <w:tcW w:w="27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Программа курса английского языка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» для 5 - 9 кл. общеобразовательных учреждений.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/Ваулина Ю.Е., О. Е. Подоляко, Д. Дули, В. Эванс</w:t>
            </w:r>
          </w:p>
        </w:tc>
        <w:tc>
          <w:tcPr>
            <w:tcW w:w="3060" w:type="dxa"/>
          </w:tcPr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ВаулинаЮ.Е.,  Дули Д., Подоляко О.Е. и др.</w:t>
            </w:r>
          </w:p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  <w:lang w:val="en-US"/>
              </w:rPr>
              <w:t>Spotlight</w:t>
            </w:r>
            <w:r w:rsidRPr="00845B0D">
              <w:rPr>
                <w:sz w:val="20"/>
                <w:szCs w:val="20"/>
              </w:rPr>
              <w:t>. 9  класс.</w:t>
            </w:r>
          </w:p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М.: Просвещений , 2019.</w:t>
            </w:r>
          </w:p>
        </w:tc>
        <w:tc>
          <w:tcPr>
            <w:tcW w:w="3769" w:type="dxa"/>
          </w:tcPr>
          <w:p w:rsidR="00434A5F" w:rsidRPr="00845B0D" w:rsidRDefault="00434A5F" w:rsidP="00FD0632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Ю. Е. Ваулина, О. Е. Подоляко, Д. Дули, В. Эванс. «Английский в фокусе» (“Spotlight”). 9 класс Книга для учителя </w:t>
            </w:r>
          </w:p>
        </w:tc>
        <w:tc>
          <w:tcPr>
            <w:tcW w:w="2918" w:type="dxa"/>
          </w:tcPr>
          <w:p w:rsidR="00434A5F" w:rsidRPr="00FD0632" w:rsidRDefault="00434A5F" w:rsidP="001D6419">
            <w:pPr>
              <w:rPr>
                <w:sz w:val="20"/>
                <w:szCs w:val="20"/>
              </w:rPr>
            </w:pPr>
          </w:p>
        </w:tc>
      </w:tr>
      <w:tr w:rsidR="00434A5F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845B0D" w:rsidRDefault="00434A5F" w:rsidP="009A055C">
            <w:pPr>
              <w:jc w:val="center"/>
              <w:rPr>
                <w:b/>
                <w:sz w:val="20"/>
                <w:szCs w:val="20"/>
              </w:rPr>
            </w:pPr>
            <w:r w:rsidRPr="00845B0D">
              <w:rPr>
                <w:b/>
                <w:sz w:val="20"/>
                <w:szCs w:val="20"/>
              </w:rPr>
              <w:t>Немецкий язык</w:t>
            </w:r>
          </w:p>
        </w:tc>
      </w:tr>
      <w:tr w:rsidR="00434A5F" w:rsidRPr="004B7E01" w:rsidTr="005F0925">
        <w:trPr>
          <w:trHeight w:val="283"/>
        </w:trPr>
        <w:tc>
          <w:tcPr>
            <w:tcW w:w="900" w:type="dxa"/>
          </w:tcPr>
          <w:p w:rsidR="00434A5F" w:rsidRPr="00845B0D" w:rsidRDefault="00434A5F" w:rsidP="001A1981">
            <w:pPr>
              <w:jc w:val="center"/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:rsidR="00434A5F" w:rsidRPr="00845B0D" w:rsidRDefault="00434A5F" w:rsidP="000E4EA5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Немецкий язык</w:t>
            </w:r>
          </w:p>
        </w:tc>
        <w:tc>
          <w:tcPr>
            <w:tcW w:w="2700" w:type="dxa"/>
          </w:tcPr>
          <w:p w:rsidR="00434A5F" w:rsidRPr="001A6CFA" w:rsidRDefault="00434A5F" w:rsidP="00D03B76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Аверин М.М., Гуцалюк Е. Ю., Харченко Е. Р.</w:t>
            </w:r>
          </w:p>
          <w:p w:rsidR="00434A5F" w:rsidRPr="00845B0D" w:rsidRDefault="00434A5F" w:rsidP="00D03B76">
            <w:pPr>
              <w:pStyle w:val="Heading1"/>
              <w:shd w:val="clear" w:color="auto" w:fill="FFFFFF"/>
              <w:spacing w:after="0" w:line="240" w:lineRule="auto"/>
              <w:ind w:left="0" w:firstLine="0"/>
              <w:jc w:val="left"/>
              <w:rPr>
                <w:b w:val="0"/>
                <w:bCs/>
                <w:color w:val="auto"/>
                <w:sz w:val="20"/>
              </w:rPr>
            </w:pPr>
            <w:r w:rsidRPr="00845B0D">
              <w:rPr>
                <w:b w:val="0"/>
                <w:bCs/>
                <w:color w:val="auto"/>
                <w:sz w:val="20"/>
              </w:rPr>
              <w:t>Немецкий язык. Рабочие программы. Предметная линия учебников "Горизонты". 5-9 классы</w:t>
            </w:r>
          </w:p>
        </w:tc>
        <w:tc>
          <w:tcPr>
            <w:tcW w:w="3060" w:type="dxa"/>
          </w:tcPr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Аверин М.М., Джин Ф., Рорман Л. и др.Немецкий язык. Второй иностранный язык. 5 класс. ВЕНТАНА-ГРАФ, 2019</w:t>
            </w:r>
          </w:p>
        </w:tc>
        <w:tc>
          <w:tcPr>
            <w:tcW w:w="3769" w:type="dxa"/>
          </w:tcPr>
          <w:p w:rsidR="00434A5F" w:rsidRPr="001A6CFA" w:rsidRDefault="00434A5F" w:rsidP="00D03B76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Аверин М.М., Гуцалюк Е. Ю., Харченко Е. Р. Немецкий язык. Книга для учителя. 5 класс.</w:t>
            </w:r>
          </w:p>
          <w:p w:rsidR="00434A5F" w:rsidRPr="00845B0D" w:rsidRDefault="00434A5F" w:rsidP="00D03B76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34A5F" w:rsidRPr="004B7E01" w:rsidRDefault="00434A5F" w:rsidP="001D6419">
            <w:pPr>
              <w:rPr>
                <w:color w:val="E36C0A"/>
                <w:sz w:val="20"/>
                <w:szCs w:val="20"/>
              </w:rPr>
            </w:pPr>
          </w:p>
        </w:tc>
      </w:tr>
      <w:tr w:rsidR="00434A5F" w:rsidRPr="004B7E01" w:rsidTr="005F0925">
        <w:trPr>
          <w:trHeight w:val="283"/>
        </w:trPr>
        <w:tc>
          <w:tcPr>
            <w:tcW w:w="900" w:type="dxa"/>
          </w:tcPr>
          <w:p w:rsidR="00434A5F" w:rsidRPr="00845B0D" w:rsidRDefault="00434A5F" w:rsidP="001677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0" w:type="dxa"/>
          </w:tcPr>
          <w:p w:rsidR="00434A5F" w:rsidRPr="00845B0D" w:rsidRDefault="00434A5F" w:rsidP="00167765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Немецкий язык</w:t>
            </w:r>
          </w:p>
        </w:tc>
        <w:tc>
          <w:tcPr>
            <w:tcW w:w="2700" w:type="dxa"/>
          </w:tcPr>
          <w:p w:rsidR="00434A5F" w:rsidRPr="001A6CFA" w:rsidRDefault="00434A5F" w:rsidP="00167765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Аверин М.М., Гуцалюк Е. Ю., Харченко Е. Р.</w:t>
            </w:r>
          </w:p>
          <w:p w:rsidR="00434A5F" w:rsidRPr="00845B0D" w:rsidRDefault="00434A5F" w:rsidP="00167765">
            <w:pPr>
              <w:pStyle w:val="Heading1"/>
              <w:shd w:val="clear" w:color="auto" w:fill="FFFFFF"/>
              <w:spacing w:after="0" w:line="240" w:lineRule="auto"/>
              <w:ind w:left="0" w:firstLine="0"/>
              <w:jc w:val="left"/>
              <w:rPr>
                <w:b w:val="0"/>
                <w:bCs/>
                <w:color w:val="auto"/>
                <w:sz w:val="20"/>
              </w:rPr>
            </w:pPr>
            <w:r w:rsidRPr="00845B0D">
              <w:rPr>
                <w:b w:val="0"/>
                <w:bCs/>
                <w:color w:val="auto"/>
                <w:sz w:val="20"/>
              </w:rPr>
              <w:t>Немецкий язык. Рабочие программы. Предметная линия учебников "Горизонты". 5-9 классы</w:t>
            </w:r>
          </w:p>
        </w:tc>
        <w:tc>
          <w:tcPr>
            <w:tcW w:w="3060" w:type="dxa"/>
          </w:tcPr>
          <w:p w:rsidR="00434A5F" w:rsidRPr="00845B0D" w:rsidRDefault="00434A5F" w:rsidP="00167765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Аверин М.М., Джин Ф., Рорман Л. и др.Немецкий </w:t>
            </w:r>
            <w:r>
              <w:rPr>
                <w:sz w:val="20"/>
                <w:szCs w:val="20"/>
              </w:rPr>
              <w:t>язык. Второй иностранный язык. 6</w:t>
            </w:r>
            <w:r w:rsidRPr="00845B0D">
              <w:rPr>
                <w:sz w:val="20"/>
                <w:szCs w:val="20"/>
              </w:rPr>
              <w:t xml:space="preserve"> класс. ВЕНТАНА-ГРАФ, 2019</w:t>
            </w:r>
          </w:p>
        </w:tc>
        <w:tc>
          <w:tcPr>
            <w:tcW w:w="3769" w:type="dxa"/>
          </w:tcPr>
          <w:p w:rsidR="00434A5F" w:rsidRPr="001A6CFA" w:rsidRDefault="00434A5F" w:rsidP="00167765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Аверин М.М., Гуцалюк Е. Ю., Харченко Е. Р. Немецкий язык. Книга для учителя. 6 класс.</w:t>
            </w:r>
          </w:p>
          <w:p w:rsidR="00434A5F" w:rsidRPr="00845B0D" w:rsidRDefault="00434A5F" w:rsidP="00167765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34A5F" w:rsidRPr="00845B0D" w:rsidRDefault="00434A5F" w:rsidP="00167765">
            <w:pPr>
              <w:jc w:val="center"/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5</w:t>
            </w:r>
          </w:p>
        </w:tc>
      </w:tr>
      <w:tr w:rsidR="00434A5F" w:rsidRPr="0065150A" w:rsidTr="00A158E1">
        <w:trPr>
          <w:trHeight w:val="510"/>
        </w:trPr>
        <w:tc>
          <w:tcPr>
            <w:tcW w:w="15327" w:type="dxa"/>
            <w:gridSpan w:val="6"/>
            <w:vAlign w:val="center"/>
          </w:tcPr>
          <w:p w:rsidR="00434A5F" w:rsidRPr="00845B0D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845B0D">
              <w:rPr>
                <w:b/>
                <w:sz w:val="20"/>
                <w:szCs w:val="20"/>
              </w:rPr>
              <w:t>Образовательная область «Математика и информатика»</w:t>
            </w:r>
          </w:p>
          <w:p w:rsidR="00434A5F" w:rsidRPr="00845B0D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845B0D">
              <w:rPr>
                <w:b/>
                <w:sz w:val="20"/>
                <w:szCs w:val="20"/>
              </w:rPr>
              <w:t>Математика</w:t>
            </w:r>
          </w:p>
        </w:tc>
      </w:tr>
      <w:tr w:rsidR="00434A5F" w:rsidRPr="0065150A" w:rsidTr="005F0925">
        <w:tc>
          <w:tcPr>
            <w:tcW w:w="900" w:type="dxa"/>
          </w:tcPr>
          <w:p w:rsidR="00434A5F" w:rsidRPr="0065150A" w:rsidRDefault="00434A5F" w:rsidP="0047317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5 </w:t>
            </w:r>
          </w:p>
        </w:tc>
        <w:tc>
          <w:tcPr>
            <w:tcW w:w="1980" w:type="dxa"/>
          </w:tcPr>
          <w:p w:rsidR="00434A5F" w:rsidRPr="00845B0D" w:rsidRDefault="00434A5F" w:rsidP="00637980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Математика </w:t>
            </w:r>
          </w:p>
          <w:p w:rsidR="00434A5F" w:rsidRPr="00845B0D" w:rsidRDefault="00434A5F" w:rsidP="00637980">
            <w:pPr>
              <w:rPr>
                <w:sz w:val="20"/>
                <w:szCs w:val="20"/>
              </w:rPr>
            </w:pPr>
          </w:p>
          <w:p w:rsidR="00434A5F" w:rsidRPr="00845B0D" w:rsidRDefault="00434A5F" w:rsidP="0063798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845B0D" w:rsidRDefault="00434A5F" w:rsidP="00D03B76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Мерзляк А.Г., Полонский В.Б., Якир М.С.</w:t>
            </w:r>
            <w:r w:rsidRPr="00845B0D">
              <w:rPr>
                <w:sz w:val="20"/>
                <w:szCs w:val="20"/>
              </w:rPr>
              <w:br/>
              <w:t>Программа для общеобразовательных учреждений «Математика». 5-6 классы. </w:t>
            </w:r>
          </w:p>
        </w:tc>
        <w:tc>
          <w:tcPr>
            <w:tcW w:w="3060" w:type="dxa"/>
          </w:tcPr>
          <w:p w:rsidR="00434A5F" w:rsidRPr="00845B0D" w:rsidRDefault="00434A5F" w:rsidP="00D03B76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Мерзляк А.Г., Полонский В.Б., Якир М.С. Математика. 5 класс. ВЕНТАНА-ГРАФ, 2019</w:t>
            </w:r>
          </w:p>
        </w:tc>
        <w:tc>
          <w:tcPr>
            <w:tcW w:w="3769" w:type="dxa"/>
          </w:tcPr>
          <w:p w:rsidR="00434A5F" w:rsidRPr="00845B0D" w:rsidRDefault="00434A5F" w:rsidP="00D03B76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1"/>
              </w:rPr>
              <w:t>Буцко Е.В., Мерзляк А.Г., Полонский В.Б. Линия УМК А. Г. Мерзляка. Математика (5-6). 5 класс: Методическое пособие  </w:t>
            </w:r>
            <w:r w:rsidRPr="00845B0D">
              <w:rPr>
                <w:sz w:val="21"/>
                <w:szCs w:val="21"/>
              </w:rPr>
              <w:br/>
            </w:r>
          </w:p>
        </w:tc>
        <w:tc>
          <w:tcPr>
            <w:tcW w:w="2918" w:type="dxa"/>
          </w:tcPr>
          <w:p w:rsidR="00434A5F" w:rsidRPr="0065150A" w:rsidRDefault="00434A5F" w:rsidP="00F8655F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c>
          <w:tcPr>
            <w:tcW w:w="900" w:type="dxa"/>
          </w:tcPr>
          <w:p w:rsidR="00434A5F" w:rsidRPr="0065150A" w:rsidRDefault="00434A5F" w:rsidP="00620D4B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6</w:t>
            </w:r>
          </w:p>
        </w:tc>
        <w:tc>
          <w:tcPr>
            <w:tcW w:w="1980" w:type="dxa"/>
          </w:tcPr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Математика </w:t>
            </w:r>
          </w:p>
        </w:tc>
        <w:tc>
          <w:tcPr>
            <w:tcW w:w="2700" w:type="dxa"/>
          </w:tcPr>
          <w:p w:rsidR="00434A5F" w:rsidRPr="0065150A" w:rsidRDefault="00434A5F" w:rsidP="00F47F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Мерзляк А.Г., Полонский В.Б., Якир М.С.</w:t>
            </w:r>
          </w:p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«Математика». 5-11 кл.</w:t>
            </w:r>
          </w:p>
        </w:tc>
        <w:tc>
          <w:tcPr>
            <w:tcW w:w="3060" w:type="dxa"/>
          </w:tcPr>
          <w:p w:rsidR="00434A5F" w:rsidRPr="0065150A" w:rsidRDefault="00434A5F" w:rsidP="0002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Мерзляк А.Г., Полонский В.Б., Якир М.С.</w:t>
            </w:r>
          </w:p>
          <w:p w:rsidR="00434A5F" w:rsidRDefault="00434A5F" w:rsidP="00A2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Математика 6 класс.</w:t>
            </w:r>
          </w:p>
          <w:p w:rsidR="00434A5F" w:rsidRPr="0065150A" w:rsidRDefault="00434A5F" w:rsidP="00A22A41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ВЕНТАНА-ГРАФ, 20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3769" w:type="dxa"/>
          </w:tcPr>
          <w:p w:rsidR="00434A5F" w:rsidRPr="0065150A" w:rsidRDefault="00434A5F" w:rsidP="00C65D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Мерзляк А.Г., Полонский В.Б.</w:t>
            </w:r>
          </w:p>
          <w:p w:rsidR="00434A5F" w:rsidRPr="0065150A" w:rsidRDefault="00434A5F" w:rsidP="00C65DB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Математика. 5-6 классы: методическое пособие для</w:t>
            </w:r>
            <w:r>
              <w:rPr>
                <w:sz w:val="20"/>
                <w:szCs w:val="20"/>
              </w:rPr>
              <w:t xml:space="preserve"> учителя. – М.: Вентана-Граф</w:t>
            </w:r>
          </w:p>
          <w:p w:rsidR="00434A5F" w:rsidRPr="0065150A" w:rsidRDefault="00434A5F" w:rsidP="00D03B7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Шафигулина Л.Р.Математика. 5-9 классы. Проблемное и игровое обучение. – Волгоград: Учитель, 20012.</w:t>
            </w:r>
          </w:p>
        </w:tc>
        <w:tc>
          <w:tcPr>
            <w:tcW w:w="2918" w:type="dxa"/>
          </w:tcPr>
          <w:p w:rsidR="00434A5F" w:rsidRPr="0065150A" w:rsidRDefault="00434A5F" w:rsidP="00C65DB0">
            <w:pPr>
              <w:rPr>
                <w:sz w:val="20"/>
                <w:szCs w:val="20"/>
              </w:rPr>
            </w:pPr>
          </w:p>
        </w:tc>
      </w:tr>
      <w:tr w:rsidR="00434A5F" w:rsidRPr="0065150A" w:rsidTr="00A158E1">
        <w:trPr>
          <w:trHeight w:val="510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Алгебра</w:t>
            </w:r>
          </w:p>
        </w:tc>
      </w:tr>
      <w:tr w:rsidR="00434A5F" w:rsidRPr="0065150A" w:rsidTr="005F0925">
        <w:tc>
          <w:tcPr>
            <w:tcW w:w="900" w:type="dxa"/>
          </w:tcPr>
          <w:p w:rsidR="00434A5F" w:rsidRPr="0065150A" w:rsidRDefault="00434A5F" w:rsidP="0047317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</w:t>
            </w:r>
          </w:p>
        </w:tc>
        <w:tc>
          <w:tcPr>
            <w:tcW w:w="1980" w:type="dxa"/>
          </w:tcPr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Алгебра</w:t>
            </w:r>
          </w:p>
        </w:tc>
        <w:tc>
          <w:tcPr>
            <w:tcW w:w="2700" w:type="dxa"/>
          </w:tcPr>
          <w:p w:rsidR="00434A5F" w:rsidRPr="0065150A" w:rsidRDefault="00434A5F" w:rsidP="00FF7AA5">
            <w:pPr>
              <w:rPr>
                <w:bCs/>
                <w:sz w:val="20"/>
              </w:rPr>
            </w:pPr>
            <w:r w:rsidRPr="0065150A">
              <w:rPr>
                <w:bCs/>
                <w:sz w:val="20"/>
              </w:rPr>
              <w:t xml:space="preserve">Рабочие программы. Математика. 5-9 классы: учебно-методическое пособие / Сост. О.В. Муравина. 3-е изд. </w:t>
            </w:r>
          </w:p>
          <w:p w:rsidR="00434A5F" w:rsidRPr="0065150A" w:rsidRDefault="00434A5F" w:rsidP="00FF7AA5">
            <w:pPr>
              <w:rPr>
                <w:sz w:val="20"/>
                <w:szCs w:val="20"/>
              </w:rPr>
            </w:pPr>
            <w:r w:rsidRPr="0065150A">
              <w:rPr>
                <w:bCs/>
                <w:sz w:val="20"/>
              </w:rPr>
              <w:t>М.: Дрофа, 2017.</w:t>
            </w:r>
          </w:p>
        </w:tc>
        <w:tc>
          <w:tcPr>
            <w:tcW w:w="3060" w:type="dxa"/>
          </w:tcPr>
          <w:p w:rsidR="00434A5F" w:rsidRPr="0065150A" w:rsidRDefault="00434A5F" w:rsidP="00932E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Муравин Г.К., Муравин К.С., Муравина О.В. </w:t>
            </w:r>
          </w:p>
          <w:p w:rsidR="00434A5F" w:rsidRPr="0065150A" w:rsidRDefault="00434A5F" w:rsidP="00932E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Алгебра. 7 класс.</w:t>
            </w:r>
          </w:p>
          <w:p w:rsidR="00434A5F" w:rsidRPr="0065150A" w:rsidRDefault="00434A5F" w:rsidP="00932E8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Дрофа, 2017</w:t>
            </w:r>
          </w:p>
        </w:tc>
        <w:tc>
          <w:tcPr>
            <w:tcW w:w="3769" w:type="dxa"/>
          </w:tcPr>
          <w:p w:rsidR="00434A5F" w:rsidRPr="0065150A" w:rsidRDefault="00434A5F" w:rsidP="00471B27">
            <w:pPr>
              <w:rPr>
                <w:sz w:val="20"/>
                <w:szCs w:val="20"/>
              </w:rPr>
            </w:pPr>
            <w:r w:rsidRPr="0065150A">
              <w:rPr>
                <w:bCs/>
                <w:sz w:val="20"/>
              </w:rPr>
              <w:t xml:space="preserve">Муравин Г.К., Муравина О.В. Алгебра. 7 класс: методическое пособие к учебнику </w:t>
            </w:r>
            <w:r w:rsidRPr="0065150A">
              <w:rPr>
                <w:rStyle w:val="t20"/>
                <w:bCs/>
                <w:sz w:val="20"/>
              </w:rPr>
              <w:t>Г.К.Муравина, К.С.Муравина,  О.В.Муравиной «Алгебра. 7 класс</w:t>
            </w:r>
            <w:r w:rsidRPr="0065150A">
              <w:rPr>
                <w:rStyle w:val="t28"/>
                <w:bCs/>
                <w:sz w:val="20"/>
              </w:rPr>
              <w:t xml:space="preserve"> (размещено на сайте</w:t>
            </w:r>
            <w:hyperlink r:id="rId5" w:history="1">
              <w:r w:rsidRPr="00BA292D">
                <w:rPr>
                  <w:rStyle w:val="Hyperlink"/>
                  <w:bCs/>
                  <w:sz w:val="20"/>
                </w:rPr>
                <w:t>https://rosuchebnik.ru</w:t>
              </w:r>
            </w:hyperlink>
            <w:r w:rsidRPr="0065150A">
              <w:rPr>
                <w:rStyle w:val="t28"/>
                <w:bCs/>
                <w:sz w:val="20"/>
              </w:rPr>
              <w:t>).</w:t>
            </w:r>
          </w:p>
        </w:tc>
        <w:tc>
          <w:tcPr>
            <w:tcW w:w="2918" w:type="dxa"/>
          </w:tcPr>
          <w:p w:rsidR="00434A5F" w:rsidRPr="0065150A" w:rsidRDefault="00434A5F" w:rsidP="002D3E20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8 </w:t>
            </w:r>
          </w:p>
        </w:tc>
        <w:tc>
          <w:tcPr>
            <w:tcW w:w="1980" w:type="dxa"/>
          </w:tcPr>
          <w:p w:rsidR="00434A5F" w:rsidRPr="0065150A" w:rsidRDefault="00434A5F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Алгебра</w:t>
            </w: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FF7AA5">
            <w:pPr>
              <w:rPr>
                <w:bCs/>
                <w:sz w:val="20"/>
              </w:rPr>
            </w:pPr>
            <w:r w:rsidRPr="0065150A">
              <w:rPr>
                <w:bCs/>
                <w:sz w:val="20"/>
              </w:rPr>
              <w:t xml:space="preserve">Рабочие программы. Математика. 5-9 классы: учебно-методическое пособие / Сост. О.В. Муравина. 3-е изд. </w:t>
            </w:r>
          </w:p>
          <w:p w:rsidR="00434A5F" w:rsidRPr="0065150A" w:rsidRDefault="00434A5F" w:rsidP="00FF7AA5">
            <w:pPr>
              <w:rPr>
                <w:sz w:val="20"/>
                <w:szCs w:val="20"/>
              </w:rPr>
            </w:pPr>
            <w:r w:rsidRPr="0065150A">
              <w:rPr>
                <w:bCs/>
                <w:sz w:val="20"/>
              </w:rPr>
              <w:t>М.: Дрофа, 2017.</w:t>
            </w:r>
          </w:p>
        </w:tc>
        <w:tc>
          <w:tcPr>
            <w:tcW w:w="3060" w:type="dxa"/>
          </w:tcPr>
          <w:p w:rsidR="00434A5F" w:rsidRPr="0065150A" w:rsidRDefault="00434A5F" w:rsidP="00A22A4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Муравин Г.К., Муравин К.С., Муравина О.В. </w:t>
            </w:r>
          </w:p>
          <w:p w:rsidR="00434A5F" w:rsidRPr="0065150A" w:rsidRDefault="00434A5F" w:rsidP="00A22A4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Алгебра. 8 класс</w:t>
            </w:r>
          </w:p>
          <w:p w:rsidR="00434A5F" w:rsidRPr="0065150A" w:rsidRDefault="00434A5F" w:rsidP="00A22A4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Дрофа, 2018</w:t>
            </w:r>
          </w:p>
        </w:tc>
        <w:tc>
          <w:tcPr>
            <w:tcW w:w="3769" w:type="dxa"/>
          </w:tcPr>
          <w:p w:rsidR="00434A5F" w:rsidRPr="0065150A" w:rsidRDefault="00434A5F" w:rsidP="00D03B76">
            <w:pPr>
              <w:rPr>
                <w:sz w:val="20"/>
              </w:rPr>
            </w:pPr>
            <w:r w:rsidRPr="0065150A">
              <w:rPr>
                <w:bCs/>
                <w:sz w:val="20"/>
              </w:rPr>
              <w:t>Муравин Г.К., Муравина О.В. Алгебра. 8 класс: методическое пособие к учебнику Г.К. Муравина, К.С. Муравина, О.В. Муравиной «Алгебра. 8 класс»</w:t>
            </w:r>
            <w:r w:rsidRPr="0065150A">
              <w:rPr>
                <w:rStyle w:val="t28"/>
                <w:bCs/>
                <w:sz w:val="20"/>
              </w:rPr>
              <w:t>(размещено на сайте</w:t>
            </w:r>
            <w:hyperlink r:id="rId6" w:history="1">
              <w:r w:rsidRPr="00BA292D">
                <w:rPr>
                  <w:rStyle w:val="Hyperlink"/>
                  <w:bCs/>
                  <w:sz w:val="20"/>
                </w:rPr>
                <w:t>https://rosuchebnik.ru</w:t>
              </w:r>
            </w:hyperlink>
            <w:r w:rsidRPr="0065150A">
              <w:rPr>
                <w:rStyle w:val="t28"/>
                <w:bCs/>
                <w:sz w:val="20"/>
              </w:rPr>
              <w:t>).</w:t>
            </w:r>
          </w:p>
        </w:tc>
        <w:tc>
          <w:tcPr>
            <w:tcW w:w="2918" w:type="dxa"/>
          </w:tcPr>
          <w:p w:rsidR="00434A5F" w:rsidRPr="0065150A" w:rsidRDefault="00434A5F" w:rsidP="00CA3306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Алгебра</w:t>
            </w: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9A055C">
            <w:pPr>
              <w:rPr>
                <w:bCs/>
                <w:sz w:val="20"/>
              </w:rPr>
            </w:pPr>
            <w:r w:rsidRPr="0065150A">
              <w:rPr>
                <w:bCs/>
                <w:sz w:val="20"/>
              </w:rPr>
              <w:t xml:space="preserve">Рабочие программы. Математика. 5-9 классы: учебно-методическое пособие / Сост. О.В. Муравина. 3-е изд. 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bCs/>
                <w:sz w:val="20"/>
              </w:rPr>
              <w:t>М.: Дрофа, 2017.</w:t>
            </w:r>
          </w:p>
        </w:tc>
        <w:tc>
          <w:tcPr>
            <w:tcW w:w="3060" w:type="dxa"/>
          </w:tcPr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Муравин Г.К., Муравин К.С., Муравина О.В. </w:t>
            </w:r>
          </w:p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Алгебра. 9 класс</w:t>
            </w:r>
          </w:p>
          <w:p w:rsidR="00434A5F" w:rsidRPr="00C10286" w:rsidRDefault="00434A5F" w:rsidP="00FD0632">
            <w:pPr>
              <w:rPr>
                <w:color w:val="FF0000"/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Дрофа, 2019</w:t>
            </w:r>
          </w:p>
        </w:tc>
        <w:tc>
          <w:tcPr>
            <w:tcW w:w="3769" w:type="dxa"/>
          </w:tcPr>
          <w:p w:rsidR="00434A5F" w:rsidRPr="0065150A" w:rsidRDefault="00434A5F" w:rsidP="00D03B76">
            <w:pPr>
              <w:rPr>
                <w:sz w:val="20"/>
              </w:rPr>
            </w:pPr>
            <w:r w:rsidRPr="0065150A">
              <w:rPr>
                <w:bCs/>
                <w:sz w:val="20"/>
              </w:rPr>
              <w:t xml:space="preserve">Муравин Г.К., Муравина О.В. Алгебра. 8 класс: методическое пособие к учебнику Г.К. Муравина, К.С. Муравина, О.В. Муравиной «Алгебра. </w:t>
            </w:r>
            <w:r>
              <w:rPr>
                <w:bCs/>
                <w:sz w:val="20"/>
              </w:rPr>
              <w:t>9</w:t>
            </w:r>
            <w:r w:rsidRPr="0065150A">
              <w:rPr>
                <w:bCs/>
                <w:sz w:val="20"/>
              </w:rPr>
              <w:t xml:space="preserve"> класс»</w:t>
            </w:r>
            <w:r w:rsidRPr="0065150A">
              <w:rPr>
                <w:rStyle w:val="t28"/>
                <w:bCs/>
                <w:sz w:val="20"/>
              </w:rPr>
              <w:t>(размещено на сайте</w:t>
            </w:r>
            <w:hyperlink r:id="rId7" w:history="1">
              <w:r w:rsidRPr="00BA292D">
                <w:rPr>
                  <w:rStyle w:val="Hyperlink"/>
                  <w:bCs/>
                  <w:sz w:val="20"/>
                </w:rPr>
                <w:t>https://rosuchebnik.ru</w:t>
              </w:r>
            </w:hyperlink>
            <w:r w:rsidRPr="0065150A">
              <w:rPr>
                <w:rStyle w:val="t28"/>
                <w:bCs/>
                <w:sz w:val="20"/>
              </w:rPr>
              <w:t>).</w:t>
            </w:r>
          </w:p>
        </w:tc>
        <w:tc>
          <w:tcPr>
            <w:tcW w:w="2918" w:type="dxa"/>
          </w:tcPr>
          <w:p w:rsidR="00434A5F" w:rsidRPr="0065150A" w:rsidRDefault="00434A5F" w:rsidP="000E4EA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Геометрия</w:t>
            </w: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</w:t>
            </w:r>
          </w:p>
        </w:tc>
        <w:tc>
          <w:tcPr>
            <w:tcW w:w="1980" w:type="dxa"/>
          </w:tcPr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Геометрия </w:t>
            </w:r>
          </w:p>
        </w:tc>
        <w:tc>
          <w:tcPr>
            <w:tcW w:w="2700" w:type="dxa"/>
          </w:tcPr>
          <w:p w:rsidR="00434A5F" w:rsidRPr="0065150A" w:rsidRDefault="00434A5F" w:rsidP="00E9273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А.В.Погорелов</w:t>
            </w:r>
          </w:p>
          <w:p w:rsidR="00434A5F" w:rsidRPr="0065150A" w:rsidRDefault="00434A5F" w:rsidP="00E9273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«Математика». 5-11 кл.</w:t>
            </w:r>
          </w:p>
        </w:tc>
        <w:tc>
          <w:tcPr>
            <w:tcW w:w="3060" w:type="dxa"/>
          </w:tcPr>
          <w:p w:rsidR="00434A5F" w:rsidRPr="0065150A" w:rsidRDefault="00434A5F" w:rsidP="00D814F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Погорелов А.В.</w:t>
            </w:r>
          </w:p>
          <w:p w:rsidR="00434A5F" w:rsidRPr="0065150A" w:rsidRDefault="00434A5F" w:rsidP="00D814F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Геометрия. 7-9 кл. </w:t>
            </w:r>
          </w:p>
          <w:p w:rsidR="00434A5F" w:rsidRPr="0065150A" w:rsidRDefault="00434A5F" w:rsidP="0094501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2013/2016.</w:t>
            </w:r>
          </w:p>
        </w:tc>
        <w:tc>
          <w:tcPr>
            <w:tcW w:w="3769" w:type="dxa"/>
          </w:tcPr>
          <w:p w:rsidR="00434A5F" w:rsidRPr="0065150A" w:rsidRDefault="00434A5F" w:rsidP="00E1759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Грицаева Н.В.Поурочные планы по учебнику А. В. Погорелова «Геометрия». 7 кл. Волгоград: Учитель, 2010.</w:t>
            </w:r>
          </w:p>
        </w:tc>
        <w:tc>
          <w:tcPr>
            <w:tcW w:w="2918" w:type="dxa"/>
          </w:tcPr>
          <w:p w:rsidR="00434A5F" w:rsidRPr="0065150A" w:rsidRDefault="00434A5F" w:rsidP="00CC3CDE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8 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34A5F" w:rsidRPr="0065150A" w:rsidRDefault="00434A5F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Геометрия </w:t>
            </w: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B826D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А.В.Погорелов</w:t>
            </w:r>
          </w:p>
          <w:p w:rsidR="00434A5F" w:rsidRPr="0065150A" w:rsidRDefault="00434A5F" w:rsidP="00B826D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«Математика». 5-11 кл.</w:t>
            </w:r>
          </w:p>
        </w:tc>
        <w:tc>
          <w:tcPr>
            <w:tcW w:w="3060" w:type="dxa"/>
          </w:tcPr>
          <w:p w:rsidR="00434A5F" w:rsidRPr="0065150A" w:rsidRDefault="00434A5F" w:rsidP="0094501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Погорелов А.В.</w:t>
            </w:r>
          </w:p>
          <w:p w:rsidR="00434A5F" w:rsidRPr="0065150A" w:rsidRDefault="00434A5F" w:rsidP="0094501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Геометрия. 7-9 кл. </w:t>
            </w:r>
          </w:p>
          <w:p w:rsidR="00434A5F" w:rsidRPr="0065150A" w:rsidRDefault="00434A5F" w:rsidP="0094501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2013/2016.</w:t>
            </w:r>
          </w:p>
        </w:tc>
        <w:tc>
          <w:tcPr>
            <w:tcW w:w="3769" w:type="dxa"/>
          </w:tcPr>
          <w:p w:rsidR="00434A5F" w:rsidRPr="0065150A" w:rsidRDefault="00434A5F" w:rsidP="00E1759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Моисеева Е. П.Поурочные планы по учебнику А. В. Погорелова «Геометрия». 8 кл. Волгоград: Учитель, 2010.</w:t>
            </w:r>
          </w:p>
        </w:tc>
        <w:tc>
          <w:tcPr>
            <w:tcW w:w="2918" w:type="dxa"/>
          </w:tcPr>
          <w:p w:rsidR="00434A5F" w:rsidRPr="0065150A" w:rsidRDefault="00434A5F" w:rsidP="00CC3CDE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Геометрия </w:t>
            </w: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А.В.Погорелов</w:t>
            </w: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«Математика». 5-11 кл.</w:t>
            </w:r>
          </w:p>
        </w:tc>
        <w:tc>
          <w:tcPr>
            <w:tcW w:w="3060" w:type="dxa"/>
          </w:tcPr>
          <w:p w:rsidR="00434A5F" w:rsidRPr="0065150A" w:rsidRDefault="00434A5F" w:rsidP="0094501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Погорелов А.В.</w:t>
            </w:r>
          </w:p>
          <w:p w:rsidR="00434A5F" w:rsidRPr="0065150A" w:rsidRDefault="00434A5F" w:rsidP="0094501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Геометрия. 7-9 кл. </w:t>
            </w:r>
          </w:p>
          <w:p w:rsidR="00434A5F" w:rsidRPr="0065150A" w:rsidRDefault="00434A5F" w:rsidP="0094501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2013/2016.</w:t>
            </w:r>
          </w:p>
        </w:tc>
        <w:tc>
          <w:tcPr>
            <w:tcW w:w="3769" w:type="dxa"/>
          </w:tcPr>
          <w:p w:rsidR="00434A5F" w:rsidRPr="0065150A" w:rsidRDefault="00434A5F" w:rsidP="00E1759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Киселева Ю.А.Поурочные планы по учебнику А. В. Погорелова «Геометрия». 9 кл. Волгоград: Учитель, 2010.</w:t>
            </w:r>
          </w:p>
        </w:tc>
        <w:tc>
          <w:tcPr>
            <w:tcW w:w="2918" w:type="dxa"/>
          </w:tcPr>
          <w:p w:rsidR="00434A5F" w:rsidRPr="0065150A" w:rsidRDefault="00434A5F" w:rsidP="00CC3CDE">
            <w:pPr>
              <w:rPr>
                <w:sz w:val="20"/>
                <w:szCs w:val="20"/>
              </w:rPr>
            </w:pPr>
          </w:p>
        </w:tc>
      </w:tr>
      <w:tr w:rsidR="00434A5F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Информатика</w:t>
            </w:r>
          </w:p>
        </w:tc>
      </w:tr>
      <w:tr w:rsidR="00434A5F" w:rsidRPr="00471B27" w:rsidTr="005F0925">
        <w:trPr>
          <w:trHeight w:val="421"/>
        </w:trPr>
        <w:tc>
          <w:tcPr>
            <w:tcW w:w="900" w:type="dxa"/>
          </w:tcPr>
          <w:p w:rsidR="00434A5F" w:rsidRPr="00471B27" w:rsidRDefault="00434A5F" w:rsidP="00392EF4">
            <w:pPr>
              <w:jc w:val="center"/>
              <w:rPr>
                <w:sz w:val="20"/>
                <w:szCs w:val="20"/>
              </w:rPr>
            </w:pPr>
            <w:r w:rsidRPr="00471B27">
              <w:rPr>
                <w:sz w:val="20"/>
                <w:szCs w:val="20"/>
              </w:rPr>
              <w:t>7</w:t>
            </w:r>
          </w:p>
        </w:tc>
        <w:tc>
          <w:tcPr>
            <w:tcW w:w="1980" w:type="dxa"/>
          </w:tcPr>
          <w:p w:rsidR="00434A5F" w:rsidRPr="00471B27" w:rsidRDefault="00434A5F" w:rsidP="00392EF4">
            <w:pPr>
              <w:rPr>
                <w:sz w:val="20"/>
                <w:szCs w:val="20"/>
              </w:rPr>
            </w:pPr>
            <w:r w:rsidRPr="00471B27">
              <w:rPr>
                <w:sz w:val="20"/>
                <w:szCs w:val="20"/>
              </w:rPr>
              <w:t xml:space="preserve">Информатика </w:t>
            </w:r>
          </w:p>
        </w:tc>
        <w:tc>
          <w:tcPr>
            <w:tcW w:w="2700" w:type="dxa"/>
          </w:tcPr>
          <w:p w:rsidR="00434A5F" w:rsidRPr="00471B27" w:rsidRDefault="00434A5F" w:rsidP="00392EF4">
            <w:pPr>
              <w:rPr>
                <w:sz w:val="20"/>
                <w:szCs w:val="20"/>
              </w:rPr>
            </w:pPr>
            <w:r w:rsidRPr="00471B27">
              <w:rPr>
                <w:sz w:val="20"/>
                <w:szCs w:val="20"/>
              </w:rPr>
              <w:t>Программа для общеобразовательных учреждений «Информатика». 7-9 кл.</w:t>
            </w:r>
          </w:p>
          <w:p w:rsidR="00434A5F" w:rsidRPr="00471B27" w:rsidRDefault="00434A5F" w:rsidP="00392EF4">
            <w:pPr>
              <w:rPr>
                <w:sz w:val="20"/>
                <w:szCs w:val="20"/>
              </w:rPr>
            </w:pPr>
            <w:r w:rsidRPr="00471B27">
              <w:rPr>
                <w:sz w:val="20"/>
                <w:szCs w:val="20"/>
              </w:rPr>
              <w:t>/Угринович Н.Д.</w:t>
            </w:r>
          </w:p>
        </w:tc>
        <w:tc>
          <w:tcPr>
            <w:tcW w:w="3060" w:type="dxa"/>
          </w:tcPr>
          <w:p w:rsidR="00434A5F" w:rsidRPr="00471B27" w:rsidRDefault="00434A5F" w:rsidP="00392EF4">
            <w:pPr>
              <w:rPr>
                <w:sz w:val="20"/>
                <w:szCs w:val="20"/>
              </w:rPr>
            </w:pPr>
            <w:r w:rsidRPr="00471B27">
              <w:rPr>
                <w:sz w:val="20"/>
                <w:szCs w:val="20"/>
              </w:rPr>
              <w:t>Угринович Н.Д.</w:t>
            </w:r>
          </w:p>
          <w:p w:rsidR="00434A5F" w:rsidRPr="00471B27" w:rsidRDefault="00434A5F" w:rsidP="00392EF4">
            <w:pPr>
              <w:rPr>
                <w:sz w:val="20"/>
                <w:szCs w:val="20"/>
              </w:rPr>
            </w:pPr>
            <w:r w:rsidRPr="00471B27">
              <w:rPr>
                <w:sz w:val="20"/>
                <w:szCs w:val="20"/>
              </w:rPr>
              <w:t>Информатика и ИКТ. Базовый курс.7 кл. М.: БИНОМ. Лаборатория знаний, 2017.</w:t>
            </w:r>
          </w:p>
        </w:tc>
        <w:tc>
          <w:tcPr>
            <w:tcW w:w="3769" w:type="dxa"/>
          </w:tcPr>
          <w:p w:rsidR="00434A5F" w:rsidRPr="00471B27" w:rsidRDefault="00434A5F" w:rsidP="00392EF4">
            <w:pPr>
              <w:rPr>
                <w:sz w:val="20"/>
                <w:szCs w:val="20"/>
              </w:rPr>
            </w:pPr>
            <w:r w:rsidRPr="00471B27">
              <w:rPr>
                <w:sz w:val="20"/>
                <w:szCs w:val="20"/>
              </w:rPr>
              <w:t>Угринович Н. Д. Преподавание курса «Информатика и ИКТ» в основной и старшей школе (7-11кл.). Методическое пособие для учителей. М.: БИНОМ. Лаборатория знаний, 2010.</w:t>
            </w:r>
          </w:p>
        </w:tc>
        <w:tc>
          <w:tcPr>
            <w:tcW w:w="2918" w:type="dxa"/>
          </w:tcPr>
          <w:p w:rsidR="00434A5F" w:rsidRPr="00471B27" w:rsidRDefault="00434A5F" w:rsidP="001A1981">
            <w:pPr>
              <w:jc w:val="center"/>
              <w:rPr>
                <w:sz w:val="20"/>
                <w:szCs w:val="20"/>
              </w:rPr>
            </w:pPr>
            <w:r w:rsidRPr="00471B27">
              <w:rPr>
                <w:sz w:val="20"/>
                <w:szCs w:val="20"/>
              </w:rPr>
              <w:t>-</w:t>
            </w: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BB117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8</w:t>
            </w:r>
          </w:p>
        </w:tc>
        <w:tc>
          <w:tcPr>
            <w:tcW w:w="1980" w:type="dxa"/>
          </w:tcPr>
          <w:p w:rsidR="00434A5F" w:rsidRPr="0065150A" w:rsidRDefault="00434A5F" w:rsidP="00BB11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Информатика </w:t>
            </w:r>
          </w:p>
        </w:tc>
        <w:tc>
          <w:tcPr>
            <w:tcW w:w="2700" w:type="dxa"/>
          </w:tcPr>
          <w:p w:rsidR="00434A5F" w:rsidRPr="0065150A" w:rsidRDefault="00434A5F" w:rsidP="00BB11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«Информатика». 7-9 кл.</w:t>
            </w:r>
          </w:p>
          <w:p w:rsidR="00434A5F" w:rsidRPr="0065150A" w:rsidRDefault="00434A5F" w:rsidP="00BB11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/Угринович Н.Д.</w:t>
            </w:r>
          </w:p>
        </w:tc>
        <w:tc>
          <w:tcPr>
            <w:tcW w:w="3060" w:type="dxa"/>
          </w:tcPr>
          <w:p w:rsidR="00434A5F" w:rsidRPr="0065150A" w:rsidRDefault="00434A5F" w:rsidP="00BB11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Угринович Н.Д.</w:t>
            </w:r>
          </w:p>
          <w:p w:rsidR="00434A5F" w:rsidRPr="0065150A" w:rsidRDefault="00434A5F" w:rsidP="00BB11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Информатика и ИКТ. Базовый курс. 8 кл. М.: БИНОМ. Лаборатория знаний, 2018.</w:t>
            </w:r>
          </w:p>
        </w:tc>
        <w:tc>
          <w:tcPr>
            <w:tcW w:w="3769" w:type="dxa"/>
          </w:tcPr>
          <w:p w:rsidR="00434A5F" w:rsidRPr="0065150A" w:rsidRDefault="00434A5F" w:rsidP="00BB11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Угринович Н. Д.Преподавание курса «Информатика и ИКТ» в основной и старшей школе (7-11кл.). </w:t>
            </w:r>
            <w:r>
              <w:rPr>
                <w:sz w:val="20"/>
                <w:szCs w:val="20"/>
              </w:rPr>
              <w:t>М</w:t>
            </w:r>
            <w:r w:rsidRPr="0065150A">
              <w:rPr>
                <w:sz w:val="20"/>
                <w:szCs w:val="20"/>
              </w:rPr>
              <w:t>етодическое пособие для учителей. М.: БИНОМ. Лаборатория знаний, 2010.</w:t>
            </w:r>
          </w:p>
        </w:tc>
        <w:tc>
          <w:tcPr>
            <w:tcW w:w="2918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Информатика </w:t>
            </w:r>
          </w:p>
        </w:tc>
        <w:tc>
          <w:tcPr>
            <w:tcW w:w="2700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«Информатика». 7-9 кл.</w:t>
            </w: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/Угринович Н.Д.</w:t>
            </w:r>
          </w:p>
        </w:tc>
        <w:tc>
          <w:tcPr>
            <w:tcW w:w="3060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Угринович Н.Д.</w:t>
            </w: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Информатика и ИКТ. Базовый курс. 9 кл. М.: БИНОМ. Лаборатория знаний, 2011.</w:t>
            </w: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</w:p>
        </w:tc>
        <w:tc>
          <w:tcPr>
            <w:tcW w:w="3769" w:type="dxa"/>
          </w:tcPr>
          <w:p w:rsidR="00434A5F" w:rsidRPr="0065150A" w:rsidRDefault="00434A5F" w:rsidP="00E1759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Угринович Н. Д.Преподавание курса «Информатика и ИКТ» в основной и старшей школе (7-11кл.). Методическое пособие для учителей. М.: БИНОМ. Лаборатория знаний, 2010.</w:t>
            </w:r>
          </w:p>
        </w:tc>
        <w:tc>
          <w:tcPr>
            <w:tcW w:w="2918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917372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917372">
            <w:pPr>
              <w:jc w:val="center"/>
              <w:rPr>
                <w:b/>
                <w:sz w:val="20"/>
                <w:szCs w:val="20"/>
              </w:rPr>
            </w:pPr>
            <w:r w:rsidRPr="005C655B">
              <w:rPr>
                <w:b/>
                <w:sz w:val="20"/>
                <w:szCs w:val="20"/>
              </w:rPr>
              <w:t xml:space="preserve">Образовательная область </w:t>
            </w:r>
            <w:r w:rsidRPr="000E7FF2">
              <w:rPr>
                <w:b/>
                <w:sz w:val="20"/>
                <w:szCs w:val="20"/>
              </w:rPr>
              <w:t>«Общественно-научные предметы»</w:t>
            </w:r>
          </w:p>
        </w:tc>
      </w:tr>
      <w:tr w:rsidR="00434A5F" w:rsidRPr="0065150A" w:rsidTr="00917372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5C655B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5C655B">
              <w:rPr>
                <w:b/>
                <w:sz w:val="20"/>
                <w:szCs w:val="20"/>
              </w:rPr>
              <w:t>История</w:t>
            </w: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47317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:rsidR="00434A5F" w:rsidRPr="0065150A" w:rsidRDefault="00434A5F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История </w:t>
            </w: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C65DB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«История Древнего мира». 5 кл.</w:t>
            </w:r>
          </w:p>
          <w:p w:rsidR="00434A5F" w:rsidRPr="0065150A" w:rsidRDefault="00434A5F" w:rsidP="00C65DB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65150A" w:rsidRDefault="00434A5F" w:rsidP="00247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Никишин В.О., Стрелков А.В., Томашевич О.В. и др. под ред.Карпова</w:t>
            </w:r>
          </w:p>
          <w:p w:rsidR="00434A5F" w:rsidRPr="0065150A" w:rsidRDefault="00434A5F" w:rsidP="00F050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Всеобщая история. </w:t>
            </w:r>
            <w:r w:rsidRPr="0065150A">
              <w:rPr>
                <w:sz w:val="20"/>
                <w:szCs w:val="20"/>
              </w:rPr>
              <w:t>История Древ</w:t>
            </w:r>
            <w:r>
              <w:rPr>
                <w:sz w:val="20"/>
                <w:szCs w:val="20"/>
              </w:rPr>
              <w:t>него мира. 5 кл. М.: Русское слово</w:t>
            </w:r>
            <w:r w:rsidRPr="0065150A">
              <w:rPr>
                <w:sz w:val="20"/>
                <w:szCs w:val="20"/>
              </w:rPr>
              <w:t>, 2014/2015.</w:t>
            </w:r>
          </w:p>
        </w:tc>
        <w:tc>
          <w:tcPr>
            <w:tcW w:w="3769" w:type="dxa"/>
          </w:tcPr>
          <w:p w:rsidR="00434A5F" w:rsidRPr="0065150A" w:rsidRDefault="00434A5F" w:rsidP="00456408">
            <w:pPr>
              <w:rPr>
                <w:sz w:val="20"/>
                <w:szCs w:val="20"/>
              </w:rPr>
            </w:pPr>
          </w:p>
          <w:p w:rsidR="00434A5F" w:rsidRPr="0065150A" w:rsidRDefault="00434A5F" w:rsidP="0062043D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34A5F" w:rsidRPr="0065150A" w:rsidRDefault="00434A5F" w:rsidP="001D0B7E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917372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6  </w:t>
            </w:r>
          </w:p>
        </w:tc>
        <w:tc>
          <w:tcPr>
            <w:tcW w:w="1980" w:type="dxa"/>
          </w:tcPr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История </w:t>
            </w:r>
          </w:p>
          <w:p w:rsidR="00434A5F" w:rsidRPr="0065150A" w:rsidRDefault="00434A5F" w:rsidP="00571C0C">
            <w:pPr>
              <w:rPr>
                <w:sz w:val="20"/>
                <w:szCs w:val="20"/>
              </w:rPr>
            </w:pPr>
          </w:p>
          <w:p w:rsidR="00434A5F" w:rsidRPr="0065150A" w:rsidRDefault="00434A5F" w:rsidP="00571C0C">
            <w:pPr>
              <w:rPr>
                <w:sz w:val="20"/>
                <w:szCs w:val="20"/>
              </w:rPr>
            </w:pPr>
          </w:p>
          <w:p w:rsidR="00434A5F" w:rsidRPr="0065150A" w:rsidRDefault="00434A5F" w:rsidP="00571C0C">
            <w:pPr>
              <w:rPr>
                <w:sz w:val="20"/>
                <w:szCs w:val="20"/>
              </w:rPr>
            </w:pPr>
          </w:p>
          <w:p w:rsidR="00434A5F" w:rsidRPr="0065150A" w:rsidRDefault="00434A5F" w:rsidP="00571C0C">
            <w:pPr>
              <w:rPr>
                <w:sz w:val="20"/>
                <w:szCs w:val="20"/>
              </w:rPr>
            </w:pPr>
          </w:p>
          <w:p w:rsidR="00434A5F" w:rsidRPr="0065150A" w:rsidRDefault="00434A5F" w:rsidP="00571C0C">
            <w:pPr>
              <w:rPr>
                <w:sz w:val="20"/>
                <w:szCs w:val="20"/>
              </w:rPr>
            </w:pPr>
          </w:p>
          <w:p w:rsidR="00434A5F" w:rsidRPr="0065150A" w:rsidRDefault="00434A5F" w:rsidP="00571C0C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B96F8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«История средних веков». 6 кл.</w:t>
            </w:r>
          </w:p>
          <w:p w:rsidR="00434A5F" w:rsidRPr="0065150A" w:rsidRDefault="00434A5F" w:rsidP="00F87CA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Бойцов М.А., Шукуров М.Р./ под ред.Карпова С.П.</w:t>
            </w:r>
          </w:p>
          <w:p w:rsidR="00434A5F" w:rsidRPr="0065150A" w:rsidRDefault="00434A5F" w:rsidP="00B96F8A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Default="00434A5F" w:rsidP="00F87C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Бойцов М.А., Шукуров М.Р./ под ред.Карпова С.П.</w:t>
            </w:r>
          </w:p>
          <w:p w:rsidR="00434A5F" w:rsidRDefault="00434A5F" w:rsidP="00F87C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Всеобщая история. История средних веков.</w:t>
            </w:r>
          </w:p>
          <w:p w:rsidR="00434A5F" w:rsidRPr="0065150A" w:rsidRDefault="00434A5F" w:rsidP="00F87C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Русское слово, 2020</w:t>
            </w:r>
          </w:p>
          <w:p w:rsidR="00434A5F" w:rsidRPr="0065150A" w:rsidRDefault="00434A5F" w:rsidP="00247CF6">
            <w:pPr>
              <w:rPr>
                <w:sz w:val="20"/>
                <w:szCs w:val="20"/>
              </w:rPr>
            </w:pPr>
          </w:p>
          <w:p w:rsidR="00434A5F" w:rsidRPr="0065150A" w:rsidRDefault="00434A5F" w:rsidP="00F05013">
            <w:pPr>
              <w:rPr>
                <w:sz w:val="20"/>
                <w:szCs w:val="20"/>
              </w:rPr>
            </w:pPr>
          </w:p>
        </w:tc>
        <w:tc>
          <w:tcPr>
            <w:tcW w:w="3769" w:type="dxa"/>
          </w:tcPr>
          <w:p w:rsidR="00434A5F" w:rsidRPr="0065150A" w:rsidRDefault="00434A5F" w:rsidP="00917372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34A5F" w:rsidRPr="0065150A" w:rsidRDefault="00434A5F" w:rsidP="0075396C">
            <w:pPr>
              <w:tabs>
                <w:tab w:val="left" w:pos="380"/>
                <w:tab w:val="center" w:pos="1422"/>
              </w:tabs>
              <w:rPr>
                <w:sz w:val="20"/>
                <w:szCs w:val="20"/>
              </w:rPr>
            </w:pP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  <w:vMerge w:val="restart"/>
          </w:tcPr>
          <w:p w:rsidR="00434A5F" w:rsidRPr="0065150A" w:rsidRDefault="00434A5F" w:rsidP="000E2F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0" w:type="dxa"/>
            <w:vMerge w:val="restart"/>
          </w:tcPr>
          <w:p w:rsidR="00434A5F" w:rsidRPr="0065150A" w:rsidRDefault="00434A5F" w:rsidP="00DC3E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История </w:t>
            </w:r>
          </w:p>
          <w:p w:rsidR="00434A5F" w:rsidRPr="0065150A" w:rsidRDefault="00434A5F" w:rsidP="00DC3E7C">
            <w:pPr>
              <w:rPr>
                <w:sz w:val="20"/>
                <w:szCs w:val="20"/>
              </w:rPr>
            </w:pPr>
          </w:p>
          <w:p w:rsidR="00434A5F" w:rsidRPr="0065150A" w:rsidRDefault="00434A5F" w:rsidP="00DC3E7C">
            <w:pPr>
              <w:rPr>
                <w:sz w:val="20"/>
                <w:szCs w:val="20"/>
              </w:rPr>
            </w:pPr>
          </w:p>
          <w:p w:rsidR="00434A5F" w:rsidRPr="0065150A" w:rsidRDefault="00434A5F" w:rsidP="00571C0C">
            <w:pPr>
              <w:rPr>
                <w:sz w:val="20"/>
                <w:szCs w:val="20"/>
              </w:rPr>
            </w:pPr>
          </w:p>
          <w:p w:rsidR="00434A5F" w:rsidRPr="0065150A" w:rsidRDefault="00434A5F" w:rsidP="00571C0C">
            <w:pPr>
              <w:rPr>
                <w:sz w:val="20"/>
                <w:szCs w:val="20"/>
              </w:rPr>
            </w:pPr>
          </w:p>
          <w:p w:rsidR="00434A5F" w:rsidRPr="0065150A" w:rsidRDefault="00434A5F" w:rsidP="00571C0C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DC3E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«Всеобщая история». 7-8 кл.</w:t>
            </w:r>
          </w:p>
          <w:p w:rsidR="00434A5F" w:rsidRPr="00917372" w:rsidRDefault="00434A5F" w:rsidP="00823CB6">
            <w:pPr>
              <w:rPr>
                <w:sz w:val="20"/>
                <w:szCs w:val="20"/>
                <w:lang w:eastAsia="en-US"/>
              </w:rPr>
            </w:pPr>
            <w:r w:rsidRPr="0065150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Дмитриева О.В./под ред.Карпова С.П.</w:t>
            </w:r>
          </w:p>
          <w:p w:rsidR="00434A5F" w:rsidRPr="00917372" w:rsidRDefault="00434A5F" w:rsidP="00DC3E7C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3060" w:type="dxa"/>
          </w:tcPr>
          <w:p w:rsidR="00434A5F" w:rsidRDefault="00434A5F" w:rsidP="00DC3E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Дмитриева О.В./ под ред. Карпова С.П. Всеобщая история. История Нового времени XV </w:t>
            </w:r>
            <w:r w:rsidRPr="0065150A">
              <w:rPr>
                <w:sz w:val="20"/>
                <w:szCs w:val="20"/>
              </w:rPr>
              <w:t>-XVII века.</w:t>
            </w:r>
          </w:p>
          <w:p w:rsidR="00434A5F" w:rsidRPr="0065150A" w:rsidRDefault="00434A5F" w:rsidP="00DC3E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Русское слово, 2020</w:t>
            </w:r>
          </w:p>
        </w:tc>
        <w:tc>
          <w:tcPr>
            <w:tcW w:w="3769" w:type="dxa"/>
          </w:tcPr>
          <w:p w:rsidR="00434A5F" w:rsidRPr="0065150A" w:rsidRDefault="00434A5F" w:rsidP="00DC3E7C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34A5F" w:rsidRPr="001A6CFA" w:rsidRDefault="00434A5F" w:rsidP="00DC3E7C">
            <w:pPr>
              <w:pStyle w:val="BodyTextIndent"/>
              <w:widowControl w:val="0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  <w:vMerge/>
          </w:tcPr>
          <w:p w:rsidR="00434A5F" w:rsidRPr="0065150A" w:rsidRDefault="00434A5F" w:rsidP="000E2F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434A5F" w:rsidRPr="0065150A" w:rsidRDefault="00434A5F" w:rsidP="00571C0C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DC3E7C">
            <w:pPr>
              <w:rPr>
                <w:sz w:val="20"/>
              </w:rPr>
            </w:pPr>
          </w:p>
        </w:tc>
        <w:tc>
          <w:tcPr>
            <w:tcW w:w="3060" w:type="dxa"/>
          </w:tcPr>
          <w:p w:rsidR="00434A5F" w:rsidRPr="0065150A" w:rsidRDefault="00434A5F" w:rsidP="00A97881">
            <w:pPr>
              <w:rPr>
                <w:sz w:val="20"/>
                <w:szCs w:val="20"/>
              </w:rPr>
            </w:pPr>
          </w:p>
        </w:tc>
        <w:tc>
          <w:tcPr>
            <w:tcW w:w="3769" w:type="dxa"/>
          </w:tcPr>
          <w:p w:rsidR="00434A5F" w:rsidRPr="0065150A" w:rsidRDefault="00434A5F" w:rsidP="00DC3E7C">
            <w:pPr>
              <w:pStyle w:val="Heading1"/>
              <w:ind w:left="-24"/>
              <w:jc w:val="left"/>
              <w:rPr>
                <w:b w:val="0"/>
                <w:color w:val="auto"/>
                <w:sz w:val="20"/>
              </w:rPr>
            </w:pPr>
          </w:p>
        </w:tc>
        <w:tc>
          <w:tcPr>
            <w:tcW w:w="2918" w:type="dxa"/>
          </w:tcPr>
          <w:p w:rsidR="00434A5F" w:rsidRPr="0065150A" w:rsidRDefault="00434A5F" w:rsidP="00BA4DA6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DC3E7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8 </w:t>
            </w:r>
          </w:p>
          <w:p w:rsidR="00434A5F" w:rsidRPr="0065150A" w:rsidRDefault="00434A5F" w:rsidP="00917372">
            <w:pPr>
              <w:tabs>
                <w:tab w:val="left" w:pos="270"/>
                <w:tab w:val="center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980" w:type="dxa"/>
          </w:tcPr>
          <w:p w:rsidR="00434A5F" w:rsidRPr="0065150A" w:rsidRDefault="00434A5F" w:rsidP="00DC3E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История </w:t>
            </w:r>
          </w:p>
          <w:p w:rsidR="00434A5F" w:rsidRPr="0065150A" w:rsidRDefault="00434A5F" w:rsidP="00DC3E7C">
            <w:pPr>
              <w:rPr>
                <w:sz w:val="20"/>
                <w:szCs w:val="20"/>
              </w:rPr>
            </w:pPr>
          </w:p>
          <w:p w:rsidR="00434A5F" w:rsidRPr="0065150A" w:rsidRDefault="00434A5F" w:rsidP="00DC3E7C">
            <w:pPr>
              <w:rPr>
                <w:sz w:val="20"/>
                <w:szCs w:val="20"/>
              </w:rPr>
            </w:pP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DC3E7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</w:t>
            </w:r>
            <w:r>
              <w:rPr>
                <w:sz w:val="20"/>
                <w:szCs w:val="20"/>
              </w:rPr>
              <w:t xml:space="preserve">ых учреждений «Всеобщая история.  История Нового времени». </w:t>
            </w:r>
            <w:r>
              <w:rPr>
                <w:sz w:val="20"/>
                <w:szCs w:val="20"/>
                <w:lang w:val="en-US"/>
              </w:rPr>
              <w:t>XVIII</w:t>
            </w:r>
            <w:r>
              <w:rPr>
                <w:sz w:val="20"/>
                <w:szCs w:val="20"/>
              </w:rPr>
              <w:t>.</w:t>
            </w:r>
            <w:r w:rsidRPr="0065150A">
              <w:rPr>
                <w:sz w:val="20"/>
                <w:szCs w:val="20"/>
              </w:rPr>
              <w:t>8 кл.</w:t>
            </w:r>
          </w:p>
          <w:p w:rsidR="00434A5F" w:rsidRPr="0065150A" w:rsidRDefault="00434A5F" w:rsidP="0016776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Загладин Н.В., Белоусов Л.С., Пименова Л.А./ под ред. Карпова С.П.</w:t>
            </w:r>
          </w:p>
          <w:p w:rsidR="00434A5F" w:rsidRPr="0065150A" w:rsidRDefault="00434A5F" w:rsidP="000236C2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65150A" w:rsidRDefault="00434A5F" w:rsidP="007639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Загладин Н.В., Белоусов Л.С., Пименова Л.А./ под ред. Карпова С.П. Всеобщая история. История Нового Времени </w:t>
            </w:r>
            <w:r>
              <w:rPr>
                <w:sz w:val="20"/>
                <w:szCs w:val="20"/>
                <w:lang w:val="en-US"/>
              </w:rPr>
              <w:t>XVIII</w:t>
            </w:r>
            <w:r>
              <w:rPr>
                <w:sz w:val="20"/>
                <w:szCs w:val="20"/>
              </w:rPr>
              <w:t>. 8 класс. /Русское слово.2020</w:t>
            </w:r>
          </w:p>
        </w:tc>
        <w:tc>
          <w:tcPr>
            <w:tcW w:w="3769" w:type="dxa"/>
          </w:tcPr>
          <w:p w:rsidR="00434A5F" w:rsidRPr="0065150A" w:rsidRDefault="00434A5F" w:rsidP="00DC3E7C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34A5F" w:rsidRPr="0065150A" w:rsidRDefault="00434A5F" w:rsidP="00DC3E7C">
            <w:pPr>
              <w:ind w:firstLine="708"/>
              <w:rPr>
                <w:sz w:val="20"/>
                <w:szCs w:val="20"/>
              </w:rPr>
            </w:pP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  <w:vMerge w:val="restart"/>
          </w:tcPr>
          <w:p w:rsidR="00434A5F" w:rsidRPr="0065150A" w:rsidRDefault="00434A5F" w:rsidP="00EA587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  <w:p w:rsidR="00434A5F" w:rsidRPr="0065150A" w:rsidRDefault="00434A5F" w:rsidP="00AC27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 w:val="restart"/>
          </w:tcPr>
          <w:p w:rsidR="00434A5F" w:rsidRPr="0065150A" w:rsidRDefault="00434A5F" w:rsidP="00EA587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История </w:t>
            </w:r>
          </w:p>
          <w:p w:rsidR="00434A5F" w:rsidRPr="0065150A" w:rsidRDefault="00434A5F" w:rsidP="00EA5875">
            <w:pPr>
              <w:rPr>
                <w:sz w:val="20"/>
                <w:szCs w:val="20"/>
              </w:rPr>
            </w:pPr>
          </w:p>
          <w:p w:rsidR="00434A5F" w:rsidRPr="0065150A" w:rsidRDefault="00434A5F" w:rsidP="00EA5875">
            <w:pPr>
              <w:rPr>
                <w:sz w:val="20"/>
                <w:szCs w:val="20"/>
              </w:rPr>
            </w:pP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EA587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«Новейшая история зарубежных стран. 20 век». 9 кл.</w:t>
            </w:r>
          </w:p>
          <w:p w:rsidR="00434A5F" w:rsidRPr="0065150A" w:rsidRDefault="00434A5F" w:rsidP="008B488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/.</w:t>
            </w:r>
          </w:p>
        </w:tc>
        <w:tc>
          <w:tcPr>
            <w:tcW w:w="3060" w:type="dxa"/>
          </w:tcPr>
          <w:p w:rsidR="00434A5F" w:rsidRDefault="00434A5F" w:rsidP="00EA5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Загладин Н.В., Белоусов Л.С./ под ред. Карпова С.П.</w:t>
            </w:r>
          </w:p>
          <w:p w:rsidR="00434A5F" w:rsidRPr="0065150A" w:rsidRDefault="00434A5F" w:rsidP="00EA5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 Всеобщая история. История Нового времени. 1801-1914. 9 класс. / Русское слово. 2020</w:t>
            </w:r>
          </w:p>
        </w:tc>
        <w:tc>
          <w:tcPr>
            <w:tcW w:w="3769" w:type="dxa"/>
          </w:tcPr>
          <w:p w:rsidR="00434A5F" w:rsidRPr="0065150A" w:rsidRDefault="00434A5F" w:rsidP="00D41BE8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34A5F" w:rsidRPr="0065150A" w:rsidRDefault="00434A5F" w:rsidP="00EA5875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  <w:vMerge/>
          </w:tcPr>
          <w:p w:rsidR="00434A5F" w:rsidRPr="0065150A" w:rsidRDefault="00434A5F" w:rsidP="00AC27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3F7B58">
            <w:pPr>
              <w:rPr>
                <w:sz w:val="20"/>
              </w:rPr>
            </w:pPr>
          </w:p>
        </w:tc>
        <w:tc>
          <w:tcPr>
            <w:tcW w:w="3060" w:type="dxa"/>
          </w:tcPr>
          <w:p w:rsidR="00434A5F" w:rsidRPr="00C10286" w:rsidRDefault="00434A5F" w:rsidP="0091737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769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</w:p>
        </w:tc>
      </w:tr>
      <w:tr w:rsidR="00434A5F" w:rsidRPr="0065150A" w:rsidTr="00917372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Обществознание</w:t>
            </w: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F47F63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6 </w:t>
            </w:r>
          </w:p>
        </w:tc>
        <w:tc>
          <w:tcPr>
            <w:tcW w:w="1980" w:type="dxa"/>
          </w:tcPr>
          <w:p w:rsidR="00434A5F" w:rsidRPr="0065150A" w:rsidRDefault="00434A5F" w:rsidP="004405E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Обществознание </w:t>
            </w:r>
          </w:p>
        </w:tc>
        <w:tc>
          <w:tcPr>
            <w:tcW w:w="2700" w:type="dxa"/>
          </w:tcPr>
          <w:p w:rsidR="00434A5F" w:rsidRPr="001A6CFA" w:rsidRDefault="00434A5F" w:rsidP="00AB69A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Городецкая Н. И., Иванова Л. Ф. и др.</w:t>
            </w:r>
          </w:p>
          <w:p w:rsidR="00434A5F" w:rsidRPr="0065150A" w:rsidRDefault="00434A5F" w:rsidP="00AB69A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Обществознание. Рабочие программы. Предметная линия учебников под редакцией Л. Н. Боголюбова. 6-9 классы.</w:t>
            </w:r>
          </w:p>
        </w:tc>
        <w:tc>
          <w:tcPr>
            <w:tcW w:w="3060" w:type="dxa"/>
          </w:tcPr>
          <w:p w:rsidR="00434A5F" w:rsidRPr="001A6CFA" w:rsidRDefault="00434A5F" w:rsidP="007639F0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Виноградова Н. Ф., Городецкая Н. И., Иванова Л. Ф. / Под ред. Боголюбова Л. Н., Ивановой Л.Ф. Обществознание. 6 класс.</w:t>
            </w:r>
          </w:p>
          <w:p w:rsidR="00434A5F" w:rsidRPr="0065150A" w:rsidRDefault="00434A5F" w:rsidP="007639F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Просвещение, 2017</w:t>
            </w:r>
          </w:p>
        </w:tc>
        <w:tc>
          <w:tcPr>
            <w:tcW w:w="3769" w:type="dxa"/>
          </w:tcPr>
          <w:p w:rsidR="00434A5F" w:rsidRPr="001A6CFA" w:rsidRDefault="00434A5F" w:rsidP="00AB69A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Городецкая Н. И., Иванова Л. Ф., Лискова Т. Е. и др.</w:t>
            </w:r>
          </w:p>
          <w:p w:rsidR="00434A5F" w:rsidRPr="0065150A" w:rsidRDefault="00434A5F" w:rsidP="00AB69A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Обществознание. Поурочные разработки. 6 класс.</w:t>
            </w:r>
          </w:p>
          <w:p w:rsidR="00434A5F" w:rsidRPr="0065150A" w:rsidRDefault="00434A5F" w:rsidP="00AB69AC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34A5F" w:rsidRPr="0065150A" w:rsidRDefault="00434A5F" w:rsidP="00AB69A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</w:t>
            </w:r>
          </w:p>
        </w:tc>
        <w:tc>
          <w:tcPr>
            <w:tcW w:w="1980" w:type="dxa"/>
          </w:tcPr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Обществознание </w:t>
            </w:r>
          </w:p>
        </w:tc>
        <w:tc>
          <w:tcPr>
            <w:tcW w:w="2700" w:type="dxa"/>
          </w:tcPr>
          <w:p w:rsidR="00434A5F" w:rsidRPr="001A6CFA" w:rsidRDefault="00434A5F" w:rsidP="00AB69A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Городецкая Н. И., Иванова Л. Ф. и др.</w:t>
            </w:r>
          </w:p>
          <w:p w:rsidR="00434A5F" w:rsidRPr="0065150A" w:rsidRDefault="00434A5F" w:rsidP="00AB69A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Обществознание. Рабочие программы. Предметная линия учебников под редакцией Л. Н. Боголюбова. 6-9 классы.</w:t>
            </w:r>
          </w:p>
        </w:tc>
        <w:tc>
          <w:tcPr>
            <w:tcW w:w="3060" w:type="dxa"/>
          </w:tcPr>
          <w:p w:rsidR="00434A5F" w:rsidRPr="001A6CFA" w:rsidRDefault="00434A5F" w:rsidP="00AB69A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Городецкая Н. И., Иванова Л. Ф. и др. / Под ред. Боголюбова Л. Н., Ивановой Л. Ф. Обществознание. 7 класс.</w:t>
            </w:r>
          </w:p>
          <w:p w:rsidR="00434A5F" w:rsidRPr="0065150A" w:rsidRDefault="00434A5F" w:rsidP="00AB69A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Просвещение, 2017</w:t>
            </w:r>
          </w:p>
        </w:tc>
        <w:tc>
          <w:tcPr>
            <w:tcW w:w="3769" w:type="dxa"/>
          </w:tcPr>
          <w:p w:rsidR="00434A5F" w:rsidRPr="001A6CFA" w:rsidRDefault="00434A5F" w:rsidP="00AB69A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Городецкая Н. И., Иванова Л. Ф. и др.</w:t>
            </w:r>
          </w:p>
          <w:p w:rsidR="00434A5F" w:rsidRPr="0065150A" w:rsidRDefault="00434A5F" w:rsidP="00AB69A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Обществознание. Поурочные разработки. 7 класс.</w:t>
            </w:r>
          </w:p>
          <w:p w:rsidR="00434A5F" w:rsidRPr="0065150A" w:rsidRDefault="00434A5F" w:rsidP="00AB69AC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34A5F" w:rsidRPr="0065150A" w:rsidRDefault="00434A5F" w:rsidP="00AB69A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8 </w:t>
            </w:r>
          </w:p>
        </w:tc>
        <w:tc>
          <w:tcPr>
            <w:tcW w:w="1980" w:type="dxa"/>
          </w:tcPr>
          <w:p w:rsidR="00434A5F" w:rsidRPr="0065150A" w:rsidRDefault="00434A5F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Обществознание </w:t>
            </w: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1A6CFA" w:rsidRDefault="00434A5F" w:rsidP="00AB69A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Городецкая Н. И., Иванова Л. Ф. и др.</w:t>
            </w:r>
          </w:p>
          <w:p w:rsidR="00434A5F" w:rsidRPr="0065150A" w:rsidRDefault="00434A5F" w:rsidP="00AB69A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Обществознание. Рабочие программы. Предметная линия учебников под редакцией Л. Н. Боголюбова. 6-9 классы.</w:t>
            </w:r>
          </w:p>
        </w:tc>
        <w:tc>
          <w:tcPr>
            <w:tcW w:w="3060" w:type="dxa"/>
          </w:tcPr>
          <w:p w:rsidR="00434A5F" w:rsidRPr="001A6CFA" w:rsidRDefault="00434A5F" w:rsidP="00AB69A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Городецкая Н. И., Иванова Л. Ф. и др. / Под ред. Боголюбова Л. Н., Лазебниковой А.</w:t>
            </w:r>
          </w:p>
          <w:p w:rsidR="00434A5F" w:rsidRPr="0065150A" w:rsidRDefault="00434A5F" w:rsidP="00AB69A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Обществознание. 8 класс.</w:t>
            </w:r>
          </w:p>
          <w:p w:rsidR="00434A5F" w:rsidRPr="0065150A" w:rsidRDefault="00434A5F" w:rsidP="00AB69A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2018</w:t>
            </w:r>
          </w:p>
        </w:tc>
        <w:tc>
          <w:tcPr>
            <w:tcW w:w="3769" w:type="dxa"/>
          </w:tcPr>
          <w:p w:rsidR="00434A5F" w:rsidRPr="001A6CFA" w:rsidRDefault="00434A5F" w:rsidP="00AB69A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Городецкая Н. И., Иванова Л. Ф. и др.</w:t>
            </w:r>
          </w:p>
          <w:p w:rsidR="00434A5F" w:rsidRPr="0065150A" w:rsidRDefault="00434A5F" w:rsidP="00AB69A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Обществознание. Поурочные разработки. 8 класс.</w:t>
            </w:r>
          </w:p>
          <w:p w:rsidR="00434A5F" w:rsidRPr="0065150A" w:rsidRDefault="00434A5F" w:rsidP="00AB69AC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34A5F" w:rsidRPr="0065150A" w:rsidRDefault="00434A5F" w:rsidP="00AB69A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0E4EA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9 </w:t>
            </w:r>
          </w:p>
        </w:tc>
        <w:tc>
          <w:tcPr>
            <w:tcW w:w="1980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Обществознание </w:t>
            </w: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1A6CFA" w:rsidRDefault="00434A5F" w:rsidP="003F7B58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Городецкая Н. И., Иванова Л. Ф. и др.</w:t>
            </w:r>
          </w:p>
          <w:p w:rsidR="00434A5F" w:rsidRPr="0065150A" w:rsidRDefault="00434A5F" w:rsidP="003F7B58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Обществознание. Рабочие программы. Предметная линия учебников под редакцией Л. Н. Боголюбова. 6-9 классы.</w:t>
            </w:r>
          </w:p>
        </w:tc>
        <w:tc>
          <w:tcPr>
            <w:tcW w:w="3060" w:type="dxa"/>
          </w:tcPr>
          <w:p w:rsidR="00434A5F" w:rsidRPr="00845B0D" w:rsidRDefault="00434A5F" w:rsidP="00917372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845B0D">
              <w:rPr>
                <w:b w:val="0"/>
                <w:color w:val="auto"/>
                <w:sz w:val="20"/>
              </w:rPr>
              <w:t>Боголюбов Л.Н., Лазебникова А.Ю., Матвеев А.И. и др. Обществознание. 9 класс.</w:t>
            </w:r>
          </w:p>
          <w:p w:rsidR="00434A5F" w:rsidRPr="00C10286" w:rsidRDefault="00434A5F" w:rsidP="00917372">
            <w:pPr>
              <w:rPr>
                <w:color w:val="FF0000"/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М.: Просвещение, 2019</w:t>
            </w:r>
          </w:p>
        </w:tc>
        <w:tc>
          <w:tcPr>
            <w:tcW w:w="3769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</w:p>
        </w:tc>
      </w:tr>
      <w:tr w:rsidR="00434A5F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География</w:t>
            </w:r>
          </w:p>
        </w:tc>
      </w:tr>
      <w:tr w:rsidR="00434A5F" w:rsidRPr="0065150A" w:rsidTr="005F0925">
        <w:trPr>
          <w:trHeight w:val="371"/>
        </w:trPr>
        <w:tc>
          <w:tcPr>
            <w:tcW w:w="900" w:type="dxa"/>
          </w:tcPr>
          <w:p w:rsidR="00434A5F" w:rsidRPr="0065150A" w:rsidRDefault="00434A5F" w:rsidP="00AC274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:rsidR="00434A5F" w:rsidRPr="0065150A" w:rsidRDefault="00434A5F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География </w:t>
            </w:r>
          </w:p>
        </w:tc>
        <w:tc>
          <w:tcPr>
            <w:tcW w:w="2700" w:type="dxa"/>
            <w:vMerge w:val="restart"/>
          </w:tcPr>
          <w:p w:rsidR="00434A5F" w:rsidRPr="0065150A" w:rsidRDefault="00434A5F" w:rsidP="005E396B">
            <w:pPr>
              <w:pStyle w:val="c0"/>
              <w:rPr>
                <w:sz w:val="20"/>
                <w:szCs w:val="20"/>
                <w:highlight w:val="yellow"/>
              </w:rPr>
            </w:pPr>
            <w:r w:rsidRPr="0065150A">
              <w:rPr>
                <w:rStyle w:val="c26"/>
                <w:sz w:val="20"/>
                <w:szCs w:val="20"/>
              </w:rPr>
              <w:t xml:space="preserve">Программа 5 – 9 классы ФГОС. Алгоритм успеха. Авторы составители: А.А. Летягин, И.В. Душина, В.Б. Пятунин, Е.А. </w:t>
            </w:r>
            <w:r w:rsidRPr="0065150A">
              <w:rPr>
                <w:rStyle w:val="c26"/>
                <w:sz w:val="20"/>
                <w:szCs w:val="20"/>
              </w:rPr>
              <w:pgNum/>
            </w:r>
            <w:r w:rsidRPr="0065150A">
              <w:rPr>
                <w:rStyle w:val="c26"/>
                <w:sz w:val="20"/>
                <w:szCs w:val="20"/>
              </w:rPr>
              <w:t>Таможня;</w:t>
            </w:r>
            <w:r w:rsidRPr="0065150A">
              <w:rPr>
                <w:rStyle w:val="c9"/>
                <w:sz w:val="20"/>
                <w:szCs w:val="20"/>
              </w:rPr>
              <w:t xml:space="preserve">. </w:t>
            </w:r>
            <w:r w:rsidRPr="0065150A">
              <w:rPr>
                <w:rStyle w:val="c26"/>
                <w:sz w:val="20"/>
                <w:szCs w:val="20"/>
              </w:rPr>
              <w:t>Под общей редакцией члена-корреспондента РАО В.П. Дронова. Москва. Издательский центр «Вентана-Граф», 2012 г</w:t>
            </w:r>
          </w:p>
        </w:tc>
        <w:tc>
          <w:tcPr>
            <w:tcW w:w="3060" w:type="dxa"/>
            <w:vAlign w:val="center"/>
          </w:tcPr>
          <w:p w:rsidR="00434A5F" w:rsidRPr="0065150A" w:rsidRDefault="00434A5F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Летягин А.А. / Под ред. Дронова В.П. </w:t>
            </w:r>
          </w:p>
          <w:p w:rsidR="00434A5F" w:rsidRPr="0065150A" w:rsidRDefault="00434A5F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География. 5 класс</w:t>
            </w:r>
          </w:p>
          <w:p w:rsidR="00434A5F" w:rsidRPr="0065150A" w:rsidRDefault="00434A5F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2015</w:t>
            </w:r>
          </w:p>
        </w:tc>
        <w:tc>
          <w:tcPr>
            <w:tcW w:w="3769" w:type="dxa"/>
          </w:tcPr>
          <w:p w:rsidR="00434A5F" w:rsidRPr="0065150A" w:rsidRDefault="00434A5F" w:rsidP="005E396B">
            <w:pPr>
              <w:rPr>
                <w:sz w:val="20"/>
                <w:szCs w:val="20"/>
              </w:rPr>
            </w:pPr>
            <w:r w:rsidRPr="0065150A">
              <w:rPr>
                <w:rStyle w:val="c16"/>
                <w:sz w:val="20"/>
                <w:szCs w:val="20"/>
              </w:rPr>
              <w:t>Поурочное планирование –</w:t>
            </w:r>
            <w:r w:rsidRPr="0065150A">
              <w:rPr>
                <w:rStyle w:val="c26"/>
                <w:sz w:val="20"/>
                <w:szCs w:val="20"/>
              </w:rPr>
              <w:t> А.А. Летягин Поурочное планирование 5-6 классы ФГОС</w:t>
            </w:r>
          </w:p>
          <w:p w:rsidR="00434A5F" w:rsidRPr="0065150A" w:rsidRDefault="00434A5F" w:rsidP="005E396B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34A5F" w:rsidRPr="0065150A" w:rsidRDefault="00434A5F" w:rsidP="005E396B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_</w:t>
            </w:r>
          </w:p>
        </w:tc>
      </w:tr>
      <w:tr w:rsidR="00434A5F" w:rsidRPr="0065150A" w:rsidTr="005F0925">
        <w:trPr>
          <w:trHeight w:val="371"/>
        </w:trPr>
        <w:tc>
          <w:tcPr>
            <w:tcW w:w="900" w:type="dxa"/>
          </w:tcPr>
          <w:p w:rsidR="00434A5F" w:rsidRPr="0065150A" w:rsidRDefault="00434A5F" w:rsidP="003F048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6 </w:t>
            </w:r>
          </w:p>
        </w:tc>
        <w:tc>
          <w:tcPr>
            <w:tcW w:w="1980" w:type="dxa"/>
          </w:tcPr>
          <w:p w:rsidR="00434A5F" w:rsidRPr="0065150A" w:rsidRDefault="00434A5F" w:rsidP="003F048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География </w:t>
            </w:r>
          </w:p>
        </w:tc>
        <w:tc>
          <w:tcPr>
            <w:tcW w:w="2700" w:type="dxa"/>
            <w:vMerge/>
          </w:tcPr>
          <w:p w:rsidR="00434A5F" w:rsidRPr="0065150A" w:rsidRDefault="00434A5F" w:rsidP="002A15A3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65150A" w:rsidRDefault="00434A5F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Летягин А.А. / Под ред. Дронова В.П. </w:t>
            </w:r>
          </w:p>
          <w:p w:rsidR="00434A5F" w:rsidRPr="0065150A" w:rsidRDefault="00434A5F" w:rsidP="002A15A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География. 6 класс</w:t>
            </w:r>
          </w:p>
          <w:p w:rsidR="00434A5F" w:rsidRPr="0065150A" w:rsidRDefault="00434A5F" w:rsidP="002A15A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2016</w:t>
            </w:r>
          </w:p>
        </w:tc>
        <w:tc>
          <w:tcPr>
            <w:tcW w:w="3769" w:type="dxa"/>
          </w:tcPr>
          <w:p w:rsidR="00434A5F" w:rsidRPr="0065150A" w:rsidRDefault="00434A5F" w:rsidP="005E396B">
            <w:pPr>
              <w:rPr>
                <w:sz w:val="20"/>
                <w:szCs w:val="20"/>
              </w:rPr>
            </w:pPr>
            <w:r w:rsidRPr="0065150A">
              <w:rPr>
                <w:rStyle w:val="c16"/>
                <w:sz w:val="20"/>
                <w:szCs w:val="20"/>
              </w:rPr>
              <w:t>Поурочное планирование –</w:t>
            </w:r>
            <w:r w:rsidRPr="0065150A">
              <w:rPr>
                <w:rStyle w:val="c26"/>
                <w:sz w:val="20"/>
                <w:szCs w:val="20"/>
              </w:rPr>
              <w:t> А.А. Летягин Поурочное планирование 5-6 классы ФГОС</w:t>
            </w:r>
          </w:p>
          <w:p w:rsidR="00434A5F" w:rsidRPr="0065150A" w:rsidRDefault="00434A5F" w:rsidP="003F0488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34A5F" w:rsidRPr="0065150A" w:rsidRDefault="00434A5F" w:rsidP="003F0488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</w:t>
            </w:r>
          </w:p>
        </w:tc>
        <w:tc>
          <w:tcPr>
            <w:tcW w:w="1980" w:type="dxa"/>
          </w:tcPr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География </w:t>
            </w:r>
          </w:p>
        </w:tc>
        <w:tc>
          <w:tcPr>
            <w:tcW w:w="2700" w:type="dxa"/>
            <w:vMerge/>
          </w:tcPr>
          <w:p w:rsidR="00434A5F" w:rsidRPr="0065150A" w:rsidRDefault="00434A5F" w:rsidP="002A15A3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65150A" w:rsidRDefault="00434A5F" w:rsidP="005E396B">
            <w:pPr>
              <w:pStyle w:val="1"/>
              <w:ind w:left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Душина И.В., Смоктунович Т.Л /под ред. Дронова В.П. </w:t>
            </w:r>
          </w:p>
          <w:p w:rsidR="00434A5F" w:rsidRPr="0065150A" w:rsidRDefault="00434A5F" w:rsidP="005E396B">
            <w:pPr>
              <w:pStyle w:val="1"/>
              <w:ind w:left="0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География. 7 класс.</w:t>
            </w:r>
          </w:p>
          <w:p w:rsidR="00434A5F" w:rsidRPr="0065150A" w:rsidRDefault="00434A5F" w:rsidP="002A15A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2017</w:t>
            </w:r>
          </w:p>
        </w:tc>
        <w:tc>
          <w:tcPr>
            <w:tcW w:w="3769" w:type="dxa"/>
          </w:tcPr>
          <w:p w:rsidR="00434A5F" w:rsidRPr="0065150A" w:rsidRDefault="00434A5F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  <w:tc>
          <w:tcPr>
            <w:tcW w:w="2918" w:type="dxa"/>
          </w:tcPr>
          <w:p w:rsidR="00434A5F" w:rsidRPr="0065150A" w:rsidRDefault="00434A5F" w:rsidP="0029304A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8 </w:t>
            </w:r>
          </w:p>
        </w:tc>
        <w:tc>
          <w:tcPr>
            <w:tcW w:w="1980" w:type="dxa"/>
          </w:tcPr>
          <w:p w:rsidR="00434A5F" w:rsidRPr="0065150A" w:rsidRDefault="00434A5F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География </w:t>
            </w:r>
          </w:p>
          <w:p w:rsidR="00434A5F" w:rsidRPr="0065150A" w:rsidRDefault="00434A5F" w:rsidP="005E396B">
            <w:pPr>
              <w:rPr>
                <w:sz w:val="20"/>
                <w:szCs w:val="20"/>
              </w:rPr>
            </w:pPr>
          </w:p>
          <w:p w:rsidR="00434A5F" w:rsidRPr="0065150A" w:rsidRDefault="00434A5F" w:rsidP="005E396B">
            <w:pPr>
              <w:rPr>
                <w:sz w:val="20"/>
                <w:szCs w:val="20"/>
              </w:rPr>
            </w:pPr>
          </w:p>
          <w:p w:rsidR="00434A5F" w:rsidRPr="0065150A" w:rsidRDefault="00434A5F" w:rsidP="005E396B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по географии для 6 – 10кл. общеобразовательных учреждений. Домогацких Е.М./  Русское слово, 2012 </w:t>
            </w:r>
          </w:p>
          <w:p w:rsidR="00434A5F" w:rsidRPr="0065150A" w:rsidRDefault="00434A5F" w:rsidP="005E396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65150A" w:rsidRDefault="00434A5F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Домогацких Е.М., Алексеевский Н.И.</w:t>
            </w:r>
          </w:p>
          <w:p w:rsidR="00434A5F" w:rsidRPr="0065150A" w:rsidRDefault="00434A5F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География 8 кл. </w:t>
            </w:r>
          </w:p>
          <w:p w:rsidR="00434A5F" w:rsidRPr="0065150A" w:rsidRDefault="00434A5F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Русское слово, 2018.</w:t>
            </w:r>
          </w:p>
        </w:tc>
        <w:tc>
          <w:tcPr>
            <w:tcW w:w="3769" w:type="dxa"/>
          </w:tcPr>
          <w:p w:rsidR="00434A5F" w:rsidRPr="0065150A" w:rsidRDefault="00434A5F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Жижина Е.А. Поурочные разработки по географии: Природа России: 8 класс. – М.:»ВАКО», 2005, 352с. – (В помощь школьному учителю).</w:t>
            </w:r>
          </w:p>
        </w:tc>
        <w:tc>
          <w:tcPr>
            <w:tcW w:w="2918" w:type="dxa"/>
          </w:tcPr>
          <w:p w:rsidR="00434A5F" w:rsidRPr="0065150A" w:rsidRDefault="00434A5F" w:rsidP="005E396B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34A5F" w:rsidRPr="0065150A" w:rsidRDefault="00434A5F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География </w:t>
            </w:r>
          </w:p>
          <w:p w:rsidR="00434A5F" w:rsidRPr="0065150A" w:rsidRDefault="00434A5F" w:rsidP="005E396B">
            <w:pPr>
              <w:rPr>
                <w:sz w:val="20"/>
                <w:szCs w:val="20"/>
              </w:rPr>
            </w:pPr>
          </w:p>
          <w:p w:rsidR="00434A5F" w:rsidRPr="0065150A" w:rsidRDefault="00434A5F" w:rsidP="005E396B">
            <w:pPr>
              <w:rPr>
                <w:sz w:val="20"/>
                <w:szCs w:val="20"/>
              </w:rPr>
            </w:pPr>
          </w:p>
          <w:p w:rsidR="00434A5F" w:rsidRPr="0065150A" w:rsidRDefault="00434A5F" w:rsidP="005E396B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по географии для 6 – 10кл. общеобразовательных учреждений. Домогацких Е.М./  Русское слово, 2012</w:t>
            </w:r>
          </w:p>
          <w:p w:rsidR="00434A5F" w:rsidRPr="0065150A" w:rsidRDefault="00434A5F" w:rsidP="005E396B">
            <w:pPr>
              <w:pStyle w:val="Standard"/>
              <w:outlineLvl w:val="0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65150A" w:rsidRDefault="00434A5F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Домогацких Е.М., Алексеевский Н.И., Клюев Н.Н. </w:t>
            </w:r>
          </w:p>
          <w:p w:rsidR="00434A5F" w:rsidRPr="0065150A" w:rsidRDefault="00434A5F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География 9 кл. </w:t>
            </w:r>
          </w:p>
          <w:p w:rsidR="00434A5F" w:rsidRPr="0065150A" w:rsidRDefault="00434A5F" w:rsidP="005E396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Русское слово, 2018.</w:t>
            </w:r>
          </w:p>
        </w:tc>
        <w:tc>
          <w:tcPr>
            <w:tcW w:w="3769" w:type="dxa"/>
          </w:tcPr>
          <w:p w:rsidR="00434A5F" w:rsidRPr="0065150A" w:rsidRDefault="00434A5F" w:rsidP="005E396B">
            <w:pPr>
              <w:pStyle w:val="ListParagraph"/>
              <w:tabs>
                <w:tab w:val="left" w:pos="284"/>
                <w:tab w:val="left" w:pos="851"/>
              </w:tabs>
              <w:ind w:left="0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 w:rsidRPr="0065150A">
              <w:rPr>
                <w:rFonts w:ascii="Times New Roman" w:hAnsi="Times New Roman"/>
                <w:sz w:val="20"/>
                <w:szCs w:val="20"/>
                <w:lang w:val="ru-RU"/>
              </w:rPr>
              <w:t>С.В. Банников. «Поурочные методические разработки» к учебнику Е.М. Домогацких, Н.И. Алексеевского и Н.Н. Клюева «География. 9 класс».</w:t>
            </w:r>
          </w:p>
          <w:p w:rsidR="00434A5F" w:rsidRPr="0065150A" w:rsidRDefault="00434A5F" w:rsidP="005E396B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34A5F" w:rsidRPr="0065150A" w:rsidRDefault="00434A5F" w:rsidP="005E396B">
            <w:pPr>
              <w:rPr>
                <w:bCs/>
                <w:sz w:val="20"/>
                <w:szCs w:val="20"/>
                <w:u w:val="single"/>
              </w:rPr>
            </w:pPr>
          </w:p>
        </w:tc>
      </w:tr>
      <w:tr w:rsidR="00434A5F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3F7B5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 xml:space="preserve">Образовательная область </w:t>
            </w:r>
            <w:r w:rsidRPr="0071315B">
              <w:rPr>
                <w:b/>
                <w:sz w:val="20"/>
                <w:szCs w:val="20"/>
              </w:rPr>
              <w:t>«Естественно</w:t>
            </w:r>
            <w:r>
              <w:rPr>
                <w:b/>
                <w:sz w:val="20"/>
                <w:szCs w:val="20"/>
              </w:rPr>
              <w:t>-</w:t>
            </w:r>
            <w:r w:rsidRPr="0071315B">
              <w:rPr>
                <w:b/>
                <w:sz w:val="20"/>
                <w:szCs w:val="20"/>
              </w:rPr>
              <w:t>научные предметы»</w:t>
            </w:r>
          </w:p>
        </w:tc>
      </w:tr>
      <w:tr w:rsidR="00434A5F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1A198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Физика</w:t>
            </w: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7</w:t>
            </w:r>
          </w:p>
        </w:tc>
        <w:tc>
          <w:tcPr>
            <w:tcW w:w="1980" w:type="dxa"/>
          </w:tcPr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Физика </w:t>
            </w:r>
          </w:p>
        </w:tc>
        <w:tc>
          <w:tcPr>
            <w:tcW w:w="2700" w:type="dxa"/>
          </w:tcPr>
          <w:p w:rsidR="00434A5F" w:rsidRPr="0065150A" w:rsidRDefault="00434A5F" w:rsidP="004405E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«Физика». 7-9 кл. </w:t>
            </w:r>
          </w:p>
          <w:p w:rsidR="00434A5F" w:rsidRPr="0065150A" w:rsidRDefault="00434A5F" w:rsidP="004405E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/Гутник Е.М., Перышкин А.В.</w:t>
            </w:r>
          </w:p>
        </w:tc>
        <w:tc>
          <w:tcPr>
            <w:tcW w:w="3060" w:type="dxa"/>
          </w:tcPr>
          <w:p w:rsidR="00434A5F" w:rsidRPr="0065150A" w:rsidRDefault="00434A5F" w:rsidP="004405E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Перышкин А.В.</w:t>
            </w:r>
          </w:p>
          <w:p w:rsidR="00434A5F" w:rsidRPr="0065150A" w:rsidRDefault="00434A5F" w:rsidP="004405E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Физика. 7 кл. </w:t>
            </w:r>
          </w:p>
          <w:p w:rsidR="00434A5F" w:rsidRPr="0065150A" w:rsidRDefault="00434A5F" w:rsidP="004405E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Дрофа, 2014/2017.</w:t>
            </w:r>
          </w:p>
        </w:tc>
        <w:tc>
          <w:tcPr>
            <w:tcW w:w="3769" w:type="dxa"/>
          </w:tcPr>
          <w:p w:rsidR="00434A5F" w:rsidRPr="0065150A" w:rsidRDefault="00434A5F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Гутник Е. М., Рыбакова Е. В.</w:t>
            </w:r>
          </w:p>
          <w:p w:rsidR="00434A5F" w:rsidRPr="0065150A" w:rsidRDefault="00434A5F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Тематическое и поурочное планирование к учебнику Перышкина А. В. «Физика». 7 кл. М.: Дрофа, 2009.</w:t>
            </w:r>
          </w:p>
          <w:p w:rsidR="00434A5F" w:rsidRPr="0065150A" w:rsidRDefault="00434A5F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Контрольно-измерительные материалы. Физика: 7 класс </w:t>
            </w:r>
          </w:p>
          <w:p w:rsidR="00434A5F" w:rsidRPr="0065150A" w:rsidRDefault="00434A5F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/Сост. Н.И. Зорин. – М.: ВАКО, 2012.</w:t>
            </w:r>
          </w:p>
        </w:tc>
        <w:tc>
          <w:tcPr>
            <w:tcW w:w="2918" w:type="dxa"/>
          </w:tcPr>
          <w:p w:rsidR="00434A5F" w:rsidRPr="0065150A" w:rsidRDefault="00434A5F" w:rsidP="0029304A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8</w:t>
            </w:r>
          </w:p>
        </w:tc>
        <w:tc>
          <w:tcPr>
            <w:tcW w:w="1980" w:type="dxa"/>
          </w:tcPr>
          <w:p w:rsidR="00434A5F" w:rsidRPr="0065150A" w:rsidRDefault="00434A5F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Физика </w:t>
            </w:r>
          </w:p>
        </w:tc>
        <w:tc>
          <w:tcPr>
            <w:tcW w:w="2700" w:type="dxa"/>
          </w:tcPr>
          <w:p w:rsidR="00434A5F" w:rsidRPr="0065150A" w:rsidRDefault="00434A5F" w:rsidP="002A485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«Физика». 7-9 кл. </w:t>
            </w:r>
          </w:p>
          <w:p w:rsidR="00434A5F" w:rsidRPr="0065150A" w:rsidRDefault="00434A5F" w:rsidP="002A485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/Гутник Е.М., Перышкин А.В.</w:t>
            </w:r>
          </w:p>
        </w:tc>
        <w:tc>
          <w:tcPr>
            <w:tcW w:w="3060" w:type="dxa"/>
          </w:tcPr>
          <w:p w:rsidR="00434A5F" w:rsidRPr="0065150A" w:rsidRDefault="00434A5F" w:rsidP="002A485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Перышкин А.В., Гутник Е.М.</w:t>
            </w:r>
          </w:p>
          <w:p w:rsidR="00434A5F" w:rsidRPr="0065150A" w:rsidRDefault="00434A5F" w:rsidP="002A485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Физика. 8 кл. </w:t>
            </w:r>
          </w:p>
          <w:p w:rsidR="00434A5F" w:rsidRPr="0065150A" w:rsidRDefault="00434A5F" w:rsidP="004E2CF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Дрофа, 2016.</w:t>
            </w:r>
          </w:p>
        </w:tc>
        <w:tc>
          <w:tcPr>
            <w:tcW w:w="3769" w:type="dxa"/>
          </w:tcPr>
          <w:p w:rsidR="00434A5F" w:rsidRPr="0065150A" w:rsidRDefault="00434A5F" w:rsidP="0029713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Гутник Е. М. и др.</w:t>
            </w:r>
          </w:p>
          <w:p w:rsidR="00434A5F" w:rsidRPr="0065150A" w:rsidRDefault="00434A5F" w:rsidP="0029713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Тематическое и поурочное планирование к учебнику Перышкина А. В. «Физика». 8 кл. М.: Дрофа, 2008.</w:t>
            </w:r>
          </w:p>
          <w:p w:rsidR="00434A5F" w:rsidRPr="0065150A" w:rsidRDefault="00434A5F" w:rsidP="0015263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Контрольно-измерительные материалы. Физика: 8 класс </w:t>
            </w:r>
          </w:p>
          <w:p w:rsidR="00434A5F" w:rsidRPr="0065150A" w:rsidRDefault="00434A5F" w:rsidP="0015263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/Сост. Н.И. Зорин. – М.: ВАКО, 2012.</w:t>
            </w:r>
          </w:p>
        </w:tc>
        <w:tc>
          <w:tcPr>
            <w:tcW w:w="2918" w:type="dxa"/>
          </w:tcPr>
          <w:p w:rsidR="00434A5F" w:rsidRPr="0065150A" w:rsidRDefault="00434A5F" w:rsidP="0029713C">
            <w:pPr>
              <w:widowControl w:val="0"/>
              <w:rPr>
                <w:sz w:val="20"/>
                <w:szCs w:val="20"/>
              </w:rPr>
            </w:pP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Физика </w:t>
            </w:r>
          </w:p>
        </w:tc>
        <w:tc>
          <w:tcPr>
            <w:tcW w:w="2700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«Физика». 7-9 кл. </w:t>
            </w: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/Гутник Е.М., Перышкин А.В.</w:t>
            </w:r>
          </w:p>
        </w:tc>
        <w:tc>
          <w:tcPr>
            <w:tcW w:w="3060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Перышкин А.В.,Гутник Е.М.</w:t>
            </w: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Физика. 9 кл. </w:t>
            </w:r>
          </w:p>
          <w:p w:rsidR="00434A5F" w:rsidRPr="0065150A" w:rsidRDefault="00434A5F" w:rsidP="004E2CF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Дрофа, 2017.</w:t>
            </w:r>
          </w:p>
        </w:tc>
        <w:tc>
          <w:tcPr>
            <w:tcW w:w="3769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Гутник Е.М.,Шаронина Е.В.,Доронина Э.И.</w:t>
            </w: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Физика. 9 класс.: Поурочное и тематическое планирование к учебнику А.В. Перышкина, Е.М. Гутник «Физика». 9 кл. </w:t>
            </w: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Дрофа, 2009.</w:t>
            </w:r>
          </w:p>
        </w:tc>
        <w:tc>
          <w:tcPr>
            <w:tcW w:w="2918" w:type="dxa"/>
          </w:tcPr>
          <w:p w:rsidR="00434A5F" w:rsidRPr="0065150A" w:rsidRDefault="00434A5F" w:rsidP="000E4EA5">
            <w:pPr>
              <w:widowControl w:val="0"/>
              <w:rPr>
                <w:sz w:val="20"/>
                <w:szCs w:val="20"/>
              </w:rPr>
            </w:pPr>
          </w:p>
        </w:tc>
      </w:tr>
      <w:tr w:rsidR="00434A5F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Химия</w:t>
            </w:r>
          </w:p>
        </w:tc>
      </w:tr>
      <w:tr w:rsidR="00434A5F" w:rsidRPr="0065150A" w:rsidTr="005F0925">
        <w:trPr>
          <w:trHeight w:val="708"/>
        </w:trPr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8 </w:t>
            </w:r>
          </w:p>
        </w:tc>
        <w:tc>
          <w:tcPr>
            <w:tcW w:w="1980" w:type="dxa"/>
          </w:tcPr>
          <w:p w:rsidR="00434A5F" w:rsidRPr="0065150A" w:rsidRDefault="00434A5F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Химия </w:t>
            </w:r>
          </w:p>
        </w:tc>
        <w:tc>
          <w:tcPr>
            <w:tcW w:w="2700" w:type="dxa"/>
          </w:tcPr>
          <w:p w:rsidR="00434A5F" w:rsidRPr="001A6CFA" w:rsidRDefault="00434A5F" w:rsidP="001A1981">
            <w:pPr>
              <w:pStyle w:val="BodyTextIndent"/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1A6CFA">
              <w:rPr>
                <w:sz w:val="20"/>
                <w:szCs w:val="20"/>
              </w:rPr>
              <w:t>«Программа курса химии для 8-11 кл. общеобразовательных учреждений». /Габриелян О. С.</w:t>
            </w:r>
          </w:p>
        </w:tc>
        <w:tc>
          <w:tcPr>
            <w:tcW w:w="3060" w:type="dxa"/>
          </w:tcPr>
          <w:p w:rsidR="00434A5F" w:rsidRPr="0065150A" w:rsidRDefault="00434A5F" w:rsidP="00EB51A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Габриелян О.С. </w:t>
            </w:r>
          </w:p>
          <w:p w:rsidR="00434A5F" w:rsidRPr="0065150A" w:rsidRDefault="00434A5F" w:rsidP="00EB51A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Химия. 8 кл. М.: Дрофа, 2015/2016.</w:t>
            </w:r>
          </w:p>
        </w:tc>
        <w:tc>
          <w:tcPr>
            <w:tcW w:w="3769" w:type="dxa"/>
          </w:tcPr>
          <w:p w:rsidR="00434A5F" w:rsidRPr="0065150A" w:rsidRDefault="00434A5F" w:rsidP="001831E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Габриелян О.С.Химия. 8-9 классы: методическое пособие. – М.: Дрофа, 2011.</w:t>
            </w:r>
          </w:p>
          <w:p w:rsidR="00434A5F" w:rsidRPr="0065150A" w:rsidRDefault="00434A5F" w:rsidP="0062343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Габриелян О.С.Химия. 8 класс: контрольные и проверочные работы к учебнику О.С. Габриеляна «Химия. 8 класс» – М.: Дрофа, 2010.</w:t>
            </w:r>
          </w:p>
        </w:tc>
        <w:tc>
          <w:tcPr>
            <w:tcW w:w="2918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5F0925">
        <w:trPr>
          <w:trHeight w:val="708"/>
        </w:trPr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Химия </w:t>
            </w:r>
          </w:p>
        </w:tc>
        <w:tc>
          <w:tcPr>
            <w:tcW w:w="2700" w:type="dxa"/>
          </w:tcPr>
          <w:p w:rsidR="00434A5F" w:rsidRPr="001A6CFA" w:rsidRDefault="00434A5F" w:rsidP="000E4EA5">
            <w:pPr>
              <w:pStyle w:val="BodyTextIndent"/>
              <w:widowControl w:val="0"/>
              <w:ind w:firstLine="0"/>
              <w:jc w:val="left"/>
              <w:rPr>
                <w:sz w:val="20"/>
                <w:szCs w:val="20"/>
              </w:rPr>
            </w:pPr>
            <w:r w:rsidRPr="001A6CFA">
              <w:rPr>
                <w:sz w:val="20"/>
                <w:szCs w:val="20"/>
              </w:rPr>
              <w:t>«Программа курса химии для 8-11 кл. общеобразовательных учреждений». /Габриелян О. С.</w:t>
            </w:r>
          </w:p>
        </w:tc>
        <w:tc>
          <w:tcPr>
            <w:tcW w:w="3060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Габриелян О.С. </w:t>
            </w: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Химия. 9 кл. </w:t>
            </w: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Дрофа, 2016/2017.</w:t>
            </w:r>
          </w:p>
        </w:tc>
        <w:tc>
          <w:tcPr>
            <w:tcW w:w="3769" w:type="dxa"/>
          </w:tcPr>
          <w:p w:rsidR="00434A5F" w:rsidRPr="0065150A" w:rsidRDefault="00434A5F" w:rsidP="00F3163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Габриелян О.С.Химия. 8-9 классы: методическое пособие. – М.: Дрофа, 2011.</w:t>
            </w:r>
          </w:p>
          <w:p w:rsidR="00434A5F" w:rsidRPr="0065150A" w:rsidRDefault="00434A5F" w:rsidP="0062343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Габриелян О.С.Химия. 9 класс: контрольные и проверочные работы к учебнику О.С. Габриеляна «Химия. 9 класс» – М.: Дрофа, 2011.</w:t>
            </w:r>
          </w:p>
        </w:tc>
        <w:tc>
          <w:tcPr>
            <w:tcW w:w="2918" w:type="dxa"/>
          </w:tcPr>
          <w:p w:rsidR="00434A5F" w:rsidRPr="0065150A" w:rsidRDefault="00434A5F" w:rsidP="000E4EA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Биология</w:t>
            </w: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AC274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5 </w:t>
            </w:r>
          </w:p>
        </w:tc>
        <w:tc>
          <w:tcPr>
            <w:tcW w:w="1980" w:type="dxa"/>
          </w:tcPr>
          <w:p w:rsidR="00434A5F" w:rsidRPr="0065150A" w:rsidRDefault="00434A5F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Биология</w:t>
            </w:r>
          </w:p>
        </w:tc>
        <w:tc>
          <w:tcPr>
            <w:tcW w:w="2700" w:type="dxa"/>
          </w:tcPr>
          <w:p w:rsidR="00434A5F" w:rsidRPr="0065150A" w:rsidRDefault="00434A5F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Пономарева И.Н. и др. Программа по биологии 5-11 кл</w:t>
            </w:r>
          </w:p>
          <w:p w:rsidR="00434A5F" w:rsidRPr="0065150A" w:rsidRDefault="00434A5F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2014</w:t>
            </w:r>
          </w:p>
        </w:tc>
        <w:tc>
          <w:tcPr>
            <w:tcW w:w="3060" w:type="dxa"/>
          </w:tcPr>
          <w:p w:rsidR="00434A5F" w:rsidRPr="0065150A" w:rsidRDefault="00434A5F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Пономарева И.Н, Николаев И.В</w:t>
            </w:r>
          </w:p>
          <w:p w:rsidR="00434A5F" w:rsidRPr="0065150A" w:rsidRDefault="00434A5F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Корнилова О.А / под.ред. Пономаревой И.Н. </w:t>
            </w:r>
          </w:p>
          <w:p w:rsidR="00434A5F" w:rsidRPr="0065150A" w:rsidRDefault="00434A5F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Биология. 5 класс.</w:t>
            </w:r>
          </w:p>
          <w:p w:rsidR="00434A5F" w:rsidRPr="0065150A" w:rsidRDefault="00434A5F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2014</w:t>
            </w:r>
          </w:p>
        </w:tc>
        <w:tc>
          <w:tcPr>
            <w:tcW w:w="3769" w:type="dxa"/>
          </w:tcPr>
          <w:p w:rsidR="00434A5F" w:rsidRPr="0065150A" w:rsidRDefault="00434A5F" w:rsidP="008F435C">
            <w:pPr>
              <w:rPr>
                <w:bCs/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Пономарева И.Н., Корнилова О.А., Николаев И.В. </w:t>
            </w:r>
            <w:r w:rsidRPr="0065150A">
              <w:rPr>
                <w:bCs/>
                <w:sz w:val="20"/>
                <w:szCs w:val="20"/>
              </w:rPr>
              <w:t>Биология. Методическое пособие. 5 класс.</w:t>
            </w:r>
          </w:p>
          <w:p w:rsidR="00434A5F" w:rsidRPr="0065150A" w:rsidRDefault="00434A5F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2014</w:t>
            </w:r>
            <w:r w:rsidRPr="0065150A">
              <w:rPr>
                <w:sz w:val="20"/>
                <w:szCs w:val="20"/>
              </w:rPr>
              <w:br/>
            </w:r>
          </w:p>
        </w:tc>
        <w:tc>
          <w:tcPr>
            <w:tcW w:w="2918" w:type="dxa"/>
          </w:tcPr>
          <w:p w:rsidR="00434A5F" w:rsidRPr="0065150A" w:rsidRDefault="00434A5F" w:rsidP="008F435C">
            <w:pPr>
              <w:ind w:right="-167"/>
              <w:rPr>
                <w:sz w:val="20"/>
                <w:szCs w:val="20"/>
              </w:rPr>
            </w:pPr>
          </w:p>
        </w:tc>
      </w:tr>
      <w:tr w:rsidR="00434A5F" w:rsidRPr="0065150A" w:rsidTr="005F0925">
        <w:trPr>
          <w:trHeight w:val="1583"/>
        </w:trPr>
        <w:tc>
          <w:tcPr>
            <w:tcW w:w="900" w:type="dxa"/>
          </w:tcPr>
          <w:p w:rsidR="00434A5F" w:rsidRPr="0065150A" w:rsidRDefault="00434A5F" w:rsidP="00AC274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6</w:t>
            </w:r>
          </w:p>
          <w:p w:rsidR="00434A5F" w:rsidRPr="0065150A" w:rsidRDefault="00434A5F" w:rsidP="00F359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34A5F" w:rsidRPr="0065150A" w:rsidRDefault="00434A5F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Биология </w:t>
            </w:r>
          </w:p>
        </w:tc>
        <w:tc>
          <w:tcPr>
            <w:tcW w:w="2700" w:type="dxa"/>
          </w:tcPr>
          <w:p w:rsidR="00434A5F" w:rsidRPr="0065150A" w:rsidRDefault="00434A5F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Пономарева И.Н. и др. Программа по биологии 5-11 кл</w:t>
            </w:r>
          </w:p>
          <w:p w:rsidR="00434A5F" w:rsidRPr="0065150A" w:rsidRDefault="00434A5F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2014</w:t>
            </w:r>
          </w:p>
        </w:tc>
        <w:tc>
          <w:tcPr>
            <w:tcW w:w="3060" w:type="dxa"/>
          </w:tcPr>
          <w:p w:rsidR="00434A5F" w:rsidRPr="0065150A" w:rsidRDefault="00434A5F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Пономарева И.Н, Корнилова О.А., Кучменко В.С. / под.ред. Пономаревой И.Н. </w:t>
            </w:r>
          </w:p>
          <w:p w:rsidR="00434A5F" w:rsidRPr="0065150A" w:rsidRDefault="00434A5F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Биология. 6 кл. </w:t>
            </w:r>
          </w:p>
          <w:p w:rsidR="00434A5F" w:rsidRPr="0065150A" w:rsidRDefault="00434A5F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2014</w:t>
            </w:r>
          </w:p>
        </w:tc>
        <w:tc>
          <w:tcPr>
            <w:tcW w:w="3769" w:type="dxa"/>
          </w:tcPr>
          <w:p w:rsidR="00434A5F" w:rsidRPr="0065150A" w:rsidRDefault="00434A5F" w:rsidP="008F435C">
            <w:pPr>
              <w:rPr>
                <w:bCs/>
                <w:sz w:val="20"/>
              </w:rPr>
            </w:pPr>
            <w:r w:rsidRPr="0065150A">
              <w:rPr>
                <w:sz w:val="20"/>
              </w:rPr>
              <w:t>Пономарева И.Н., Кучменко В.С., Симонова Л.В.</w:t>
            </w:r>
            <w:r w:rsidRPr="0065150A">
              <w:rPr>
                <w:bCs/>
                <w:sz w:val="20"/>
              </w:rPr>
              <w:t>Биология. Методическое пособие. 6 класс</w:t>
            </w:r>
          </w:p>
          <w:p w:rsidR="00434A5F" w:rsidRPr="0065150A" w:rsidRDefault="00434A5F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2014</w:t>
            </w:r>
          </w:p>
        </w:tc>
        <w:tc>
          <w:tcPr>
            <w:tcW w:w="2918" w:type="dxa"/>
          </w:tcPr>
          <w:p w:rsidR="00434A5F" w:rsidRPr="0065150A" w:rsidRDefault="00434A5F" w:rsidP="00F35906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F3590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 </w:t>
            </w:r>
          </w:p>
        </w:tc>
        <w:tc>
          <w:tcPr>
            <w:tcW w:w="1980" w:type="dxa"/>
          </w:tcPr>
          <w:p w:rsidR="00434A5F" w:rsidRPr="0065150A" w:rsidRDefault="00434A5F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Биология </w:t>
            </w:r>
          </w:p>
        </w:tc>
        <w:tc>
          <w:tcPr>
            <w:tcW w:w="2700" w:type="dxa"/>
          </w:tcPr>
          <w:p w:rsidR="00434A5F" w:rsidRPr="0065150A" w:rsidRDefault="00434A5F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Пономарева И.Н. и др. Программа по биологии 5-11 кл</w:t>
            </w:r>
          </w:p>
          <w:p w:rsidR="00434A5F" w:rsidRPr="0065150A" w:rsidRDefault="00434A5F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2014</w:t>
            </w:r>
          </w:p>
        </w:tc>
        <w:tc>
          <w:tcPr>
            <w:tcW w:w="3060" w:type="dxa"/>
            <w:vAlign w:val="center"/>
          </w:tcPr>
          <w:p w:rsidR="00434A5F" w:rsidRPr="0065150A" w:rsidRDefault="00434A5F" w:rsidP="001942B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Константинов В.М., Бабенко В.Г., Кучменко В.С. / Под ред. Константинова В.М. </w:t>
            </w:r>
          </w:p>
          <w:p w:rsidR="00434A5F" w:rsidRPr="0065150A" w:rsidRDefault="00434A5F" w:rsidP="001942B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Биология. </w:t>
            </w:r>
          </w:p>
          <w:p w:rsidR="00434A5F" w:rsidRPr="0065150A" w:rsidRDefault="00434A5F" w:rsidP="001942B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2016/2017</w:t>
            </w:r>
          </w:p>
        </w:tc>
        <w:tc>
          <w:tcPr>
            <w:tcW w:w="3769" w:type="dxa"/>
          </w:tcPr>
          <w:p w:rsidR="00434A5F" w:rsidRPr="0065150A" w:rsidRDefault="00434A5F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Константинов В. М и др.</w:t>
            </w:r>
          </w:p>
          <w:p w:rsidR="00434A5F" w:rsidRPr="0065150A" w:rsidRDefault="00434A5F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Биология. Животные. Методическое пособие. 7 кл. М.: Просвещение, 2010.</w:t>
            </w:r>
          </w:p>
        </w:tc>
        <w:tc>
          <w:tcPr>
            <w:tcW w:w="2918" w:type="dxa"/>
          </w:tcPr>
          <w:p w:rsidR="00434A5F" w:rsidRPr="0065150A" w:rsidRDefault="00434A5F" w:rsidP="00F35906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AC274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8 </w:t>
            </w:r>
          </w:p>
        </w:tc>
        <w:tc>
          <w:tcPr>
            <w:tcW w:w="1980" w:type="dxa"/>
          </w:tcPr>
          <w:p w:rsidR="00434A5F" w:rsidRPr="0065150A" w:rsidRDefault="00434A5F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Биология </w:t>
            </w:r>
          </w:p>
        </w:tc>
        <w:tc>
          <w:tcPr>
            <w:tcW w:w="2700" w:type="dxa"/>
          </w:tcPr>
          <w:p w:rsidR="00434A5F" w:rsidRPr="0065150A" w:rsidRDefault="00434A5F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Пономарева И.Н. и др. Программа по биологии 5-11 кл</w:t>
            </w:r>
          </w:p>
          <w:p w:rsidR="00434A5F" w:rsidRPr="0065150A" w:rsidRDefault="00434A5F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2014</w:t>
            </w:r>
          </w:p>
        </w:tc>
        <w:tc>
          <w:tcPr>
            <w:tcW w:w="3060" w:type="dxa"/>
          </w:tcPr>
          <w:p w:rsidR="00434A5F" w:rsidRPr="0065150A" w:rsidRDefault="00434A5F" w:rsidP="001942B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Драгомилов А.Г., Маш Р.Д. </w:t>
            </w:r>
          </w:p>
          <w:p w:rsidR="00434A5F" w:rsidRPr="0065150A" w:rsidRDefault="00434A5F" w:rsidP="001942B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Биология. 8 класс</w:t>
            </w:r>
          </w:p>
          <w:p w:rsidR="00434A5F" w:rsidRPr="0065150A" w:rsidRDefault="00434A5F" w:rsidP="001942B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2016</w:t>
            </w:r>
          </w:p>
        </w:tc>
        <w:tc>
          <w:tcPr>
            <w:tcW w:w="3769" w:type="dxa"/>
          </w:tcPr>
          <w:p w:rsidR="00434A5F" w:rsidRPr="0065150A" w:rsidRDefault="00434A5F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Драгомилов А.Г. и др.</w:t>
            </w:r>
          </w:p>
          <w:p w:rsidR="00434A5F" w:rsidRPr="0065150A" w:rsidRDefault="00434A5F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Биология. Человек. 8 кл. Методическое пособие. 8 кл. М.: Просвещение, 2010.</w:t>
            </w:r>
          </w:p>
        </w:tc>
        <w:tc>
          <w:tcPr>
            <w:tcW w:w="2918" w:type="dxa"/>
          </w:tcPr>
          <w:p w:rsidR="00434A5F" w:rsidRPr="0065150A" w:rsidRDefault="00434A5F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F3590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34A5F" w:rsidRPr="0065150A" w:rsidRDefault="00434A5F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Биология </w:t>
            </w:r>
          </w:p>
        </w:tc>
        <w:tc>
          <w:tcPr>
            <w:tcW w:w="2700" w:type="dxa"/>
          </w:tcPr>
          <w:p w:rsidR="00434A5F" w:rsidRPr="0065150A" w:rsidRDefault="00434A5F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Пономарева И.Н. и др. Программа по биологии 5-11 кл</w:t>
            </w:r>
          </w:p>
          <w:p w:rsidR="00434A5F" w:rsidRPr="0065150A" w:rsidRDefault="00434A5F" w:rsidP="008F4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2014</w:t>
            </w:r>
          </w:p>
        </w:tc>
        <w:tc>
          <w:tcPr>
            <w:tcW w:w="3060" w:type="dxa"/>
          </w:tcPr>
          <w:p w:rsidR="00434A5F" w:rsidRPr="0065150A" w:rsidRDefault="00434A5F" w:rsidP="001942B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Пономарёва И.Н., Корнилова О.А., Чернова Н.М. / Под ред. Пономарёвой И.Н. </w:t>
            </w:r>
          </w:p>
          <w:p w:rsidR="00434A5F" w:rsidRPr="0065150A" w:rsidRDefault="00434A5F" w:rsidP="00BC38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Биология. 9 класс</w:t>
            </w:r>
          </w:p>
          <w:p w:rsidR="00434A5F" w:rsidRPr="0065150A" w:rsidRDefault="00434A5F" w:rsidP="00BC38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Вентана-Граф, 2016/2017</w:t>
            </w:r>
          </w:p>
        </w:tc>
        <w:tc>
          <w:tcPr>
            <w:tcW w:w="3769" w:type="dxa"/>
          </w:tcPr>
          <w:p w:rsidR="00434A5F" w:rsidRPr="0065150A" w:rsidRDefault="00434A5F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Пономарева И.Н., </w:t>
            </w:r>
          </w:p>
          <w:p w:rsidR="00434A5F" w:rsidRPr="0065150A" w:rsidRDefault="00434A5F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Симонова Л.В., </w:t>
            </w:r>
          </w:p>
          <w:p w:rsidR="00434A5F" w:rsidRPr="0065150A" w:rsidRDefault="00434A5F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Кучменко В.С.</w:t>
            </w:r>
          </w:p>
          <w:p w:rsidR="00434A5F" w:rsidRPr="0065150A" w:rsidRDefault="00434A5F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Основы общей биологии: 9 класс: Методическое пособие /Под ред. Проф. И.Н. Пономаревой. – М.: Вентана – Граф, 2009.</w:t>
            </w:r>
          </w:p>
        </w:tc>
        <w:tc>
          <w:tcPr>
            <w:tcW w:w="2918" w:type="dxa"/>
          </w:tcPr>
          <w:p w:rsidR="00434A5F" w:rsidRPr="0065150A" w:rsidRDefault="00434A5F" w:rsidP="00F3590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3F7B58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Образовательная область «Искусство»</w:t>
            </w:r>
          </w:p>
        </w:tc>
      </w:tr>
      <w:tr w:rsidR="00434A5F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Музыка</w:t>
            </w: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7C6E2E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5  </w:t>
            </w:r>
          </w:p>
        </w:tc>
        <w:tc>
          <w:tcPr>
            <w:tcW w:w="1980" w:type="dxa"/>
          </w:tcPr>
          <w:p w:rsidR="00434A5F" w:rsidRPr="0065150A" w:rsidRDefault="00434A5F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Искусство </w:t>
            </w: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Музыка</w:t>
            </w: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D3016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</w:t>
            </w:r>
          </w:p>
          <w:p w:rsidR="00434A5F" w:rsidRPr="0065150A" w:rsidRDefault="00434A5F" w:rsidP="00D3016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«Музыка». 5-9 кл.</w:t>
            </w:r>
          </w:p>
          <w:p w:rsidR="00434A5F" w:rsidRPr="0065150A" w:rsidRDefault="00434A5F" w:rsidP="00D3016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/Науменко. И др.</w:t>
            </w:r>
          </w:p>
        </w:tc>
        <w:tc>
          <w:tcPr>
            <w:tcW w:w="3060" w:type="dxa"/>
          </w:tcPr>
          <w:p w:rsidR="00434A5F" w:rsidRPr="0065150A" w:rsidRDefault="00434A5F" w:rsidP="00B346B9">
            <w:pPr>
              <w:rPr>
                <w:sz w:val="20"/>
                <w:szCs w:val="20"/>
              </w:rPr>
            </w:pPr>
            <w:r w:rsidRPr="00C10286">
              <w:rPr>
                <w:sz w:val="20"/>
                <w:szCs w:val="20"/>
              </w:rPr>
              <w:t xml:space="preserve">Науменко Т.И., Алеев В.В. </w:t>
            </w:r>
            <w:r w:rsidRPr="0065150A">
              <w:rPr>
                <w:sz w:val="20"/>
                <w:szCs w:val="20"/>
              </w:rPr>
              <w:t xml:space="preserve">Искусство.  Музыка. </w:t>
            </w:r>
            <w:r>
              <w:rPr>
                <w:sz w:val="20"/>
                <w:szCs w:val="20"/>
              </w:rPr>
              <w:t>5</w:t>
            </w:r>
            <w:r w:rsidRPr="0065150A">
              <w:rPr>
                <w:sz w:val="20"/>
                <w:szCs w:val="20"/>
              </w:rPr>
              <w:t xml:space="preserve"> кл. </w:t>
            </w:r>
          </w:p>
          <w:p w:rsidR="00434A5F" w:rsidRPr="0065150A" w:rsidRDefault="00434A5F" w:rsidP="00B346B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Дрофа, 2014/2016.</w:t>
            </w:r>
          </w:p>
        </w:tc>
        <w:tc>
          <w:tcPr>
            <w:tcW w:w="3769" w:type="dxa"/>
          </w:tcPr>
          <w:p w:rsidR="00434A5F" w:rsidRPr="0065150A" w:rsidRDefault="00434A5F" w:rsidP="00D3016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Науменко. И др.Методическое пособие к учебнику «Музыка». 5 кл.</w:t>
            </w:r>
          </w:p>
          <w:p w:rsidR="00434A5F" w:rsidRPr="0065150A" w:rsidRDefault="00434A5F" w:rsidP="00D3016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2014.</w:t>
            </w:r>
          </w:p>
        </w:tc>
        <w:tc>
          <w:tcPr>
            <w:tcW w:w="2918" w:type="dxa"/>
          </w:tcPr>
          <w:p w:rsidR="00434A5F" w:rsidRPr="0065150A" w:rsidRDefault="00434A5F" w:rsidP="00D30167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6 </w:t>
            </w:r>
          </w:p>
        </w:tc>
        <w:tc>
          <w:tcPr>
            <w:tcW w:w="1980" w:type="dxa"/>
          </w:tcPr>
          <w:p w:rsidR="00434A5F" w:rsidRPr="0065150A" w:rsidRDefault="00434A5F" w:rsidP="00E2419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Искусство </w:t>
            </w:r>
          </w:p>
          <w:p w:rsidR="00434A5F" w:rsidRPr="0065150A" w:rsidRDefault="00434A5F" w:rsidP="00E2419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Музыка</w:t>
            </w:r>
          </w:p>
          <w:p w:rsidR="00434A5F" w:rsidRPr="0065150A" w:rsidRDefault="00434A5F" w:rsidP="00725C8F">
            <w:pPr>
              <w:rPr>
                <w:sz w:val="20"/>
                <w:szCs w:val="20"/>
              </w:rPr>
            </w:pPr>
          </w:p>
          <w:p w:rsidR="00434A5F" w:rsidRPr="0065150A" w:rsidRDefault="00434A5F" w:rsidP="00725C8F">
            <w:pPr>
              <w:rPr>
                <w:sz w:val="20"/>
                <w:szCs w:val="20"/>
              </w:rPr>
            </w:pPr>
          </w:p>
          <w:p w:rsidR="00434A5F" w:rsidRPr="0065150A" w:rsidRDefault="00434A5F" w:rsidP="00725C8F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E2419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</w:t>
            </w:r>
          </w:p>
          <w:p w:rsidR="00434A5F" w:rsidRPr="0065150A" w:rsidRDefault="00434A5F" w:rsidP="00E2419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«Музыка». 5-9 кл.</w:t>
            </w:r>
          </w:p>
          <w:p w:rsidR="00434A5F" w:rsidRPr="0065150A" w:rsidRDefault="00434A5F" w:rsidP="00E2419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/Науменко . и др.</w:t>
            </w:r>
          </w:p>
        </w:tc>
        <w:tc>
          <w:tcPr>
            <w:tcW w:w="3060" w:type="dxa"/>
          </w:tcPr>
          <w:p w:rsidR="00434A5F" w:rsidRPr="0065150A" w:rsidRDefault="00434A5F" w:rsidP="00B346B9">
            <w:pPr>
              <w:rPr>
                <w:sz w:val="20"/>
                <w:szCs w:val="20"/>
              </w:rPr>
            </w:pPr>
            <w:r w:rsidRPr="00C10286">
              <w:rPr>
                <w:sz w:val="20"/>
                <w:szCs w:val="20"/>
              </w:rPr>
              <w:t xml:space="preserve">Науменко Т.И., Алеев В.В. </w:t>
            </w:r>
            <w:r w:rsidRPr="0065150A">
              <w:rPr>
                <w:sz w:val="20"/>
                <w:szCs w:val="20"/>
              </w:rPr>
              <w:t xml:space="preserve">Искусство.  Музыка. </w:t>
            </w:r>
            <w:r>
              <w:rPr>
                <w:sz w:val="20"/>
                <w:szCs w:val="20"/>
              </w:rPr>
              <w:t>6</w:t>
            </w:r>
            <w:r w:rsidRPr="0065150A">
              <w:rPr>
                <w:sz w:val="20"/>
                <w:szCs w:val="20"/>
              </w:rPr>
              <w:t xml:space="preserve"> кл. </w:t>
            </w:r>
          </w:p>
          <w:p w:rsidR="00434A5F" w:rsidRPr="0065150A" w:rsidRDefault="00434A5F" w:rsidP="00B346B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Дрофа, 2014/2016.</w:t>
            </w:r>
          </w:p>
        </w:tc>
        <w:tc>
          <w:tcPr>
            <w:tcW w:w="3769" w:type="dxa"/>
          </w:tcPr>
          <w:p w:rsidR="00434A5F" w:rsidRPr="0065150A" w:rsidRDefault="00434A5F" w:rsidP="000F372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Науменко и др.Методическое пособие к учебнику «Музыка». 6 кл.</w:t>
            </w:r>
          </w:p>
          <w:p w:rsidR="00434A5F" w:rsidRPr="0065150A" w:rsidRDefault="00434A5F" w:rsidP="000F372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2014.</w:t>
            </w:r>
          </w:p>
        </w:tc>
        <w:tc>
          <w:tcPr>
            <w:tcW w:w="2918" w:type="dxa"/>
          </w:tcPr>
          <w:p w:rsidR="00434A5F" w:rsidRPr="0065150A" w:rsidRDefault="00434A5F" w:rsidP="00F8655F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AC274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</w:t>
            </w:r>
          </w:p>
        </w:tc>
        <w:tc>
          <w:tcPr>
            <w:tcW w:w="1980" w:type="dxa"/>
          </w:tcPr>
          <w:p w:rsidR="00434A5F" w:rsidRPr="0065150A" w:rsidRDefault="00434A5F" w:rsidP="005E43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  <w:p w:rsidR="00434A5F" w:rsidRPr="0065150A" w:rsidRDefault="00434A5F" w:rsidP="005E43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Музыка</w:t>
            </w:r>
          </w:p>
          <w:p w:rsidR="00434A5F" w:rsidRPr="0065150A" w:rsidRDefault="00434A5F" w:rsidP="005E4380">
            <w:pPr>
              <w:rPr>
                <w:sz w:val="20"/>
                <w:szCs w:val="20"/>
              </w:rPr>
            </w:pPr>
          </w:p>
          <w:p w:rsidR="00434A5F" w:rsidRPr="0065150A" w:rsidRDefault="00434A5F" w:rsidP="005E4380">
            <w:pPr>
              <w:rPr>
                <w:sz w:val="20"/>
                <w:szCs w:val="20"/>
              </w:rPr>
            </w:pPr>
          </w:p>
          <w:p w:rsidR="00434A5F" w:rsidRPr="0065150A" w:rsidRDefault="00434A5F" w:rsidP="005E438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5E43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</w:t>
            </w:r>
          </w:p>
          <w:p w:rsidR="00434A5F" w:rsidRPr="0065150A" w:rsidRDefault="00434A5F" w:rsidP="005E43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«Музыка». 5-9 кл.</w:t>
            </w:r>
          </w:p>
          <w:p w:rsidR="00434A5F" w:rsidRPr="0065150A" w:rsidRDefault="00434A5F" w:rsidP="005E43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/Науменко и др.</w:t>
            </w:r>
          </w:p>
        </w:tc>
        <w:tc>
          <w:tcPr>
            <w:tcW w:w="3060" w:type="dxa"/>
          </w:tcPr>
          <w:p w:rsidR="00434A5F" w:rsidRPr="0065150A" w:rsidRDefault="00434A5F" w:rsidP="0070160B">
            <w:pPr>
              <w:rPr>
                <w:sz w:val="20"/>
                <w:szCs w:val="20"/>
              </w:rPr>
            </w:pPr>
            <w:r w:rsidRPr="00C10286">
              <w:rPr>
                <w:sz w:val="20"/>
                <w:szCs w:val="20"/>
              </w:rPr>
              <w:t>Науменко Т.И., Алеев В.В.</w:t>
            </w:r>
          </w:p>
          <w:p w:rsidR="00434A5F" w:rsidRPr="0065150A" w:rsidRDefault="00434A5F" w:rsidP="0070160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Искусство.  Музыка. 7 кл. </w:t>
            </w:r>
          </w:p>
          <w:p w:rsidR="00434A5F" w:rsidRPr="0065150A" w:rsidRDefault="00434A5F" w:rsidP="0070160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Дрофа, 2014/2016.</w:t>
            </w:r>
          </w:p>
        </w:tc>
        <w:tc>
          <w:tcPr>
            <w:tcW w:w="3769" w:type="dxa"/>
          </w:tcPr>
          <w:p w:rsidR="00434A5F" w:rsidRPr="0065150A" w:rsidRDefault="00434A5F" w:rsidP="006D2ED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Науменко. И др.Методическое пособие к учебнику «Музыка». 7 кл.</w:t>
            </w:r>
          </w:p>
          <w:p w:rsidR="00434A5F" w:rsidRPr="0065150A" w:rsidRDefault="00434A5F" w:rsidP="006D2ED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2014.</w:t>
            </w:r>
          </w:p>
        </w:tc>
        <w:tc>
          <w:tcPr>
            <w:tcW w:w="2918" w:type="dxa"/>
          </w:tcPr>
          <w:p w:rsidR="00434A5F" w:rsidRPr="0065150A" w:rsidRDefault="00434A5F" w:rsidP="006D2ED4">
            <w:pPr>
              <w:rPr>
                <w:sz w:val="20"/>
                <w:szCs w:val="20"/>
              </w:rPr>
            </w:pP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AC27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0" w:type="dxa"/>
          </w:tcPr>
          <w:p w:rsidR="00434A5F" w:rsidRPr="0065150A" w:rsidRDefault="00434A5F" w:rsidP="009B2EE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  <w:p w:rsidR="00434A5F" w:rsidRPr="0065150A" w:rsidRDefault="00434A5F" w:rsidP="009B2EE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Музыка</w:t>
            </w:r>
          </w:p>
          <w:p w:rsidR="00434A5F" w:rsidRPr="0065150A" w:rsidRDefault="00434A5F" w:rsidP="009B2EEC">
            <w:pPr>
              <w:rPr>
                <w:sz w:val="20"/>
                <w:szCs w:val="20"/>
              </w:rPr>
            </w:pPr>
          </w:p>
          <w:p w:rsidR="00434A5F" w:rsidRPr="0065150A" w:rsidRDefault="00434A5F" w:rsidP="009B2EEC">
            <w:pPr>
              <w:rPr>
                <w:sz w:val="20"/>
                <w:szCs w:val="20"/>
              </w:rPr>
            </w:pPr>
          </w:p>
          <w:p w:rsidR="00434A5F" w:rsidRPr="0065150A" w:rsidRDefault="00434A5F" w:rsidP="009B2EEC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65150A" w:rsidRDefault="00434A5F" w:rsidP="009B2EE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</w:t>
            </w:r>
          </w:p>
          <w:p w:rsidR="00434A5F" w:rsidRPr="0065150A" w:rsidRDefault="00434A5F" w:rsidP="009B2EE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«Музыка». 5-9 кл.</w:t>
            </w:r>
          </w:p>
          <w:p w:rsidR="00434A5F" w:rsidRPr="0065150A" w:rsidRDefault="00434A5F" w:rsidP="009B2EE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/Науменко и др.</w:t>
            </w:r>
          </w:p>
        </w:tc>
        <w:tc>
          <w:tcPr>
            <w:tcW w:w="3060" w:type="dxa"/>
          </w:tcPr>
          <w:p w:rsidR="00434A5F" w:rsidRPr="00845B0D" w:rsidRDefault="00434A5F" w:rsidP="009B2EE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Науменко Т.И., Алеев В.В. Искусство.  Музыка. 8 кл. </w:t>
            </w:r>
          </w:p>
          <w:p w:rsidR="00434A5F" w:rsidRPr="00C10286" w:rsidRDefault="00434A5F" w:rsidP="009B2EEC">
            <w:pPr>
              <w:rPr>
                <w:color w:val="FF0000"/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 Дрофа, 2019.</w:t>
            </w:r>
          </w:p>
        </w:tc>
        <w:tc>
          <w:tcPr>
            <w:tcW w:w="3769" w:type="dxa"/>
          </w:tcPr>
          <w:p w:rsidR="00434A5F" w:rsidRPr="0065150A" w:rsidRDefault="00434A5F" w:rsidP="00392EF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Науменко. И др.Методическое пособие к учебнику «Музыка». </w:t>
            </w:r>
            <w:r>
              <w:rPr>
                <w:sz w:val="20"/>
                <w:szCs w:val="20"/>
              </w:rPr>
              <w:t>8</w:t>
            </w:r>
            <w:r w:rsidRPr="0065150A">
              <w:rPr>
                <w:sz w:val="20"/>
                <w:szCs w:val="20"/>
              </w:rPr>
              <w:t xml:space="preserve"> кл.</w:t>
            </w:r>
          </w:p>
          <w:p w:rsidR="00434A5F" w:rsidRPr="0065150A" w:rsidRDefault="00434A5F" w:rsidP="00392EF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</w:t>
            </w:r>
          </w:p>
        </w:tc>
        <w:tc>
          <w:tcPr>
            <w:tcW w:w="2918" w:type="dxa"/>
          </w:tcPr>
          <w:p w:rsidR="00434A5F" w:rsidRPr="0065150A" w:rsidRDefault="00434A5F" w:rsidP="006D2ED4">
            <w:pPr>
              <w:rPr>
                <w:sz w:val="20"/>
                <w:szCs w:val="20"/>
              </w:rPr>
            </w:pPr>
          </w:p>
        </w:tc>
      </w:tr>
      <w:tr w:rsidR="00434A5F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Изобразительное искусство</w:t>
            </w: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AC274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5 </w:t>
            </w:r>
          </w:p>
        </w:tc>
        <w:tc>
          <w:tcPr>
            <w:tcW w:w="1980" w:type="dxa"/>
          </w:tcPr>
          <w:p w:rsidR="00434A5F" w:rsidRPr="0065150A" w:rsidRDefault="00434A5F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Изобразительное</w:t>
            </w:r>
          </w:p>
          <w:p w:rsidR="00434A5F" w:rsidRPr="0065150A" w:rsidRDefault="00434A5F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</w:tc>
        <w:tc>
          <w:tcPr>
            <w:tcW w:w="2700" w:type="dxa"/>
          </w:tcPr>
          <w:p w:rsidR="00434A5F" w:rsidRPr="001A6CFA" w:rsidRDefault="00434A5F" w:rsidP="00392EF4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Неменский Б. М.</w:t>
            </w:r>
          </w:p>
          <w:p w:rsidR="00434A5F" w:rsidRPr="002039F3" w:rsidRDefault="00434A5F" w:rsidP="00392EF4">
            <w:pPr>
              <w:pStyle w:val="Heading1"/>
              <w:shd w:val="clear" w:color="auto" w:fill="FFFFFF"/>
              <w:spacing w:after="0" w:line="240" w:lineRule="auto"/>
              <w:ind w:left="0" w:firstLine="0"/>
              <w:jc w:val="left"/>
              <w:rPr>
                <w:b w:val="0"/>
                <w:bCs/>
                <w:color w:val="auto"/>
                <w:sz w:val="20"/>
              </w:rPr>
            </w:pPr>
            <w:r w:rsidRPr="002039F3">
              <w:rPr>
                <w:b w:val="0"/>
                <w:bCs/>
                <w:color w:val="auto"/>
                <w:sz w:val="20"/>
              </w:rPr>
              <w:t>Рабочие программы. Изобразительное искусство. Предметная линия учебников под редакцией Б. М. Неменского. 5-8 классы</w:t>
            </w:r>
          </w:p>
        </w:tc>
        <w:tc>
          <w:tcPr>
            <w:tcW w:w="3060" w:type="dxa"/>
          </w:tcPr>
          <w:p w:rsidR="00434A5F" w:rsidRPr="0065150A" w:rsidRDefault="00434A5F" w:rsidP="00392EF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Горяева Н.А., Островская О.В. /под ред. Неменского Б.М.  </w:t>
            </w:r>
          </w:p>
          <w:p w:rsidR="00434A5F" w:rsidRPr="0065150A" w:rsidRDefault="00434A5F" w:rsidP="00392EF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Изобразительное искусство. 5 класс</w:t>
            </w:r>
            <w:r>
              <w:rPr>
                <w:sz w:val="20"/>
                <w:szCs w:val="20"/>
              </w:rPr>
              <w:t xml:space="preserve">. </w:t>
            </w:r>
            <w:r w:rsidRPr="0065150A">
              <w:rPr>
                <w:sz w:val="20"/>
                <w:szCs w:val="20"/>
              </w:rPr>
              <w:t>М.: Просвещение, 2014/2016.</w:t>
            </w:r>
          </w:p>
        </w:tc>
        <w:tc>
          <w:tcPr>
            <w:tcW w:w="3769" w:type="dxa"/>
          </w:tcPr>
          <w:p w:rsidR="00434A5F" w:rsidRPr="001A6CFA" w:rsidRDefault="00434A5F" w:rsidP="00392EF4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Горяева Н. А. / Под ред. Неменского Б. М. Уроки изобразительного искусства. Декоративно-прикладное искусство в жизни человека. Поурочные разработки. 5 класс. (размещено на сайте </w:t>
            </w:r>
            <w:hyperlink r:id="rId8" w:history="1">
              <w:r w:rsidRPr="001A6CFA">
                <w:rPr>
                  <w:rStyle w:val="Hyperlink"/>
                  <w:rFonts w:ascii="Times New Roman" w:hAnsi="Times New Roman"/>
                  <w:b w:val="0"/>
                  <w:bCs w:val="0"/>
                  <w:i w:val="0"/>
                  <w:color w:val="auto"/>
                  <w:sz w:val="20"/>
                  <w:szCs w:val="20"/>
                </w:rPr>
                <w:t>https://catalog.prosv.ru</w:t>
              </w:r>
            </w:hyperlink>
            <w:r w:rsidRPr="001A6CFA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)</w:t>
            </w:r>
          </w:p>
        </w:tc>
        <w:tc>
          <w:tcPr>
            <w:tcW w:w="2918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86012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6 </w:t>
            </w:r>
          </w:p>
        </w:tc>
        <w:tc>
          <w:tcPr>
            <w:tcW w:w="1980" w:type="dxa"/>
          </w:tcPr>
          <w:p w:rsidR="00434A5F" w:rsidRPr="0065150A" w:rsidRDefault="00434A5F" w:rsidP="00E2419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Изобразительное</w:t>
            </w:r>
          </w:p>
          <w:p w:rsidR="00434A5F" w:rsidRPr="0065150A" w:rsidRDefault="00434A5F" w:rsidP="00E2419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</w:tc>
        <w:tc>
          <w:tcPr>
            <w:tcW w:w="2700" w:type="dxa"/>
          </w:tcPr>
          <w:p w:rsidR="00434A5F" w:rsidRPr="001A6CFA" w:rsidRDefault="00434A5F" w:rsidP="00392EF4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Неменский Б. М.</w:t>
            </w:r>
          </w:p>
          <w:p w:rsidR="00434A5F" w:rsidRPr="002039F3" w:rsidRDefault="00434A5F" w:rsidP="00392EF4">
            <w:pPr>
              <w:pStyle w:val="Heading1"/>
              <w:shd w:val="clear" w:color="auto" w:fill="FFFFFF"/>
              <w:spacing w:after="0" w:line="240" w:lineRule="auto"/>
              <w:ind w:left="0" w:firstLine="0"/>
              <w:jc w:val="left"/>
              <w:rPr>
                <w:b w:val="0"/>
                <w:bCs/>
                <w:color w:val="auto"/>
                <w:sz w:val="20"/>
              </w:rPr>
            </w:pPr>
            <w:r w:rsidRPr="002039F3">
              <w:rPr>
                <w:b w:val="0"/>
                <w:bCs/>
                <w:color w:val="auto"/>
                <w:sz w:val="20"/>
              </w:rPr>
              <w:t>Рабочие программы. Изобразительное искусство. Предметная линия учебников под редакцией Б. М. Неменского. 5-8 классы</w:t>
            </w:r>
          </w:p>
        </w:tc>
        <w:tc>
          <w:tcPr>
            <w:tcW w:w="3060" w:type="dxa"/>
          </w:tcPr>
          <w:p w:rsidR="00434A5F" w:rsidRPr="0065150A" w:rsidRDefault="00434A5F" w:rsidP="00392EF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Неменская Л.А. /под ред. Неменского Б.М.Изобразительное искусство. 6 класс</w:t>
            </w:r>
            <w:r>
              <w:rPr>
                <w:sz w:val="20"/>
                <w:szCs w:val="20"/>
              </w:rPr>
              <w:t xml:space="preserve">. </w:t>
            </w:r>
            <w:r w:rsidRPr="0065150A">
              <w:rPr>
                <w:sz w:val="20"/>
                <w:szCs w:val="20"/>
              </w:rPr>
              <w:t>М.: Просвещение, 2014/2016.</w:t>
            </w:r>
          </w:p>
        </w:tc>
        <w:tc>
          <w:tcPr>
            <w:tcW w:w="3769" w:type="dxa"/>
          </w:tcPr>
          <w:p w:rsidR="00434A5F" w:rsidRPr="001A6CFA" w:rsidRDefault="00434A5F" w:rsidP="00392EF4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Неменская Л. А., Полякова И. Б., Мухина Т. А. и др. / Под ред. Неменского Б. М. Уроки изобразительного искусства. Искусство в жизни человека. Поурочные разработки. 6 класс. (размещено на сайте </w:t>
            </w:r>
            <w:hyperlink r:id="rId9" w:history="1">
              <w:r w:rsidRPr="001A6CFA">
                <w:rPr>
                  <w:rStyle w:val="Hyperlink"/>
                  <w:rFonts w:ascii="Times New Roman" w:hAnsi="Times New Roman"/>
                  <w:b w:val="0"/>
                  <w:bCs w:val="0"/>
                  <w:i w:val="0"/>
                  <w:color w:val="auto"/>
                  <w:sz w:val="20"/>
                  <w:szCs w:val="20"/>
                </w:rPr>
                <w:t>https://catalog.prosv.ru</w:t>
              </w:r>
            </w:hyperlink>
            <w:r w:rsidRPr="001A6CFA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)</w:t>
            </w:r>
          </w:p>
        </w:tc>
        <w:tc>
          <w:tcPr>
            <w:tcW w:w="2918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</w:t>
            </w:r>
          </w:p>
        </w:tc>
        <w:tc>
          <w:tcPr>
            <w:tcW w:w="1980" w:type="dxa"/>
          </w:tcPr>
          <w:p w:rsidR="00434A5F" w:rsidRPr="0065150A" w:rsidRDefault="00434A5F" w:rsidP="00E2419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Изобразительное</w:t>
            </w:r>
          </w:p>
          <w:p w:rsidR="00434A5F" w:rsidRPr="0065150A" w:rsidRDefault="00434A5F" w:rsidP="00E2419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</w:tc>
        <w:tc>
          <w:tcPr>
            <w:tcW w:w="2700" w:type="dxa"/>
          </w:tcPr>
          <w:p w:rsidR="00434A5F" w:rsidRPr="001A6CFA" w:rsidRDefault="00434A5F" w:rsidP="00392EF4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Неменский Б. М.</w:t>
            </w:r>
          </w:p>
          <w:p w:rsidR="00434A5F" w:rsidRPr="002039F3" w:rsidRDefault="00434A5F" w:rsidP="00392EF4">
            <w:pPr>
              <w:pStyle w:val="Heading1"/>
              <w:shd w:val="clear" w:color="auto" w:fill="FFFFFF"/>
              <w:spacing w:after="0" w:line="240" w:lineRule="auto"/>
              <w:ind w:left="0" w:firstLine="0"/>
              <w:jc w:val="left"/>
              <w:rPr>
                <w:b w:val="0"/>
                <w:bCs/>
                <w:color w:val="auto"/>
                <w:sz w:val="20"/>
              </w:rPr>
            </w:pPr>
            <w:r w:rsidRPr="002039F3">
              <w:rPr>
                <w:b w:val="0"/>
                <w:bCs/>
                <w:color w:val="auto"/>
                <w:sz w:val="20"/>
              </w:rPr>
              <w:t>Рабочие программы. Изобразительное искусство. Предметная линия учебников под редакцией Б. М. Неменского. 5-8 классы</w:t>
            </w:r>
          </w:p>
        </w:tc>
        <w:tc>
          <w:tcPr>
            <w:tcW w:w="3060" w:type="dxa"/>
          </w:tcPr>
          <w:p w:rsidR="00434A5F" w:rsidRPr="0065150A" w:rsidRDefault="00434A5F" w:rsidP="00392EF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ПитерскихА.С., Гурова Г.Е. /под ред. Неменского Б.М.Изобразительное искусство. 7 класс</w:t>
            </w:r>
            <w:r>
              <w:rPr>
                <w:sz w:val="20"/>
                <w:szCs w:val="20"/>
              </w:rPr>
              <w:t xml:space="preserve">. </w:t>
            </w:r>
            <w:r w:rsidRPr="0065150A">
              <w:rPr>
                <w:sz w:val="20"/>
                <w:szCs w:val="20"/>
              </w:rPr>
              <w:t xml:space="preserve"> М.: Просвещение, 2014/2016.</w:t>
            </w:r>
          </w:p>
        </w:tc>
        <w:tc>
          <w:tcPr>
            <w:tcW w:w="3769" w:type="dxa"/>
          </w:tcPr>
          <w:p w:rsidR="00434A5F" w:rsidRPr="001A6CFA" w:rsidRDefault="00434A5F" w:rsidP="00471B27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Гуров Г. Е., Питерских А. С. / Под ред. Неменского Б. М. </w:t>
            </w:r>
          </w:p>
          <w:p w:rsidR="00434A5F" w:rsidRPr="001A6CFA" w:rsidRDefault="00434A5F" w:rsidP="00471B27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Уроки изобразительного искусства. Дизайн и архитектура в жизни человека. Поурочные разработки. 7 класс (</w:t>
            </w:r>
            <w:r w:rsidRPr="001A6CFA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размещено на сайте </w:t>
            </w:r>
            <w:hyperlink r:id="rId10" w:history="1">
              <w:r w:rsidRPr="001A6CFA">
                <w:rPr>
                  <w:rStyle w:val="Hyperlink"/>
                  <w:rFonts w:ascii="Times New Roman" w:hAnsi="Times New Roman"/>
                  <w:b w:val="0"/>
                  <w:i w:val="0"/>
                  <w:color w:val="auto"/>
                  <w:sz w:val="20"/>
                  <w:szCs w:val="20"/>
                </w:rPr>
                <w:t>https://catalog.prosv.ru</w:t>
              </w:r>
            </w:hyperlink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)</w:t>
            </w:r>
          </w:p>
        </w:tc>
        <w:tc>
          <w:tcPr>
            <w:tcW w:w="2918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8</w:t>
            </w:r>
          </w:p>
        </w:tc>
        <w:tc>
          <w:tcPr>
            <w:tcW w:w="1980" w:type="dxa"/>
          </w:tcPr>
          <w:p w:rsidR="00434A5F" w:rsidRPr="0065150A" w:rsidRDefault="00434A5F" w:rsidP="00111FA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Искусство</w:t>
            </w:r>
          </w:p>
        </w:tc>
        <w:tc>
          <w:tcPr>
            <w:tcW w:w="2700" w:type="dxa"/>
          </w:tcPr>
          <w:p w:rsidR="00434A5F" w:rsidRPr="001A6CFA" w:rsidRDefault="00434A5F" w:rsidP="00392EF4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Неменский Б. М.</w:t>
            </w:r>
          </w:p>
          <w:p w:rsidR="00434A5F" w:rsidRPr="002039F3" w:rsidRDefault="00434A5F" w:rsidP="00392EF4">
            <w:pPr>
              <w:pStyle w:val="Heading1"/>
              <w:shd w:val="clear" w:color="auto" w:fill="FFFFFF"/>
              <w:spacing w:after="0" w:line="240" w:lineRule="auto"/>
              <w:ind w:left="0" w:firstLine="0"/>
              <w:jc w:val="left"/>
              <w:rPr>
                <w:b w:val="0"/>
                <w:bCs/>
                <w:color w:val="auto"/>
                <w:sz w:val="20"/>
              </w:rPr>
            </w:pPr>
            <w:r w:rsidRPr="002039F3">
              <w:rPr>
                <w:b w:val="0"/>
                <w:bCs/>
                <w:color w:val="auto"/>
                <w:sz w:val="20"/>
              </w:rPr>
              <w:t>Рабочие программы. Изобразительное искусство. Предметная линия учебников под редакцией Б. М. Неменского. 5-8 классы</w:t>
            </w:r>
          </w:p>
        </w:tc>
        <w:tc>
          <w:tcPr>
            <w:tcW w:w="3060" w:type="dxa"/>
          </w:tcPr>
          <w:p w:rsidR="00434A5F" w:rsidRPr="00845B0D" w:rsidRDefault="00434A5F" w:rsidP="00392EF4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Питерских А.С. / Под ред. Неменского Б.М. Изобразительное искусство. 8 класс.  М.: Просвещение, 2019</w:t>
            </w:r>
          </w:p>
        </w:tc>
        <w:tc>
          <w:tcPr>
            <w:tcW w:w="3769" w:type="dxa"/>
          </w:tcPr>
          <w:p w:rsidR="00434A5F" w:rsidRPr="001A6CFA" w:rsidRDefault="00434A5F" w:rsidP="00392EF4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Голицына В. Б., Питерских А. С. / Под ред. Неменского Б. М.</w:t>
            </w:r>
          </w:p>
          <w:p w:rsidR="00434A5F" w:rsidRPr="00845B0D" w:rsidRDefault="00434A5F" w:rsidP="00392EF4">
            <w:pPr>
              <w:pStyle w:val="Heading1"/>
              <w:shd w:val="clear" w:color="auto" w:fill="FFFFFF"/>
              <w:spacing w:after="0" w:line="240" w:lineRule="auto"/>
              <w:ind w:left="0" w:firstLine="0"/>
              <w:jc w:val="left"/>
              <w:rPr>
                <w:b w:val="0"/>
                <w:bCs/>
                <w:color w:val="auto"/>
                <w:sz w:val="20"/>
              </w:rPr>
            </w:pPr>
            <w:r w:rsidRPr="00845B0D">
              <w:rPr>
                <w:b w:val="0"/>
                <w:bCs/>
                <w:color w:val="auto"/>
                <w:sz w:val="20"/>
              </w:rPr>
              <w:t xml:space="preserve">Уроки изобразительного искусства. Изобразительное искусство в театре, кино, на телевидении. Поурочные разработки. 8 класс  (размещено на сайте </w:t>
            </w:r>
            <w:hyperlink r:id="rId11" w:history="1">
              <w:r w:rsidRPr="00845B0D">
                <w:rPr>
                  <w:rStyle w:val="Hyperlink"/>
                  <w:b w:val="0"/>
                  <w:color w:val="auto"/>
                  <w:sz w:val="20"/>
                </w:rPr>
                <w:t>https://catalog.prosv.ru</w:t>
              </w:r>
            </w:hyperlink>
            <w:r w:rsidRPr="00845B0D">
              <w:rPr>
                <w:b w:val="0"/>
                <w:bCs/>
                <w:color w:val="auto"/>
                <w:sz w:val="20"/>
              </w:rPr>
              <w:t>)</w:t>
            </w:r>
          </w:p>
        </w:tc>
        <w:tc>
          <w:tcPr>
            <w:tcW w:w="2918" w:type="dxa"/>
          </w:tcPr>
          <w:p w:rsidR="00434A5F" w:rsidRPr="0065150A" w:rsidRDefault="00434A5F" w:rsidP="00111FA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3A1D1B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3A1D1B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Образовательна</w:t>
            </w:r>
            <w:r>
              <w:rPr>
                <w:b/>
                <w:sz w:val="20"/>
                <w:szCs w:val="20"/>
              </w:rPr>
              <w:t>я область «Физическая культура и основы безопасности жизнедеятельности»</w:t>
            </w:r>
          </w:p>
        </w:tc>
      </w:tr>
      <w:tr w:rsidR="00434A5F" w:rsidRPr="0065150A" w:rsidTr="003A1D1B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Физическая культура</w:t>
            </w: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AC274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5 </w:t>
            </w:r>
          </w:p>
        </w:tc>
        <w:tc>
          <w:tcPr>
            <w:tcW w:w="1980" w:type="dxa"/>
          </w:tcPr>
          <w:p w:rsidR="00434A5F" w:rsidRPr="0065150A" w:rsidRDefault="00434A5F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34A5F" w:rsidRPr="001A6CFA" w:rsidRDefault="00434A5F" w:rsidP="00F476A2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Лях В. И.</w:t>
            </w:r>
          </w:p>
          <w:p w:rsidR="00434A5F" w:rsidRPr="0065150A" w:rsidRDefault="00434A5F" w:rsidP="00F476A2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Физическая культура. Рабочие программы. Предметная линия учебников М. Я. Виленского, В. И. Ляха. 5-9 классы.</w:t>
            </w:r>
          </w:p>
          <w:p w:rsidR="00434A5F" w:rsidRPr="0065150A" w:rsidRDefault="00434A5F" w:rsidP="00F476A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</w:p>
        </w:tc>
        <w:tc>
          <w:tcPr>
            <w:tcW w:w="3060" w:type="dxa"/>
          </w:tcPr>
          <w:p w:rsidR="00434A5F" w:rsidRPr="001A6CFA" w:rsidRDefault="00434A5F" w:rsidP="00F476A2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 xml:space="preserve">Виленский М. Я., Туревский И. М., Торочкова Т. Ю. и др. / Под ред. Виленского М. Я. </w:t>
            </w:r>
          </w:p>
          <w:p w:rsidR="00434A5F" w:rsidRPr="00683EF5" w:rsidRDefault="00434A5F" w:rsidP="00683EF5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sz w:val="20"/>
              </w:rPr>
            </w:pPr>
            <w:r w:rsidRPr="00683EF5">
              <w:rPr>
                <w:b w:val="0"/>
                <w:color w:val="auto"/>
                <w:sz w:val="20"/>
              </w:rPr>
              <w:t xml:space="preserve">Физическая культура. 5-7 классы. </w:t>
            </w:r>
            <w:r w:rsidRPr="00683EF5">
              <w:rPr>
                <w:b w:val="0"/>
                <w:sz w:val="20"/>
              </w:rPr>
              <w:t>М.: Просвещение, 2016</w:t>
            </w:r>
          </w:p>
        </w:tc>
        <w:tc>
          <w:tcPr>
            <w:tcW w:w="3769" w:type="dxa"/>
          </w:tcPr>
          <w:p w:rsidR="00434A5F" w:rsidRPr="0065150A" w:rsidRDefault="00434A5F" w:rsidP="00D3016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Бондаренкова Г. В., Коваленко Н. И., </w:t>
            </w:r>
          </w:p>
          <w:p w:rsidR="00434A5F" w:rsidRPr="0065150A" w:rsidRDefault="00434A5F" w:rsidP="00D3016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Уточкин А. Ю. Поурочные планы «Физкультура». 5 кл. Волгоград: Учитель – АСТ, 2010.</w:t>
            </w:r>
          </w:p>
          <w:p w:rsidR="00434A5F" w:rsidRPr="0065150A" w:rsidRDefault="00434A5F" w:rsidP="00D3016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Пешкова Н. В. И др.</w:t>
            </w:r>
          </w:p>
          <w:p w:rsidR="00434A5F" w:rsidRPr="0065150A" w:rsidRDefault="00434A5F" w:rsidP="00D3016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Спортивные праздники и соревнования с использованием подвижных игр. Брянск: Курсив, 2012.</w:t>
            </w:r>
          </w:p>
        </w:tc>
        <w:tc>
          <w:tcPr>
            <w:tcW w:w="2918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6 </w:t>
            </w:r>
          </w:p>
        </w:tc>
        <w:tc>
          <w:tcPr>
            <w:tcW w:w="1980" w:type="dxa"/>
          </w:tcPr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34A5F" w:rsidRPr="001A6CFA" w:rsidRDefault="00434A5F" w:rsidP="00F476A2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Лях В. И.</w:t>
            </w:r>
          </w:p>
          <w:p w:rsidR="00434A5F" w:rsidRPr="0065150A" w:rsidRDefault="00434A5F" w:rsidP="00F476A2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Физическая культура. Рабочие программы. Предметная линия учебников М. Я. Виленского, В. И. Ляха. 5-9 классы.</w:t>
            </w:r>
          </w:p>
          <w:p w:rsidR="00434A5F" w:rsidRPr="0065150A" w:rsidRDefault="00434A5F" w:rsidP="00F476A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</w:p>
        </w:tc>
        <w:tc>
          <w:tcPr>
            <w:tcW w:w="3060" w:type="dxa"/>
          </w:tcPr>
          <w:p w:rsidR="00434A5F" w:rsidRPr="001A6CFA" w:rsidRDefault="00434A5F" w:rsidP="00F476A2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Виленский М. Я., Туревский И. М., Торочкова Т. Ю. и др. / Под ред. Виленского М. Я.</w:t>
            </w:r>
          </w:p>
          <w:p w:rsidR="00434A5F" w:rsidRPr="0065150A" w:rsidRDefault="00434A5F" w:rsidP="00F476A2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Физическая культура. 5-7 классы.</w:t>
            </w:r>
          </w:p>
          <w:p w:rsidR="00434A5F" w:rsidRPr="0065150A" w:rsidRDefault="00434A5F" w:rsidP="00F476A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2016</w:t>
            </w:r>
          </w:p>
        </w:tc>
        <w:tc>
          <w:tcPr>
            <w:tcW w:w="3769" w:type="dxa"/>
          </w:tcPr>
          <w:p w:rsidR="00434A5F" w:rsidRPr="0065150A" w:rsidRDefault="00434A5F" w:rsidP="0071341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Бондаренкова Г.В., Коваленко Н.И., </w:t>
            </w:r>
          </w:p>
          <w:p w:rsidR="00434A5F" w:rsidRPr="0065150A" w:rsidRDefault="00434A5F" w:rsidP="0062343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Уточкин А.Ю.Поурочные планы «Физкультура». 6 кл. Волгоград: Учитель, 2011.</w:t>
            </w:r>
          </w:p>
        </w:tc>
        <w:tc>
          <w:tcPr>
            <w:tcW w:w="2918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AC274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</w:t>
            </w:r>
          </w:p>
        </w:tc>
        <w:tc>
          <w:tcPr>
            <w:tcW w:w="1980" w:type="dxa"/>
          </w:tcPr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34A5F" w:rsidRPr="001A6CFA" w:rsidRDefault="00434A5F" w:rsidP="00F476A2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Лях В. И.</w:t>
            </w:r>
          </w:p>
          <w:p w:rsidR="00434A5F" w:rsidRPr="0065150A" w:rsidRDefault="00434A5F" w:rsidP="00F476A2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Физическая культура. Рабочие программы. Предметная линия учебников М. Я. Виленского, В. И. Ляха. 5-9 классы.</w:t>
            </w:r>
          </w:p>
          <w:p w:rsidR="00434A5F" w:rsidRPr="0065150A" w:rsidRDefault="00434A5F" w:rsidP="00F476A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</w:p>
        </w:tc>
        <w:tc>
          <w:tcPr>
            <w:tcW w:w="3060" w:type="dxa"/>
          </w:tcPr>
          <w:p w:rsidR="00434A5F" w:rsidRPr="001A6CFA" w:rsidRDefault="00434A5F" w:rsidP="00F476A2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Виленский М. Я., Туревский И. М., Торочкова Т. Ю. и др. / Под ред. Виленского М. Я.</w:t>
            </w:r>
          </w:p>
          <w:p w:rsidR="00434A5F" w:rsidRPr="0065150A" w:rsidRDefault="00434A5F" w:rsidP="00F476A2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Физическая культура. 5-7 класс.</w:t>
            </w:r>
          </w:p>
          <w:p w:rsidR="00434A5F" w:rsidRPr="0065150A" w:rsidRDefault="00434A5F" w:rsidP="00F476A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2016</w:t>
            </w:r>
          </w:p>
        </w:tc>
        <w:tc>
          <w:tcPr>
            <w:tcW w:w="3769" w:type="dxa"/>
          </w:tcPr>
          <w:p w:rsidR="00434A5F" w:rsidRPr="0065150A" w:rsidRDefault="00434A5F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Бондаренкова Г. В.,Коваленко Н. И., </w:t>
            </w:r>
          </w:p>
          <w:p w:rsidR="00434A5F" w:rsidRPr="0065150A" w:rsidRDefault="00434A5F" w:rsidP="0062343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Уточкин А. Ю. Поурочные планы «Физкультура». 7 кл. Волгоград: Учитель – АСТ, 2011.</w:t>
            </w:r>
          </w:p>
        </w:tc>
        <w:tc>
          <w:tcPr>
            <w:tcW w:w="2918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8</w:t>
            </w:r>
          </w:p>
        </w:tc>
        <w:tc>
          <w:tcPr>
            <w:tcW w:w="1980" w:type="dxa"/>
          </w:tcPr>
          <w:p w:rsidR="00434A5F" w:rsidRPr="0065150A" w:rsidRDefault="00434A5F" w:rsidP="0063798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34A5F" w:rsidRPr="001A6CFA" w:rsidRDefault="00434A5F" w:rsidP="00F476A2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Лях В. И.</w:t>
            </w:r>
          </w:p>
          <w:p w:rsidR="00434A5F" w:rsidRPr="0065150A" w:rsidRDefault="00434A5F" w:rsidP="00F476A2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Физическая культура. Рабочие программы. Предметная линия учебников М. Я. Виленского, В. И. Ляха. 5-9 классы.</w:t>
            </w:r>
          </w:p>
          <w:p w:rsidR="00434A5F" w:rsidRPr="0065150A" w:rsidRDefault="00434A5F" w:rsidP="00F476A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</w:p>
        </w:tc>
        <w:tc>
          <w:tcPr>
            <w:tcW w:w="3060" w:type="dxa"/>
          </w:tcPr>
          <w:p w:rsidR="00434A5F" w:rsidRPr="0065150A" w:rsidRDefault="00434A5F" w:rsidP="00D3016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В. И.</w:t>
            </w:r>
          </w:p>
          <w:p w:rsidR="00434A5F" w:rsidRPr="0065150A" w:rsidRDefault="00434A5F" w:rsidP="00D3016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культура. 8-9 класс.</w:t>
            </w:r>
          </w:p>
          <w:p w:rsidR="00434A5F" w:rsidRPr="0065150A" w:rsidRDefault="00434A5F" w:rsidP="00F476A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М.: Просвещение, 2014/2016.</w:t>
            </w:r>
          </w:p>
        </w:tc>
        <w:tc>
          <w:tcPr>
            <w:tcW w:w="3769" w:type="dxa"/>
          </w:tcPr>
          <w:p w:rsidR="00434A5F" w:rsidRPr="0065150A" w:rsidRDefault="00434A5F" w:rsidP="0062343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 В. И., Мейксон Г. Б.Физическое воспитание учащихся. 8-9 кл. Пособие для учителя.  М.: Просвещение, 2012.</w:t>
            </w:r>
          </w:p>
        </w:tc>
        <w:tc>
          <w:tcPr>
            <w:tcW w:w="2918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34A5F" w:rsidRPr="001A6CFA" w:rsidRDefault="00434A5F" w:rsidP="00F476A2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Лях В. И.</w:t>
            </w:r>
          </w:p>
          <w:p w:rsidR="00434A5F" w:rsidRPr="0065150A" w:rsidRDefault="00434A5F" w:rsidP="00F476A2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Физическая культура. Рабочие программы. Предметная линия учебников М. Я. Виленского, В. И. Ляха. 5-9 классы.</w:t>
            </w:r>
          </w:p>
          <w:p w:rsidR="00434A5F" w:rsidRPr="0065150A" w:rsidRDefault="00434A5F" w:rsidP="00F476A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</w:p>
        </w:tc>
        <w:tc>
          <w:tcPr>
            <w:tcW w:w="3060" w:type="dxa"/>
          </w:tcPr>
          <w:p w:rsidR="00434A5F" w:rsidRPr="0065150A" w:rsidRDefault="00434A5F" w:rsidP="00F476A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В. И.</w:t>
            </w:r>
          </w:p>
          <w:p w:rsidR="00434A5F" w:rsidRPr="0065150A" w:rsidRDefault="00434A5F" w:rsidP="00F476A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культура. 8-9 класс.</w:t>
            </w:r>
          </w:p>
          <w:p w:rsidR="00434A5F" w:rsidRPr="0065150A" w:rsidRDefault="00434A5F" w:rsidP="00F476A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М.: Просвещение, 2014/2016.</w:t>
            </w:r>
          </w:p>
        </w:tc>
        <w:tc>
          <w:tcPr>
            <w:tcW w:w="3769" w:type="dxa"/>
          </w:tcPr>
          <w:p w:rsidR="00434A5F" w:rsidRPr="0065150A" w:rsidRDefault="00434A5F" w:rsidP="0062343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 В. И., Мейксон Г. Б.Физическое воспитание учащихся. 8-9 кл. Пособие для учителя.  М.: Просвещение, 2012.</w:t>
            </w:r>
          </w:p>
        </w:tc>
        <w:tc>
          <w:tcPr>
            <w:tcW w:w="2918" w:type="dxa"/>
          </w:tcPr>
          <w:p w:rsidR="00434A5F" w:rsidRPr="0065150A" w:rsidRDefault="00434A5F" w:rsidP="000E4EA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3A1D1B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3A1D1B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Основы безопасности жизнедеятельности</w:t>
            </w: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7 </w:t>
            </w:r>
          </w:p>
        </w:tc>
        <w:tc>
          <w:tcPr>
            <w:tcW w:w="198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ОБЖ</w:t>
            </w:r>
          </w:p>
        </w:tc>
        <w:tc>
          <w:tcPr>
            <w:tcW w:w="2700" w:type="dxa"/>
          </w:tcPr>
          <w:p w:rsidR="00434A5F" w:rsidRPr="0065150A" w:rsidRDefault="00434A5F" w:rsidP="004009B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«Основы безопасности </w:t>
            </w:r>
          </w:p>
          <w:p w:rsidR="00434A5F" w:rsidRPr="0065150A" w:rsidRDefault="00434A5F" w:rsidP="004009B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жизнедеятельности».</w:t>
            </w:r>
          </w:p>
          <w:p w:rsidR="00434A5F" w:rsidRPr="0065150A" w:rsidRDefault="00434A5F" w:rsidP="00E2751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5-9 кл./Смирнов А.Т. и др.</w:t>
            </w:r>
          </w:p>
        </w:tc>
        <w:tc>
          <w:tcPr>
            <w:tcW w:w="3060" w:type="dxa"/>
          </w:tcPr>
          <w:p w:rsidR="00434A5F" w:rsidRPr="001A6CFA" w:rsidRDefault="00434A5F" w:rsidP="0051735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Смирнов А.Т., Хренников Б.О. / Под ред. Смирнова А. Т.</w:t>
            </w:r>
          </w:p>
          <w:p w:rsidR="00434A5F" w:rsidRPr="0065150A" w:rsidRDefault="00434A5F" w:rsidP="0051735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Основы безопасности жизнедеятельности. 7 класс</w:t>
            </w:r>
          </w:p>
          <w:p w:rsidR="00434A5F" w:rsidRPr="0065150A" w:rsidRDefault="00434A5F" w:rsidP="005173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2016</w:t>
            </w:r>
          </w:p>
        </w:tc>
        <w:tc>
          <w:tcPr>
            <w:tcW w:w="3769" w:type="dxa"/>
          </w:tcPr>
          <w:p w:rsidR="00434A5F" w:rsidRPr="001A6CFA" w:rsidRDefault="00434A5F" w:rsidP="0051735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Смирнов А. Т., Хренников Б. О. / Под ред. Смирнова А. Т.</w:t>
            </w:r>
          </w:p>
          <w:p w:rsidR="00434A5F" w:rsidRPr="0065150A" w:rsidRDefault="00434A5F" w:rsidP="0051735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Основы безопасности жизнедеятельности. Поурочные разработки. 7-9 классы</w:t>
            </w:r>
          </w:p>
          <w:p w:rsidR="00434A5F" w:rsidRPr="0065150A" w:rsidRDefault="00434A5F" w:rsidP="0051735C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8</w:t>
            </w:r>
          </w:p>
        </w:tc>
        <w:tc>
          <w:tcPr>
            <w:tcW w:w="198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ОБЖ</w:t>
            </w:r>
          </w:p>
        </w:tc>
        <w:tc>
          <w:tcPr>
            <w:tcW w:w="2700" w:type="dxa"/>
          </w:tcPr>
          <w:p w:rsidR="00434A5F" w:rsidRPr="0065150A" w:rsidRDefault="00434A5F" w:rsidP="004009B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«Основы безопасности </w:t>
            </w:r>
          </w:p>
          <w:p w:rsidR="00434A5F" w:rsidRPr="0065150A" w:rsidRDefault="00434A5F" w:rsidP="004009B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жизнедеятельности».</w:t>
            </w:r>
          </w:p>
          <w:p w:rsidR="00434A5F" w:rsidRPr="0065150A" w:rsidRDefault="00434A5F" w:rsidP="00E2751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5-9 кл./Смирнов А.Т. и др.</w:t>
            </w:r>
          </w:p>
        </w:tc>
        <w:tc>
          <w:tcPr>
            <w:tcW w:w="3060" w:type="dxa"/>
          </w:tcPr>
          <w:p w:rsidR="00434A5F" w:rsidRPr="001A6CFA" w:rsidRDefault="00434A5F" w:rsidP="00D83FDB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Смирнов А.Т., Хренников Б.О. / Под ред. Смирнова А. Т.</w:t>
            </w:r>
          </w:p>
          <w:p w:rsidR="00434A5F" w:rsidRPr="0065150A" w:rsidRDefault="00434A5F" w:rsidP="00D83FDB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Основы безопасности жизнедеятельности. 8 класс</w:t>
            </w:r>
          </w:p>
          <w:p w:rsidR="00434A5F" w:rsidRPr="0065150A" w:rsidRDefault="00434A5F" w:rsidP="00D83FD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2013/2016</w:t>
            </w:r>
          </w:p>
        </w:tc>
        <w:tc>
          <w:tcPr>
            <w:tcW w:w="3769" w:type="dxa"/>
          </w:tcPr>
          <w:p w:rsidR="00434A5F" w:rsidRPr="001A6CFA" w:rsidRDefault="00434A5F" w:rsidP="0051735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Смирнов А. Т., Хренников Б. О. / Под ред. Смирнова А. Т.</w:t>
            </w:r>
          </w:p>
          <w:p w:rsidR="00434A5F" w:rsidRPr="0065150A" w:rsidRDefault="00434A5F" w:rsidP="0051735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Основы безопасности жизнедеятельности. Поурочные разработки. 7-9 классы</w:t>
            </w:r>
          </w:p>
          <w:p w:rsidR="00434A5F" w:rsidRPr="0065150A" w:rsidRDefault="00434A5F" w:rsidP="0051735C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5F0925">
        <w:trPr>
          <w:trHeight w:val="421"/>
        </w:trPr>
        <w:tc>
          <w:tcPr>
            <w:tcW w:w="90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434A5F" w:rsidRPr="0065150A" w:rsidRDefault="00434A5F" w:rsidP="000E4EA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ОБЖ</w:t>
            </w:r>
          </w:p>
        </w:tc>
        <w:tc>
          <w:tcPr>
            <w:tcW w:w="2700" w:type="dxa"/>
          </w:tcPr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«Основы безопасности </w:t>
            </w:r>
          </w:p>
          <w:p w:rsidR="00434A5F" w:rsidRPr="0065150A" w:rsidRDefault="00434A5F" w:rsidP="000E4EA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жизнедеятельности».</w:t>
            </w:r>
          </w:p>
          <w:p w:rsidR="00434A5F" w:rsidRPr="0065150A" w:rsidRDefault="00434A5F" w:rsidP="00E2751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5-9 кл./Смирнов А.Т. и др.</w:t>
            </w:r>
          </w:p>
        </w:tc>
        <w:tc>
          <w:tcPr>
            <w:tcW w:w="3060" w:type="dxa"/>
          </w:tcPr>
          <w:p w:rsidR="00434A5F" w:rsidRPr="001A6CFA" w:rsidRDefault="00434A5F" w:rsidP="00D83FDB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Смирнов А.Т., Хренников Б.О. / Под ред. Смирнова А. Т.</w:t>
            </w:r>
          </w:p>
          <w:p w:rsidR="00434A5F" w:rsidRPr="0065150A" w:rsidRDefault="00434A5F" w:rsidP="00D83FDB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Основы безопасности жизнедеятельности. 9 класс</w:t>
            </w:r>
          </w:p>
          <w:p w:rsidR="00434A5F" w:rsidRPr="0065150A" w:rsidRDefault="00434A5F" w:rsidP="00D83FD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2016</w:t>
            </w:r>
          </w:p>
        </w:tc>
        <w:tc>
          <w:tcPr>
            <w:tcW w:w="3769" w:type="dxa"/>
          </w:tcPr>
          <w:p w:rsidR="00434A5F" w:rsidRPr="001A6CFA" w:rsidRDefault="00434A5F" w:rsidP="0051735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Смирнов А. Т., Хренников Б. О. / Под ред. Смирнова А. Т.</w:t>
            </w:r>
          </w:p>
          <w:p w:rsidR="00434A5F" w:rsidRPr="0065150A" w:rsidRDefault="00434A5F" w:rsidP="0051735C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Основы безопасности жизнедеятельности. Поурочные разработки. 7-9 классы</w:t>
            </w:r>
          </w:p>
          <w:p w:rsidR="00434A5F" w:rsidRPr="0065150A" w:rsidRDefault="00434A5F" w:rsidP="0051735C">
            <w:pPr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434A5F" w:rsidRPr="0065150A" w:rsidRDefault="00434A5F" w:rsidP="000E4EA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8105DE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C10286" w:rsidRDefault="00434A5F" w:rsidP="008105DE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Образовательная область «Технология»</w:t>
            </w:r>
          </w:p>
        </w:tc>
      </w:tr>
      <w:tr w:rsidR="00434A5F" w:rsidRPr="0065150A" w:rsidTr="008105DE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8105DE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 xml:space="preserve">Технология </w:t>
            </w:r>
          </w:p>
        </w:tc>
      </w:tr>
      <w:tr w:rsidR="00434A5F" w:rsidRPr="00D51FE4" w:rsidTr="008105DE">
        <w:trPr>
          <w:trHeight w:val="282"/>
        </w:trPr>
        <w:tc>
          <w:tcPr>
            <w:tcW w:w="900" w:type="dxa"/>
          </w:tcPr>
          <w:p w:rsidR="00434A5F" w:rsidRPr="00D51FE4" w:rsidRDefault="00434A5F" w:rsidP="008105DE">
            <w:pPr>
              <w:jc w:val="center"/>
              <w:rPr>
                <w:sz w:val="20"/>
                <w:szCs w:val="20"/>
              </w:rPr>
            </w:pPr>
            <w:r w:rsidRPr="00D51FE4">
              <w:rPr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:rsidR="00434A5F" w:rsidRPr="00D51FE4" w:rsidRDefault="00434A5F" w:rsidP="008105DE">
            <w:pPr>
              <w:rPr>
                <w:sz w:val="20"/>
                <w:szCs w:val="20"/>
              </w:rPr>
            </w:pPr>
            <w:r w:rsidRPr="00D51FE4">
              <w:rPr>
                <w:sz w:val="20"/>
                <w:szCs w:val="20"/>
              </w:rPr>
              <w:t>Технология</w:t>
            </w:r>
          </w:p>
        </w:tc>
        <w:tc>
          <w:tcPr>
            <w:tcW w:w="2700" w:type="dxa"/>
          </w:tcPr>
          <w:p w:rsidR="00434A5F" w:rsidRPr="00845B0D" w:rsidRDefault="00434A5F" w:rsidP="008105DE">
            <w:pPr>
              <w:pStyle w:val="Heading1"/>
              <w:shd w:val="clear" w:color="auto" w:fill="FFFFFF"/>
              <w:spacing w:after="0" w:line="240" w:lineRule="auto"/>
              <w:ind w:left="-76"/>
              <w:jc w:val="left"/>
              <w:rPr>
                <w:b w:val="0"/>
                <w:color w:val="auto"/>
                <w:spacing w:val="8"/>
                <w:sz w:val="20"/>
              </w:rPr>
            </w:pPr>
            <w:r w:rsidRPr="00845B0D">
              <w:rPr>
                <w:b w:val="0"/>
                <w:color w:val="auto"/>
                <w:sz w:val="20"/>
              </w:rPr>
              <w:t xml:space="preserve">Программа «Технология: трудовое обучение». 5-9 кл. //Программы общеобразовательных учреждений: Технология: трудовое обучение .// </w:t>
            </w:r>
            <w:r w:rsidRPr="00845B0D">
              <w:rPr>
                <w:b w:val="0"/>
                <w:color w:val="auto"/>
                <w:spacing w:val="8"/>
                <w:sz w:val="20"/>
                <w:shd w:val="clear" w:color="auto" w:fill="FFFFFF"/>
              </w:rPr>
              <w:t>Казакевич В. М. и др.</w:t>
            </w:r>
          </w:p>
        </w:tc>
        <w:tc>
          <w:tcPr>
            <w:tcW w:w="3060" w:type="dxa"/>
          </w:tcPr>
          <w:p w:rsidR="00434A5F" w:rsidRPr="00845B0D" w:rsidRDefault="00434A5F" w:rsidP="008105DE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Казакевич, Пичугина, Семенова / Под ред. Казакевича В.М.</w:t>
            </w:r>
          </w:p>
          <w:p w:rsidR="00434A5F" w:rsidRPr="00845B0D" w:rsidRDefault="00434A5F" w:rsidP="008105DE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Технология. 5 класс. Просвещение, 2019</w:t>
            </w:r>
          </w:p>
        </w:tc>
        <w:tc>
          <w:tcPr>
            <w:tcW w:w="3769" w:type="dxa"/>
          </w:tcPr>
          <w:p w:rsidR="00434A5F" w:rsidRPr="00845B0D" w:rsidRDefault="00434A5F" w:rsidP="008105DE">
            <w:pPr>
              <w:rPr>
                <w:sz w:val="20"/>
                <w:szCs w:val="20"/>
              </w:rPr>
            </w:pPr>
            <w:r w:rsidRPr="00845B0D">
              <w:rPr>
                <w:spacing w:val="8"/>
                <w:sz w:val="20"/>
                <w:szCs w:val="20"/>
                <w:shd w:val="clear" w:color="auto" w:fill="FFFFFF"/>
              </w:rPr>
              <w:t>Казакевич В. М., Пичугина Г. В., Семенова Г. Ю.</w:t>
            </w:r>
            <w:r w:rsidRPr="00845B0D">
              <w:rPr>
                <w:spacing w:val="8"/>
                <w:sz w:val="20"/>
                <w:szCs w:val="20"/>
              </w:rPr>
              <w:t xml:space="preserve"> Технология. Рабочие программы. 5-9 классы. Просвещение, 2018</w:t>
            </w:r>
          </w:p>
        </w:tc>
        <w:tc>
          <w:tcPr>
            <w:tcW w:w="2918" w:type="dxa"/>
          </w:tcPr>
          <w:p w:rsidR="00434A5F" w:rsidRPr="00D51FE4" w:rsidRDefault="00434A5F" w:rsidP="008105DE">
            <w:pPr>
              <w:rPr>
                <w:sz w:val="20"/>
                <w:szCs w:val="20"/>
              </w:rPr>
            </w:pPr>
            <w:r w:rsidRPr="00D51FE4">
              <w:rPr>
                <w:sz w:val="20"/>
                <w:szCs w:val="20"/>
              </w:rPr>
              <w:t>-</w:t>
            </w:r>
          </w:p>
        </w:tc>
      </w:tr>
      <w:tr w:rsidR="00434A5F" w:rsidRPr="0065150A" w:rsidTr="008105DE">
        <w:trPr>
          <w:trHeight w:val="907"/>
        </w:trPr>
        <w:tc>
          <w:tcPr>
            <w:tcW w:w="900" w:type="dxa"/>
          </w:tcPr>
          <w:p w:rsidR="00434A5F" w:rsidRPr="0065150A" w:rsidRDefault="00434A5F" w:rsidP="008105DE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6</w:t>
            </w:r>
          </w:p>
        </w:tc>
        <w:tc>
          <w:tcPr>
            <w:tcW w:w="1980" w:type="dxa"/>
          </w:tcPr>
          <w:p w:rsidR="00434A5F" w:rsidRPr="0065150A" w:rsidRDefault="00434A5F" w:rsidP="008105D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</w:t>
            </w:r>
          </w:p>
          <w:p w:rsidR="00434A5F" w:rsidRPr="0065150A" w:rsidRDefault="00434A5F" w:rsidP="008105DE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845B0D" w:rsidRDefault="00434A5F" w:rsidP="008105DE">
            <w:pPr>
              <w:pStyle w:val="Heading1"/>
              <w:shd w:val="clear" w:color="auto" w:fill="FFFFFF"/>
              <w:spacing w:after="0" w:line="240" w:lineRule="auto"/>
              <w:ind w:left="-76"/>
              <w:jc w:val="left"/>
              <w:rPr>
                <w:b w:val="0"/>
                <w:color w:val="auto"/>
                <w:spacing w:val="8"/>
                <w:sz w:val="20"/>
              </w:rPr>
            </w:pPr>
            <w:r w:rsidRPr="00845B0D">
              <w:rPr>
                <w:b w:val="0"/>
                <w:color w:val="auto"/>
                <w:sz w:val="20"/>
              </w:rPr>
              <w:t xml:space="preserve">Программа «Технология: трудовое обучение». 5-9 кл. //Программы общеобразовательных учреждений: Технология: трудовое обучение .// </w:t>
            </w:r>
            <w:r w:rsidRPr="00845B0D">
              <w:rPr>
                <w:b w:val="0"/>
                <w:color w:val="auto"/>
                <w:spacing w:val="8"/>
                <w:sz w:val="20"/>
                <w:shd w:val="clear" w:color="auto" w:fill="FFFFFF"/>
              </w:rPr>
              <w:t>Казакевич В. М. и др.</w:t>
            </w:r>
          </w:p>
        </w:tc>
        <w:tc>
          <w:tcPr>
            <w:tcW w:w="3060" w:type="dxa"/>
          </w:tcPr>
          <w:p w:rsidR="00434A5F" w:rsidRPr="00845B0D" w:rsidRDefault="00434A5F" w:rsidP="008105DE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Казакевич, Пичугина, Семенова / Под ред. Казакевича В.М.</w:t>
            </w:r>
          </w:p>
          <w:p w:rsidR="00434A5F" w:rsidRPr="00845B0D" w:rsidRDefault="00434A5F" w:rsidP="008105DE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Технология. 6 класс. Просвещение, 2019</w:t>
            </w:r>
          </w:p>
        </w:tc>
        <w:tc>
          <w:tcPr>
            <w:tcW w:w="3769" w:type="dxa"/>
          </w:tcPr>
          <w:p w:rsidR="00434A5F" w:rsidRPr="00845B0D" w:rsidRDefault="00434A5F" w:rsidP="008105DE">
            <w:pPr>
              <w:rPr>
                <w:sz w:val="20"/>
                <w:szCs w:val="20"/>
              </w:rPr>
            </w:pPr>
            <w:r w:rsidRPr="00845B0D">
              <w:rPr>
                <w:spacing w:val="8"/>
                <w:sz w:val="20"/>
                <w:szCs w:val="20"/>
                <w:shd w:val="clear" w:color="auto" w:fill="FFFFFF"/>
              </w:rPr>
              <w:t>Казакевич В. М., Пичугина Г. В., Семенова Г. Ю.</w:t>
            </w:r>
            <w:r w:rsidRPr="00845B0D">
              <w:rPr>
                <w:spacing w:val="8"/>
                <w:sz w:val="20"/>
                <w:szCs w:val="20"/>
              </w:rPr>
              <w:t xml:space="preserve"> Технология. Рабочие программы. 5-9 классы. Просвещение, 2018</w:t>
            </w:r>
          </w:p>
        </w:tc>
        <w:tc>
          <w:tcPr>
            <w:tcW w:w="2918" w:type="dxa"/>
          </w:tcPr>
          <w:p w:rsidR="00434A5F" w:rsidRPr="0065150A" w:rsidRDefault="00434A5F" w:rsidP="008105D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8105DE">
        <w:trPr>
          <w:trHeight w:val="707"/>
        </w:trPr>
        <w:tc>
          <w:tcPr>
            <w:tcW w:w="900" w:type="dxa"/>
          </w:tcPr>
          <w:p w:rsidR="00434A5F" w:rsidRPr="0065150A" w:rsidRDefault="00434A5F" w:rsidP="008105DE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7</w:t>
            </w:r>
          </w:p>
        </w:tc>
        <w:tc>
          <w:tcPr>
            <w:tcW w:w="1980" w:type="dxa"/>
          </w:tcPr>
          <w:p w:rsidR="00434A5F" w:rsidRPr="0065150A" w:rsidRDefault="00434A5F" w:rsidP="008105D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</w:t>
            </w:r>
            <w:r>
              <w:rPr>
                <w:sz w:val="20"/>
                <w:szCs w:val="20"/>
              </w:rPr>
              <w:t>я</w:t>
            </w:r>
          </w:p>
        </w:tc>
        <w:tc>
          <w:tcPr>
            <w:tcW w:w="2700" w:type="dxa"/>
          </w:tcPr>
          <w:p w:rsidR="00434A5F" w:rsidRPr="00845B0D" w:rsidRDefault="00434A5F" w:rsidP="008105DE">
            <w:pPr>
              <w:pStyle w:val="Heading1"/>
              <w:shd w:val="clear" w:color="auto" w:fill="FFFFFF"/>
              <w:spacing w:after="0" w:line="240" w:lineRule="auto"/>
              <w:ind w:left="-76"/>
              <w:jc w:val="left"/>
              <w:rPr>
                <w:b w:val="0"/>
                <w:color w:val="auto"/>
                <w:spacing w:val="8"/>
                <w:sz w:val="20"/>
              </w:rPr>
            </w:pPr>
            <w:r w:rsidRPr="00845B0D">
              <w:rPr>
                <w:b w:val="0"/>
                <w:color w:val="auto"/>
                <w:sz w:val="20"/>
              </w:rPr>
              <w:t xml:space="preserve">Программа «Технология: трудовое обучение». 5-9 кл. //Программы общеобразовательных учреждений: Технология: трудовое обучение .// </w:t>
            </w:r>
            <w:r w:rsidRPr="00845B0D">
              <w:rPr>
                <w:b w:val="0"/>
                <w:color w:val="auto"/>
                <w:spacing w:val="8"/>
                <w:sz w:val="20"/>
                <w:shd w:val="clear" w:color="auto" w:fill="FFFFFF"/>
              </w:rPr>
              <w:t>Казакевич В. М. и др.</w:t>
            </w:r>
          </w:p>
        </w:tc>
        <w:tc>
          <w:tcPr>
            <w:tcW w:w="3060" w:type="dxa"/>
          </w:tcPr>
          <w:p w:rsidR="00434A5F" w:rsidRPr="00845B0D" w:rsidRDefault="00434A5F" w:rsidP="008105DE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Казакевич, Пичугина, Семенова / Под ред. Казакевича В.М.</w:t>
            </w:r>
          </w:p>
          <w:p w:rsidR="00434A5F" w:rsidRPr="00845B0D" w:rsidRDefault="00434A5F" w:rsidP="008105DE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Технология. 7 класс. Просвещение, 2019</w:t>
            </w:r>
          </w:p>
        </w:tc>
        <w:tc>
          <w:tcPr>
            <w:tcW w:w="3769" w:type="dxa"/>
          </w:tcPr>
          <w:p w:rsidR="00434A5F" w:rsidRPr="00845B0D" w:rsidRDefault="00434A5F" w:rsidP="008105DE">
            <w:pPr>
              <w:rPr>
                <w:sz w:val="20"/>
                <w:szCs w:val="20"/>
              </w:rPr>
            </w:pPr>
            <w:r w:rsidRPr="00845B0D">
              <w:rPr>
                <w:spacing w:val="8"/>
                <w:sz w:val="20"/>
                <w:szCs w:val="20"/>
                <w:shd w:val="clear" w:color="auto" w:fill="FFFFFF"/>
              </w:rPr>
              <w:t>Казакевич В. М., Пичугина Г. В., Семенова Г. Ю.</w:t>
            </w:r>
            <w:r w:rsidRPr="00845B0D">
              <w:rPr>
                <w:spacing w:val="8"/>
                <w:sz w:val="20"/>
                <w:szCs w:val="20"/>
              </w:rPr>
              <w:t xml:space="preserve"> Технология. Рабочие программы. 5-9 классы. Просвещение, 2018</w:t>
            </w:r>
          </w:p>
        </w:tc>
        <w:tc>
          <w:tcPr>
            <w:tcW w:w="2918" w:type="dxa"/>
          </w:tcPr>
          <w:p w:rsidR="00434A5F" w:rsidRPr="0065150A" w:rsidRDefault="00434A5F" w:rsidP="008105D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6A599E">
        <w:trPr>
          <w:trHeight w:val="699"/>
        </w:trPr>
        <w:tc>
          <w:tcPr>
            <w:tcW w:w="900" w:type="dxa"/>
          </w:tcPr>
          <w:p w:rsidR="00434A5F" w:rsidRPr="0065150A" w:rsidRDefault="00434A5F" w:rsidP="008105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</w:t>
            </w:r>
          </w:p>
        </w:tc>
        <w:tc>
          <w:tcPr>
            <w:tcW w:w="1980" w:type="dxa"/>
          </w:tcPr>
          <w:p w:rsidR="00434A5F" w:rsidRPr="0065150A" w:rsidRDefault="00434A5F" w:rsidP="008105D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Технология</w:t>
            </w:r>
          </w:p>
          <w:p w:rsidR="00434A5F" w:rsidRPr="0065150A" w:rsidRDefault="00434A5F" w:rsidP="008105DE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845B0D" w:rsidRDefault="00434A5F" w:rsidP="008105DE">
            <w:pPr>
              <w:pStyle w:val="Heading1"/>
              <w:shd w:val="clear" w:color="auto" w:fill="FFFFFF"/>
              <w:spacing w:after="0" w:line="240" w:lineRule="auto"/>
              <w:ind w:left="-76"/>
              <w:jc w:val="left"/>
              <w:rPr>
                <w:b w:val="0"/>
                <w:color w:val="auto"/>
                <w:spacing w:val="8"/>
                <w:sz w:val="20"/>
              </w:rPr>
            </w:pPr>
            <w:r w:rsidRPr="00845B0D">
              <w:rPr>
                <w:b w:val="0"/>
                <w:color w:val="auto"/>
                <w:sz w:val="20"/>
              </w:rPr>
              <w:t>Программа «Технология: трудовое обучение». 5-9 кл. //Программы общеобразовательных учреждений:</w:t>
            </w:r>
            <w:r>
              <w:rPr>
                <w:b w:val="0"/>
                <w:color w:val="auto"/>
                <w:sz w:val="20"/>
              </w:rPr>
              <w:t xml:space="preserve"> Технология: трудовое обучение </w:t>
            </w:r>
            <w:r w:rsidRPr="00845B0D">
              <w:rPr>
                <w:b w:val="0"/>
                <w:color w:val="auto"/>
                <w:sz w:val="20"/>
              </w:rPr>
              <w:t xml:space="preserve">// </w:t>
            </w:r>
            <w:r w:rsidRPr="00845B0D">
              <w:rPr>
                <w:b w:val="0"/>
                <w:color w:val="auto"/>
                <w:spacing w:val="8"/>
                <w:sz w:val="20"/>
                <w:shd w:val="clear" w:color="auto" w:fill="FFFFFF"/>
              </w:rPr>
              <w:t>Казакевич В. М. и др.</w:t>
            </w:r>
          </w:p>
        </w:tc>
        <w:tc>
          <w:tcPr>
            <w:tcW w:w="3060" w:type="dxa"/>
          </w:tcPr>
          <w:p w:rsidR="00434A5F" w:rsidRPr="00845B0D" w:rsidRDefault="00434A5F" w:rsidP="008105DE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Казакевич, Пичугина, Семенова / Под ред. Казакевича В.М.</w:t>
            </w:r>
          </w:p>
          <w:p w:rsidR="00434A5F" w:rsidRPr="00845B0D" w:rsidRDefault="00434A5F" w:rsidP="008105DE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Технология. 8-9 класс. Просвещение, 2019</w:t>
            </w:r>
          </w:p>
        </w:tc>
        <w:tc>
          <w:tcPr>
            <w:tcW w:w="3769" w:type="dxa"/>
          </w:tcPr>
          <w:p w:rsidR="00434A5F" w:rsidRPr="00845B0D" w:rsidRDefault="00434A5F" w:rsidP="008105DE">
            <w:pPr>
              <w:rPr>
                <w:sz w:val="20"/>
                <w:szCs w:val="20"/>
              </w:rPr>
            </w:pPr>
            <w:r w:rsidRPr="00845B0D">
              <w:rPr>
                <w:spacing w:val="8"/>
                <w:sz w:val="20"/>
                <w:szCs w:val="20"/>
                <w:shd w:val="clear" w:color="auto" w:fill="FFFFFF"/>
              </w:rPr>
              <w:t>Казакевич В. М., Пичугина Г. В., Семенова Г. Ю.</w:t>
            </w:r>
            <w:r w:rsidRPr="00845B0D">
              <w:rPr>
                <w:spacing w:val="8"/>
                <w:sz w:val="20"/>
                <w:szCs w:val="20"/>
              </w:rPr>
              <w:t xml:space="preserve"> Технология. Рабочие программы. 5-9 классы. Просвещение, 2018</w:t>
            </w:r>
          </w:p>
        </w:tc>
        <w:tc>
          <w:tcPr>
            <w:tcW w:w="2918" w:type="dxa"/>
          </w:tcPr>
          <w:p w:rsidR="00434A5F" w:rsidRPr="0065150A" w:rsidRDefault="00434A5F" w:rsidP="00810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E27512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E2751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Образовательная область «Основы духовно-нравственной культуры народов России»</w:t>
            </w:r>
          </w:p>
        </w:tc>
      </w:tr>
      <w:tr w:rsidR="00434A5F" w:rsidRPr="00C10286" w:rsidTr="00C35C5A">
        <w:trPr>
          <w:trHeight w:val="201"/>
        </w:trPr>
        <w:tc>
          <w:tcPr>
            <w:tcW w:w="15327" w:type="dxa"/>
            <w:gridSpan w:val="6"/>
          </w:tcPr>
          <w:p w:rsidR="00434A5F" w:rsidRPr="00836F01" w:rsidRDefault="00434A5F" w:rsidP="00392EF4">
            <w:pPr>
              <w:jc w:val="center"/>
              <w:rPr>
                <w:b/>
                <w:sz w:val="20"/>
                <w:szCs w:val="20"/>
              </w:rPr>
            </w:pPr>
            <w:r w:rsidRPr="00C35C5A">
              <w:rPr>
                <w:b/>
                <w:sz w:val="20"/>
                <w:szCs w:val="20"/>
              </w:rPr>
              <w:t>ОДНКНР</w:t>
            </w:r>
          </w:p>
        </w:tc>
      </w:tr>
      <w:tr w:rsidR="00434A5F" w:rsidRPr="00C10286" w:rsidTr="00392EF4">
        <w:trPr>
          <w:trHeight w:val="421"/>
        </w:trPr>
        <w:tc>
          <w:tcPr>
            <w:tcW w:w="900" w:type="dxa"/>
          </w:tcPr>
          <w:p w:rsidR="00434A5F" w:rsidRPr="00845B0D" w:rsidRDefault="00434A5F" w:rsidP="00392EF4">
            <w:pPr>
              <w:jc w:val="center"/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:rsidR="00434A5F" w:rsidRPr="00845B0D" w:rsidRDefault="00434A5F" w:rsidP="00392EF4">
            <w:pPr>
              <w:rPr>
                <w:bCs/>
                <w:sz w:val="20"/>
                <w:szCs w:val="18"/>
              </w:rPr>
            </w:pPr>
            <w:r w:rsidRPr="00845B0D">
              <w:rPr>
                <w:bCs/>
                <w:sz w:val="20"/>
                <w:szCs w:val="18"/>
              </w:rPr>
              <w:t>Основы духовно-нравственной культуры народов России</w:t>
            </w:r>
          </w:p>
        </w:tc>
        <w:tc>
          <w:tcPr>
            <w:tcW w:w="2700" w:type="dxa"/>
          </w:tcPr>
          <w:p w:rsidR="00434A5F" w:rsidRPr="00845B0D" w:rsidRDefault="00434A5F" w:rsidP="00392EF4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1"/>
              </w:rPr>
              <w:t xml:space="preserve">Рабочая программа. Основы духовно-нравственной культуры народов России. 5 класс. </w:t>
            </w:r>
          </w:p>
        </w:tc>
        <w:tc>
          <w:tcPr>
            <w:tcW w:w="3060" w:type="dxa"/>
          </w:tcPr>
          <w:p w:rsidR="00434A5F" w:rsidRPr="00845B0D" w:rsidRDefault="00434A5F" w:rsidP="00392EF4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 xml:space="preserve">Виноградова Н.Ф., Власенко В.И., Поляков А.В.ОДНКНР. </w:t>
            </w:r>
            <w:r>
              <w:rPr>
                <w:sz w:val="20"/>
                <w:szCs w:val="20"/>
              </w:rPr>
              <w:t xml:space="preserve">5 класс. </w:t>
            </w:r>
            <w:r w:rsidRPr="00845B0D">
              <w:rPr>
                <w:sz w:val="20"/>
                <w:szCs w:val="20"/>
              </w:rPr>
              <w:t>Вентана-Граф, 2019</w:t>
            </w:r>
          </w:p>
        </w:tc>
        <w:tc>
          <w:tcPr>
            <w:tcW w:w="3769" w:type="dxa"/>
          </w:tcPr>
          <w:p w:rsidR="00434A5F" w:rsidRPr="00845B0D" w:rsidRDefault="00434A5F" w:rsidP="00392EF4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1"/>
              </w:rPr>
              <w:t>Основы духовно-нравственной культуры народов России. ОРКСЭ. 5 класс. Методическое пособие. Виноградова Н.Ф.</w:t>
            </w:r>
          </w:p>
        </w:tc>
        <w:tc>
          <w:tcPr>
            <w:tcW w:w="2918" w:type="dxa"/>
          </w:tcPr>
          <w:p w:rsidR="00434A5F" w:rsidRPr="00845B0D" w:rsidRDefault="00434A5F" w:rsidP="00392EF4">
            <w:pPr>
              <w:jc w:val="center"/>
              <w:rPr>
                <w:sz w:val="20"/>
                <w:szCs w:val="20"/>
              </w:rPr>
            </w:pPr>
          </w:p>
        </w:tc>
      </w:tr>
    </w:tbl>
    <w:p w:rsidR="00434A5F" w:rsidRDefault="00434A5F" w:rsidP="00C232B1">
      <w:pPr>
        <w:rPr>
          <w:b/>
          <w:sz w:val="28"/>
          <w:szCs w:val="28"/>
        </w:rPr>
      </w:pPr>
    </w:p>
    <w:p w:rsidR="00434A5F" w:rsidRDefault="00434A5F" w:rsidP="00C917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Среднее общее</w:t>
      </w:r>
      <w:r w:rsidRPr="0065150A">
        <w:rPr>
          <w:b/>
          <w:sz w:val="28"/>
          <w:szCs w:val="28"/>
        </w:rPr>
        <w:t xml:space="preserve"> образование</w:t>
      </w:r>
    </w:p>
    <w:p w:rsidR="00434A5F" w:rsidRPr="0065150A" w:rsidRDefault="00434A5F" w:rsidP="00C917DA">
      <w:pPr>
        <w:jc w:val="center"/>
        <w:rPr>
          <w:b/>
          <w:sz w:val="28"/>
          <w:szCs w:val="28"/>
        </w:rPr>
      </w:pPr>
    </w:p>
    <w:tbl>
      <w:tblPr>
        <w:tblW w:w="1532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1980"/>
        <w:gridCol w:w="2700"/>
        <w:gridCol w:w="3060"/>
        <w:gridCol w:w="3627"/>
        <w:gridCol w:w="3060"/>
      </w:tblGrid>
      <w:tr w:rsidR="00434A5F" w:rsidRPr="0065150A" w:rsidTr="009A055C">
        <w:tc>
          <w:tcPr>
            <w:tcW w:w="900" w:type="dxa"/>
            <w:vAlign w:val="center"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Класс</w:t>
            </w:r>
          </w:p>
        </w:tc>
        <w:tc>
          <w:tcPr>
            <w:tcW w:w="1980" w:type="dxa"/>
            <w:vAlign w:val="center"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Предмет</w:t>
            </w:r>
          </w:p>
        </w:tc>
        <w:tc>
          <w:tcPr>
            <w:tcW w:w="2700" w:type="dxa"/>
            <w:vAlign w:val="center"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Учебная</w:t>
            </w:r>
          </w:p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</w:t>
            </w:r>
          </w:p>
        </w:tc>
        <w:tc>
          <w:tcPr>
            <w:tcW w:w="3060" w:type="dxa"/>
            <w:vAlign w:val="center"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Учебник</w:t>
            </w:r>
          </w:p>
        </w:tc>
        <w:tc>
          <w:tcPr>
            <w:tcW w:w="3627" w:type="dxa"/>
            <w:vAlign w:val="center"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Методические</w:t>
            </w:r>
          </w:p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пособия для</w:t>
            </w:r>
          </w:p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учителя</w:t>
            </w:r>
          </w:p>
        </w:tc>
        <w:tc>
          <w:tcPr>
            <w:tcW w:w="3060" w:type="dxa"/>
            <w:vAlign w:val="center"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Дидактические</w:t>
            </w:r>
          </w:p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пособия для</w:t>
            </w:r>
          </w:p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учащихся</w:t>
            </w:r>
          </w:p>
        </w:tc>
      </w:tr>
      <w:tr w:rsidR="00434A5F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836F0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 xml:space="preserve">Образовательная область </w:t>
            </w:r>
            <w:r w:rsidRPr="00836F01">
              <w:rPr>
                <w:b/>
                <w:sz w:val="20"/>
                <w:szCs w:val="20"/>
              </w:rPr>
              <w:t>«Русский язык и литература»</w:t>
            </w:r>
          </w:p>
        </w:tc>
      </w:tr>
      <w:tr w:rsidR="00434A5F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9A055C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Русский язык</w:t>
            </w:r>
          </w:p>
        </w:tc>
      </w:tr>
      <w:tr w:rsidR="00434A5F" w:rsidRPr="0065150A" w:rsidTr="009A055C">
        <w:tc>
          <w:tcPr>
            <w:tcW w:w="900" w:type="dxa"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</w:tc>
        <w:tc>
          <w:tcPr>
            <w:tcW w:w="27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Программы  ОбщУчр. Русский язык. 10-11 кл.. 13 г. (</w:t>
            </w:r>
            <w:r>
              <w:rPr>
                <w:sz w:val="20"/>
                <w:szCs w:val="20"/>
              </w:rPr>
              <w:t>Бабайцева В.В.)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Бабайцева В.В</w:t>
            </w:r>
            <w:r w:rsidRPr="0065150A">
              <w:rPr>
                <w:sz w:val="20"/>
                <w:szCs w:val="20"/>
              </w:rPr>
              <w:t xml:space="preserve">. Русский язык </w:t>
            </w:r>
            <w:r>
              <w:rPr>
                <w:sz w:val="20"/>
                <w:szCs w:val="20"/>
              </w:rPr>
              <w:t xml:space="preserve">(углубленный </w:t>
            </w:r>
            <w:r w:rsidRPr="0065150A">
              <w:rPr>
                <w:sz w:val="20"/>
                <w:szCs w:val="20"/>
              </w:rPr>
              <w:t xml:space="preserve">уровень). 10-11 класс. </w:t>
            </w:r>
          </w:p>
          <w:p w:rsidR="00434A5F" w:rsidRPr="0065150A" w:rsidRDefault="00434A5F" w:rsidP="00D52A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Дрофа.2020</w:t>
            </w:r>
          </w:p>
        </w:tc>
        <w:tc>
          <w:tcPr>
            <w:tcW w:w="3627" w:type="dxa"/>
          </w:tcPr>
          <w:p w:rsidR="00434A5F" w:rsidRPr="0065150A" w:rsidRDefault="00434A5F" w:rsidP="00D52ACD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</w:p>
        </w:tc>
      </w:tr>
      <w:tr w:rsidR="00434A5F" w:rsidRPr="0065150A" w:rsidTr="009A055C">
        <w:tc>
          <w:tcPr>
            <w:tcW w:w="900" w:type="dxa"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</w:tc>
        <w:tc>
          <w:tcPr>
            <w:tcW w:w="27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Программы Общ.Учр. Русский язык. 10-11 кл.. 13 г. (Власенков, Греков)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Default="00434A5F" w:rsidP="002039F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Гольцова Н.Г., Шамшин И.В., Мищерина М.А. Русский язык (базовый уровень). 10-11 класс. В 2-х частях.</w:t>
            </w:r>
          </w:p>
          <w:p w:rsidR="00434A5F" w:rsidRPr="0065150A" w:rsidRDefault="00434A5F" w:rsidP="002039F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Русское слово, 2016.</w:t>
            </w:r>
          </w:p>
        </w:tc>
        <w:tc>
          <w:tcPr>
            <w:tcW w:w="3627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Ильина</w:t>
            </w:r>
            <w:r>
              <w:rPr>
                <w:sz w:val="20"/>
                <w:szCs w:val="20"/>
              </w:rPr>
              <w:t xml:space="preserve">. </w:t>
            </w:r>
            <w:r w:rsidRPr="0065150A">
              <w:rPr>
                <w:sz w:val="20"/>
                <w:szCs w:val="20"/>
              </w:rPr>
              <w:t>Тем</w:t>
            </w:r>
            <w:r>
              <w:rPr>
                <w:sz w:val="20"/>
                <w:szCs w:val="20"/>
              </w:rPr>
              <w:t>.п</w:t>
            </w:r>
            <w:r w:rsidRPr="0065150A">
              <w:rPr>
                <w:sz w:val="20"/>
                <w:szCs w:val="20"/>
              </w:rPr>
              <w:t>ланы.Русский язык с метод.указаниями (У-718). 8-11 кл. 2014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</w:p>
        </w:tc>
      </w:tr>
      <w:tr w:rsidR="00434A5F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9A055C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Литература</w:t>
            </w:r>
          </w:p>
        </w:tc>
      </w:tr>
      <w:tr w:rsidR="00434A5F" w:rsidRPr="0065150A" w:rsidTr="009A055C">
        <w:tc>
          <w:tcPr>
            <w:tcW w:w="900" w:type="dxa"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Литература </w:t>
            </w:r>
          </w:p>
        </w:tc>
        <w:tc>
          <w:tcPr>
            <w:tcW w:w="2700" w:type="dxa"/>
          </w:tcPr>
          <w:p w:rsidR="00434A5F" w:rsidRPr="0065150A" w:rsidRDefault="00434A5F" w:rsidP="00CE169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по литературе для 5-11 кл. /под ред. Коровиной В.Я.</w:t>
            </w:r>
          </w:p>
        </w:tc>
        <w:tc>
          <w:tcPr>
            <w:tcW w:w="306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Лебедев Ю.В. Литература 10 кл 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 2-х частях.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М.: Просвещение, 2020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434A5F" w:rsidRPr="001A6CFA" w:rsidRDefault="00434A5F" w:rsidP="002039F3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/>
                <w:b w:val="0"/>
                <w:bCs w:val="0"/>
                <w:i w:val="0"/>
                <w:color w:val="333333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bCs w:val="0"/>
                <w:i w:val="0"/>
                <w:color w:val="333333"/>
                <w:sz w:val="20"/>
                <w:szCs w:val="20"/>
              </w:rPr>
              <w:t>Лебедев Ю. В., Романова А. Н.</w:t>
            </w:r>
          </w:p>
          <w:p w:rsidR="00434A5F" w:rsidRPr="00CE169E" w:rsidRDefault="00434A5F" w:rsidP="00CE169E">
            <w:pPr>
              <w:pStyle w:val="Heading1"/>
              <w:shd w:val="clear" w:color="auto" w:fill="FFFFFF"/>
              <w:spacing w:after="0" w:line="240" w:lineRule="auto"/>
              <w:ind w:left="0" w:firstLine="0"/>
              <w:jc w:val="left"/>
              <w:rPr>
                <w:b w:val="0"/>
                <w:bCs/>
                <w:color w:val="333333"/>
                <w:sz w:val="20"/>
              </w:rPr>
            </w:pPr>
            <w:r w:rsidRPr="002039F3">
              <w:rPr>
                <w:b w:val="0"/>
                <w:bCs/>
                <w:color w:val="333333"/>
                <w:sz w:val="20"/>
              </w:rPr>
              <w:t>Русский язык и литература. Литература.</w:t>
            </w:r>
            <w:r>
              <w:rPr>
                <w:b w:val="0"/>
                <w:bCs/>
                <w:color w:val="333333"/>
                <w:sz w:val="20"/>
              </w:rPr>
              <w:t xml:space="preserve"> Поурочные разработки. 10 класс </w:t>
            </w:r>
            <w:r w:rsidRPr="002039F3">
              <w:rPr>
                <w:b w:val="0"/>
                <w:color w:val="auto"/>
                <w:sz w:val="20"/>
              </w:rPr>
              <w:t>(</w:t>
            </w:r>
            <w:r w:rsidRPr="002039F3">
              <w:rPr>
                <w:b w:val="0"/>
                <w:bCs/>
                <w:color w:val="auto"/>
                <w:sz w:val="20"/>
              </w:rPr>
              <w:t xml:space="preserve">размещено на сайте </w:t>
            </w:r>
            <w:hyperlink r:id="rId12" w:history="1">
              <w:r w:rsidRPr="002039F3">
                <w:rPr>
                  <w:rStyle w:val="Hyperlink"/>
                  <w:b w:val="0"/>
                  <w:color w:val="auto"/>
                  <w:sz w:val="20"/>
                </w:rPr>
                <w:t>https://catalog.prosv.ru</w:t>
              </w:r>
            </w:hyperlink>
            <w:r w:rsidRPr="002039F3">
              <w:rPr>
                <w:b w:val="0"/>
                <w:color w:val="auto"/>
                <w:sz w:val="20"/>
              </w:rPr>
              <w:t>)</w:t>
            </w:r>
          </w:p>
        </w:tc>
        <w:tc>
          <w:tcPr>
            <w:tcW w:w="306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</w:p>
        </w:tc>
      </w:tr>
      <w:tr w:rsidR="00434A5F" w:rsidRPr="0065150A" w:rsidTr="009A055C">
        <w:tc>
          <w:tcPr>
            <w:tcW w:w="900" w:type="dxa"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Литература</w:t>
            </w:r>
          </w:p>
        </w:tc>
        <w:tc>
          <w:tcPr>
            <w:tcW w:w="2700" w:type="dxa"/>
          </w:tcPr>
          <w:p w:rsidR="00434A5F" w:rsidRPr="0065150A" w:rsidRDefault="00434A5F" w:rsidP="00CE169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по литературе для 5-11 кл. /под ред. Коровиной В.Я.</w:t>
            </w:r>
          </w:p>
        </w:tc>
        <w:tc>
          <w:tcPr>
            <w:tcW w:w="306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Михайлов О.Н.,  Шайтанов И.О., Чалмаев В.А. и др.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Литература 11 кл. в 2-х частях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2014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434A5F" w:rsidRPr="00CE169E" w:rsidRDefault="00434A5F" w:rsidP="009A055C">
            <w:pPr>
              <w:rPr>
                <w:sz w:val="20"/>
              </w:rPr>
            </w:pPr>
            <w:r w:rsidRPr="00CE169E">
              <w:rPr>
                <w:sz w:val="20"/>
              </w:rPr>
              <w:t xml:space="preserve">Русский язык и литература. Литература. Технологические карты уроков. 11 класс. В 2 ч. </w:t>
            </w:r>
            <w:r w:rsidRPr="00CE169E">
              <w:rPr>
                <w:sz w:val="20"/>
                <w:szCs w:val="20"/>
              </w:rPr>
              <w:t>(</w:t>
            </w:r>
            <w:r w:rsidRPr="00CE169E">
              <w:rPr>
                <w:bCs/>
                <w:sz w:val="20"/>
                <w:szCs w:val="20"/>
              </w:rPr>
              <w:t xml:space="preserve">размещено на сайте </w:t>
            </w:r>
            <w:hyperlink r:id="rId13" w:history="1">
              <w:r w:rsidRPr="00CE169E">
                <w:rPr>
                  <w:rStyle w:val="Hyperlink"/>
                  <w:color w:val="auto"/>
                  <w:sz w:val="20"/>
                  <w:szCs w:val="20"/>
                </w:rPr>
                <w:t>https://catalog.prosv.ru</w:t>
              </w:r>
            </w:hyperlink>
            <w:r w:rsidRPr="00CE169E">
              <w:rPr>
                <w:sz w:val="20"/>
                <w:szCs w:val="20"/>
              </w:rPr>
              <w:t>)</w:t>
            </w:r>
          </w:p>
        </w:tc>
        <w:tc>
          <w:tcPr>
            <w:tcW w:w="3060" w:type="dxa"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9A055C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836F0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 xml:space="preserve">Образовательная область </w:t>
            </w:r>
            <w:r>
              <w:rPr>
                <w:b/>
                <w:sz w:val="20"/>
                <w:szCs w:val="20"/>
              </w:rPr>
              <w:t xml:space="preserve">«Иностранный </w:t>
            </w:r>
            <w:r w:rsidRPr="0065150A">
              <w:rPr>
                <w:b/>
                <w:sz w:val="20"/>
                <w:szCs w:val="20"/>
              </w:rPr>
              <w:t>язык</w:t>
            </w:r>
            <w:r>
              <w:rPr>
                <w:b/>
                <w:sz w:val="20"/>
                <w:szCs w:val="20"/>
              </w:rPr>
              <w:t>»</w:t>
            </w:r>
          </w:p>
        </w:tc>
      </w:tr>
      <w:tr w:rsidR="00434A5F" w:rsidRPr="0065150A" w:rsidTr="009A055C">
        <w:tc>
          <w:tcPr>
            <w:tcW w:w="900" w:type="dxa"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Английский язык</w:t>
            </w:r>
          </w:p>
        </w:tc>
        <w:tc>
          <w:tcPr>
            <w:tcW w:w="2700" w:type="dxa"/>
          </w:tcPr>
          <w:p w:rsidR="00434A5F" w:rsidRPr="001A6CFA" w:rsidRDefault="00434A5F" w:rsidP="009A055C">
            <w:pPr>
              <w:pStyle w:val="Heading2"/>
              <w:spacing w:before="0" w:after="0"/>
              <w:rPr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</w:rPr>
              <w:t>Апальков В. Г.  Рабочие программы. Предметная линия учебников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1A6CFA">
              <w:rPr>
                <w:sz w:val="20"/>
                <w:szCs w:val="20"/>
              </w:rPr>
              <w:t>» (</w:t>
            </w:r>
            <w:r w:rsidRPr="001A6CFA">
              <w:rPr>
                <w:rFonts w:ascii="Times New Roman" w:hAnsi="Times New Roman"/>
                <w:b w:val="0"/>
                <w:i w:val="0"/>
                <w:sz w:val="20"/>
              </w:rPr>
              <w:t>Английский в фокусе). 10-11 классы</w:t>
            </w:r>
          </w:p>
        </w:tc>
        <w:tc>
          <w:tcPr>
            <w:tcW w:w="306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Афанасьева О.В., Дули Д., Михеева И.В. и др.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65150A">
              <w:rPr>
                <w:sz w:val="20"/>
                <w:szCs w:val="20"/>
              </w:rPr>
              <w:t>. 10  класс.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Просвещений , 2018.</w:t>
            </w:r>
          </w:p>
        </w:tc>
        <w:tc>
          <w:tcPr>
            <w:tcW w:w="3627" w:type="dxa"/>
          </w:tcPr>
          <w:p w:rsidR="00434A5F" w:rsidRPr="001A6CFA" w:rsidRDefault="00434A5F" w:rsidP="009A055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Афанасьева О. В., Дули Д., Михеева И. В. и др. Английский язык. Книга для учителя. 10 класс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65150A" w:rsidRDefault="00434A5F" w:rsidP="009116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9A055C">
        <w:tc>
          <w:tcPr>
            <w:tcW w:w="900" w:type="dxa"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Английский язык</w:t>
            </w:r>
          </w:p>
        </w:tc>
        <w:tc>
          <w:tcPr>
            <w:tcW w:w="2700" w:type="dxa"/>
          </w:tcPr>
          <w:p w:rsidR="00434A5F" w:rsidRPr="001A6CFA" w:rsidRDefault="00434A5F" w:rsidP="009A055C">
            <w:pPr>
              <w:pStyle w:val="Heading2"/>
              <w:spacing w:before="0" w:after="0"/>
              <w:rPr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</w:rPr>
              <w:t>Апальков В. Г.  Рабочие программы. Предметная линия учебников «</w:t>
            </w:r>
            <w:r w:rsidRPr="0065150A">
              <w:rPr>
                <w:sz w:val="20"/>
                <w:szCs w:val="20"/>
                <w:lang w:val="en-US"/>
              </w:rPr>
              <w:t>Spotlight</w:t>
            </w:r>
            <w:r w:rsidRPr="001A6CFA">
              <w:rPr>
                <w:sz w:val="20"/>
                <w:szCs w:val="20"/>
              </w:rPr>
              <w:t>» (</w:t>
            </w:r>
            <w:r w:rsidRPr="001A6CFA">
              <w:rPr>
                <w:rFonts w:ascii="Times New Roman" w:hAnsi="Times New Roman"/>
                <w:b w:val="0"/>
                <w:i w:val="0"/>
                <w:sz w:val="20"/>
              </w:rPr>
              <w:t>Английский в фокусе). 10-11 классы</w:t>
            </w:r>
          </w:p>
        </w:tc>
        <w:tc>
          <w:tcPr>
            <w:tcW w:w="3060" w:type="dxa"/>
          </w:tcPr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Афанасьева О.В., Дули Д., Михеева И.В. и др.</w:t>
            </w:r>
          </w:p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  <w:lang w:val="en-US"/>
              </w:rPr>
              <w:t>Spotlight</w:t>
            </w:r>
            <w:r w:rsidRPr="00845B0D">
              <w:rPr>
                <w:sz w:val="20"/>
                <w:szCs w:val="20"/>
              </w:rPr>
              <w:t>. 11  класс.</w:t>
            </w:r>
          </w:p>
          <w:p w:rsidR="00434A5F" w:rsidRPr="00845B0D" w:rsidRDefault="00434A5F" w:rsidP="0091168E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М.: Просвещений , 2019.</w:t>
            </w:r>
          </w:p>
        </w:tc>
        <w:tc>
          <w:tcPr>
            <w:tcW w:w="3627" w:type="dxa"/>
          </w:tcPr>
          <w:p w:rsidR="00434A5F" w:rsidRPr="001A6CFA" w:rsidRDefault="00434A5F" w:rsidP="009A055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Афанасьева О. В., Дули Д., Михеева И. В. и др. Английский язык. Книга для учителя. 11 класс</w:t>
            </w:r>
          </w:p>
          <w:p w:rsidR="00434A5F" w:rsidRPr="00845B0D" w:rsidRDefault="00434A5F" w:rsidP="009A055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65150A" w:rsidRDefault="00434A5F" w:rsidP="009116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4A5F" w:rsidRPr="0065150A" w:rsidTr="00FD0632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845B0D" w:rsidRDefault="00434A5F" w:rsidP="00836F01">
            <w:pPr>
              <w:jc w:val="center"/>
              <w:rPr>
                <w:b/>
                <w:sz w:val="20"/>
                <w:szCs w:val="20"/>
              </w:rPr>
            </w:pPr>
            <w:r w:rsidRPr="00845B0D">
              <w:rPr>
                <w:b/>
                <w:sz w:val="20"/>
                <w:szCs w:val="20"/>
              </w:rPr>
              <w:t xml:space="preserve">Образовательная </w:t>
            </w:r>
            <w:r w:rsidRPr="00836F01">
              <w:rPr>
                <w:b/>
                <w:sz w:val="20"/>
                <w:szCs w:val="20"/>
              </w:rPr>
              <w:t>область «Математика и информатика»</w:t>
            </w:r>
          </w:p>
        </w:tc>
      </w:tr>
      <w:tr w:rsidR="00434A5F" w:rsidRPr="0065150A" w:rsidTr="00FD0632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845B0D" w:rsidRDefault="00434A5F" w:rsidP="009A055C">
            <w:pPr>
              <w:jc w:val="center"/>
              <w:rPr>
                <w:b/>
                <w:sz w:val="20"/>
                <w:szCs w:val="20"/>
              </w:rPr>
            </w:pPr>
            <w:r w:rsidRPr="00845B0D">
              <w:rPr>
                <w:b/>
                <w:sz w:val="20"/>
                <w:szCs w:val="20"/>
              </w:rPr>
              <w:t>Алгебра</w:t>
            </w:r>
          </w:p>
        </w:tc>
      </w:tr>
      <w:tr w:rsidR="00434A5F" w:rsidRPr="0065150A" w:rsidTr="009A055C">
        <w:tc>
          <w:tcPr>
            <w:tcW w:w="900" w:type="dxa"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Алгебра</w:t>
            </w:r>
          </w:p>
        </w:tc>
        <w:tc>
          <w:tcPr>
            <w:tcW w:w="2700" w:type="dxa"/>
          </w:tcPr>
          <w:p w:rsidR="00434A5F" w:rsidRPr="0065150A" w:rsidRDefault="00434A5F" w:rsidP="009A055C">
            <w:pPr>
              <w:rPr>
                <w:rStyle w:val="t20"/>
                <w:bCs/>
                <w:sz w:val="20"/>
              </w:rPr>
            </w:pPr>
            <w:r w:rsidRPr="0065150A">
              <w:rPr>
                <w:rStyle w:val="t20"/>
                <w:bCs/>
                <w:sz w:val="20"/>
              </w:rPr>
              <w:t xml:space="preserve">Рабочие программы. Математика: алгебра и начала математического анализа, геометрия. 10-11 классы: учебно-методическое пособие / Сост. О.В. Муравина.  </w:t>
            </w:r>
          </w:p>
          <w:p w:rsidR="00434A5F" w:rsidRPr="0065150A" w:rsidRDefault="00434A5F" w:rsidP="00B226C8">
            <w:pPr>
              <w:rPr>
                <w:sz w:val="20"/>
                <w:szCs w:val="20"/>
              </w:rPr>
            </w:pPr>
            <w:r w:rsidRPr="0065150A">
              <w:rPr>
                <w:rStyle w:val="t20"/>
                <w:bCs/>
                <w:sz w:val="20"/>
              </w:rPr>
              <w:t xml:space="preserve">М.: </w:t>
            </w:r>
            <w:r>
              <w:rPr>
                <w:rStyle w:val="t20"/>
                <w:bCs/>
                <w:sz w:val="20"/>
              </w:rPr>
              <w:t>Вентана-Граф.2020</w:t>
            </w:r>
          </w:p>
        </w:tc>
        <w:tc>
          <w:tcPr>
            <w:tcW w:w="3060" w:type="dxa"/>
          </w:tcPr>
          <w:p w:rsidR="00434A5F" w:rsidRPr="00845B0D" w:rsidRDefault="00434A5F" w:rsidP="009A05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Мерзляк А.Г., Номировский Д.А., и др./ под ред.Подольского В.Е.</w:t>
            </w:r>
            <w:r w:rsidRPr="00845B0D">
              <w:rPr>
                <w:sz w:val="20"/>
                <w:szCs w:val="20"/>
              </w:rPr>
              <w:t>. Алгебра и начала математического анализа (базовый уровень). 10 класс</w:t>
            </w:r>
          </w:p>
          <w:p w:rsidR="00434A5F" w:rsidRPr="00845B0D" w:rsidRDefault="00434A5F" w:rsidP="009A05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Вентана-Граф.2020</w:t>
            </w:r>
          </w:p>
        </w:tc>
        <w:tc>
          <w:tcPr>
            <w:tcW w:w="3627" w:type="dxa"/>
          </w:tcPr>
          <w:p w:rsidR="00434A5F" w:rsidRPr="00845B0D" w:rsidRDefault="00434A5F" w:rsidP="009A05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Мерзляк А.Г., Номировский Д.А., и др./ под ред.Подольского В.Е</w:t>
            </w:r>
            <w:r w:rsidRPr="00845B0D">
              <w:rPr>
                <w:bCs/>
                <w:sz w:val="20"/>
              </w:rPr>
              <w:t xml:space="preserve">Математика: алгебра и начала математического анализа, геометрия. Алгебра и начала математического анализа. 10 класс. Базовый уровень: методическое пособие к учебнику. - М.: </w:t>
            </w:r>
            <w:r>
              <w:rPr>
                <w:bCs/>
                <w:sz w:val="20"/>
              </w:rPr>
              <w:t>Вентана-Граф.2020</w:t>
            </w:r>
          </w:p>
        </w:tc>
        <w:tc>
          <w:tcPr>
            <w:tcW w:w="3060" w:type="dxa"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9A055C">
        <w:tc>
          <w:tcPr>
            <w:tcW w:w="900" w:type="dxa"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Алгебра</w:t>
            </w:r>
          </w:p>
        </w:tc>
        <w:tc>
          <w:tcPr>
            <w:tcW w:w="2700" w:type="dxa"/>
          </w:tcPr>
          <w:p w:rsidR="00434A5F" w:rsidRPr="0065150A" w:rsidRDefault="00434A5F" w:rsidP="009A055C">
            <w:pPr>
              <w:rPr>
                <w:rStyle w:val="t20"/>
                <w:bCs/>
                <w:sz w:val="20"/>
              </w:rPr>
            </w:pPr>
            <w:r w:rsidRPr="0065150A">
              <w:rPr>
                <w:rStyle w:val="t20"/>
                <w:bCs/>
                <w:sz w:val="20"/>
              </w:rPr>
              <w:t xml:space="preserve">Рабочие программы. Математика: алгебра и начала математического анализа, геометрия. 10-11 классы: учебно-методическое пособие / Сост. О.В. Муравина.  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rStyle w:val="t20"/>
                <w:bCs/>
                <w:sz w:val="20"/>
              </w:rPr>
              <w:t>М.: Дрофа, 2013</w:t>
            </w:r>
          </w:p>
        </w:tc>
        <w:tc>
          <w:tcPr>
            <w:tcW w:w="3060" w:type="dxa"/>
          </w:tcPr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Муравин Г.К., Муравина О.В. Алгебра и начала математического анализа (базовый уровень). 11 класс</w:t>
            </w:r>
          </w:p>
          <w:p w:rsidR="00434A5F" w:rsidRPr="00845B0D" w:rsidRDefault="00434A5F" w:rsidP="00FD0632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Дрофа, 2019.</w:t>
            </w:r>
          </w:p>
        </w:tc>
        <w:tc>
          <w:tcPr>
            <w:tcW w:w="3627" w:type="dxa"/>
          </w:tcPr>
          <w:p w:rsidR="00434A5F" w:rsidRPr="00845B0D" w:rsidRDefault="00434A5F" w:rsidP="009A055C">
            <w:pPr>
              <w:rPr>
                <w:sz w:val="20"/>
                <w:szCs w:val="20"/>
              </w:rPr>
            </w:pPr>
            <w:r w:rsidRPr="00845B0D">
              <w:rPr>
                <w:bCs/>
                <w:sz w:val="20"/>
              </w:rPr>
              <w:t>Муравин Г.К., Муравина О.В. Математика: алгебра и начала математического анализа, геометрия. Алгебра и начала математического анализа. 10 класс. Базовый уровень: методическое пособие к учебнику. - М.: Дрофа, 2015.</w:t>
            </w:r>
          </w:p>
        </w:tc>
        <w:tc>
          <w:tcPr>
            <w:tcW w:w="3060" w:type="dxa"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FD0632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FD0632" w:rsidRDefault="00434A5F" w:rsidP="00FD0632">
            <w:pPr>
              <w:jc w:val="center"/>
              <w:rPr>
                <w:b/>
                <w:sz w:val="20"/>
                <w:szCs w:val="20"/>
              </w:rPr>
            </w:pPr>
            <w:r w:rsidRPr="00FD0632">
              <w:rPr>
                <w:b/>
                <w:sz w:val="20"/>
                <w:szCs w:val="20"/>
              </w:rPr>
              <w:t>Геометрия</w:t>
            </w:r>
          </w:p>
        </w:tc>
      </w:tr>
      <w:tr w:rsidR="00434A5F" w:rsidRPr="0065150A" w:rsidTr="009A055C">
        <w:trPr>
          <w:trHeight w:val="421"/>
        </w:trPr>
        <w:tc>
          <w:tcPr>
            <w:tcW w:w="900" w:type="dxa"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-11</w:t>
            </w:r>
          </w:p>
        </w:tc>
        <w:tc>
          <w:tcPr>
            <w:tcW w:w="198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Геометрия</w:t>
            </w:r>
          </w:p>
        </w:tc>
        <w:tc>
          <w:tcPr>
            <w:tcW w:w="270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</w:rPr>
              <w:t xml:space="preserve">Л. С. Атанасян. </w:t>
            </w: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«Геометрия 10-11 кл». </w:t>
            </w:r>
          </w:p>
        </w:tc>
        <w:tc>
          <w:tcPr>
            <w:tcW w:w="3060" w:type="dxa"/>
          </w:tcPr>
          <w:p w:rsidR="00434A5F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Атанасян Л.С., Бутузов В.Ф., Кадомцев С.Б. и др. 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Математика: алгебра и начало математического анализа ,геометрия (базовый и углубленный уровни)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Геометрия 10-11кл </w:t>
            </w:r>
          </w:p>
          <w:p w:rsidR="00434A5F" w:rsidRPr="0065150A" w:rsidRDefault="00434A5F" w:rsidP="00847DF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</w:t>
            </w:r>
            <w:r>
              <w:rPr>
                <w:sz w:val="20"/>
                <w:szCs w:val="20"/>
              </w:rPr>
              <w:t>,2020</w:t>
            </w:r>
          </w:p>
        </w:tc>
        <w:tc>
          <w:tcPr>
            <w:tcW w:w="3627" w:type="dxa"/>
          </w:tcPr>
          <w:p w:rsidR="00434A5F" w:rsidRPr="001A6CFA" w:rsidRDefault="00434A5F" w:rsidP="009A055C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 xml:space="preserve">Саакян С. М., Бутузов В. Ф. </w:t>
            </w:r>
            <w:r w:rsidRPr="001A6CFA">
              <w:rPr>
                <w:rFonts w:ascii="Times New Roman" w:hAnsi="Times New Roman"/>
                <w:b w:val="0"/>
                <w:i w:val="0"/>
                <w:sz w:val="20"/>
              </w:rPr>
              <w:t>Геометрия. Поурочные разработки. 10-11 классы.</w:t>
            </w:r>
          </w:p>
        </w:tc>
        <w:tc>
          <w:tcPr>
            <w:tcW w:w="3060" w:type="dxa"/>
          </w:tcPr>
          <w:p w:rsidR="00434A5F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3C00F0">
        <w:trPr>
          <w:trHeight w:val="340"/>
        </w:trPr>
        <w:tc>
          <w:tcPr>
            <w:tcW w:w="15327" w:type="dxa"/>
            <w:gridSpan w:val="6"/>
            <w:vAlign w:val="center"/>
          </w:tcPr>
          <w:p w:rsidR="00434A5F" w:rsidRPr="003C00F0" w:rsidRDefault="00434A5F" w:rsidP="003C00F0">
            <w:pPr>
              <w:jc w:val="center"/>
              <w:rPr>
                <w:b/>
                <w:sz w:val="20"/>
                <w:szCs w:val="20"/>
              </w:rPr>
            </w:pPr>
            <w:r w:rsidRPr="003C00F0">
              <w:rPr>
                <w:b/>
                <w:sz w:val="20"/>
                <w:szCs w:val="20"/>
              </w:rPr>
              <w:t>Информатика</w:t>
            </w:r>
            <w:r>
              <w:rPr>
                <w:b/>
                <w:sz w:val="20"/>
                <w:szCs w:val="20"/>
              </w:rPr>
              <w:t xml:space="preserve"> и ИКТ</w:t>
            </w:r>
          </w:p>
        </w:tc>
      </w:tr>
      <w:tr w:rsidR="00434A5F" w:rsidRPr="0065150A" w:rsidTr="009A055C">
        <w:trPr>
          <w:trHeight w:val="1007"/>
        </w:trPr>
        <w:tc>
          <w:tcPr>
            <w:tcW w:w="900" w:type="dxa"/>
            <w:vMerge w:val="restart"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10-11</w:t>
            </w:r>
          </w:p>
        </w:tc>
        <w:tc>
          <w:tcPr>
            <w:tcW w:w="1980" w:type="dxa"/>
            <w:vMerge w:val="restart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Информатика </w:t>
            </w:r>
            <w:r>
              <w:rPr>
                <w:sz w:val="20"/>
                <w:szCs w:val="20"/>
              </w:rPr>
              <w:t>и ИКТ</w:t>
            </w:r>
          </w:p>
        </w:tc>
        <w:tc>
          <w:tcPr>
            <w:tcW w:w="2700" w:type="dxa"/>
            <w:vMerge w:val="restart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«Информатика». 10-11 кл.</w:t>
            </w:r>
          </w:p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/Угринович Н.Д.</w:t>
            </w:r>
          </w:p>
        </w:tc>
        <w:tc>
          <w:tcPr>
            <w:tcW w:w="3060" w:type="dxa"/>
          </w:tcPr>
          <w:p w:rsidR="00434A5F" w:rsidRPr="0065150A" w:rsidRDefault="00434A5F" w:rsidP="003C00F0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  <w:vMerge w:val="restart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Угринович Н. Д.Преподавание курса «Информатика и ИКТ» в основной и старшей школе (7-11кл.). Методическое пособие для учителей. М.: БИНОМ. Лаборатория знаний, 2010.</w:t>
            </w:r>
          </w:p>
        </w:tc>
        <w:tc>
          <w:tcPr>
            <w:tcW w:w="3060" w:type="dxa"/>
            <w:vMerge w:val="restart"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9A055C">
        <w:trPr>
          <w:trHeight w:val="980"/>
        </w:trPr>
        <w:tc>
          <w:tcPr>
            <w:tcW w:w="900" w:type="dxa"/>
            <w:vMerge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Угринович Н.Д.</w:t>
            </w:r>
          </w:p>
          <w:p w:rsidR="00434A5F" w:rsidRPr="0065150A" w:rsidRDefault="00434A5F" w:rsidP="003C00F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Информатика и ИКТ. Базовый курс. 11 кл. М.: БИНОМ. Лаборатория знаний, 20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3627" w:type="dxa"/>
            <w:vMerge/>
          </w:tcPr>
          <w:p w:rsidR="00434A5F" w:rsidRPr="0065150A" w:rsidRDefault="00434A5F" w:rsidP="009A055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vMerge/>
          </w:tcPr>
          <w:p w:rsidR="00434A5F" w:rsidRPr="0065150A" w:rsidRDefault="00434A5F" w:rsidP="009A055C">
            <w:pPr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917372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836F01">
            <w:pPr>
              <w:jc w:val="center"/>
              <w:rPr>
                <w:b/>
                <w:sz w:val="20"/>
                <w:szCs w:val="20"/>
              </w:rPr>
            </w:pPr>
            <w:r w:rsidRPr="005C655B">
              <w:rPr>
                <w:b/>
                <w:sz w:val="20"/>
                <w:szCs w:val="20"/>
              </w:rPr>
              <w:t>Образовательная область «Обще</w:t>
            </w:r>
            <w:r>
              <w:rPr>
                <w:b/>
                <w:sz w:val="20"/>
                <w:szCs w:val="20"/>
              </w:rPr>
              <w:t>ственные науки</w:t>
            </w:r>
            <w:r w:rsidRPr="005C655B">
              <w:rPr>
                <w:b/>
                <w:sz w:val="20"/>
                <w:szCs w:val="20"/>
              </w:rPr>
              <w:t>»</w:t>
            </w:r>
          </w:p>
        </w:tc>
      </w:tr>
      <w:tr w:rsidR="00434A5F" w:rsidRPr="0065150A" w:rsidTr="00917372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3F7B58">
            <w:pPr>
              <w:jc w:val="center"/>
              <w:rPr>
                <w:b/>
                <w:sz w:val="20"/>
                <w:szCs w:val="20"/>
              </w:rPr>
            </w:pPr>
            <w:r w:rsidRPr="005C655B">
              <w:rPr>
                <w:b/>
                <w:sz w:val="20"/>
                <w:szCs w:val="20"/>
              </w:rPr>
              <w:t>История</w:t>
            </w:r>
          </w:p>
        </w:tc>
      </w:tr>
      <w:tr w:rsidR="00434A5F" w:rsidRPr="0065150A" w:rsidTr="003F7B58">
        <w:trPr>
          <w:trHeight w:val="421"/>
        </w:trPr>
        <w:tc>
          <w:tcPr>
            <w:tcW w:w="900" w:type="dxa"/>
          </w:tcPr>
          <w:p w:rsidR="00434A5F" w:rsidRPr="0065150A" w:rsidRDefault="00434A5F" w:rsidP="003F7B5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История </w:t>
            </w:r>
          </w:p>
        </w:tc>
        <w:tc>
          <w:tcPr>
            <w:tcW w:w="270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Загладин Н.В. Программа и тематическое планирование курса «История. История России и мира» 10-11 классы / Н.В. Загладин, С.И. Козленко, Х.Т. Загладина. 4-е изд. – М.: ООО  «Русское слово – учебник», 2012.</w:t>
            </w:r>
          </w:p>
          <w:p w:rsidR="00434A5F" w:rsidRPr="0065150A" w:rsidRDefault="00434A5F" w:rsidP="003F7B5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Загладин Н.В., Белоусов Л.С. /под ред. Карпова С.П. История, Всеобщая история .Новейшая история. 1914 г.- начало X</w:t>
            </w:r>
            <w:r w:rsidRPr="0065150A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</w:rPr>
              <w:t xml:space="preserve"> века. 10-11 класс( базовый и углубленный уровни)</w:t>
            </w:r>
          </w:p>
          <w:p w:rsidR="00434A5F" w:rsidRDefault="00434A5F" w:rsidP="003F7B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Русское слово, 2020</w:t>
            </w:r>
          </w:p>
          <w:p w:rsidR="00434A5F" w:rsidRDefault="00434A5F" w:rsidP="003F7B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2.Никонов В.А., Девятов С.В./ под ред.Карпова С.П.</w:t>
            </w:r>
          </w:p>
          <w:p w:rsidR="00434A5F" w:rsidRDefault="00434A5F" w:rsidP="003F7B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История. История России 1914г.- начало</w:t>
            </w:r>
            <w:r>
              <w:rPr>
                <w:sz w:val="20"/>
                <w:szCs w:val="20"/>
                <w:lang w:val="en-US"/>
              </w:rPr>
              <w:t>XXI</w:t>
            </w:r>
            <w:r w:rsidRPr="00F75EDA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( базовый и углубленный уровни ) в 2 частях/ Русское слово, 2020</w:t>
            </w:r>
          </w:p>
          <w:p w:rsidR="00434A5F" w:rsidRPr="00F75EDA" w:rsidRDefault="00434A5F" w:rsidP="003F7B58">
            <w:pPr>
              <w:rPr>
                <w:sz w:val="20"/>
                <w:szCs w:val="20"/>
              </w:rPr>
            </w:pPr>
          </w:p>
          <w:p w:rsidR="00434A5F" w:rsidRPr="0065150A" w:rsidRDefault="00434A5F" w:rsidP="003F7B58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</w:p>
        </w:tc>
      </w:tr>
      <w:tr w:rsidR="00434A5F" w:rsidRPr="0065150A" w:rsidTr="003F7B58">
        <w:trPr>
          <w:trHeight w:val="421"/>
        </w:trPr>
        <w:tc>
          <w:tcPr>
            <w:tcW w:w="900" w:type="dxa"/>
          </w:tcPr>
          <w:p w:rsidR="00434A5F" w:rsidRPr="0065150A" w:rsidRDefault="00434A5F" w:rsidP="003F7B5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История</w:t>
            </w:r>
          </w:p>
        </w:tc>
        <w:tc>
          <w:tcPr>
            <w:tcW w:w="270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Загладин Н.В. Программа и тематическое планирование курса «История. История России и мира» 10-11 классы / Н.В. Загладин, С.И. Козленко, Х.Т. Загладина. 4-е изд. – М.: ООО  «Русское слово – учебник», 2012.</w:t>
            </w:r>
          </w:p>
        </w:tc>
        <w:tc>
          <w:tcPr>
            <w:tcW w:w="3060" w:type="dxa"/>
          </w:tcPr>
          <w:p w:rsidR="00434A5F" w:rsidRPr="0065150A" w:rsidRDefault="00434A5F" w:rsidP="009031C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Загладин Н.В., Белоусов Л.С. /под ред. Карпова С.П. История, Всеобщая история .Новейшая история. 1914 г.- начало X</w:t>
            </w:r>
            <w:r w:rsidRPr="0065150A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  <w:lang w:val="en-US"/>
              </w:rPr>
              <w:t>I</w:t>
            </w:r>
            <w:r w:rsidRPr="0065150A">
              <w:rPr>
                <w:sz w:val="20"/>
                <w:szCs w:val="20"/>
              </w:rPr>
              <w:t xml:space="preserve"> века. 10</w:t>
            </w:r>
            <w:r>
              <w:rPr>
                <w:sz w:val="20"/>
                <w:szCs w:val="20"/>
              </w:rPr>
              <w:t>-11 класс ( базовый и углубленный уровни)</w:t>
            </w:r>
          </w:p>
          <w:p w:rsidR="00434A5F" w:rsidRPr="0065150A" w:rsidRDefault="00434A5F" w:rsidP="009031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Русское слово, 2020</w:t>
            </w:r>
          </w:p>
          <w:p w:rsidR="00434A5F" w:rsidRPr="0065150A" w:rsidRDefault="00434A5F" w:rsidP="003F7B58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434A5F" w:rsidRPr="0065150A" w:rsidRDefault="00434A5F" w:rsidP="003F7B58">
            <w:pPr>
              <w:rPr>
                <w:iCs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  <w:p w:rsidR="00434A5F" w:rsidRPr="0065150A" w:rsidRDefault="00434A5F" w:rsidP="003F7B5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</w:p>
        </w:tc>
      </w:tr>
      <w:tr w:rsidR="00434A5F" w:rsidRPr="0065150A" w:rsidTr="00917372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917372" w:rsidRDefault="00434A5F" w:rsidP="00917372">
            <w:pPr>
              <w:jc w:val="center"/>
              <w:rPr>
                <w:b/>
                <w:sz w:val="20"/>
                <w:szCs w:val="20"/>
              </w:rPr>
            </w:pPr>
            <w:r w:rsidRPr="00917372">
              <w:rPr>
                <w:b/>
                <w:sz w:val="20"/>
                <w:szCs w:val="20"/>
              </w:rPr>
              <w:t>Обществознание</w:t>
            </w:r>
          </w:p>
        </w:tc>
      </w:tr>
      <w:tr w:rsidR="00434A5F" w:rsidRPr="0065150A" w:rsidTr="003F7B58">
        <w:trPr>
          <w:trHeight w:val="421"/>
        </w:trPr>
        <w:tc>
          <w:tcPr>
            <w:tcW w:w="900" w:type="dxa"/>
          </w:tcPr>
          <w:p w:rsidR="00434A5F" w:rsidRPr="0065150A" w:rsidRDefault="00434A5F" w:rsidP="003F7B5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Обществознание</w:t>
            </w:r>
          </w:p>
        </w:tc>
        <w:tc>
          <w:tcPr>
            <w:tcW w:w="270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«Обществознание». </w:t>
            </w:r>
          </w:p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10-11 кл.» /под ред. Боголюбова Л.Н.</w:t>
            </w:r>
          </w:p>
        </w:tc>
        <w:tc>
          <w:tcPr>
            <w:tcW w:w="3060" w:type="dxa"/>
          </w:tcPr>
          <w:p w:rsidR="00434A5F" w:rsidRPr="001A6CFA" w:rsidRDefault="00434A5F" w:rsidP="003F7B58">
            <w:pPr>
              <w:pStyle w:val="Heading2"/>
              <w:tabs>
                <w:tab w:val="left" w:pos="2787"/>
              </w:tabs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Лазебникова А.Ю. и др. / Под ред. Боголюбова Л. Н., Лазебниковой А. Ю. Обществознание. 10 класс. Базовый уровень.</w:t>
            </w:r>
          </w:p>
          <w:p w:rsidR="00434A5F" w:rsidRPr="001A6CFA" w:rsidRDefault="00434A5F" w:rsidP="003F7B58">
            <w:pPr>
              <w:pStyle w:val="Heading2"/>
              <w:tabs>
                <w:tab w:val="left" w:pos="2787"/>
              </w:tabs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Просвещение, 2020</w:t>
            </w:r>
          </w:p>
        </w:tc>
        <w:tc>
          <w:tcPr>
            <w:tcW w:w="3627" w:type="dxa"/>
          </w:tcPr>
          <w:p w:rsidR="00434A5F" w:rsidRPr="001A6CFA" w:rsidRDefault="00434A5F" w:rsidP="003F7B58">
            <w:pPr>
              <w:pStyle w:val="Heading2"/>
              <w:tabs>
                <w:tab w:val="left" w:pos="2787"/>
              </w:tabs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Лазебникова А. Ю. и др.</w:t>
            </w:r>
          </w:p>
          <w:p w:rsidR="00434A5F" w:rsidRPr="0065150A" w:rsidRDefault="00434A5F" w:rsidP="003F7B58">
            <w:pPr>
              <w:pStyle w:val="Heading1"/>
              <w:tabs>
                <w:tab w:val="left" w:pos="2787"/>
              </w:tabs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Обществознание. Поурочные разработки. 10 класс. Базовый уровень.</w:t>
            </w:r>
          </w:p>
          <w:p w:rsidR="00434A5F" w:rsidRPr="0065150A" w:rsidRDefault="00434A5F" w:rsidP="003F7B58">
            <w:pPr>
              <w:tabs>
                <w:tab w:val="left" w:pos="2787"/>
              </w:tabs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65150A" w:rsidRDefault="00434A5F" w:rsidP="003F7B58">
            <w:pPr>
              <w:tabs>
                <w:tab w:val="left" w:pos="2787"/>
              </w:tabs>
              <w:rPr>
                <w:sz w:val="20"/>
                <w:szCs w:val="20"/>
              </w:rPr>
            </w:pPr>
          </w:p>
        </w:tc>
      </w:tr>
      <w:tr w:rsidR="00434A5F" w:rsidRPr="0065150A" w:rsidTr="003F7B58">
        <w:trPr>
          <w:trHeight w:val="421"/>
        </w:trPr>
        <w:tc>
          <w:tcPr>
            <w:tcW w:w="900" w:type="dxa"/>
          </w:tcPr>
          <w:p w:rsidR="00434A5F" w:rsidRPr="0065150A" w:rsidRDefault="00434A5F" w:rsidP="003F7B5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Обществознание</w:t>
            </w:r>
          </w:p>
        </w:tc>
        <w:tc>
          <w:tcPr>
            <w:tcW w:w="270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«Обществознание». </w:t>
            </w:r>
          </w:p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10-11 кл.» /под ред. Боголюбова Л.Н.</w:t>
            </w:r>
          </w:p>
        </w:tc>
        <w:tc>
          <w:tcPr>
            <w:tcW w:w="3060" w:type="dxa"/>
          </w:tcPr>
          <w:p w:rsidR="00434A5F" w:rsidRPr="001A6CFA" w:rsidRDefault="00434A5F" w:rsidP="003F7B58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Городецкая Н. И., Иванова Л. Ф. и др. / Под ред. Боголюбова Л. Н., Лазебниковой А. Ю., Литвиновой Е. А.</w:t>
            </w:r>
          </w:p>
          <w:p w:rsidR="00434A5F" w:rsidRDefault="00434A5F" w:rsidP="00917372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Обществозна</w:t>
            </w:r>
            <w:r>
              <w:rPr>
                <w:b w:val="0"/>
                <w:color w:val="auto"/>
                <w:sz w:val="20"/>
              </w:rPr>
              <w:t xml:space="preserve">ние. 11 класс. Базовый уровень. </w:t>
            </w:r>
          </w:p>
          <w:p w:rsidR="00434A5F" w:rsidRPr="00917372" w:rsidRDefault="00434A5F" w:rsidP="00917372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D51FE4">
              <w:rPr>
                <w:b w:val="0"/>
                <w:sz w:val="20"/>
              </w:rPr>
              <w:t>Просвещение,</w:t>
            </w:r>
            <w:r>
              <w:rPr>
                <w:b w:val="0"/>
                <w:sz w:val="20"/>
              </w:rPr>
              <w:t xml:space="preserve"> 2018</w:t>
            </w:r>
            <w:r w:rsidRPr="00D51FE4">
              <w:rPr>
                <w:b w:val="0"/>
                <w:sz w:val="20"/>
              </w:rPr>
              <w:t xml:space="preserve"> / 201</w:t>
            </w:r>
            <w:r>
              <w:rPr>
                <w:b w:val="0"/>
                <w:sz w:val="20"/>
              </w:rPr>
              <w:t>9</w:t>
            </w:r>
          </w:p>
        </w:tc>
        <w:tc>
          <w:tcPr>
            <w:tcW w:w="3627" w:type="dxa"/>
          </w:tcPr>
          <w:p w:rsidR="00434A5F" w:rsidRPr="001A6CFA" w:rsidRDefault="00434A5F" w:rsidP="003F7B58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Боголюбов Л. Н., Лазебникова А. Ю., Басик Н. Ю. и др.</w:t>
            </w:r>
          </w:p>
          <w:p w:rsidR="00434A5F" w:rsidRPr="0065150A" w:rsidRDefault="00434A5F" w:rsidP="003F7B58">
            <w:pPr>
              <w:pStyle w:val="Heading1"/>
              <w:spacing w:after="0" w:line="240" w:lineRule="auto"/>
              <w:ind w:left="0" w:firstLine="0"/>
              <w:jc w:val="left"/>
              <w:rPr>
                <w:b w:val="0"/>
                <w:color w:val="auto"/>
                <w:sz w:val="20"/>
              </w:rPr>
            </w:pPr>
            <w:r w:rsidRPr="0065150A">
              <w:rPr>
                <w:b w:val="0"/>
                <w:color w:val="auto"/>
                <w:sz w:val="20"/>
              </w:rPr>
              <w:t>Обществознание. Поурочные разработки. 11 класс. Базовый уровень.</w:t>
            </w:r>
          </w:p>
          <w:p w:rsidR="00434A5F" w:rsidRPr="0065150A" w:rsidRDefault="00434A5F" w:rsidP="003F7B5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</w:p>
        </w:tc>
      </w:tr>
      <w:tr w:rsidR="00434A5F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3F7B58" w:rsidRDefault="00434A5F" w:rsidP="003F7B58">
            <w:pPr>
              <w:jc w:val="center"/>
              <w:rPr>
                <w:b/>
                <w:sz w:val="20"/>
                <w:szCs w:val="20"/>
              </w:rPr>
            </w:pPr>
            <w:r w:rsidRPr="003F7B58">
              <w:rPr>
                <w:b/>
                <w:sz w:val="20"/>
                <w:szCs w:val="20"/>
              </w:rPr>
              <w:t>География</w:t>
            </w:r>
          </w:p>
        </w:tc>
      </w:tr>
      <w:tr w:rsidR="00434A5F" w:rsidRPr="0065150A" w:rsidTr="003F7B58">
        <w:trPr>
          <w:trHeight w:val="421"/>
        </w:trPr>
        <w:tc>
          <w:tcPr>
            <w:tcW w:w="900" w:type="dxa"/>
          </w:tcPr>
          <w:p w:rsidR="00434A5F" w:rsidRPr="0065150A" w:rsidRDefault="00434A5F" w:rsidP="003F7B5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-11</w:t>
            </w:r>
          </w:p>
        </w:tc>
        <w:tc>
          <w:tcPr>
            <w:tcW w:w="198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География</w:t>
            </w:r>
          </w:p>
        </w:tc>
        <w:tc>
          <w:tcPr>
            <w:tcW w:w="2700" w:type="dxa"/>
          </w:tcPr>
          <w:p w:rsidR="00434A5F" w:rsidRPr="003F7B58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Вавилова К.Н.</w:t>
            </w:r>
            <w:r w:rsidRPr="003F7B58">
              <w:rPr>
                <w:sz w:val="20"/>
                <w:szCs w:val="20"/>
              </w:rPr>
              <w:t>География. Рабочая программа. Учебно-методический комплект В.П. Максаковского. 10-11 классы.</w:t>
            </w:r>
          </w:p>
        </w:tc>
        <w:tc>
          <w:tcPr>
            <w:tcW w:w="3060" w:type="dxa"/>
          </w:tcPr>
          <w:p w:rsidR="00434A5F" w:rsidRPr="001A6CFA" w:rsidRDefault="00434A5F" w:rsidP="003F7B58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 xml:space="preserve">Максаковский В.П. </w:t>
            </w:r>
          </w:p>
          <w:p w:rsidR="00434A5F" w:rsidRPr="001A6CFA" w:rsidRDefault="00434A5F" w:rsidP="003F7B58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География. 10-11 кл</w:t>
            </w:r>
            <w:r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 xml:space="preserve"> (</w:t>
            </w: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базовый уровень)</w:t>
            </w:r>
          </w:p>
          <w:p w:rsidR="00434A5F" w:rsidRPr="001A6CFA" w:rsidRDefault="00434A5F" w:rsidP="003F7B58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М.: Просвещение, 2020г</w:t>
            </w:r>
          </w:p>
        </w:tc>
        <w:tc>
          <w:tcPr>
            <w:tcW w:w="3627" w:type="dxa"/>
          </w:tcPr>
          <w:p w:rsidR="00434A5F" w:rsidRPr="001A6CFA" w:rsidRDefault="00434A5F" w:rsidP="003F7B58">
            <w:pPr>
              <w:pStyle w:val="Heading2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1A6CFA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_</w:t>
            </w:r>
          </w:p>
        </w:tc>
        <w:tc>
          <w:tcPr>
            <w:tcW w:w="306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_</w:t>
            </w:r>
          </w:p>
        </w:tc>
      </w:tr>
      <w:tr w:rsidR="00434A5F" w:rsidRPr="0065150A" w:rsidTr="003F7B58">
        <w:trPr>
          <w:trHeight w:val="421"/>
        </w:trPr>
        <w:tc>
          <w:tcPr>
            <w:tcW w:w="900" w:type="dxa"/>
          </w:tcPr>
          <w:p w:rsidR="00434A5F" w:rsidRPr="0065150A" w:rsidRDefault="00434A5F" w:rsidP="00EE7CB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-11</w:t>
            </w:r>
          </w:p>
        </w:tc>
        <w:tc>
          <w:tcPr>
            <w:tcW w:w="1980" w:type="dxa"/>
          </w:tcPr>
          <w:p w:rsidR="00434A5F" w:rsidRPr="0065150A" w:rsidRDefault="00434A5F" w:rsidP="00EE7CB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География</w:t>
            </w:r>
          </w:p>
        </w:tc>
        <w:tc>
          <w:tcPr>
            <w:tcW w:w="2700" w:type="dxa"/>
          </w:tcPr>
          <w:p w:rsidR="00434A5F" w:rsidRPr="003F7B58" w:rsidRDefault="00434A5F" w:rsidP="00EE7CB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Вавилова К.Н.</w:t>
            </w:r>
            <w:r w:rsidRPr="003F7B58">
              <w:rPr>
                <w:sz w:val="20"/>
                <w:szCs w:val="20"/>
              </w:rPr>
              <w:t>География. Рабочая программа. Учебно-методический комплект В.П. Максаковского. 10-11 классы.</w:t>
            </w:r>
          </w:p>
        </w:tc>
        <w:tc>
          <w:tcPr>
            <w:tcW w:w="3060" w:type="dxa"/>
          </w:tcPr>
          <w:p w:rsidR="00434A5F" w:rsidRPr="003F7B58" w:rsidRDefault="00434A5F" w:rsidP="00EE7CB6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3F7B58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 xml:space="preserve">Максаковский В.П. </w:t>
            </w:r>
          </w:p>
          <w:p w:rsidR="00434A5F" w:rsidRPr="003F7B58" w:rsidRDefault="00434A5F" w:rsidP="00EE7CB6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3F7B58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 xml:space="preserve">География. 10-11 кл </w:t>
            </w:r>
          </w:p>
          <w:p w:rsidR="00434A5F" w:rsidRPr="003F7B58" w:rsidRDefault="00434A5F" w:rsidP="00EE7CB6">
            <w:pPr>
              <w:pStyle w:val="Heading2"/>
              <w:spacing w:before="0" w:after="0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3F7B58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М.: Просвещение, 2017г</w:t>
            </w:r>
          </w:p>
        </w:tc>
        <w:tc>
          <w:tcPr>
            <w:tcW w:w="3627" w:type="dxa"/>
          </w:tcPr>
          <w:p w:rsidR="00434A5F" w:rsidRPr="001A6CFA" w:rsidRDefault="00434A5F" w:rsidP="003F7B58">
            <w:pPr>
              <w:pStyle w:val="Heading2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</w:p>
        </w:tc>
      </w:tr>
      <w:tr w:rsidR="00434A5F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836F0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Образовательная область «Ес</w:t>
            </w:r>
            <w:r>
              <w:rPr>
                <w:b/>
                <w:sz w:val="20"/>
                <w:szCs w:val="20"/>
              </w:rPr>
              <w:t>тественные науки</w:t>
            </w:r>
            <w:r w:rsidRPr="0065150A">
              <w:rPr>
                <w:b/>
                <w:sz w:val="20"/>
                <w:szCs w:val="20"/>
              </w:rPr>
              <w:t>»</w:t>
            </w:r>
          </w:p>
        </w:tc>
      </w:tr>
      <w:tr w:rsidR="00434A5F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3F7B5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Физика</w:t>
            </w:r>
          </w:p>
        </w:tc>
      </w:tr>
      <w:tr w:rsidR="00434A5F" w:rsidRPr="0065150A" w:rsidTr="00D51FE4">
        <w:trPr>
          <w:trHeight w:val="140"/>
        </w:trPr>
        <w:tc>
          <w:tcPr>
            <w:tcW w:w="900" w:type="dxa"/>
          </w:tcPr>
          <w:p w:rsidR="00434A5F" w:rsidRPr="0065150A" w:rsidRDefault="00434A5F" w:rsidP="003F7B5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Физика</w:t>
            </w:r>
          </w:p>
        </w:tc>
        <w:tc>
          <w:tcPr>
            <w:tcW w:w="270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«Физика. 10-11 классы» (базовый уровень) /Мякишев Г. Я., Буховцев Б. Б., Сотский Н. Н.. (под редакцией Парфентьевой Н. А.)</w:t>
            </w:r>
          </w:p>
        </w:tc>
        <w:tc>
          <w:tcPr>
            <w:tcW w:w="3060" w:type="dxa"/>
            <w:vAlign w:val="center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Мякишев Г.Я., Буховцев Б.Б., Сотский Н.Н. / Под ред. Николаева В.И., Парфентьевой Н</w:t>
            </w:r>
            <w:r>
              <w:rPr>
                <w:sz w:val="20"/>
                <w:szCs w:val="20"/>
              </w:rPr>
              <w:t>.А. Физика (базовый и углубленный  уровни). Просвещение, 2020</w:t>
            </w:r>
          </w:p>
        </w:tc>
        <w:tc>
          <w:tcPr>
            <w:tcW w:w="3627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Физика. 10 – 11 классы. Поурочное планирование. Шилов В. Ф.</w:t>
            </w:r>
          </w:p>
        </w:tc>
        <w:tc>
          <w:tcPr>
            <w:tcW w:w="3060" w:type="dxa"/>
          </w:tcPr>
          <w:p w:rsidR="00434A5F" w:rsidRPr="0065150A" w:rsidRDefault="00434A5F" w:rsidP="003F7B58">
            <w:pPr>
              <w:widowControl w:val="0"/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_</w:t>
            </w:r>
          </w:p>
        </w:tc>
      </w:tr>
      <w:tr w:rsidR="00434A5F" w:rsidRPr="0065150A" w:rsidTr="003F7B58">
        <w:trPr>
          <w:trHeight w:val="421"/>
        </w:trPr>
        <w:tc>
          <w:tcPr>
            <w:tcW w:w="900" w:type="dxa"/>
          </w:tcPr>
          <w:p w:rsidR="00434A5F" w:rsidRPr="0065150A" w:rsidRDefault="00434A5F" w:rsidP="003F7B5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Физика</w:t>
            </w:r>
          </w:p>
        </w:tc>
        <w:tc>
          <w:tcPr>
            <w:tcW w:w="270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«Физика. 10-11 классы» (базовый уровень) /Мякишев Г. Я., Буховцев Б. Б., Сотский Н. Н.. (под редакцией Парфентьевой Н. А.)</w:t>
            </w:r>
          </w:p>
        </w:tc>
        <w:tc>
          <w:tcPr>
            <w:tcW w:w="3060" w:type="dxa"/>
            <w:vAlign w:val="center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Мякишев Г.Я., Буховцев Б.Б., Чаругин В.М. / Под ред. Николаева В.И., Парфентьевой Н.А. Физика (базовый и углубленный уровни), б</w:t>
            </w:r>
            <w:r>
              <w:rPr>
                <w:sz w:val="20"/>
                <w:szCs w:val="20"/>
              </w:rPr>
              <w:t>азовый уровень Просвещение, 2019</w:t>
            </w:r>
          </w:p>
        </w:tc>
        <w:tc>
          <w:tcPr>
            <w:tcW w:w="3627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Физика. 10 – 11 классы. Поурочное планирование. Шилов В. Ф.</w:t>
            </w:r>
          </w:p>
        </w:tc>
        <w:tc>
          <w:tcPr>
            <w:tcW w:w="3060" w:type="dxa"/>
          </w:tcPr>
          <w:p w:rsidR="00434A5F" w:rsidRPr="0065150A" w:rsidRDefault="00434A5F" w:rsidP="003F7B58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34A5F" w:rsidRPr="00414C66" w:rsidTr="00392EF4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845B0D" w:rsidRDefault="00434A5F" w:rsidP="00392EF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845B0D">
              <w:rPr>
                <w:b/>
                <w:sz w:val="20"/>
                <w:szCs w:val="20"/>
              </w:rPr>
              <w:t>Астрономия</w:t>
            </w:r>
          </w:p>
        </w:tc>
      </w:tr>
      <w:tr w:rsidR="00434A5F" w:rsidRPr="00414C66" w:rsidTr="00392EF4">
        <w:trPr>
          <w:trHeight w:val="421"/>
        </w:trPr>
        <w:tc>
          <w:tcPr>
            <w:tcW w:w="900" w:type="dxa"/>
          </w:tcPr>
          <w:p w:rsidR="00434A5F" w:rsidRPr="00845B0D" w:rsidRDefault="00434A5F" w:rsidP="00392EF4">
            <w:pPr>
              <w:jc w:val="center"/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10-11</w:t>
            </w:r>
          </w:p>
        </w:tc>
        <w:tc>
          <w:tcPr>
            <w:tcW w:w="1980" w:type="dxa"/>
          </w:tcPr>
          <w:p w:rsidR="00434A5F" w:rsidRPr="00845B0D" w:rsidRDefault="00434A5F" w:rsidP="00392EF4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Астрономия</w:t>
            </w:r>
          </w:p>
        </w:tc>
        <w:tc>
          <w:tcPr>
            <w:tcW w:w="2700" w:type="dxa"/>
          </w:tcPr>
          <w:p w:rsidR="00434A5F" w:rsidRPr="00845B0D" w:rsidRDefault="00434A5F" w:rsidP="00392EF4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1"/>
              </w:rPr>
              <w:t>Рабочая программа. Астрономия. 10-11 класс. ФГОС. Базовый уровень Страут Е.К.</w:t>
            </w:r>
          </w:p>
        </w:tc>
        <w:tc>
          <w:tcPr>
            <w:tcW w:w="3060" w:type="dxa"/>
          </w:tcPr>
          <w:p w:rsidR="00434A5F" w:rsidRPr="00845B0D" w:rsidRDefault="00434A5F" w:rsidP="00392EF4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Воронцов-Вельяминов Б.А., Страут Е.К.Астрономия. 10-11 класс (базовый уровень). Дрофа, 2017/2019</w:t>
            </w:r>
          </w:p>
        </w:tc>
        <w:tc>
          <w:tcPr>
            <w:tcW w:w="3627" w:type="dxa"/>
          </w:tcPr>
          <w:p w:rsidR="00434A5F" w:rsidRPr="00845B0D" w:rsidRDefault="00434A5F" w:rsidP="00392EF4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1"/>
              </w:rPr>
              <w:t>Кунаш М.А. Астрономия. 11 класс. Методическое пособие.</w:t>
            </w:r>
          </w:p>
        </w:tc>
        <w:tc>
          <w:tcPr>
            <w:tcW w:w="3060" w:type="dxa"/>
          </w:tcPr>
          <w:p w:rsidR="00434A5F" w:rsidRPr="00414C66" w:rsidRDefault="00434A5F" w:rsidP="00392EF4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34A5F" w:rsidRPr="00414C66" w:rsidTr="00392EF4">
        <w:trPr>
          <w:trHeight w:val="421"/>
        </w:trPr>
        <w:tc>
          <w:tcPr>
            <w:tcW w:w="900" w:type="dxa"/>
          </w:tcPr>
          <w:p w:rsidR="00434A5F" w:rsidRPr="00845B0D" w:rsidRDefault="00434A5F" w:rsidP="00392E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34A5F" w:rsidRPr="00845B0D" w:rsidRDefault="00434A5F" w:rsidP="00392EF4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34A5F" w:rsidRPr="00845B0D" w:rsidRDefault="00434A5F" w:rsidP="00392EF4">
            <w:pPr>
              <w:rPr>
                <w:sz w:val="20"/>
                <w:szCs w:val="21"/>
              </w:rPr>
            </w:pPr>
          </w:p>
        </w:tc>
        <w:tc>
          <w:tcPr>
            <w:tcW w:w="3060" w:type="dxa"/>
          </w:tcPr>
          <w:p w:rsidR="00434A5F" w:rsidRPr="00845B0D" w:rsidRDefault="00434A5F" w:rsidP="00392EF4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434A5F" w:rsidRPr="00845B0D" w:rsidRDefault="00434A5F" w:rsidP="00392EF4">
            <w:pPr>
              <w:rPr>
                <w:sz w:val="20"/>
                <w:szCs w:val="21"/>
              </w:rPr>
            </w:pPr>
          </w:p>
        </w:tc>
        <w:tc>
          <w:tcPr>
            <w:tcW w:w="3060" w:type="dxa"/>
          </w:tcPr>
          <w:p w:rsidR="00434A5F" w:rsidRPr="00414C66" w:rsidRDefault="00434A5F" w:rsidP="00392EF4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34A5F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3F7B58" w:rsidRDefault="00434A5F" w:rsidP="003F7B5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3F7B58">
              <w:rPr>
                <w:b/>
                <w:sz w:val="20"/>
                <w:szCs w:val="20"/>
              </w:rPr>
              <w:t xml:space="preserve">Химия </w:t>
            </w:r>
          </w:p>
        </w:tc>
      </w:tr>
      <w:tr w:rsidR="00434A5F" w:rsidRPr="0065150A" w:rsidTr="003F7B58">
        <w:trPr>
          <w:trHeight w:val="421"/>
        </w:trPr>
        <w:tc>
          <w:tcPr>
            <w:tcW w:w="900" w:type="dxa"/>
          </w:tcPr>
          <w:p w:rsidR="00434A5F" w:rsidRPr="0065150A" w:rsidRDefault="00434A5F" w:rsidP="003F7B5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Химия</w:t>
            </w:r>
          </w:p>
        </w:tc>
        <w:tc>
          <w:tcPr>
            <w:tcW w:w="2700" w:type="dxa"/>
          </w:tcPr>
          <w:p w:rsidR="00434A5F" w:rsidRPr="003F7B58" w:rsidRDefault="00434A5F" w:rsidP="003F7B58">
            <w:pPr>
              <w:rPr>
                <w:sz w:val="20"/>
                <w:szCs w:val="20"/>
              </w:rPr>
            </w:pPr>
            <w:r w:rsidRPr="003F7B58">
              <w:rPr>
                <w:sz w:val="20"/>
                <w:szCs w:val="20"/>
              </w:rPr>
              <w:t>«Программа курса химии для 8-11 кл. общеобразовательных учреждений». /Габриелян О. С.</w:t>
            </w:r>
          </w:p>
        </w:tc>
        <w:tc>
          <w:tcPr>
            <w:tcW w:w="306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Габриелян О.С.</w:t>
            </w:r>
            <w:r>
              <w:rPr>
                <w:sz w:val="20"/>
                <w:szCs w:val="20"/>
              </w:rPr>
              <w:t>, Остроумов И.Г. и др.</w:t>
            </w:r>
          </w:p>
          <w:p w:rsidR="00434A5F" w:rsidRPr="0065150A" w:rsidRDefault="00434A5F" w:rsidP="00D51FE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Химия.</w:t>
            </w:r>
            <w:r>
              <w:rPr>
                <w:sz w:val="20"/>
                <w:szCs w:val="20"/>
              </w:rPr>
              <w:t xml:space="preserve"> (базовый уровень) 10 кл. М.: Просвещение 2020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627" w:type="dxa"/>
          </w:tcPr>
          <w:p w:rsidR="00434A5F" w:rsidRPr="0065150A" w:rsidRDefault="00434A5F" w:rsidP="00471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Химия. 10 класс. Базовый уровень. Методическое пособие. 2016 г. </w:t>
            </w:r>
            <w:r w:rsidRPr="0065150A">
              <w:rPr>
                <w:rStyle w:val="t28"/>
                <w:bCs/>
                <w:sz w:val="20"/>
              </w:rPr>
              <w:t>(размещено на сайте</w:t>
            </w:r>
            <w:hyperlink r:id="rId14" w:history="1">
              <w:r w:rsidRPr="00BA292D">
                <w:rPr>
                  <w:rStyle w:val="Hyperlink"/>
                  <w:bCs/>
                  <w:sz w:val="20"/>
                </w:rPr>
                <w:t>https://rosuchebnik.ru</w:t>
              </w:r>
            </w:hyperlink>
            <w:r w:rsidRPr="0065150A">
              <w:rPr>
                <w:rStyle w:val="t28"/>
                <w:bCs/>
                <w:sz w:val="20"/>
              </w:rPr>
              <w:t>).</w:t>
            </w:r>
          </w:p>
        </w:tc>
        <w:tc>
          <w:tcPr>
            <w:tcW w:w="3060" w:type="dxa"/>
          </w:tcPr>
          <w:p w:rsidR="00434A5F" w:rsidRPr="0065150A" w:rsidRDefault="00434A5F" w:rsidP="003F7B58">
            <w:pPr>
              <w:widowControl w:val="0"/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_</w:t>
            </w:r>
          </w:p>
        </w:tc>
      </w:tr>
      <w:tr w:rsidR="00434A5F" w:rsidRPr="0065150A" w:rsidTr="003F7B58">
        <w:trPr>
          <w:trHeight w:val="421"/>
        </w:trPr>
        <w:tc>
          <w:tcPr>
            <w:tcW w:w="900" w:type="dxa"/>
          </w:tcPr>
          <w:p w:rsidR="00434A5F" w:rsidRPr="0065150A" w:rsidRDefault="00434A5F" w:rsidP="003F7B5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11 </w:t>
            </w:r>
          </w:p>
        </w:tc>
        <w:tc>
          <w:tcPr>
            <w:tcW w:w="198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Химия</w:t>
            </w:r>
          </w:p>
        </w:tc>
        <w:tc>
          <w:tcPr>
            <w:tcW w:w="2700" w:type="dxa"/>
          </w:tcPr>
          <w:p w:rsidR="00434A5F" w:rsidRPr="003F7B58" w:rsidRDefault="00434A5F" w:rsidP="003F7B58">
            <w:pPr>
              <w:rPr>
                <w:sz w:val="20"/>
                <w:szCs w:val="20"/>
              </w:rPr>
            </w:pPr>
            <w:r w:rsidRPr="003F7B58">
              <w:rPr>
                <w:sz w:val="20"/>
                <w:szCs w:val="20"/>
              </w:rPr>
              <w:t>«Программа курса химии для 8-11 кл. общеобразовательных учреждений». /Габриелян О. С.</w:t>
            </w:r>
          </w:p>
        </w:tc>
        <w:tc>
          <w:tcPr>
            <w:tcW w:w="306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Габриелян О.С. </w:t>
            </w:r>
          </w:p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Химия. 11 кл. </w:t>
            </w:r>
          </w:p>
          <w:p w:rsidR="00434A5F" w:rsidRPr="0065150A" w:rsidRDefault="00434A5F" w:rsidP="00D51FE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М.: Дрофа, </w:t>
            </w:r>
            <w:r>
              <w:rPr>
                <w:sz w:val="20"/>
                <w:szCs w:val="20"/>
              </w:rPr>
              <w:t>2018 / 2019</w:t>
            </w:r>
            <w:r w:rsidRPr="0065150A">
              <w:rPr>
                <w:sz w:val="20"/>
                <w:szCs w:val="20"/>
              </w:rPr>
              <w:t>.</w:t>
            </w:r>
          </w:p>
        </w:tc>
        <w:tc>
          <w:tcPr>
            <w:tcW w:w="3627" w:type="dxa"/>
          </w:tcPr>
          <w:p w:rsidR="00434A5F" w:rsidRPr="0065150A" w:rsidRDefault="00434A5F" w:rsidP="00B716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Химия. 11 класс. Базовый уровень. Методическое пособие. 2016 г. </w:t>
            </w:r>
            <w:r w:rsidRPr="0065150A">
              <w:rPr>
                <w:rStyle w:val="t28"/>
                <w:bCs/>
                <w:sz w:val="20"/>
              </w:rPr>
              <w:t>(размещено на сайте</w:t>
            </w:r>
            <w:hyperlink r:id="rId15" w:history="1">
              <w:r w:rsidRPr="00BA292D">
                <w:rPr>
                  <w:rStyle w:val="Hyperlink"/>
                  <w:bCs/>
                  <w:sz w:val="20"/>
                </w:rPr>
                <w:t>https://rosuchebnik.ru</w:t>
              </w:r>
            </w:hyperlink>
            <w:r w:rsidRPr="0065150A">
              <w:rPr>
                <w:rStyle w:val="t28"/>
                <w:bCs/>
                <w:sz w:val="20"/>
              </w:rPr>
              <w:t>).</w:t>
            </w:r>
          </w:p>
        </w:tc>
        <w:tc>
          <w:tcPr>
            <w:tcW w:w="3060" w:type="dxa"/>
          </w:tcPr>
          <w:p w:rsidR="00434A5F" w:rsidRPr="0065150A" w:rsidRDefault="00434A5F" w:rsidP="003F7B58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3F7B58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3F7B58" w:rsidRDefault="00434A5F" w:rsidP="003F7B5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3F7B58">
              <w:rPr>
                <w:b/>
                <w:sz w:val="20"/>
                <w:szCs w:val="20"/>
              </w:rPr>
              <w:t xml:space="preserve">Биология   </w:t>
            </w:r>
          </w:p>
        </w:tc>
      </w:tr>
      <w:tr w:rsidR="00434A5F" w:rsidRPr="0065150A" w:rsidTr="003F7B58">
        <w:trPr>
          <w:trHeight w:val="421"/>
        </w:trPr>
        <w:tc>
          <w:tcPr>
            <w:tcW w:w="900" w:type="dxa"/>
          </w:tcPr>
          <w:p w:rsidR="00434A5F" w:rsidRPr="0065150A" w:rsidRDefault="00434A5F" w:rsidP="003F7B5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</w:t>
            </w:r>
          </w:p>
        </w:tc>
        <w:tc>
          <w:tcPr>
            <w:tcW w:w="198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Биология</w:t>
            </w:r>
          </w:p>
        </w:tc>
        <w:tc>
          <w:tcPr>
            <w:tcW w:w="2700" w:type="dxa"/>
          </w:tcPr>
          <w:p w:rsidR="00434A5F" w:rsidRPr="0065150A" w:rsidRDefault="00434A5F" w:rsidP="00471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Сивоглазов В.И., Агафонова И.Б., Захарова Е.Т. </w:t>
            </w:r>
            <w:r w:rsidRPr="0065150A">
              <w:rPr>
                <w:sz w:val="20"/>
                <w:szCs w:val="20"/>
              </w:rPr>
              <w:t>Программа по биологии 5-11 кл</w:t>
            </w:r>
            <w:r>
              <w:rPr>
                <w:sz w:val="20"/>
                <w:szCs w:val="20"/>
              </w:rPr>
              <w:t>. Дрофа.2020</w:t>
            </w:r>
          </w:p>
        </w:tc>
        <w:tc>
          <w:tcPr>
            <w:tcW w:w="3060" w:type="dxa"/>
          </w:tcPr>
          <w:p w:rsidR="00434A5F" w:rsidRDefault="00434A5F" w:rsidP="003F7B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Сивоглазов  В.И., Агафонова И.Б., Захарова Е.Т.</w:t>
            </w:r>
          </w:p>
          <w:p w:rsidR="00434A5F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 Биология</w:t>
            </w:r>
            <w:r>
              <w:rPr>
                <w:sz w:val="20"/>
                <w:szCs w:val="20"/>
              </w:rPr>
              <w:t>. Общая биология.</w:t>
            </w:r>
            <w:r w:rsidRPr="0065150A">
              <w:rPr>
                <w:sz w:val="20"/>
                <w:szCs w:val="20"/>
              </w:rPr>
              <w:t xml:space="preserve"> (базовый уровень). </w:t>
            </w:r>
            <w:r>
              <w:rPr>
                <w:sz w:val="20"/>
                <w:szCs w:val="20"/>
              </w:rPr>
              <w:t xml:space="preserve">10 класс </w:t>
            </w:r>
          </w:p>
          <w:p w:rsidR="00434A5F" w:rsidRPr="0065150A" w:rsidRDefault="00434A5F" w:rsidP="003F7B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Дрофа 2020</w:t>
            </w:r>
          </w:p>
        </w:tc>
        <w:tc>
          <w:tcPr>
            <w:tcW w:w="3627" w:type="dxa"/>
          </w:tcPr>
          <w:p w:rsidR="00434A5F" w:rsidRDefault="00434A5F" w:rsidP="00C51EB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Сивоглазов В.И., Агафонова И.Б., Захарова Е.Т.</w:t>
            </w:r>
          </w:p>
          <w:p w:rsidR="00434A5F" w:rsidRPr="00471B27" w:rsidRDefault="00434A5F" w:rsidP="00471B27">
            <w:pPr>
              <w:rPr>
                <w:sz w:val="20"/>
                <w:szCs w:val="20"/>
              </w:rPr>
            </w:pPr>
            <w:r w:rsidRPr="00471B27">
              <w:rPr>
                <w:color w:val="000000"/>
                <w:sz w:val="20"/>
                <w:szCs w:val="21"/>
              </w:rPr>
              <w:t xml:space="preserve">. Биология. </w:t>
            </w:r>
            <w:r>
              <w:rPr>
                <w:color w:val="000000"/>
                <w:sz w:val="20"/>
                <w:szCs w:val="21"/>
              </w:rPr>
              <w:t>Общая биология</w:t>
            </w:r>
            <w:r w:rsidRPr="00471B27">
              <w:rPr>
                <w:color w:val="000000"/>
                <w:sz w:val="20"/>
                <w:szCs w:val="21"/>
              </w:rPr>
              <w:t xml:space="preserve">10 класс. Базовый уровень. Методическое пособие </w:t>
            </w:r>
          </w:p>
        </w:tc>
        <w:tc>
          <w:tcPr>
            <w:tcW w:w="3060" w:type="dxa"/>
          </w:tcPr>
          <w:p w:rsidR="00434A5F" w:rsidRPr="0065150A" w:rsidRDefault="00434A5F" w:rsidP="003F7B58">
            <w:pPr>
              <w:widowControl w:val="0"/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_</w:t>
            </w:r>
          </w:p>
        </w:tc>
      </w:tr>
      <w:tr w:rsidR="00434A5F" w:rsidRPr="0065150A" w:rsidTr="00471B27">
        <w:trPr>
          <w:trHeight w:val="282"/>
        </w:trPr>
        <w:tc>
          <w:tcPr>
            <w:tcW w:w="900" w:type="dxa"/>
          </w:tcPr>
          <w:p w:rsidR="00434A5F" w:rsidRPr="0065150A" w:rsidRDefault="00434A5F" w:rsidP="003F7B58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Биология</w:t>
            </w:r>
          </w:p>
        </w:tc>
        <w:tc>
          <w:tcPr>
            <w:tcW w:w="2700" w:type="dxa"/>
          </w:tcPr>
          <w:p w:rsidR="00434A5F" w:rsidRPr="0065150A" w:rsidRDefault="00434A5F" w:rsidP="00471B2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Пономарева И.Н. и др. Программа по биологии 5-11 кл</w:t>
            </w:r>
            <w:r>
              <w:rPr>
                <w:sz w:val="20"/>
                <w:szCs w:val="20"/>
              </w:rPr>
              <w:t xml:space="preserve">. </w:t>
            </w:r>
            <w:r w:rsidRPr="0065150A">
              <w:rPr>
                <w:sz w:val="20"/>
                <w:szCs w:val="20"/>
              </w:rPr>
              <w:t>Вентана-Граф, 2017</w:t>
            </w:r>
          </w:p>
        </w:tc>
        <w:tc>
          <w:tcPr>
            <w:tcW w:w="3060" w:type="dxa"/>
          </w:tcPr>
          <w:p w:rsidR="00434A5F" w:rsidRPr="0065150A" w:rsidRDefault="00434A5F" w:rsidP="003F7B5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Пономарёва И.Н., Корнилова О.А., Лощилина Т.Е. и др. / Под ред. Пономарёвой И.Н. Биология (базовый уровень). 11 класс Вентана-Граф, 2015/2017</w:t>
            </w:r>
          </w:p>
        </w:tc>
        <w:tc>
          <w:tcPr>
            <w:tcW w:w="3627" w:type="dxa"/>
          </w:tcPr>
          <w:p w:rsidR="00434A5F" w:rsidRPr="00471B27" w:rsidRDefault="00434A5F" w:rsidP="00392EF4">
            <w:pPr>
              <w:rPr>
                <w:sz w:val="20"/>
                <w:szCs w:val="20"/>
              </w:rPr>
            </w:pPr>
            <w:r w:rsidRPr="00471B27">
              <w:rPr>
                <w:color w:val="000000"/>
                <w:sz w:val="20"/>
                <w:szCs w:val="21"/>
              </w:rPr>
              <w:t xml:space="preserve">Пономарева И.Н., Корнилова О.А., Симонова Л.В. </w:t>
            </w:r>
            <w:r>
              <w:rPr>
                <w:color w:val="000000"/>
                <w:sz w:val="20"/>
                <w:szCs w:val="21"/>
              </w:rPr>
              <w:t>Биология. 11</w:t>
            </w:r>
            <w:r w:rsidRPr="00471B27">
              <w:rPr>
                <w:color w:val="000000"/>
                <w:sz w:val="20"/>
                <w:szCs w:val="21"/>
              </w:rPr>
              <w:t xml:space="preserve"> класс. Базовый уровень. Методическое пособие </w:t>
            </w:r>
          </w:p>
        </w:tc>
        <w:tc>
          <w:tcPr>
            <w:tcW w:w="3060" w:type="dxa"/>
          </w:tcPr>
          <w:p w:rsidR="00434A5F" w:rsidRPr="0065150A" w:rsidRDefault="00434A5F" w:rsidP="003F7B58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9B2EEC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836F0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Образовательна</w:t>
            </w:r>
            <w:r>
              <w:rPr>
                <w:b/>
                <w:sz w:val="20"/>
                <w:szCs w:val="20"/>
              </w:rPr>
              <w:t xml:space="preserve">я область </w:t>
            </w:r>
            <w:r w:rsidRPr="00836F01">
              <w:rPr>
                <w:b/>
                <w:sz w:val="20"/>
                <w:szCs w:val="20"/>
              </w:rPr>
              <w:t>«Физическая культура, экология и основы безопасности жизнедеятельности»</w:t>
            </w:r>
          </w:p>
        </w:tc>
      </w:tr>
      <w:tr w:rsidR="00434A5F" w:rsidRPr="0065150A" w:rsidTr="009B2EEC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9B2EEC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Физическая культура</w:t>
            </w:r>
          </w:p>
        </w:tc>
      </w:tr>
      <w:tr w:rsidR="00434A5F" w:rsidRPr="0065150A" w:rsidTr="003A1D1B">
        <w:trPr>
          <w:trHeight w:val="421"/>
        </w:trPr>
        <w:tc>
          <w:tcPr>
            <w:tcW w:w="900" w:type="dxa"/>
          </w:tcPr>
          <w:p w:rsidR="00434A5F" w:rsidRPr="0065150A" w:rsidRDefault="00434A5F" w:rsidP="009B2EE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10-11</w:t>
            </w:r>
          </w:p>
        </w:tc>
        <w:tc>
          <w:tcPr>
            <w:tcW w:w="1980" w:type="dxa"/>
          </w:tcPr>
          <w:p w:rsidR="00434A5F" w:rsidRPr="0065150A" w:rsidRDefault="00434A5F" w:rsidP="009B2EE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700" w:type="dxa"/>
          </w:tcPr>
          <w:p w:rsidR="00434A5F" w:rsidRPr="0065150A" w:rsidRDefault="00434A5F" w:rsidP="009B2EE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«Комплексная программа физического</w:t>
            </w:r>
          </w:p>
          <w:p w:rsidR="00434A5F" w:rsidRPr="0065150A" w:rsidRDefault="00434A5F" w:rsidP="009B2EE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воспитания учащихся».</w:t>
            </w:r>
          </w:p>
          <w:p w:rsidR="00434A5F" w:rsidRPr="0065150A" w:rsidRDefault="00434A5F" w:rsidP="003A1D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1-11 кл. </w:t>
            </w:r>
            <w:r w:rsidRPr="0065150A">
              <w:rPr>
                <w:sz w:val="20"/>
                <w:szCs w:val="20"/>
              </w:rPr>
              <w:t>/Лях В. И.,Зданевич А. А.</w:t>
            </w:r>
          </w:p>
        </w:tc>
        <w:tc>
          <w:tcPr>
            <w:tcW w:w="3060" w:type="dxa"/>
          </w:tcPr>
          <w:p w:rsidR="00434A5F" w:rsidRDefault="00434A5F" w:rsidP="003A1D1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Лях В. И.</w:t>
            </w:r>
          </w:p>
          <w:p w:rsidR="00434A5F" w:rsidRDefault="00434A5F" w:rsidP="003A1D1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Физическая культура. 10-11 класс</w:t>
            </w:r>
          </w:p>
          <w:p w:rsidR="00434A5F" w:rsidRPr="0065150A" w:rsidRDefault="00434A5F" w:rsidP="003A1D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М.: Просвещение, 2016 / 2019</w:t>
            </w:r>
          </w:p>
        </w:tc>
        <w:tc>
          <w:tcPr>
            <w:tcW w:w="3627" w:type="dxa"/>
          </w:tcPr>
          <w:p w:rsidR="00434A5F" w:rsidRPr="0065150A" w:rsidRDefault="00434A5F" w:rsidP="009B2EE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Лях  В. И., Мейксон Г. Б.Физическое воспитание учащихся. </w:t>
            </w:r>
            <w:r>
              <w:rPr>
                <w:sz w:val="20"/>
                <w:szCs w:val="20"/>
              </w:rPr>
              <w:t>10-11</w:t>
            </w:r>
            <w:r w:rsidRPr="0065150A">
              <w:rPr>
                <w:sz w:val="20"/>
                <w:szCs w:val="20"/>
              </w:rPr>
              <w:t xml:space="preserve"> кл. Пособие для учителя.  М.: Просвещение, 2012.</w:t>
            </w:r>
          </w:p>
        </w:tc>
        <w:tc>
          <w:tcPr>
            <w:tcW w:w="3060" w:type="dxa"/>
          </w:tcPr>
          <w:p w:rsidR="00434A5F" w:rsidRPr="0065150A" w:rsidRDefault="00434A5F" w:rsidP="003A1D1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9B2EEC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65150A" w:rsidRDefault="00434A5F" w:rsidP="009B2EEC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Основы безопасности жизнедеятельности</w:t>
            </w:r>
          </w:p>
        </w:tc>
      </w:tr>
      <w:tr w:rsidR="00434A5F" w:rsidRPr="0065150A" w:rsidTr="003A1D1B">
        <w:trPr>
          <w:trHeight w:val="421"/>
        </w:trPr>
        <w:tc>
          <w:tcPr>
            <w:tcW w:w="900" w:type="dxa"/>
          </w:tcPr>
          <w:p w:rsidR="00434A5F" w:rsidRPr="0065150A" w:rsidRDefault="00434A5F" w:rsidP="009B2EEC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10-11</w:t>
            </w:r>
          </w:p>
        </w:tc>
        <w:tc>
          <w:tcPr>
            <w:tcW w:w="1980" w:type="dxa"/>
          </w:tcPr>
          <w:p w:rsidR="00434A5F" w:rsidRPr="0065150A" w:rsidRDefault="00434A5F" w:rsidP="003A1D1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ОБЖ</w:t>
            </w:r>
          </w:p>
        </w:tc>
        <w:tc>
          <w:tcPr>
            <w:tcW w:w="2700" w:type="dxa"/>
          </w:tcPr>
          <w:p w:rsidR="00434A5F" w:rsidRDefault="00434A5F" w:rsidP="003A1D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Ким С.В., Горский В.А.</w:t>
            </w:r>
            <w:r w:rsidRPr="003A1D1B">
              <w:rPr>
                <w:sz w:val="20"/>
                <w:szCs w:val="20"/>
              </w:rPr>
              <w:t xml:space="preserve"> Основы безопасности жизнедеятельности. Программы общеобразовательных учреждений. 10-11 классы</w:t>
            </w:r>
            <w:r>
              <w:rPr>
                <w:sz w:val="20"/>
                <w:szCs w:val="20"/>
              </w:rPr>
              <w:t>.</w:t>
            </w:r>
          </w:p>
          <w:p w:rsidR="00434A5F" w:rsidRPr="003A1D1B" w:rsidRDefault="00434A5F" w:rsidP="003A1D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Вентана – Граф.2020</w:t>
            </w:r>
          </w:p>
        </w:tc>
        <w:tc>
          <w:tcPr>
            <w:tcW w:w="3060" w:type="dxa"/>
          </w:tcPr>
          <w:p w:rsidR="00434A5F" w:rsidRPr="003A1D1B" w:rsidRDefault="00434A5F" w:rsidP="003A1D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Ким С.В., Горский В.А.</w:t>
            </w:r>
            <w:r w:rsidRPr="003A1D1B">
              <w:rPr>
                <w:sz w:val="20"/>
                <w:szCs w:val="20"/>
              </w:rPr>
              <w:t>Основы безопасности жизнедеятельности. Основы медицинских знаний и здорового образа жизни. 10-11 классы</w:t>
            </w:r>
            <w:r>
              <w:rPr>
                <w:sz w:val="20"/>
                <w:szCs w:val="20"/>
              </w:rPr>
              <w:t xml:space="preserve">.  М.: Вентана – Граф.2020 </w:t>
            </w:r>
          </w:p>
        </w:tc>
        <w:tc>
          <w:tcPr>
            <w:tcW w:w="3627" w:type="dxa"/>
          </w:tcPr>
          <w:p w:rsidR="00434A5F" w:rsidRDefault="00434A5F" w:rsidP="003A1D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Ким С.В., Горский В.А. ОБЖ/</w:t>
            </w:r>
          </w:p>
          <w:p w:rsidR="00434A5F" w:rsidRDefault="00434A5F" w:rsidP="003A1D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Вентана- Граф.2020.</w:t>
            </w:r>
          </w:p>
          <w:p w:rsidR="00434A5F" w:rsidRPr="003A1D1B" w:rsidRDefault="00434A5F" w:rsidP="003A1D1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65150A" w:rsidRDefault="00434A5F" w:rsidP="003A1D1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34A5F" w:rsidRPr="0065150A" w:rsidTr="003A1D1B">
        <w:trPr>
          <w:trHeight w:val="421"/>
        </w:trPr>
        <w:tc>
          <w:tcPr>
            <w:tcW w:w="900" w:type="dxa"/>
          </w:tcPr>
          <w:p w:rsidR="00434A5F" w:rsidRPr="0065150A" w:rsidRDefault="00434A5F" w:rsidP="00EE7CB6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10-11</w:t>
            </w:r>
          </w:p>
        </w:tc>
        <w:tc>
          <w:tcPr>
            <w:tcW w:w="1980" w:type="dxa"/>
          </w:tcPr>
          <w:p w:rsidR="00434A5F" w:rsidRPr="0065150A" w:rsidRDefault="00434A5F" w:rsidP="00EE7CB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ОБЖ</w:t>
            </w:r>
          </w:p>
        </w:tc>
        <w:tc>
          <w:tcPr>
            <w:tcW w:w="2700" w:type="dxa"/>
          </w:tcPr>
          <w:p w:rsidR="00434A5F" w:rsidRPr="003A1D1B" w:rsidRDefault="00434A5F" w:rsidP="00EE7CB6">
            <w:pPr>
              <w:rPr>
                <w:sz w:val="20"/>
                <w:szCs w:val="20"/>
              </w:rPr>
            </w:pPr>
            <w:r w:rsidRPr="003A1D1B">
              <w:rPr>
                <w:sz w:val="20"/>
                <w:szCs w:val="20"/>
              </w:rPr>
              <w:t>Смирнов А. Т., Хренников Б. О. / Под ред. Смирнова А. Т. Основы безопасности жизнедеятельности. Программы общеобразовательных учреждений. 10-11 классы</w:t>
            </w:r>
          </w:p>
        </w:tc>
        <w:tc>
          <w:tcPr>
            <w:tcW w:w="3060" w:type="dxa"/>
          </w:tcPr>
          <w:p w:rsidR="00434A5F" w:rsidRPr="003A1D1B" w:rsidRDefault="00434A5F" w:rsidP="00EE7CB6">
            <w:pPr>
              <w:rPr>
                <w:sz w:val="20"/>
                <w:szCs w:val="20"/>
              </w:rPr>
            </w:pPr>
            <w:r w:rsidRPr="003A1D1B">
              <w:rPr>
                <w:sz w:val="20"/>
                <w:szCs w:val="20"/>
              </w:rPr>
              <w:t>Смирнов А. Т., Хренников Б. О. / Под ред. Смирнова А. Т.</w:t>
            </w:r>
          </w:p>
          <w:p w:rsidR="00434A5F" w:rsidRPr="003A1D1B" w:rsidRDefault="00434A5F" w:rsidP="00EE7CB6">
            <w:pPr>
              <w:rPr>
                <w:sz w:val="20"/>
                <w:szCs w:val="20"/>
              </w:rPr>
            </w:pPr>
            <w:r w:rsidRPr="003A1D1B">
              <w:rPr>
                <w:sz w:val="20"/>
                <w:szCs w:val="20"/>
              </w:rPr>
              <w:t>Основы безопасности жизнедеятельности. Основы медицинских знаний и здорового образа жизни. 10-11 классы</w:t>
            </w:r>
            <w:r>
              <w:rPr>
                <w:sz w:val="20"/>
                <w:szCs w:val="20"/>
              </w:rPr>
              <w:t>.  М.: Просвещение, 2018</w:t>
            </w:r>
          </w:p>
        </w:tc>
        <w:tc>
          <w:tcPr>
            <w:tcW w:w="3627" w:type="dxa"/>
          </w:tcPr>
          <w:p w:rsidR="00434A5F" w:rsidRPr="003A1D1B" w:rsidRDefault="00434A5F" w:rsidP="00EE7CB6">
            <w:pPr>
              <w:rPr>
                <w:sz w:val="20"/>
                <w:szCs w:val="20"/>
              </w:rPr>
            </w:pPr>
            <w:r w:rsidRPr="003A1D1B">
              <w:rPr>
                <w:sz w:val="20"/>
                <w:szCs w:val="20"/>
              </w:rPr>
              <w:t>Смирнов А. Т., Хренников Б. О. / Под ред. Смирнова А. Т.</w:t>
            </w:r>
          </w:p>
          <w:p w:rsidR="00434A5F" w:rsidRPr="003A1D1B" w:rsidRDefault="00434A5F" w:rsidP="00EE7CB6">
            <w:pPr>
              <w:rPr>
                <w:sz w:val="20"/>
                <w:szCs w:val="20"/>
              </w:rPr>
            </w:pPr>
            <w:r w:rsidRPr="003A1D1B">
              <w:rPr>
                <w:sz w:val="20"/>
                <w:szCs w:val="20"/>
              </w:rPr>
              <w:t>Основы безопасности жизнедеятельности. Поурочные разработки. 10-11 классы.</w:t>
            </w:r>
          </w:p>
        </w:tc>
        <w:tc>
          <w:tcPr>
            <w:tcW w:w="3060" w:type="dxa"/>
          </w:tcPr>
          <w:p w:rsidR="00434A5F" w:rsidRPr="0065150A" w:rsidRDefault="00434A5F" w:rsidP="003A1D1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34A5F" w:rsidRPr="00C10286" w:rsidTr="009B2EEC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845B0D" w:rsidRDefault="00434A5F" w:rsidP="009B2EEC">
            <w:pPr>
              <w:jc w:val="center"/>
              <w:rPr>
                <w:b/>
                <w:sz w:val="20"/>
                <w:szCs w:val="20"/>
              </w:rPr>
            </w:pPr>
            <w:r w:rsidRPr="00845B0D">
              <w:rPr>
                <w:b/>
                <w:sz w:val="20"/>
                <w:szCs w:val="20"/>
              </w:rPr>
              <w:t>Образовательная область «Искусство»</w:t>
            </w:r>
          </w:p>
        </w:tc>
      </w:tr>
      <w:tr w:rsidR="00434A5F" w:rsidRPr="00C10286" w:rsidTr="00D51FE4">
        <w:trPr>
          <w:trHeight w:val="283"/>
        </w:trPr>
        <w:tc>
          <w:tcPr>
            <w:tcW w:w="15327" w:type="dxa"/>
            <w:gridSpan w:val="6"/>
            <w:vAlign w:val="center"/>
          </w:tcPr>
          <w:p w:rsidR="00434A5F" w:rsidRPr="00845B0D" w:rsidRDefault="00434A5F" w:rsidP="00D51FE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845B0D">
              <w:rPr>
                <w:b/>
                <w:sz w:val="20"/>
                <w:szCs w:val="20"/>
              </w:rPr>
              <w:t>Мировая художественная культура</w:t>
            </w:r>
          </w:p>
        </w:tc>
      </w:tr>
      <w:tr w:rsidR="00434A5F" w:rsidRPr="005F0925" w:rsidTr="005F0925">
        <w:trPr>
          <w:trHeight w:val="850"/>
        </w:trPr>
        <w:tc>
          <w:tcPr>
            <w:tcW w:w="900" w:type="dxa"/>
          </w:tcPr>
          <w:p w:rsidR="00434A5F" w:rsidRPr="00845B0D" w:rsidRDefault="00434A5F" w:rsidP="005F0925">
            <w:pPr>
              <w:jc w:val="center"/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11</w:t>
            </w:r>
          </w:p>
        </w:tc>
        <w:tc>
          <w:tcPr>
            <w:tcW w:w="1980" w:type="dxa"/>
          </w:tcPr>
          <w:p w:rsidR="00434A5F" w:rsidRPr="00845B0D" w:rsidRDefault="00434A5F" w:rsidP="005F0925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МХК</w:t>
            </w:r>
          </w:p>
        </w:tc>
        <w:tc>
          <w:tcPr>
            <w:tcW w:w="2700" w:type="dxa"/>
          </w:tcPr>
          <w:p w:rsidR="00434A5F" w:rsidRPr="00845B0D" w:rsidRDefault="00434A5F" w:rsidP="005F0925">
            <w:pPr>
              <w:pStyle w:val="Heading1"/>
              <w:shd w:val="clear" w:color="auto" w:fill="FFFFFF"/>
              <w:spacing w:after="0" w:line="240" w:lineRule="auto"/>
              <w:ind w:left="0"/>
              <w:jc w:val="left"/>
              <w:textAlignment w:val="baseline"/>
              <w:rPr>
                <w:b w:val="0"/>
                <w:color w:val="auto"/>
                <w:sz w:val="20"/>
                <w:szCs w:val="23"/>
              </w:rPr>
            </w:pPr>
            <w:r w:rsidRPr="00845B0D">
              <w:rPr>
                <w:b w:val="0"/>
                <w:color w:val="auto"/>
                <w:sz w:val="20"/>
                <w:szCs w:val="23"/>
              </w:rPr>
              <w:t xml:space="preserve">Программа «Мировая художественная культура» </w:t>
            </w:r>
          </w:p>
          <w:p w:rsidR="00434A5F" w:rsidRPr="00845B0D" w:rsidRDefault="00434A5F" w:rsidP="005F0925">
            <w:pPr>
              <w:pStyle w:val="Heading1"/>
              <w:shd w:val="clear" w:color="auto" w:fill="FFFFFF"/>
              <w:spacing w:after="0" w:line="240" w:lineRule="auto"/>
              <w:ind w:left="0"/>
              <w:jc w:val="left"/>
              <w:textAlignment w:val="baseline"/>
              <w:rPr>
                <w:b w:val="0"/>
                <w:color w:val="auto"/>
                <w:sz w:val="20"/>
                <w:szCs w:val="23"/>
              </w:rPr>
            </w:pPr>
            <w:r w:rsidRPr="00845B0D">
              <w:rPr>
                <w:b w:val="0"/>
                <w:color w:val="auto"/>
                <w:sz w:val="20"/>
                <w:szCs w:val="23"/>
              </w:rPr>
              <w:t>10 -11кл. // Рапацкая Л.А.</w:t>
            </w:r>
          </w:p>
          <w:p w:rsidR="00434A5F" w:rsidRPr="00845B0D" w:rsidRDefault="00434A5F" w:rsidP="005F0925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434A5F" w:rsidRPr="00845B0D" w:rsidRDefault="00434A5F" w:rsidP="005F0925">
            <w:pPr>
              <w:rPr>
                <w:sz w:val="20"/>
                <w:szCs w:val="20"/>
              </w:rPr>
            </w:pPr>
            <w:r w:rsidRPr="00845B0D">
              <w:rPr>
                <w:sz w:val="20"/>
                <w:szCs w:val="20"/>
              </w:rPr>
              <w:t>Рапацкая Л.А.Мировая художественная культура. 10 класс. Владос, 2013 / 2016 / 2019</w:t>
            </w:r>
          </w:p>
        </w:tc>
        <w:tc>
          <w:tcPr>
            <w:tcW w:w="3627" w:type="dxa"/>
          </w:tcPr>
          <w:p w:rsidR="00434A5F" w:rsidRPr="001A6CFA" w:rsidRDefault="00434A5F" w:rsidP="005F0925">
            <w:pPr>
              <w:pStyle w:val="Heading3"/>
              <w:spacing w:before="0"/>
              <w:textAlignment w:val="baseline"/>
              <w:rPr>
                <w:rFonts w:ascii="Times New Roman" w:hAnsi="Times New Roman"/>
                <w:b w:val="0"/>
                <w:bCs w:val="0"/>
                <w:color w:val="auto"/>
                <w:sz w:val="20"/>
                <w:szCs w:val="23"/>
              </w:rPr>
            </w:pPr>
            <w:r w:rsidRPr="001A6CFA">
              <w:rPr>
                <w:rFonts w:ascii="Times New Roman" w:hAnsi="Times New Roman"/>
                <w:b w:val="0"/>
                <w:bCs w:val="0"/>
                <w:color w:val="auto"/>
                <w:sz w:val="20"/>
                <w:szCs w:val="23"/>
              </w:rPr>
              <w:t>Рапацкая Л.А. Мировая художественная культура. 11 класс. Методическое пособие и программа к учебнику</w:t>
            </w:r>
          </w:p>
        </w:tc>
        <w:tc>
          <w:tcPr>
            <w:tcW w:w="3060" w:type="dxa"/>
          </w:tcPr>
          <w:p w:rsidR="00434A5F" w:rsidRPr="005F0925" w:rsidRDefault="00434A5F" w:rsidP="005F0925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:rsidR="00434A5F" w:rsidRPr="0065150A" w:rsidRDefault="00434A5F" w:rsidP="00C232B1">
      <w:pPr>
        <w:rPr>
          <w:b/>
          <w:sz w:val="28"/>
          <w:szCs w:val="28"/>
        </w:rPr>
      </w:pPr>
    </w:p>
    <w:p w:rsidR="00434A5F" w:rsidRDefault="00434A5F" w:rsidP="00C232B1">
      <w:pPr>
        <w:jc w:val="center"/>
        <w:rPr>
          <w:b/>
          <w:sz w:val="28"/>
          <w:szCs w:val="28"/>
        </w:rPr>
      </w:pPr>
      <w:r w:rsidRPr="0065150A">
        <w:rPr>
          <w:b/>
          <w:sz w:val="28"/>
          <w:szCs w:val="28"/>
        </w:rPr>
        <w:t>Среднее  общее образование УКП</w:t>
      </w:r>
    </w:p>
    <w:p w:rsidR="00434A5F" w:rsidRPr="0065150A" w:rsidRDefault="00434A5F" w:rsidP="00C232B1">
      <w:pPr>
        <w:jc w:val="center"/>
        <w:rPr>
          <w:b/>
          <w:sz w:val="28"/>
          <w:szCs w:val="28"/>
        </w:rPr>
      </w:pPr>
    </w:p>
    <w:tbl>
      <w:tblPr>
        <w:tblW w:w="1525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9"/>
        <w:gridCol w:w="2036"/>
        <w:gridCol w:w="2925"/>
        <w:gridCol w:w="3060"/>
        <w:gridCol w:w="3015"/>
        <w:gridCol w:w="3240"/>
      </w:tblGrid>
      <w:tr w:rsidR="00434A5F" w:rsidRPr="0065150A">
        <w:tc>
          <w:tcPr>
            <w:tcW w:w="979" w:type="dxa"/>
            <w:vAlign w:val="center"/>
          </w:tcPr>
          <w:p w:rsidR="00434A5F" w:rsidRPr="0065150A" w:rsidRDefault="00434A5F" w:rsidP="009053F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Класс</w:t>
            </w:r>
          </w:p>
        </w:tc>
        <w:tc>
          <w:tcPr>
            <w:tcW w:w="2036" w:type="dxa"/>
            <w:vAlign w:val="center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Предмет</w:t>
            </w:r>
          </w:p>
        </w:tc>
        <w:tc>
          <w:tcPr>
            <w:tcW w:w="2925" w:type="dxa"/>
            <w:vAlign w:val="center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Учебная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</w:t>
            </w:r>
          </w:p>
        </w:tc>
        <w:tc>
          <w:tcPr>
            <w:tcW w:w="3060" w:type="dxa"/>
            <w:vAlign w:val="center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Учебник</w:t>
            </w:r>
          </w:p>
        </w:tc>
        <w:tc>
          <w:tcPr>
            <w:tcW w:w="3015" w:type="dxa"/>
            <w:vAlign w:val="center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Методические</w:t>
            </w:r>
          </w:p>
          <w:p w:rsidR="00434A5F" w:rsidRPr="0065150A" w:rsidRDefault="00434A5F" w:rsidP="005F092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пособия дляучителя</w:t>
            </w:r>
          </w:p>
        </w:tc>
        <w:tc>
          <w:tcPr>
            <w:tcW w:w="3240" w:type="dxa"/>
            <w:vAlign w:val="center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Дидактические</w:t>
            </w:r>
          </w:p>
          <w:p w:rsidR="00434A5F" w:rsidRPr="0065150A" w:rsidRDefault="00434A5F" w:rsidP="005F0925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пособия дляучащихся</w:t>
            </w:r>
          </w:p>
        </w:tc>
      </w:tr>
      <w:tr w:rsidR="00434A5F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34A5F" w:rsidRPr="0065150A" w:rsidRDefault="00434A5F" w:rsidP="005F092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Образовательная область «Русский язык и литература</w:t>
            </w:r>
            <w:r w:rsidRPr="0065150A">
              <w:rPr>
                <w:b/>
                <w:sz w:val="20"/>
                <w:szCs w:val="20"/>
              </w:rPr>
              <w:t>»</w:t>
            </w:r>
          </w:p>
        </w:tc>
      </w:tr>
      <w:tr w:rsidR="00434A5F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34A5F" w:rsidRPr="0065150A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Русский язык</w:t>
            </w:r>
          </w:p>
        </w:tc>
      </w:tr>
      <w:tr w:rsidR="00434A5F" w:rsidRPr="0065150A">
        <w:trPr>
          <w:trHeight w:val="2216"/>
        </w:trPr>
        <w:tc>
          <w:tcPr>
            <w:tcW w:w="979" w:type="dxa"/>
          </w:tcPr>
          <w:p w:rsidR="00434A5F" w:rsidRPr="0065150A" w:rsidRDefault="00434A5F" w:rsidP="00F700FA">
            <w:pPr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гр.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гр.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12 гр.</w:t>
            </w:r>
          </w:p>
        </w:tc>
        <w:tc>
          <w:tcPr>
            <w:tcW w:w="2036" w:type="dxa"/>
          </w:tcPr>
          <w:p w:rsidR="00434A5F" w:rsidRPr="0065150A" w:rsidRDefault="00434A5F" w:rsidP="00A3444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</w:t>
            </w:r>
          </w:p>
        </w:tc>
        <w:tc>
          <w:tcPr>
            <w:tcW w:w="2925" w:type="dxa"/>
          </w:tcPr>
          <w:p w:rsidR="00434A5F" w:rsidRPr="0065150A" w:rsidRDefault="00434A5F" w:rsidP="00C2137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«Русский язык». 10-11 кл. /Власенков А.И. и др.</w:t>
            </w:r>
          </w:p>
        </w:tc>
        <w:tc>
          <w:tcPr>
            <w:tcW w:w="3060" w:type="dxa"/>
          </w:tcPr>
          <w:p w:rsidR="00434A5F" w:rsidRPr="0065150A" w:rsidRDefault="00434A5F" w:rsidP="00C2137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Власенков А.И. и др.</w:t>
            </w:r>
          </w:p>
          <w:p w:rsidR="00434A5F" w:rsidRPr="0065150A" w:rsidRDefault="00434A5F" w:rsidP="00C2137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Русский язык. Грамматика.</w:t>
            </w:r>
          </w:p>
          <w:p w:rsidR="00434A5F" w:rsidRPr="0065150A" w:rsidRDefault="00434A5F" w:rsidP="00C2137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Текст. Стили речи.</w:t>
            </w:r>
          </w:p>
          <w:p w:rsidR="00434A5F" w:rsidRPr="0065150A" w:rsidRDefault="00434A5F" w:rsidP="00C2137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10-11 кл. М.: Просвещение, 2013.</w:t>
            </w:r>
          </w:p>
        </w:tc>
        <w:tc>
          <w:tcPr>
            <w:tcW w:w="3015" w:type="dxa"/>
          </w:tcPr>
          <w:p w:rsidR="00434A5F" w:rsidRPr="0065150A" w:rsidRDefault="00434A5F" w:rsidP="00154A4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Золотарева И.В.,</w:t>
            </w:r>
          </w:p>
          <w:p w:rsidR="00434A5F" w:rsidRPr="0065150A" w:rsidRDefault="00434A5F" w:rsidP="00154A4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Дмитриева Л.П.</w:t>
            </w:r>
          </w:p>
          <w:p w:rsidR="00434A5F" w:rsidRPr="0065150A" w:rsidRDefault="00434A5F" w:rsidP="00154A4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Поурочные разработки по русскому языку: 10 класс. - М.: ВАКО, 2008.</w:t>
            </w:r>
          </w:p>
          <w:p w:rsidR="00434A5F" w:rsidRPr="0065150A" w:rsidRDefault="00434A5F" w:rsidP="00972D4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Золотарева И.В.,</w:t>
            </w:r>
          </w:p>
          <w:p w:rsidR="00434A5F" w:rsidRPr="0065150A" w:rsidRDefault="00434A5F" w:rsidP="00972D4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Дмитриева Л.П.</w:t>
            </w:r>
          </w:p>
          <w:p w:rsidR="00434A5F" w:rsidRPr="0065150A" w:rsidRDefault="00434A5F" w:rsidP="00972D4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Поурочные разработки по русскому языку: 11 класс. - М.: ВАКО, 2008.</w:t>
            </w:r>
          </w:p>
        </w:tc>
        <w:tc>
          <w:tcPr>
            <w:tcW w:w="3240" w:type="dxa"/>
          </w:tcPr>
          <w:p w:rsidR="00434A5F" w:rsidRPr="0065150A" w:rsidRDefault="00434A5F" w:rsidP="00C2137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Власенков А.И., </w:t>
            </w:r>
          </w:p>
          <w:p w:rsidR="00434A5F" w:rsidRPr="0065150A" w:rsidRDefault="00434A5F" w:rsidP="00C2137D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Рыбченкова Л.М. Дидактические материалы к учебнику «Русский язык. Грамматика. Текст. Стили речи». 10-11 кл. М.: Просвещение, 2013.</w:t>
            </w:r>
          </w:p>
        </w:tc>
      </w:tr>
      <w:tr w:rsidR="00434A5F" w:rsidRPr="0065150A" w:rsidTr="005F0925">
        <w:trPr>
          <w:trHeight w:val="340"/>
        </w:trPr>
        <w:tc>
          <w:tcPr>
            <w:tcW w:w="15255" w:type="dxa"/>
            <w:gridSpan w:val="6"/>
            <w:vAlign w:val="center"/>
          </w:tcPr>
          <w:p w:rsidR="00434A5F" w:rsidRPr="0065150A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Литература</w:t>
            </w:r>
          </w:p>
        </w:tc>
      </w:tr>
      <w:tr w:rsidR="00434A5F" w:rsidRPr="0065150A">
        <w:tc>
          <w:tcPr>
            <w:tcW w:w="979" w:type="dxa"/>
          </w:tcPr>
          <w:p w:rsidR="00434A5F" w:rsidRPr="0065150A" w:rsidRDefault="00434A5F" w:rsidP="00944006">
            <w:pPr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гр.</w:t>
            </w:r>
          </w:p>
          <w:p w:rsidR="00434A5F" w:rsidRPr="0065150A" w:rsidRDefault="00434A5F" w:rsidP="008F5AE2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434A5F" w:rsidRPr="0065150A" w:rsidRDefault="00434A5F" w:rsidP="00A3444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Литература</w:t>
            </w:r>
          </w:p>
        </w:tc>
        <w:tc>
          <w:tcPr>
            <w:tcW w:w="2925" w:type="dxa"/>
          </w:tcPr>
          <w:p w:rsidR="00434A5F" w:rsidRPr="0065150A" w:rsidRDefault="00434A5F" w:rsidP="005F092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по литературе для 10-11 кл./под ред. Коровиной В.Я.</w:t>
            </w:r>
          </w:p>
        </w:tc>
        <w:tc>
          <w:tcPr>
            <w:tcW w:w="3060" w:type="dxa"/>
          </w:tcPr>
          <w:p w:rsidR="00434A5F" w:rsidRPr="0065150A" w:rsidRDefault="00434A5F" w:rsidP="008F6C3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Лебедев Ю.В. Русская литература 19 век. Ч. 1,2. 10 кл. М.: Просвещение, 2007.</w:t>
            </w:r>
          </w:p>
        </w:tc>
        <w:tc>
          <w:tcPr>
            <w:tcW w:w="3015" w:type="dxa"/>
          </w:tcPr>
          <w:p w:rsidR="00434A5F" w:rsidRPr="0065150A" w:rsidRDefault="00434A5F" w:rsidP="009B15F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Золотарева И.В., </w:t>
            </w:r>
          </w:p>
          <w:p w:rsidR="00434A5F" w:rsidRPr="0065150A" w:rsidRDefault="00434A5F" w:rsidP="009B15F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Михайлова Г.И. </w:t>
            </w:r>
          </w:p>
          <w:p w:rsidR="00434A5F" w:rsidRPr="0065150A" w:rsidRDefault="00434A5F" w:rsidP="009B15F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Поурочные разработки по литературе. 10 кл. </w:t>
            </w:r>
          </w:p>
          <w:p w:rsidR="00434A5F" w:rsidRPr="0065150A" w:rsidRDefault="00434A5F" w:rsidP="009B15F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ВАКО, 2010.</w:t>
            </w:r>
          </w:p>
        </w:tc>
        <w:tc>
          <w:tcPr>
            <w:tcW w:w="324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>
        <w:trPr>
          <w:trHeight w:val="1090"/>
        </w:trPr>
        <w:tc>
          <w:tcPr>
            <w:tcW w:w="979" w:type="dxa"/>
          </w:tcPr>
          <w:p w:rsidR="00434A5F" w:rsidRPr="0065150A" w:rsidRDefault="00434A5F" w:rsidP="00F700FA">
            <w:pPr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гр.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12 гр.</w:t>
            </w:r>
          </w:p>
        </w:tc>
        <w:tc>
          <w:tcPr>
            <w:tcW w:w="2036" w:type="dxa"/>
          </w:tcPr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Литература</w:t>
            </w:r>
          </w:p>
        </w:tc>
        <w:tc>
          <w:tcPr>
            <w:tcW w:w="2925" w:type="dxa"/>
          </w:tcPr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по литературе для 10-11 кл.</w:t>
            </w:r>
          </w:p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/под ред. Коровиной В.Я.</w:t>
            </w:r>
          </w:p>
        </w:tc>
        <w:tc>
          <w:tcPr>
            <w:tcW w:w="3060" w:type="dxa"/>
          </w:tcPr>
          <w:p w:rsidR="00434A5F" w:rsidRPr="0065150A" w:rsidRDefault="00434A5F" w:rsidP="008F6C3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Под ред. Журавлева В.П.</w:t>
            </w:r>
          </w:p>
          <w:p w:rsidR="00434A5F" w:rsidRPr="0065150A" w:rsidRDefault="00434A5F" w:rsidP="008F6C3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Русская литература 20 век. Ч. 1,2. 11 кл. </w:t>
            </w:r>
          </w:p>
          <w:p w:rsidR="00434A5F" w:rsidRPr="0065150A" w:rsidRDefault="00434A5F" w:rsidP="008F6C3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2007.</w:t>
            </w:r>
          </w:p>
        </w:tc>
        <w:tc>
          <w:tcPr>
            <w:tcW w:w="3015" w:type="dxa"/>
          </w:tcPr>
          <w:p w:rsidR="00434A5F" w:rsidRPr="0065150A" w:rsidRDefault="00434A5F" w:rsidP="009B15F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Золотарева И.В., </w:t>
            </w:r>
          </w:p>
          <w:p w:rsidR="00434A5F" w:rsidRPr="0065150A" w:rsidRDefault="00434A5F" w:rsidP="009B15F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Михайлова Г.И. </w:t>
            </w:r>
          </w:p>
          <w:p w:rsidR="00434A5F" w:rsidRPr="0065150A" w:rsidRDefault="00434A5F" w:rsidP="009B15F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Поурочные разработки по литературе. 11 кл. </w:t>
            </w:r>
          </w:p>
          <w:p w:rsidR="00434A5F" w:rsidRPr="0065150A" w:rsidRDefault="00434A5F" w:rsidP="009B15F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ВАКО, 2010.</w:t>
            </w:r>
          </w:p>
        </w:tc>
        <w:tc>
          <w:tcPr>
            <w:tcW w:w="324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34A5F" w:rsidRPr="0065150A" w:rsidRDefault="00434A5F" w:rsidP="005F092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Образовательная область «</w:t>
            </w:r>
            <w:r w:rsidRPr="0065150A">
              <w:rPr>
                <w:b/>
                <w:sz w:val="20"/>
                <w:szCs w:val="20"/>
              </w:rPr>
              <w:t>Иностранны</w:t>
            </w:r>
            <w:r>
              <w:rPr>
                <w:b/>
                <w:sz w:val="20"/>
                <w:szCs w:val="20"/>
              </w:rPr>
              <w:t>й</w:t>
            </w:r>
            <w:r w:rsidRPr="0065150A">
              <w:rPr>
                <w:b/>
                <w:sz w:val="20"/>
                <w:szCs w:val="20"/>
              </w:rPr>
              <w:t xml:space="preserve"> язык</w:t>
            </w:r>
            <w:r>
              <w:rPr>
                <w:b/>
                <w:sz w:val="20"/>
                <w:szCs w:val="20"/>
              </w:rPr>
              <w:t xml:space="preserve">». </w:t>
            </w:r>
            <w:r w:rsidRPr="0065150A">
              <w:rPr>
                <w:b/>
                <w:sz w:val="20"/>
                <w:szCs w:val="20"/>
              </w:rPr>
              <w:t>Английския язык</w:t>
            </w:r>
          </w:p>
        </w:tc>
      </w:tr>
      <w:tr w:rsidR="00434A5F" w:rsidRPr="0065150A">
        <w:tc>
          <w:tcPr>
            <w:tcW w:w="979" w:type="dxa"/>
          </w:tcPr>
          <w:p w:rsidR="00434A5F" w:rsidRPr="0065150A" w:rsidRDefault="00434A5F" w:rsidP="00944006">
            <w:pPr>
              <w:rPr>
                <w:sz w:val="20"/>
                <w:szCs w:val="20"/>
              </w:rPr>
            </w:pPr>
          </w:p>
          <w:p w:rsidR="00434A5F" w:rsidRPr="0065150A" w:rsidRDefault="00434A5F" w:rsidP="00F700FA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гр.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гр.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12 гр.</w:t>
            </w:r>
          </w:p>
        </w:tc>
        <w:tc>
          <w:tcPr>
            <w:tcW w:w="2036" w:type="dxa"/>
          </w:tcPr>
          <w:p w:rsidR="00434A5F" w:rsidRPr="0065150A" w:rsidRDefault="00434A5F" w:rsidP="00A3444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Английский язык</w:t>
            </w:r>
          </w:p>
        </w:tc>
        <w:tc>
          <w:tcPr>
            <w:tcW w:w="2925" w:type="dxa"/>
          </w:tcPr>
          <w:p w:rsidR="00434A5F" w:rsidRPr="0065150A" w:rsidRDefault="00434A5F" w:rsidP="005F092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«Английский язык». 10-11 кл./Гроза О.Л.</w:t>
            </w:r>
          </w:p>
        </w:tc>
        <w:tc>
          <w:tcPr>
            <w:tcW w:w="3060" w:type="dxa"/>
          </w:tcPr>
          <w:p w:rsidR="00434A5F" w:rsidRPr="0065150A" w:rsidRDefault="00434A5F" w:rsidP="00571BE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Гроза О.Л. и др.</w:t>
            </w:r>
          </w:p>
          <w:p w:rsidR="00434A5F" w:rsidRPr="0065150A" w:rsidRDefault="00434A5F" w:rsidP="00571BE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Английский язык нового тысячелетия. 10 кл. Обнинск: Титул, 2011.</w:t>
            </w:r>
          </w:p>
          <w:p w:rsidR="00434A5F" w:rsidRPr="0065150A" w:rsidRDefault="00434A5F" w:rsidP="00EC3C6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Гроза О.Л. и др.</w:t>
            </w:r>
          </w:p>
          <w:p w:rsidR="00434A5F" w:rsidRPr="0065150A" w:rsidRDefault="00434A5F" w:rsidP="00EC3C63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Английский язык нового тысячелетия. 11 кл. Обнинск: Титул, 2011.</w:t>
            </w:r>
          </w:p>
          <w:p w:rsidR="00434A5F" w:rsidRPr="0065150A" w:rsidRDefault="00434A5F" w:rsidP="00571BE3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015" w:type="dxa"/>
          </w:tcPr>
          <w:p w:rsidR="00434A5F" w:rsidRPr="0065150A" w:rsidRDefault="00434A5F" w:rsidP="0029713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Гроза О.Л.</w:t>
            </w:r>
          </w:p>
          <w:p w:rsidR="00434A5F" w:rsidRPr="0065150A" w:rsidRDefault="00434A5F" w:rsidP="0029713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Книга для учителя к учебнику «Английский язык нового тысячелетия». 10 кл.</w:t>
            </w:r>
          </w:p>
          <w:p w:rsidR="00434A5F" w:rsidRPr="0065150A" w:rsidRDefault="00434A5F" w:rsidP="0029713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Обнинск: Титул, 2011.</w:t>
            </w:r>
          </w:p>
          <w:p w:rsidR="00434A5F" w:rsidRPr="0065150A" w:rsidRDefault="00434A5F" w:rsidP="00193F0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Гроза О.Л.</w:t>
            </w:r>
          </w:p>
          <w:p w:rsidR="00434A5F" w:rsidRPr="0065150A" w:rsidRDefault="00434A5F" w:rsidP="00193F0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Книга для учителя к учебнику «Английский язык нового тысячелетия». 11 кл.</w:t>
            </w:r>
          </w:p>
          <w:p w:rsidR="00434A5F" w:rsidRPr="0065150A" w:rsidRDefault="00434A5F" w:rsidP="00193F0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Обнинск: Титул, 2011.</w:t>
            </w:r>
          </w:p>
        </w:tc>
        <w:tc>
          <w:tcPr>
            <w:tcW w:w="3240" w:type="dxa"/>
          </w:tcPr>
          <w:p w:rsidR="00434A5F" w:rsidRPr="0065150A" w:rsidRDefault="00434A5F" w:rsidP="00EC3C63">
            <w:pPr>
              <w:jc w:val="center"/>
              <w:rPr>
                <w:sz w:val="20"/>
                <w:szCs w:val="20"/>
                <w:highlight w:val="yellow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34A5F" w:rsidRPr="0065150A" w:rsidRDefault="00434A5F" w:rsidP="005F0925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Образовательная область «Математика»</w:t>
            </w:r>
          </w:p>
        </w:tc>
      </w:tr>
      <w:tr w:rsidR="00434A5F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34A5F" w:rsidRPr="0065150A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Алгебра</w:t>
            </w:r>
          </w:p>
        </w:tc>
      </w:tr>
      <w:tr w:rsidR="00434A5F" w:rsidRPr="0065150A">
        <w:tc>
          <w:tcPr>
            <w:tcW w:w="979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гр.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гр.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12 гр.</w:t>
            </w:r>
          </w:p>
        </w:tc>
        <w:tc>
          <w:tcPr>
            <w:tcW w:w="2036" w:type="dxa"/>
          </w:tcPr>
          <w:p w:rsidR="00434A5F" w:rsidRPr="0065150A" w:rsidRDefault="00434A5F" w:rsidP="00A3444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Алгебра </w:t>
            </w:r>
          </w:p>
        </w:tc>
        <w:tc>
          <w:tcPr>
            <w:tcW w:w="2925" w:type="dxa"/>
          </w:tcPr>
          <w:p w:rsidR="00434A5F" w:rsidRPr="0065150A" w:rsidRDefault="00434A5F" w:rsidP="00575EF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«Математика». 5-11 кл.</w:t>
            </w:r>
          </w:p>
        </w:tc>
        <w:tc>
          <w:tcPr>
            <w:tcW w:w="3060" w:type="dxa"/>
          </w:tcPr>
          <w:p w:rsidR="00434A5F" w:rsidRPr="0065150A" w:rsidRDefault="00434A5F" w:rsidP="00575EF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Мордкович А.Г.</w:t>
            </w:r>
          </w:p>
          <w:p w:rsidR="00434A5F" w:rsidRPr="0065150A" w:rsidRDefault="00434A5F" w:rsidP="00575EF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Алгебра и начала анализа. Ч. 1,2. </w:t>
            </w:r>
          </w:p>
          <w:p w:rsidR="00434A5F" w:rsidRPr="0065150A" w:rsidRDefault="00434A5F" w:rsidP="00575EF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10 - 11 кл. </w:t>
            </w:r>
          </w:p>
          <w:p w:rsidR="00434A5F" w:rsidRPr="0065150A" w:rsidRDefault="00434A5F" w:rsidP="00575EF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М.: Мнемозина, 2007. </w:t>
            </w:r>
          </w:p>
        </w:tc>
        <w:tc>
          <w:tcPr>
            <w:tcW w:w="3015" w:type="dxa"/>
          </w:tcPr>
          <w:p w:rsidR="00434A5F" w:rsidRPr="0065150A" w:rsidRDefault="00434A5F" w:rsidP="00575EF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Купорова Т.И.Поурочные планы по учебнику А.Г. Мордковича «Алгебра и начала анализа». 10-11 кл. </w:t>
            </w:r>
          </w:p>
          <w:p w:rsidR="00434A5F" w:rsidRPr="0065150A" w:rsidRDefault="00434A5F" w:rsidP="00575EFF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Мнемозина, 2010.</w:t>
            </w:r>
          </w:p>
        </w:tc>
        <w:tc>
          <w:tcPr>
            <w:tcW w:w="324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34A5F" w:rsidRPr="0065150A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Геометрия</w:t>
            </w:r>
          </w:p>
        </w:tc>
      </w:tr>
      <w:tr w:rsidR="00434A5F" w:rsidRPr="0065150A">
        <w:tc>
          <w:tcPr>
            <w:tcW w:w="979" w:type="dxa"/>
          </w:tcPr>
          <w:p w:rsidR="00434A5F" w:rsidRPr="0065150A" w:rsidRDefault="00434A5F" w:rsidP="002C6E10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гр.</w:t>
            </w:r>
          </w:p>
          <w:p w:rsidR="00434A5F" w:rsidRPr="0065150A" w:rsidRDefault="00434A5F" w:rsidP="002C6E10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гр.</w:t>
            </w:r>
          </w:p>
          <w:p w:rsidR="00434A5F" w:rsidRPr="0065150A" w:rsidRDefault="00434A5F" w:rsidP="002C6E10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12 гр.</w:t>
            </w:r>
          </w:p>
        </w:tc>
        <w:tc>
          <w:tcPr>
            <w:tcW w:w="2036" w:type="dxa"/>
          </w:tcPr>
          <w:p w:rsidR="00434A5F" w:rsidRPr="0065150A" w:rsidRDefault="00434A5F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Геометрия </w:t>
            </w:r>
          </w:p>
        </w:tc>
        <w:tc>
          <w:tcPr>
            <w:tcW w:w="2925" w:type="dxa"/>
          </w:tcPr>
          <w:p w:rsidR="00434A5F" w:rsidRPr="0065150A" w:rsidRDefault="00434A5F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«Математика». 5-11 кл.</w:t>
            </w:r>
          </w:p>
          <w:p w:rsidR="00434A5F" w:rsidRPr="0065150A" w:rsidRDefault="00434A5F" w:rsidP="0029304A">
            <w:pPr>
              <w:tabs>
                <w:tab w:val="left" w:pos="1965"/>
              </w:tabs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ab/>
            </w:r>
          </w:p>
        </w:tc>
        <w:tc>
          <w:tcPr>
            <w:tcW w:w="3060" w:type="dxa"/>
          </w:tcPr>
          <w:p w:rsidR="00434A5F" w:rsidRPr="0065150A" w:rsidRDefault="00434A5F" w:rsidP="002C6E1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Атанасян Л.С. и др.</w:t>
            </w:r>
          </w:p>
          <w:p w:rsidR="00434A5F" w:rsidRPr="0065150A" w:rsidRDefault="00434A5F" w:rsidP="002C6E1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Геометрия. 10-11 кл. М.: Просвещение, 2007.</w:t>
            </w:r>
          </w:p>
        </w:tc>
        <w:tc>
          <w:tcPr>
            <w:tcW w:w="3015" w:type="dxa"/>
          </w:tcPr>
          <w:p w:rsidR="00434A5F" w:rsidRPr="0065150A" w:rsidRDefault="00434A5F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Саакян С.М., Бутузов В.Ф.</w:t>
            </w:r>
          </w:p>
          <w:p w:rsidR="00434A5F" w:rsidRPr="0065150A" w:rsidRDefault="00434A5F" w:rsidP="002930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Методические рекомендации к учебнику Атанасян Л. С. 10-11 кл. М.: Просвещение, 2003.</w:t>
            </w:r>
          </w:p>
        </w:tc>
        <w:tc>
          <w:tcPr>
            <w:tcW w:w="3240" w:type="dxa"/>
          </w:tcPr>
          <w:p w:rsidR="00434A5F" w:rsidRPr="0065150A" w:rsidRDefault="00434A5F" w:rsidP="005F092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Зив Б.Г. Дидактические материалы по геометрии для 10 кл. к учебнику Атанасян Л.С. «Геометрия».10-11 кл. М.: Просвещение, 2013.</w:t>
            </w:r>
          </w:p>
        </w:tc>
      </w:tr>
      <w:tr w:rsidR="00434A5F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34A5F" w:rsidRPr="0065150A" w:rsidRDefault="00434A5F" w:rsidP="005F0925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Образовательная область «О</w:t>
            </w:r>
            <w:r>
              <w:rPr>
                <w:b/>
                <w:sz w:val="20"/>
                <w:szCs w:val="20"/>
              </w:rPr>
              <w:t>бщественно-научные предметы</w:t>
            </w:r>
            <w:r w:rsidRPr="0065150A">
              <w:rPr>
                <w:b/>
                <w:sz w:val="20"/>
                <w:szCs w:val="20"/>
              </w:rPr>
              <w:t>»</w:t>
            </w:r>
          </w:p>
        </w:tc>
      </w:tr>
      <w:tr w:rsidR="00434A5F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34A5F" w:rsidRPr="0065150A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История</w:t>
            </w:r>
          </w:p>
        </w:tc>
      </w:tr>
      <w:tr w:rsidR="00434A5F" w:rsidRPr="0065150A">
        <w:tc>
          <w:tcPr>
            <w:tcW w:w="979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гр.</w:t>
            </w:r>
          </w:p>
        </w:tc>
        <w:tc>
          <w:tcPr>
            <w:tcW w:w="2036" w:type="dxa"/>
          </w:tcPr>
          <w:p w:rsidR="00434A5F" w:rsidRPr="0065150A" w:rsidRDefault="00434A5F" w:rsidP="00022DF1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История </w:t>
            </w:r>
          </w:p>
        </w:tc>
        <w:tc>
          <w:tcPr>
            <w:tcW w:w="2925" w:type="dxa"/>
          </w:tcPr>
          <w:p w:rsidR="00434A5F" w:rsidRPr="0065150A" w:rsidRDefault="00434A5F" w:rsidP="000662E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«История России». 10 кл.</w:t>
            </w:r>
          </w:p>
          <w:p w:rsidR="00434A5F" w:rsidRPr="0065150A" w:rsidRDefault="00434A5F" w:rsidP="000662E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/Сахаров А.Н.</w:t>
            </w:r>
          </w:p>
        </w:tc>
        <w:tc>
          <w:tcPr>
            <w:tcW w:w="3060" w:type="dxa"/>
          </w:tcPr>
          <w:p w:rsidR="00434A5F" w:rsidRPr="0065150A" w:rsidRDefault="00434A5F" w:rsidP="00F457F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Сахаров А.Н.</w:t>
            </w:r>
          </w:p>
          <w:p w:rsidR="00434A5F" w:rsidRPr="0065150A" w:rsidRDefault="00434A5F" w:rsidP="00F457F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История России. Ч. 1,2. 10 кл. М.: ООО «ТИД» Русское слово – РС, 2007.</w:t>
            </w:r>
          </w:p>
        </w:tc>
        <w:tc>
          <w:tcPr>
            <w:tcW w:w="3015" w:type="dxa"/>
          </w:tcPr>
          <w:p w:rsidR="00434A5F" w:rsidRPr="0065150A" w:rsidRDefault="00434A5F" w:rsidP="00D005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Серов Б.Н.,</w:t>
            </w:r>
          </w:p>
          <w:p w:rsidR="00434A5F" w:rsidRPr="0065150A" w:rsidRDefault="00434A5F" w:rsidP="00D005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Лескинен М.В.</w:t>
            </w:r>
          </w:p>
          <w:p w:rsidR="00434A5F" w:rsidRPr="0065150A" w:rsidRDefault="00434A5F" w:rsidP="00D0054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Поурочные разработки по учебнику А. Н. Сахарова «История России». 10 кл. М.: ВАКО, 2010.</w:t>
            </w:r>
          </w:p>
        </w:tc>
        <w:tc>
          <w:tcPr>
            <w:tcW w:w="324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>
        <w:tc>
          <w:tcPr>
            <w:tcW w:w="979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гр.</w:t>
            </w:r>
          </w:p>
        </w:tc>
        <w:tc>
          <w:tcPr>
            <w:tcW w:w="2036" w:type="dxa"/>
          </w:tcPr>
          <w:p w:rsidR="00434A5F" w:rsidRPr="0065150A" w:rsidRDefault="00434A5F" w:rsidP="00A3444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История </w:t>
            </w:r>
          </w:p>
        </w:tc>
        <w:tc>
          <w:tcPr>
            <w:tcW w:w="2925" w:type="dxa"/>
          </w:tcPr>
          <w:p w:rsidR="00434A5F" w:rsidRPr="0065150A" w:rsidRDefault="00434A5F" w:rsidP="00F457F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«Всемирная история с древнейших времен до конца 19 века». 10 кл.</w:t>
            </w:r>
          </w:p>
          <w:p w:rsidR="00434A5F" w:rsidRPr="0065150A" w:rsidRDefault="00434A5F" w:rsidP="00F457F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/Загладин Н.В.</w:t>
            </w:r>
          </w:p>
        </w:tc>
        <w:tc>
          <w:tcPr>
            <w:tcW w:w="3060" w:type="dxa"/>
          </w:tcPr>
          <w:p w:rsidR="00434A5F" w:rsidRPr="0065150A" w:rsidRDefault="00434A5F" w:rsidP="00F457F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Загладин Н.В.</w:t>
            </w:r>
          </w:p>
          <w:p w:rsidR="00434A5F" w:rsidRPr="0065150A" w:rsidRDefault="00434A5F" w:rsidP="00F457F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Симония Н.Я.</w:t>
            </w:r>
          </w:p>
          <w:p w:rsidR="00434A5F" w:rsidRPr="0065150A" w:rsidRDefault="00434A5F" w:rsidP="00EB2E6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Всеобщая история.</w:t>
            </w:r>
          </w:p>
          <w:p w:rsidR="00434A5F" w:rsidRPr="0065150A" w:rsidRDefault="00434A5F" w:rsidP="00EB2E6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кл. М.: ООО «ТИД» Русское слово – РС, 2006.</w:t>
            </w:r>
          </w:p>
          <w:p w:rsidR="00434A5F" w:rsidRPr="0065150A" w:rsidRDefault="00434A5F" w:rsidP="00F457F6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:rsidR="00434A5F" w:rsidRPr="0065150A" w:rsidRDefault="00434A5F" w:rsidP="00EB2E6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Загладин Н.В. и др.</w:t>
            </w:r>
          </w:p>
          <w:p w:rsidR="00434A5F" w:rsidRPr="0065150A" w:rsidRDefault="00434A5F" w:rsidP="00193F0A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Методические рекомендации по использованию учебников: Н.В. Загладин «Всемирная история с древнейших времен до конца 19 века». 10 кл.: Н.В. Загладин «Всемирная история 20 век». 11 кл. М.: ООО «ТИД» Русское слово – РС, 2010.</w:t>
            </w:r>
          </w:p>
        </w:tc>
        <w:tc>
          <w:tcPr>
            <w:tcW w:w="3240" w:type="dxa"/>
          </w:tcPr>
          <w:p w:rsidR="00434A5F" w:rsidRPr="0065150A" w:rsidRDefault="00434A5F" w:rsidP="007D4A3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Атлас. </w:t>
            </w:r>
          </w:p>
          <w:p w:rsidR="00434A5F" w:rsidRPr="0065150A" w:rsidRDefault="00434A5F" w:rsidP="007D4A32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История. Россия и мир. 10-11 кл. М.: Дрофа, 2013.</w:t>
            </w:r>
          </w:p>
          <w:p w:rsidR="00434A5F" w:rsidRPr="0065150A" w:rsidRDefault="00434A5F" w:rsidP="007D4A32">
            <w:pPr>
              <w:rPr>
                <w:sz w:val="20"/>
                <w:szCs w:val="20"/>
              </w:rPr>
            </w:pPr>
          </w:p>
        </w:tc>
      </w:tr>
      <w:tr w:rsidR="00434A5F" w:rsidRPr="0065150A">
        <w:tc>
          <w:tcPr>
            <w:tcW w:w="979" w:type="dxa"/>
          </w:tcPr>
          <w:p w:rsidR="00434A5F" w:rsidRPr="0065150A" w:rsidRDefault="00434A5F" w:rsidP="00F700FA">
            <w:pPr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гр.</w:t>
            </w:r>
          </w:p>
        </w:tc>
        <w:tc>
          <w:tcPr>
            <w:tcW w:w="2036" w:type="dxa"/>
          </w:tcPr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История </w:t>
            </w:r>
          </w:p>
        </w:tc>
        <w:tc>
          <w:tcPr>
            <w:tcW w:w="2925" w:type="dxa"/>
          </w:tcPr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«Всемирная история.  20 век». 11 кл. </w:t>
            </w:r>
          </w:p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/Загладин Н.В.</w:t>
            </w:r>
          </w:p>
        </w:tc>
        <w:tc>
          <w:tcPr>
            <w:tcW w:w="3060" w:type="dxa"/>
          </w:tcPr>
          <w:p w:rsidR="00434A5F" w:rsidRPr="0065150A" w:rsidRDefault="00434A5F" w:rsidP="0023720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Загладин Н.В. </w:t>
            </w:r>
          </w:p>
          <w:p w:rsidR="00434A5F" w:rsidRPr="0065150A" w:rsidRDefault="00434A5F" w:rsidP="00237204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Всемирная история. 20 век. 11 кл. М.: ООО «ТИД» Русское слово – РС, 2006.</w:t>
            </w:r>
          </w:p>
        </w:tc>
        <w:tc>
          <w:tcPr>
            <w:tcW w:w="3015" w:type="dxa"/>
          </w:tcPr>
          <w:p w:rsidR="00434A5F" w:rsidRPr="0065150A" w:rsidRDefault="00434A5F" w:rsidP="00BA4DA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Загладин Н.В. и др.</w:t>
            </w:r>
          </w:p>
          <w:p w:rsidR="00434A5F" w:rsidRPr="0065150A" w:rsidRDefault="00434A5F" w:rsidP="00BA4DA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Методические рекомендации по использованию учебников: Н.В. Загладин «Всемирная история с древнейших времен до конца 19 века». 10 кл.; Н. В. Загладин «Всемирная история 20 век». 11 кл. М.: ООО «ТИД» Русское слово – РС, 2009.</w:t>
            </w:r>
          </w:p>
        </w:tc>
        <w:tc>
          <w:tcPr>
            <w:tcW w:w="3240" w:type="dxa"/>
          </w:tcPr>
          <w:p w:rsidR="00434A5F" w:rsidRPr="0065150A" w:rsidRDefault="00434A5F" w:rsidP="00BA4DA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Атлас. </w:t>
            </w:r>
          </w:p>
          <w:p w:rsidR="00434A5F" w:rsidRPr="0065150A" w:rsidRDefault="00434A5F" w:rsidP="00BA4DA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История. Россия и мир. 10-11 кл. М.: Дрофа, 2013.</w:t>
            </w:r>
          </w:p>
          <w:p w:rsidR="00434A5F" w:rsidRPr="0065150A" w:rsidRDefault="00434A5F" w:rsidP="00BA4DA6">
            <w:pPr>
              <w:rPr>
                <w:sz w:val="20"/>
                <w:szCs w:val="20"/>
              </w:rPr>
            </w:pPr>
          </w:p>
        </w:tc>
      </w:tr>
      <w:tr w:rsidR="00434A5F" w:rsidRPr="0065150A">
        <w:tc>
          <w:tcPr>
            <w:tcW w:w="979" w:type="dxa"/>
          </w:tcPr>
          <w:p w:rsidR="00434A5F" w:rsidRPr="0065150A" w:rsidRDefault="00434A5F" w:rsidP="00F700FA">
            <w:pPr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гр.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12 гр.</w:t>
            </w:r>
          </w:p>
        </w:tc>
        <w:tc>
          <w:tcPr>
            <w:tcW w:w="2036" w:type="dxa"/>
          </w:tcPr>
          <w:p w:rsidR="00434A5F" w:rsidRPr="0065150A" w:rsidRDefault="00434A5F" w:rsidP="00BA4DA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История </w:t>
            </w:r>
          </w:p>
        </w:tc>
        <w:tc>
          <w:tcPr>
            <w:tcW w:w="2925" w:type="dxa"/>
          </w:tcPr>
          <w:p w:rsidR="00434A5F" w:rsidRPr="0065150A" w:rsidRDefault="00434A5F" w:rsidP="00BA4DA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«История Отечества. 20 век». </w:t>
            </w:r>
          </w:p>
          <w:p w:rsidR="00434A5F" w:rsidRPr="0065150A" w:rsidRDefault="00434A5F" w:rsidP="005F092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кл. /Загладин Н.В.</w:t>
            </w:r>
          </w:p>
        </w:tc>
        <w:tc>
          <w:tcPr>
            <w:tcW w:w="3060" w:type="dxa"/>
          </w:tcPr>
          <w:p w:rsidR="00434A5F" w:rsidRPr="0065150A" w:rsidRDefault="00434A5F" w:rsidP="00BA4DA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Загладин Н.В.,</w:t>
            </w:r>
          </w:p>
          <w:p w:rsidR="00434A5F" w:rsidRPr="0065150A" w:rsidRDefault="00434A5F" w:rsidP="00BA4DA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История Отечества. 20  век. 11 кл. М.: ООО «ТИД» Русское слово – РС, 2006.</w:t>
            </w:r>
          </w:p>
        </w:tc>
        <w:tc>
          <w:tcPr>
            <w:tcW w:w="3015" w:type="dxa"/>
          </w:tcPr>
          <w:p w:rsidR="00434A5F" w:rsidRPr="0065150A" w:rsidRDefault="00434A5F" w:rsidP="00D27CE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Загладин Н.В. и др.</w:t>
            </w:r>
          </w:p>
          <w:p w:rsidR="00434A5F" w:rsidRPr="0065150A" w:rsidRDefault="00434A5F" w:rsidP="00D27CE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курса и тематическое планирование «История России и мира». 10 - 11 кл. М.: ООО «ТИД» Русское слово – РС, 2009.</w:t>
            </w:r>
          </w:p>
        </w:tc>
        <w:tc>
          <w:tcPr>
            <w:tcW w:w="324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34A5F" w:rsidRPr="0065150A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Обществознание</w:t>
            </w:r>
          </w:p>
        </w:tc>
      </w:tr>
      <w:tr w:rsidR="00434A5F" w:rsidRPr="0065150A">
        <w:tc>
          <w:tcPr>
            <w:tcW w:w="979" w:type="dxa"/>
          </w:tcPr>
          <w:p w:rsidR="00434A5F" w:rsidRPr="0065150A" w:rsidRDefault="00434A5F" w:rsidP="00944006">
            <w:pPr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гр.</w:t>
            </w:r>
          </w:p>
        </w:tc>
        <w:tc>
          <w:tcPr>
            <w:tcW w:w="2036" w:type="dxa"/>
          </w:tcPr>
          <w:p w:rsidR="00434A5F" w:rsidRPr="0065150A" w:rsidRDefault="00434A5F" w:rsidP="00A3444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Обществознание </w:t>
            </w:r>
          </w:p>
        </w:tc>
        <w:tc>
          <w:tcPr>
            <w:tcW w:w="2925" w:type="dxa"/>
          </w:tcPr>
          <w:p w:rsidR="00434A5F" w:rsidRPr="0065150A" w:rsidRDefault="00434A5F" w:rsidP="00B856C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«Обществознание». </w:t>
            </w:r>
          </w:p>
          <w:p w:rsidR="00434A5F" w:rsidRPr="0065150A" w:rsidRDefault="00434A5F" w:rsidP="005F092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10-11 кл. /Кравченко А.И.</w:t>
            </w:r>
          </w:p>
        </w:tc>
        <w:tc>
          <w:tcPr>
            <w:tcW w:w="3060" w:type="dxa"/>
          </w:tcPr>
          <w:p w:rsidR="00434A5F" w:rsidRPr="0065150A" w:rsidRDefault="00434A5F" w:rsidP="00B856C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Кравченко А.И.</w:t>
            </w:r>
          </w:p>
          <w:p w:rsidR="00434A5F" w:rsidRPr="0065150A" w:rsidRDefault="00434A5F" w:rsidP="00B856C8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Обществознание. 10 кл. М.: ООО «ТИД» Русское слово – РС, 2011. </w:t>
            </w:r>
          </w:p>
          <w:p w:rsidR="00434A5F" w:rsidRPr="0065150A" w:rsidRDefault="00434A5F" w:rsidP="00193F0A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015" w:type="dxa"/>
          </w:tcPr>
          <w:p w:rsidR="00434A5F" w:rsidRPr="0065150A" w:rsidRDefault="00434A5F" w:rsidP="00D81CE6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24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5F0925">
        <w:trPr>
          <w:trHeight w:val="1304"/>
        </w:trPr>
        <w:tc>
          <w:tcPr>
            <w:tcW w:w="979" w:type="dxa"/>
          </w:tcPr>
          <w:p w:rsidR="00434A5F" w:rsidRPr="0065150A" w:rsidRDefault="00434A5F" w:rsidP="00F700FA">
            <w:pPr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гр.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12 гр.</w:t>
            </w:r>
          </w:p>
        </w:tc>
        <w:tc>
          <w:tcPr>
            <w:tcW w:w="2036" w:type="dxa"/>
          </w:tcPr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Обществознание </w:t>
            </w:r>
          </w:p>
        </w:tc>
        <w:tc>
          <w:tcPr>
            <w:tcW w:w="2925" w:type="dxa"/>
          </w:tcPr>
          <w:p w:rsidR="00434A5F" w:rsidRPr="0065150A" w:rsidRDefault="00434A5F" w:rsidP="00D81CE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«Обществознание». </w:t>
            </w:r>
          </w:p>
          <w:p w:rsidR="00434A5F" w:rsidRPr="0065150A" w:rsidRDefault="00434A5F" w:rsidP="00D81CE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10-11 кл. </w:t>
            </w:r>
          </w:p>
          <w:p w:rsidR="00434A5F" w:rsidRPr="0065150A" w:rsidRDefault="00434A5F" w:rsidP="00D81CE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/Кравченко А.И.</w:t>
            </w:r>
          </w:p>
        </w:tc>
        <w:tc>
          <w:tcPr>
            <w:tcW w:w="3060" w:type="dxa"/>
          </w:tcPr>
          <w:p w:rsidR="00434A5F" w:rsidRPr="0065150A" w:rsidRDefault="00434A5F" w:rsidP="0029713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Кравченко А.И.</w:t>
            </w:r>
          </w:p>
          <w:p w:rsidR="00434A5F" w:rsidRPr="0065150A" w:rsidRDefault="00434A5F" w:rsidP="0029713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Обществознание. 11 кл. М.: ООО «ТИД» Русское слово – РС, 2012. </w:t>
            </w:r>
          </w:p>
          <w:p w:rsidR="00434A5F" w:rsidRPr="0065150A" w:rsidRDefault="00434A5F" w:rsidP="0029713C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015" w:type="dxa"/>
          </w:tcPr>
          <w:p w:rsidR="00434A5F" w:rsidRPr="0065150A" w:rsidRDefault="00434A5F" w:rsidP="00B856C8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24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34A5F" w:rsidRPr="0065150A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География</w:t>
            </w:r>
          </w:p>
        </w:tc>
      </w:tr>
      <w:tr w:rsidR="00434A5F" w:rsidRPr="0065150A">
        <w:tc>
          <w:tcPr>
            <w:tcW w:w="979" w:type="dxa"/>
          </w:tcPr>
          <w:p w:rsidR="00434A5F" w:rsidRPr="0065150A" w:rsidRDefault="00434A5F" w:rsidP="00F700FA">
            <w:pPr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гр.</w:t>
            </w:r>
          </w:p>
        </w:tc>
        <w:tc>
          <w:tcPr>
            <w:tcW w:w="2036" w:type="dxa"/>
          </w:tcPr>
          <w:p w:rsidR="00434A5F" w:rsidRPr="0065150A" w:rsidRDefault="00434A5F" w:rsidP="00A3444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География </w:t>
            </w:r>
          </w:p>
        </w:tc>
        <w:tc>
          <w:tcPr>
            <w:tcW w:w="2925" w:type="dxa"/>
          </w:tcPr>
          <w:p w:rsidR="00434A5F" w:rsidRPr="0065150A" w:rsidRDefault="00434A5F" w:rsidP="00047226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Программа для общеобразовательных учреждений «География ». 10 кл. /Максаковский В.П.</w:t>
            </w:r>
          </w:p>
        </w:tc>
        <w:tc>
          <w:tcPr>
            <w:tcW w:w="3060" w:type="dxa"/>
          </w:tcPr>
          <w:p w:rsidR="00434A5F" w:rsidRPr="0065150A" w:rsidRDefault="00434A5F" w:rsidP="00BE17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Максаковский В.П.  География. 10 кл.</w:t>
            </w:r>
          </w:p>
          <w:p w:rsidR="00434A5F" w:rsidRPr="0065150A" w:rsidRDefault="00434A5F" w:rsidP="00BE17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2006.</w:t>
            </w:r>
          </w:p>
        </w:tc>
        <w:tc>
          <w:tcPr>
            <w:tcW w:w="3015" w:type="dxa"/>
          </w:tcPr>
          <w:p w:rsidR="00434A5F" w:rsidRPr="0065150A" w:rsidRDefault="00434A5F" w:rsidP="00BE17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Лиознер В.Л.,</w:t>
            </w:r>
          </w:p>
          <w:p w:rsidR="00434A5F" w:rsidRPr="0065150A" w:rsidRDefault="00434A5F" w:rsidP="00BE17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Митрофанова И.Б.</w:t>
            </w:r>
          </w:p>
          <w:p w:rsidR="00434A5F" w:rsidRPr="0065150A" w:rsidRDefault="00434A5F" w:rsidP="00BE1719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Поурочные разработки к учебнику В.П. Максаковского «География. Экономическая и социальная география мира». 10 кл. М.: Экзамен, 2009.</w:t>
            </w:r>
          </w:p>
        </w:tc>
        <w:tc>
          <w:tcPr>
            <w:tcW w:w="324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34A5F" w:rsidRPr="0065150A" w:rsidRDefault="00434A5F" w:rsidP="005F092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Образовательная область «Естеств</w:t>
            </w:r>
            <w:r>
              <w:rPr>
                <w:b/>
                <w:sz w:val="20"/>
                <w:szCs w:val="20"/>
              </w:rPr>
              <w:t>енно-научные предметы</w:t>
            </w:r>
            <w:r w:rsidRPr="0065150A">
              <w:rPr>
                <w:b/>
                <w:sz w:val="20"/>
                <w:szCs w:val="20"/>
              </w:rPr>
              <w:t>»</w:t>
            </w:r>
          </w:p>
        </w:tc>
      </w:tr>
      <w:tr w:rsidR="00434A5F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34A5F" w:rsidRPr="0065150A" w:rsidRDefault="00434A5F" w:rsidP="001A198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Физика</w:t>
            </w:r>
          </w:p>
        </w:tc>
      </w:tr>
      <w:tr w:rsidR="00434A5F" w:rsidRPr="0065150A">
        <w:tc>
          <w:tcPr>
            <w:tcW w:w="979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гр.</w:t>
            </w:r>
          </w:p>
        </w:tc>
        <w:tc>
          <w:tcPr>
            <w:tcW w:w="2036" w:type="dxa"/>
          </w:tcPr>
          <w:p w:rsidR="00434A5F" w:rsidRPr="0065150A" w:rsidRDefault="00434A5F" w:rsidP="00A3444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Физика </w:t>
            </w:r>
          </w:p>
        </w:tc>
        <w:tc>
          <w:tcPr>
            <w:tcW w:w="2925" w:type="dxa"/>
          </w:tcPr>
          <w:p w:rsidR="00434A5F" w:rsidRPr="0065150A" w:rsidRDefault="00434A5F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«Физика». 10-11 кл. </w:t>
            </w:r>
          </w:p>
          <w:p w:rsidR="00434A5F" w:rsidRPr="0065150A" w:rsidRDefault="00434A5F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/Мякишев Г..Я., </w:t>
            </w:r>
          </w:p>
          <w:p w:rsidR="00434A5F" w:rsidRPr="0065150A" w:rsidRDefault="00434A5F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Буховцев Б.Б., </w:t>
            </w:r>
          </w:p>
          <w:p w:rsidR="00434A5F" w:rsidRPr="0065150A" w:rsidRDefault="00434A5F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Сотский Н.Н.</w:t>
            </w:r>
          </w:p>
        </w:tc>
        <w:tc>
          <w:tcPr>
            <w:tcW w:w="3060" w:type="dxa"/>
          </w:tcPr>
          <w:p w:rsidR="00434A5F" w:rsidRPr="0065150A" w:rsidRDefault="00434A5F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Мякишев Г.Я., Буховцев Б.Б. </w:t>
            </w:r>
          </w:p>
          <w:p w:rsidR="00434A5F" w:rsidRPr="0065150A" w:rsidRDefault="00434A5F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Физика. 10 кл. </w:t>
            </w:r>
          </w:p>
          <w:p w:rsidR="00434A5F" w:rsidRPr="0065150A" w:rsidRDefault="00434A5F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2007.</w:t>
            </w:r>
          </w:p>
        </w:tc>
        <w:tc>
          <w:tcPr>
            <w:tcW w:w="3015" w:type="dxa"/>
          </w:tcPr>
          <w:p w:rsidR="00434A5F" w:rsidRPr="0065150A" w:rsidRDefault="00434A5F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Мякишев Г.Я. и др. Примерное тематическое планирование к учебникам «Физика». 10-11 кл. М.: Просвещение, 2009.</w:t>
            </w:r>
          </w:p>
          <w:p w:rsidR="00434A5F" w:rsidRPr="0065150A" w:rsidRDefault="00434A5F" w:rsidP="00BD3CA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Гоциридзе Г.Ш.</w:t>
            </w:r>
          </w:p>
          <w:p w:rsidR="00434A5F" w:rsidRPr="0065150A" w:rsidRDefault="00434A5F" w:rsidP="00BD3CA0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Практические и лабораторные работы по физике 7-11 кл. М.: Классик Стиль, 2011.</w:t>
            </w:r>
          </w:p>
        </w:tc>
        <w:tc>
          <w:tcPr>
            <w:tcW w:w="3240" w:type="dxa"/>
          </w:tcPr>
          <w:p w:rsidR="00434A5F" w:rsidRPr="0065150A" w:rsidRDefault="00434A5F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Гладышева Н.К. и др. Физика 10-11 кл. Тесты. М.: Дрофа, 2013.</w:t>
            </w:r>
          </w:p>
        </w:tc>
      </w:tr>
      <w:tr w:rsidR="00434A5F" w:rsidRPr="0065150A">
        <w:tc>
          <w:tcPr>
            <w:tcW w:w="979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гр.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12 гр.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Физика </w:t>
            </w:r>
          </w:p>
        </w:tc>
        <w:tc>
          <w:tcPr>
            <w:tcW w:w="2925" w:type="dxa"/>
          </w:tcPr>
          <w:p w:rsidR="00434A5F" w:rsidRPr="0065150A" w:rsidRDefault="00434A5F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«Физика». 10-11 кл. </w:t>
            </w:r>
          </w:p>
          <w:p w:rsidR="00434A5F" w:rsidRPr="0065150A" w:rsidRDefault="00434A5F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/Мякишев Г.Я., </w:t>
            </w:r>
          </w:p>
          <w:p w:rsidR="00434A5F" w:rsidRPr="0065150A" w:rsidRDefault="00434A5F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Буховцев Б.Б., </w:t>
            </w:r>
          </w:p>
          <w:p w:rsidR="00434A5F" w:rsidRPr="0065150A" w:rsidRDefault="00434A5F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Сотский Н.Н.</w:t>
            </w:r>
          </w:p>
        </w:tc>
        <w:tc>
          <w:tcPr>
            <w:tcW w:w="3060" w:type="dxa"/>
          </w:tcPr>
          <w:p w:rsidR="00434A5F" w:rsidRPr="0065150A" w:rsidRDefault="00434A5F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Мякишев Г.Я., Буховцев Б.Б. </w:t>
            </w:r>
          </w:p>
          <w:p w:rsidR="00434A5F" w:rsidRPr="0065150A" w:rsidRDefault="00434A5F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Физика. 11 кл. </w:t>
            </w:r>
          </w:p>
          <w:p w:rsidR="00434A5F" w:rsidRPr="0065150A" w:rsidRDefault="00434A5F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М.: Просвещение, 2007.</w:t>
            </w:r>
          </w:p>
        </w:tc>
        <w:tc>
          <w:tcPr>
            <w:tcW w:w="3015" w:type="dxa"/>
          </w:tcPr>
          <w:p w:rsidR="00434A5F" w:rsidRPr="0065150A" w:rsidRDefault="00434A5F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Мякишев Г.Я. и др. Примерное тематическое планирование к учебникам «Физика». 10-11 кл. М.: Просвещение, 2009.</w:t>
            </w:r>
          </w:p>
          <w:p w:rsidR="00434A5F" w:rsidRPr="0065150A" w:rsidRDefault="00434A5F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Гоциридзе Г.Ш.</w:t>
            </w:r>
          </w:p>
          <w:p w:rsidR="00434A5F" w:rsidRPr="0065150A" w:rsidRDefault="00434A5F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Практические и лабораторные работы по физике 7-11 кл. М.: Классик Стиль, 2011.</w:t>
            </w:r>
          </w:p>
        </w:tc>
        <w:tc>
          <w:tcPr>
            <w:tcW w:w="3240" w:type="dxa"/>
          </w:tcPr>
          <w:p w:rsidR="00434A5F" w:rsidRPr="0065150A" w:rsidRDefault="00434A5F" w:rsidP="003D351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Гладышева Н.К. и др. Физика 10-11 кл. Тесты. М.: Дрофа, 2013.</w:t>
            </w:r>
          </w:p>
        </w:tc>
      </w:tr>
      <w:tr w:rsidR="00434A5F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34A5F" w:rsidRPr="0065150A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Химия</w:t>
            </w:r>
          </w:p>
        </w:tc>
      </w:tr>
      <w:tr w:rsidR="00434A5F" w:rsidRPr="0065150A">
        <w:tc>
          <w:tcPr>
            <w:tcW w:w="979" w:type="dxa"/>
          </w:tcPr>
          <w:p w:rsidR="00434A5F" w:rsidRPr="0065150A" w:rsidRDefault="00434A5F" w:rsidP="00944006">
            <w:pPr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 гр.</w:t>
            </w:r>
          </w:p>
        </w:tc>
        <w:tc>
          <w:tcPr>
            <w:tcW w:w="2036" w:type="dxa"/>
          </w:tcPr>
          <w:p w:rsidR="00434A5F" w:rsidRPr="0065150A" w:rsidRDefault="00434A5F" w:rsidP="00A3444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Химия </w:t>
            </w:r>
          </w:p>
        </w:tc>
        <w:tc>
          <w:tcPr>
            <w:tcW w:w="2925" w:type="dxa"/>
          </w:tcPr>
          <w:p w:rsidR="00434A5F" w:rsidRPr="0065150A" w:rsidRDefault="00434A5F" w:rsidP="008A17F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«Химия». 10-11 кл. </w:t>
            </w:r>
          </w:p>
          <w:p w:rsidR="00434A5F" w:rsidRPr="0065150A" w:rsidRDefault="00434A5F" w:rsidP="008A17F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/Габриелян О.С. и др.</w:t>
            </w:r>
          </w:p>
        </w:tc>
        <w:tc>
          <w:tcPr>
            <w:tcW w:w="3060" w:type="dxa"/>
          </w:tcPr>
          <w:p w:rsidR="00434A5F" w:rsidRPr="0065150A" w:rsidRDefault="00434A5F" w:rsidP="00A108E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Габриелян О.С. и др.</w:t>
            </w:r>
          </w:p>
          <w:p w:rsidR="00434A5F" w:rsidRPr="0065150A" w:rsidRDefault="00434A5F" w:rsidP="00A108EE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Химия. 10 кл. М.: Дрофа, 2006.</w:t>
            </w:r>
          </w:p>
        </w:tc>
        <w:tc>
          <w:tcPr>
            <w:tcW w:w="3015" w:type="dxa"/>
          </w:tcPr>
          <w:p w:rsidR="00434A5F" w:rsidRPr="0065150A" w:rsidRDefault="00434A5F" w:rsidP="001252D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Габриелян О.С., </w:t>
            </w:r>
          </w:p>
          <w:p w:rsidR="00434A5F" w:rsidRPr="0065150A" w:rsidRDefault="00434A5F" w:rsidP="001252D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Остроумов И.Г.</w:t>
            </w:r>
          </w:p>
          <w:p w:rsidR="00434A5F" w:rsidRPr="0065150A" w:rsidRDefault="00434A5F" w:rsidP="001252D7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Химия. 10 класс: методическое пособие. - М.: Дрофа, 2011.</w:t>
            </w:r>
          </w:p>
          <w:p w:rsidR="00434A5F" w:rsidRPr="0065150A" w:rsidRDefault="00434A5F" w:rsidP="007E1831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>
        <w:tc>
          <w:tcPr>
            <w:tcW w:w="979" w:type="dxa"/>
          </w:tcPr>
          <w:p w:rsidR="00434A5F" w:rsidRPr="0065150A" w:rsidRDefault="00434A5F" w:rsidP="00F700FA">
            <w:pPr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гр.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12 гр.</w:t>
            </w:r>
          </w:p>
        </w:tc>
        <w:tc>
          <w:tcPr>
            <w:tcW w:w="2036" w:type="dxa"/>
          </w:tcPr>
          <w:p w:rsidR="00434A5F" w:rsidRPr="0065150A" w:rsidRDefault="00434A5F" w:rsidP="00571C0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Химия </w:t>
            </w:r>
          </w:p>
        </w:tc>
        <w:tc>
          <w:tcPr>
            <w:tcW w:w="2925" w:type="dxa"/>
          </w:tcPr>
          <w:p w:rsidR="00434A5F" w:rsidRPr="0065150A" w:rsidRDefault="00434A5F" w:rsidP="00C655B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«Химия». </w:t>
            </w:r>
          </w:p>
          <w:p w:rsidR="00434A5F" w:rsidRPr="0065150A" w:rsidRDefault="00434A5F" w:rsidP="00C655B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10-11 кл. </w:t>
            </w:r>
          </w:p>
          <w:p w:rsidR="00434A5F" w:rsidRPr="0065150A" w:rsidRDefault="00434A5F" w:rsidP="00C655B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/Габриелян О.С. и др.</w:t>
            </w:r>
          </w:p>
        </w:tc>
        <w:tc>
          <w:tcPr>
            <w:tcW w:w="3060" w:type="dxa"/>
          </w:tcPr>
          <w:p w:rsidR="00434A5F" w:rsidRPr="0065150A" w:rsidRDefault="00434A5F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Габриелян О.С. и др.</w:t>
            </w:r>
          </w:p>
          <w:p w:rsidR="00434A5F" w:rsidRPr="0065150A" w:rsidRDefault="00434A5F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Химия. 11 кл. М.: Дрофа, 2006.</w:t>
            </w:r>
          </w:p>
        </w:tc>
        <w:tc>
          <w:tcPr>
            <w:tcW w:w="3015" w:type="dxa"/>
          </w:tcPr>
          <w:p w:rsidR="00434A5F" w:rsidRPr="0065150A" w:rsidRDefault="00434A5F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Троегубова Н.П.</w:t>
            </w:r>
          </w:p>
          <w:p w:rsidR="00434A5F" w:rsidRPr="0065150A" w:rsidRDefault="00434A5F" w:rsidP="00D81E4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Поурочные разработки по химии: 11 класс. – М.: ВАКО, 2011.</w:t>
            </w:r>
          </w:p>
        </w:tc>
        <w:tc>
          <w:tcPr>
            <w:tcW w:w="324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  <w:tr w:rsidR="00434A5F" w:rsidRPr="0065150A" w:rsidTr="005F0925">
        <w:trPr>
          <w:trHeight w:val="283"/>
        </w:trPr>
        <w:tc>
          <w:tcPr>
            <w:tcW w:w="15255" w:type="dxa"/>
            <w:gridSpan w:val="6"/>
            <w:vAlign w:val="center"/>
          </w:tcPr>
          <w:p w:rsidR="00434A5F" w:rsidRPr="0065150A" w:rsidRDefault="00434A5F" w:rsidP="001A1981">
            <w:pPr>
              <w:jc w:val="center"/>
              <w:rPr>
                <w:b/>
                <w:sz w:val="20"/>
                <w:szCs w:val="20"/>
              </w:rPr>
            </w:pPr>
            <w:r w:rsidRPr="0065150A">
              <w:rPr>
                <w:b/>
                <w:sz w:val="20"/>
                <w:szCs w:val="20"/>
              </w:rPr>
              <w:t>Биология</w:t>
            </w:r>
          </w:p>
        </w:tc>
      </w:tr>
      <w:tr w:rsidR="00434A5F" w:rsidRPr="0065150A">
        <w:tc>
          <w:tcPr>
            <w:tcW w:w="979" w:type="dxa"/>
          </w:tcPr>
          <w:p w:rsidR="00434A5F" w:rsidRPr="0065150A" w:rsidRDefault="00434A5F" w:rsidP="00F700FA">
            <w:pPr>
              <w:rPr>
                <w:sz w:val="20"/>
                <w:szCs w:val="20"/>
              </w:rPr>
            </w:pPr>
          </w:p>
          <w:p w:rsidR="00434A5F" w:rsidRPr="0065150A" w:rsidRDefault="00434A5F" w:rsidP="008848A6">
            <w:pPr>
              <w:rPr>
                <w:sz w:val="20"/>
                <w:szCs w:val="20"/>
              </w:rPr>
            </w:pP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11 гр.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12 гр.</w:t>
            </w:r>
          </w:p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434A5F" w:rsidRPr="0065150A" w:rsidRDefault="00434A5F" w:rsidP="00A3444C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Биология </w:t>
            </w:r>
          </w:p>
        </w:tc>
        <w:tc>
          <w:tcPr>
            <w:tcW w:w="2925" w:type="dxa"/>
          </w:tcPr>
          <w:p w:rsidR="00434A5F" w:rsidRPr="0065150A" w:rsidRDefault="00434A5F" w:rsidP="008A17F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Программа для общеобразовательных учреждений «Общая биология». 10-11 кл. </w:t>
            </w:r>
          </w:p>
          <w:p w:rsidR="00434A5F" w:rsidRPr="0065150A" w:rsidRDefault="00434A5F" w:rsidP="004B25A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/ Беляев Д.К.</w:t>
            </w:r>
          </w:p>
        </w:tc>
        <w:tc>
          <w:tcPr>
            <w:tcW w:w="3060" w:type="dxa"/>
          </w:tcPr>
          <w:p w:rsidR="00434A5F" w:rsidRPr="0065150A" w:rsidRDefault="00434A5F" w:rsidP="008A17F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Беляев Д.К. и др. </w:t>
            </w:r>
          </w:p>
          <w:p w:rsidR="00434A5F" w:rsidRPr="0065150A" w:rsidRDefault="00434A5F" w:rsidP="008A17F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 xml:space="preserve">Общая биология. </w:t>
            </w:r>
          </w:p>
          <w:p w:rsidR="00434A5F" w:rsidRPr="0065150A" w:rsidRDefault="00434A5F" w:rsidP="008A17F5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10-11 кл. М.: Просвещение, 2006.</w:t>
            </w:r>
          </w:p>
        </w:tc>
        <w:tc>
          <w:tcPr>
            <w:tcW w:w="3015" w:type="dxa"/>
          </w:tcPr>
          <w:p w:rsidR="00434A5F" w:rsidRPr="0065150A" w:rsidRDefault="00434A5F" w:rsidP="00BD32D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Пименов А.В.</w:t>
            </w:r>
          </w:p>
          <w:p w:rsidR="00434A5F" w:rsidRPr="0065150A" w:rsidRDefault="00434A5F" w:rsidP="00BD32DB">
            <w:pPr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Уроки биологии в 10-11 кл. ч. 1,2. к учебнику «Общая биология» 10-11 кл. под ред. Д.К. Беляева и др. Ярославль: Академия развития, 2009.</w:t>
            </w:r>
          </w:p>
        </w:tc>
        <w:tc>
          <w:tcPr>
            <w:tcW w:w="3240" w:type="dxa"/>
          </w:tcPr>
          <w:p w:rsidR="00434A5F" w:rsidRPr="0065150A" w:rsidRDefault="00434A5F" w:rsidP="001A1981">
            <w:pPr>
              <w:jc w:val="center"/>
              <w:rPr>
                <w:sz w:val="20"/>
                <w:szCs w:val="20"/>
              </w:rPr>
            </w:pPr>
            <w:r w:rsidRPr="0065150A">
              <w:rPr>
                <w:sz w:val="20"/>
                <w:szCs w:val="20"/>
              </w:rPr>
              <w:t>-</w:t>
            </w:r>
          </w:p>
        </w:tc>
      </w:tr>
    </w:tbl>
    <w:p w:rsidR="00434A5F" w:rsidRPr="0065150A" w:rsidRDefault="00434A5F" w:rsidP="00B0429F"/>
    <w:sectPr w:rsidR="00434A5F" w:rsidRPr="0065150A" w:rsidSect="00A158E1">
      <w:pgSz w:w="16838" w:h="11906" w:orient="landscape"/>
      <w:pgMar w:top="426" w:right="1134" w:bottom="426" w:left="567" w:header="709" w:footer="709" w:gutter="56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fficinaSansC-Book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F4F30"/>
    <w:multiLevelType w:val="hybridMultilevel"/>
    <w:tmpl w:val="32AC3C2E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92D0BFE"/>
    <w:multiLevelType w:val="hybridMultilevel"/>
    <w:tmpl w:val="9B7C53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0A16A12"/>
    <w:multiLevelType w:val="hybridMultilevel"/>
    <w:tmpl w:val="58D09978"/>
    <w:lvl w:ilvl="0" w:tplc="D48C7776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3A07A3D"/>
    <w:multiLevelType w:val="hybridMultilevel"/>
    <w:tmpl w:val="145A14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403B"/>
    <w:rsid w:val="00002219"/>
    <w:rsid w:val="000022D1"/>
    <w:rsid w:val="00004F13"/>
    <w:rsid w:val="000055CC"/>
    <w:rsid w:val="000138FE"/>
    <w:rsid w:val="00016510"/>
    <w:rsid w:val="0002036A"/>
    <w:rsid w:val="00021D1F"/>
    <w:rsid w:val="00022DF1"/>
    <w:rsid w:val="0002361C"/>
    <w:rsid w:val="000236C2"/>
    <w:rsid w:val="00023D30"/>
    <w:rsid w:val="000316DC"/>
    <w:rsid w:val="000328F6"/>
    <w:rsid w:val="00033C66"/>
    <w:rsid w:val="000358DF"/>
    <w:rsid w:val="000358FD"/>
    <w:rsid w:val="00045EF5"/>
    <w:rsid w:val="00045F85"/>
    <w:rsid w:val="000462AE"/>
    <w:rsid w:val="000467EA"/>
    <w:rsid w:val="00046F9C"/>
    <w:rsid w:val="00047226"/>
    <w:rsid w:val="000638DB"/>
    <w:rsid w:val="00065B1B"/>
    <w:rsid w:val="000662E0"/>
    <w:rsid w:val="00066F43"/>
    <w:rsid w:val="000678DA"/>
    <w:rsid w:val="00070D69"/>
    <w:rsid w:val="00073074"/>
    <w:rsid w:val="00074C9F"/>
    <w:rsid w:val="00080D37"/>
    <w:rsid w:val="00081D90"/>
    <w:rsid w:val="00086416"/>
    <w:rsid w:val="00093DDD"/>
    <w:rsid w:val="00094946"/>
    <w:rsid w:val="00094E8B"/>
    <w:rsid w:val="000977E2"/>
    <w:rsid w:val="000A2CA4"/>
    <w:rsid w:val="000A3E88"/>
    <w:rsid w:val="000B2DBB"/>
    <w:rsid w:val="000B45AD"/>
    <w:rsid w:val="000B634F"/>
    <w:rsid w:val="000C1D50"/>
    <w:rsid w:val="000C4ADB"/>
    <w:rsid w:val="000C5BAE"/>
    <w:rsid w:val="000C6008"/>
    <w:rsid w:val="000D1968"/>
    <w:rsid w:val="000D3EA8"/>
    <w:rsid w:val="000D46F3"/>
    <w:rsid w:val="000D650D"/>
    <w:rsid w:val="000E05CE"/>
    <w:rsid w:val="000E1250"/>
    <w:rsid w:val="000E2E2A"/>
    <w:rsid w:val="000E2F23"/>
    <w:rsid w:val="000E35BB"/>
    <w:rsid w:val="000E4426"/>
    <w:rsid w:val="000E4EA5"/>
    <w:rsid w:val="000E7A39"/>
    <w:rsid w:val="000E7DCD"/>
    <w:rsid w:val="000E7FF2"/>
    <w:rsid w:val="000F08D2"/>
    <w:rsid w:val="000F1A05"/>
    <w:rsid w:val="000F3727"/>
    <w:rsid w:val="00101C94"/>
    <w:rsid w:val="00101D9F"/>
    <w:rsid w:val="00101F75"/>
    <w:rsid w:val="00103369"/>
    <w:rsid w:val="00104003"/>
    <w:rsid w:val="00104AE5"/>
    <w:rsid w:val="00105FB5"/>
    <w:rsid w:val="00111FA8"/>
    <w:rsid w:val="00111FE4"/>
    <w:rsid w:val="00117A95"/>
    <w:rsid w:val="00122AB9"/>
    <w:rsid w:val="00123BD2"/>
    <w:rsid w:val="001248AD"/>
    <w:rsid w:val="001252D7"/>
    <w:rsid w:val="00125B8C"/>
    <w:rsid w:val="001263D8"/>
    <w:rsid w:val="0012707D"/>
    <w:rsid w:val="001278C0"/>
    <w:rsid w:val="00132871"/>
    <w:rsid w:val="001364CB"/>
    <w:rsid w:val="00136DD2"/>
    <w:rsid w:val="001408A8"/>
    <w:rsid w:val="00144438"/>
    <w:rsid w:val="0015263B"/>
    <w:rsid w:val="00153075"/>
    <w:rsid w:val="00153A7C"/>
    <w:rsid w:val="00154A4B"/>
    <w:rsid w:val="00156655"/>
    <w:rsid w:val="001566B8"/>
    <w:rsid w:val="001643E8"/>
    <w:rsid w:val="00165EC3"/>
    <w:rsid w:val="00167765"/>
    <w:rsid w:val="0017363D"/>
    <w:rsid w:val="00173A08"/>
    <w:rsid w:val="001740BE"/>
    <w:rsid w:val="001753CE"/>
    <w:rsid w:val="001831E9"/>
    <w:rsid w:val="00183A4B"/>
    <w:rsid w:val="0019112A"/>
    <w:rsid w:val="0019350F"/>
    <w:rsid w:val="00193F0A"/>
    <w:rsid w:val="001942BC"/>
    <w:rsid w:val="00196FC2"/>
    <w:rsid w:val="0019743B"/>
    <w:rsid w:val="001A0264"/>
    <w:rsid w:val="001A1981"/>
    <w:rsid w:val="001A2868"/>
    <w:rsid w:val="001A2D73"/>
    <w:rsid w:val="001A6CFA"/>
    <w:rsid w:val="001A6D2C"/>
    <w:rsid w:val="001B3CE8"/>
    <w:rsid w:val="001C1878"/>
    <w:rsid w:val="001C5D11"/>
    <w:rsid w:val="001C6672"/>
    <w:rsid w:val="001C7AFC"/>
    <w:rsid w:val="001D0B7E"/>
    <w:rsid w:val="001D282D"/>
    <w:rsid w:val="001D6419"/>
    <w:rsid w:val="001D75C0"/>
    <w:rsid w:val="001E6D3F"/>
    <w:rsid w:val="002039F3"/>
    <w:rsid w:val="00203E25"/>
    <w:rsid w:val="00203E2D"/>
    <w:rsid w:val="002040DA"/>
    <w:rsid w:val="0020660C"/>
    <w:rsid w:val="002102F7"/>
    <w:rsid w:val="00217FAF"/>
    <w:rsid w:val="0022753E"/>
    <w:rsid w:val="0023140C"/>
    <w:rsid w:val="00231464"/>
    <w:rsid w:val="00231496"/>
    <w:rsid w:val="002320EB"/>
    <w:rsid w:val="00233AFF"/>
    <w:rsid w:val="0023404D"/>
    <w:rsid w:val="002343B0"/>
    <w:rsid w:val="00237204"/>
    <w:rsid w:val="00240946"/>
    <w:rsid w:val="002416A9"/>
    <w:rsid w:val="00242D70"/>
    <w:rsid w:val="00247CF6"/>
    <w:rsid w:val="00250002"/>
    <w:rsid w:val="0025019E"/>
    <w:rsid w:val="00252A15"/>
    <w:rsid w:val="00261048"/>
    <w:rsid w:val="0026110E"/>
    <w:rsid w:val="002638BF"/>
    <w:rsid w:val="00263BF1"/>
    <w:rsid w:val="00263D84"/>
    <w:rsid w:val="00265983"/>
    <w:rsid w:val="00272144"/>
    <w:rsid w:val="0027473E"/>
    <w:rsid w:val="00275A7F"/>
    <w:rsid w:val="0027733E"/>
    <w:rsid w:val="00280BFA"/>
    <w:rsid w:val="00283601"/>
    <w:rsid w:val="00284E0B"/>
    <w:rsid w:val="00290FE9"/>
    <w:rsid w:val="00291316"/>
    <w:rsid w:val="00292F62"/>
    <w:rsid w:val="0029304A"/>
    <w:rsid w:val="00296310"/>
    <w:rsid w:val="0029713C"/>
    <w:rsid w:val="002A041C"/>
    <w:rsid w:val="002A15A3"/>
    <w:rsid w:val="002A27A3"/>
    <w:rsid w:val="002A39BF"/>
    <w:rsid w:val="002A3B85"/>
    <w:rsid w:val="002A4851"/>
    <w:rsid w:val="002A5DA0"/>
    <w:rsid w:val="002B00AC"/>
    <w:rsid w:val="002B0379"/>
    <w:rsid w:val="002B059E"/>
    <w:rsid w:val="002B4D58"/>
    <w:rsid w:val="002B6313"/>
    <w:rsid w:val="002B765D"/>
    <w:rsid w:val="002C1E6E"/>
    <w:rsid w:val="002C3582"/>
    <w:rsid w:val="002C69AD"/>
    <w:rsid w:val="002C6D7D"/>
    <w:rsid w:val="002C6E10"/>
    <w:rsid w:val="002D0308"/>
    <w:rsid w:val="002D3E20"/>
    <w:rsid w:val="002D5019"/>
    <w:rsid w:val="002D6482"/>
    <w:rsid w:val="002D709D"/>
    <w:rsid w:val="002E0781"/>
    <w:rsid w:val="002E1CA1"/>
    <w:rsid w:val="002E2235"/>
    <w:rsid w:val="002E2C46"/>
    <w:rsid w:val="002E393A"/>
    <w:rsid w:val="002E7B58"/>
    <w:rsid w:val="002F4CAA"/>
    <w:rsid w:val="002F58F4"/>
    <w:rsid w:val="00302DDE"/>
    <w:rsid w:val="00310144"/>
    <w:rsid w:val="00311C56"/>
    <w:rsid w:val="003128EB"/>
    <w:rsid w:val="00312CE4"/>
    <w:rsid w:val="0031378C"/>
    <w:rsid w:val="00316536"/>
    <w:rsid w:val="0031700C"/>
    <w:rsid w:val="00320BC3"/>
    <w:rsid w:val="00322657"/>
    <w:rsid w:val="00323ED7"/>
    <w:rsid w:val="00324FC2"/>
    <w:rsid w:val="00326A4B"/>
    <w:rsid w:val="00327ED2"/>
    <w:rsid w:val="00327F82"/>
    <w:rsid w:val="003300D6"/>
    <w:rsid w:val="00331541"/>
    <w:rsid w:val="00331688"/>
    <w:rsid w:val="003344EA"/>
    <w:rsid w:val="00334588"/>
    <w:rsid w:val="0033754E"/>
    <w:rsid w:val="00341E2D"/>
    <w:rsid w:val="0034255F"/>
    <w:rsid w:val="00350CEF"/>
    <w:rsid w:val="003527B5"/>
    <w:rsid w:val="00361139"/>
    <w:rsid w:val="0036278C"/>
    <w:rsid w:val="003711CD"/>
    <w:rsid w:val="00371483"/>
    <w:rsid w:val="00371E4C"/>
    <w:rsid w:val="00372171"/>
    <w:rsid w:val="003733C4"/>
    <w:rsid w:val="00375180"/>
    <w:rsid w:val="00376C6A"/>
    <w:rsid w:val="00376E66"/>
    <w:rsid w:val="00377E6D"/>
    <w:rsid w:val="00382271"/>
    <w:rsid w:val="00392086"/>
    <w:rsid w:val="00392CF4"/>
    <w:rsid w:val="00392EF4"/>
    <w:rsid w:val="003948FD"/>
    <w:rsid w:val="003949AF"/>
    <w:rsid w:val="003A1D1B"/>
    <w:rsid w:val="003A6942"/>
    <w:rsid w:val="003B4461"/>
    <w:rsid w:val="003B4702"/>
    <w:rsid w:val="003B5A6F"/>
    <w:rsid w:val="003C00F0"/>
    <w:rsid w:val="003C5163"/>
    <w:rsid w:val="003D0A5E"/>
    <w:rsid w:val="003D351E"/>
    <w:rsid w:val="003E52D2"/>
    <w:rsid w:val="003F0488"/>
    <w:rsid w:val="003F7949"/>
    <w:rsid w:val="003F7B58"/>
    <w:rsid w:val="00400511"/>
    <w:rsid w:val="004009BF"/>
    <w:rsid w:val="00401A2A"/>
    <w:rsid w:val="00401C9B"/>
    <w:rsid w:val="0041166B"/>
    <w:rsid w:val="00411FF7"/>
    <w:rsid w:val="00414C66"/>
    <w:rsid w:val="00421487"/>
    <w:rsid w:val="00423273"/>
    <w:rsid w:val="004238DD"/>
    <w:rsid w:val="004243F9"/>
    <w:rsid w:val="004245E7"/>
    <w:rsid w:val="00427144"/>
    <w:rsid w:val="00430CB4"/>
    <w:rsid w:val="00431443"/>
    <w:rsid w:val="00433640"/>
    <w:rsid w:val="0043402B"/>
    <w:rsid w:val="00434A5F"/>
    <w:rsid w:val="0043681B"/>
    <w:rsid w:val="00440124"/>
    <w:rsid w:val="00440457"/>
    <w:rsid w:val="004405E0"/>
    <w:rsid w:val="004426B2"/>
    <w:rsid w:val="00442716"/>
    <w:rsid w:val="0044410B"/>
    <w:rsid w:val="00445291"/>
    <w:rsid w:val="00447D02"/>
    <w:rsid w:val="00450AC5"/>
    <w:rsid w:val="00452B3C"/>
    <w:rsid w:val="004543A3"/>
    <w:rsid w:val="00456408"/>
    <w:rsid w:val="00457C90"/>
    <w:rsid w:val="00461AAD"/>
    <w:rsid w:val="00470EDC"/>
    <w:rsid w:val="00470F9D"/>
    <w:rsid w:val="00471B27"/>
    <w:rsid w:val="00473175"/>
    <w:rsid w:val="00475544"/>
    <w:rsid w:val="00475BBE"/>
    <w:rsid w:val="004767FB"/>
    <w:rsid w:val="004836FA"/>
    <w:rsid w:val="0049046B"/>
    <w:rsid w:val="00491EC8"/>
    <w:rsid w:val="00493342"/>
    <w:rsid w:val="00494EFF"/>
    <w:rsid w:val="00496D9E"/>
    <w:rsid w:val="004A23D6"/>
    <w:rsid w:val="004A46E8"/>
    <w:rsid w:val="004B25AB"/>
    <w:rsid w:val="004B25EC"/>
    <w:rsid w:val="004B3903"/>
    <w:rsid w:val="004B41DD"/>
    <w:rsid w:val="004B59D9"/>
    <w:rsid w:val="004B61BA"/>
    <w:rsid w:val="004B7E01"/>
    <w:rsid w:val="004C0D42"/>
    <w:rsid w:val="004C2B96"/>
    <w:rsid w:val="004C4BBC"/>
    <w:rsid w:val="004C6BE3"/>
    <w:rsid w:val="004C7C55"/>
    <w:rsid w:val="004D17DF"/>
    <w:rsid w:val="004D1B05"/>
    <w:rsid w:val="004D2D2E"/>
    <w:rsid w:val="004D5B64"/>
    <w:rsid w:val="004D6096"/>
    <w:rsid w:val="004E1744"/>
    <w:rsid w:val="004E2CFD"/>
    <w:rsid w:val="004E2F71"/>
    <w:rsid w:val="004E321C"/>
    <w:rsid w:val="004E3CC8"/>
    <w:rsid w:val="004F2ED6"/>
    <w:rsid w:val="004F4DA0"/>
    <w:rsid w:val="004F5FC4"/>
    <w:rsid w:val="00500072"/>
    <w:rsid w:val="00504810"/>
    <w:rsid w:val="0050501D"/>
    <w:rsid w:val="00507FE0"/>
    <w:rsid w:val="00515486"/>
    <w:rsid w:val="0051735C"/>
    <w:rsid w:val="00520208"/>
    <w:rsid w:val="005274BF"/>
    <w:rsid w:val="00536B57"/>
    <w:rsid w:val="00536C01"/>
    <w:rsid w:val="00542903"/>
    <w:rsid w:val="00543748"/>
    <w:rsid w:val="005440AD"/>
    <w:rsid w:val="00546AED"/>
    <w:rsid w:val="00547BD6"/>
    <w:rsid w:val="00551C64"/>
    <w:rsid w:val="0055501D"/>
    <w:rsid w:val="00556788"/>
    <w:rsid w:val="00562DAB"/>
    <w:rsid w:val="00565E8F"/>
    <w:rsid w:val="005718C5"/>
    <w:rsid w:val="00571BE3"/>
    <w:rsid w:val="00571C0C"/>
    <w:rsid w:val="005721C1"/>
    <w:rsid w:val="00572CCC"/>
    <w:rsid w:val="00573AC7"/>
    <w:rsid w:val="00575EFF"/>
    <w:rsid w:val="00576074"/>
    <w:rsid w:val="00580406"/>
    <w:rsid w:val="00582C9E"/>
    <w:rsid w:val="00583796"/>
    <w:rsid w:val="00586112"/>
    <w:rsid w:val="005872B5"/>
    <w:rsid w:val="005873FA"/>
    <w:rsid w:val="005A0344"/>
    <w:rsid w:val="005A5013"/>
    <w:rsid w:val="005B0ABD"/>
    <w:rsid w:val="005B13AF"/>
    <w:rsid w:val="005B29B8"/>
    <w:rsid w:val="005B764A"/>
    <w:rsid w:val="005C03D5"/>
    <w:rsid w:val="005C2993"/>
    <w:rsid w:val="005C3C3A"/>
    <w:rsid w:val="005C428E"/>
    <w:rsid w:val="005C50B0"/>
    <w:rsid w:val="005C655B"/>
    <w:rsid w:val="005C6974"/>
    <w:rsid w:val="005D133E"/>
    <w:rsid w:val="005D5246"/>
    <w:rsid w:val="005D7890"/>
    <w:rsid w:val="005E2E2D"/>
    <w:rsid w:val="005E396B"/>
    <w:rsid w:val="005E4380"/>
    <w:rsid w:val="005E54BB"/>
    <w:rsid w:val="005E5E78"/>
    <w:rsid w:val="005E6453"/>
    <w:rsid w:val="005E683F"/>
    <w:rsid w:val="005F05E8"/>
    <w:rsid w:val="005F0925"/>
    <w:rsid w:val="005F0AB9"/>
    <w:rsid w:val="005F6917"/>
    <w:rsid w:val="00602237"/>
    <w:rsid w:val="006124F6"/>
    <w:rsid w:val="00613C3E"/>
    <w:rsid w:val="00616A74"/>
    <w:rsid w:val="0062043D"/>
    <w:rsid w:val="00620D4B"/>
    <w:rsid w:val="0062343F"/>
    <w:rsid w:val="006235DA"/>
    <w:rsid w:val="006266D2"/>
    <w:rsid w:val="006277C0"/>
    <w:rsid w:val="006330B5"/>
    <w:rsid w:val="00633991"/>
    <w:rsid w:val="00637980"/>
    <w:rsid w:val="006414B2"/>
    <w:rsid w:val="00641E1A"/>
    <w:rsid w:val="00643F6F"/>
    <w:rsid w:val="006451FC"/>
    <w:rsid w:val="0064643D"/>
    <w:rsid w:val="0065150A"/>
    <w:rsid w:val="00653206"/>
    <w:rsid w:val="00656C8C"/>
    <w:rsid w:val="00660EB3"/>
    <w:rsid w:val="006660FA"/>
    <w:rsid w:val="006710B5"/>
    <w:rsid w:val="0067690F"/>
    <w:rsid w:val="00681302"/>
    <w:rsid w:val="00682C14"/>
    <w:rsid w:val="006831BE"/>
    <w:rsid w:val="0068348F"/>
    <w:rsid w:val="006835F1"/>
    <w:rsid w:val="00683EF5"/>
    <w:rsid w:val="00684A50"/>
    <w:rsid w:val="006872B8"/>
    <w:rsid w:val="00687BFF"/>
    <w:rsid w:val="006915F5"/>
    <w:rsid w:val="0069233E"/>
    <w:rsid w:val="00693E41"/>
    <w:rsid w:val="00694056"/>
    <w:rsid w:val="00694380"/>
    <w:rsid w:val="006943A5"/>
    <w:rsid w:val="006976E6"/>
    <w:rsid w:val="006A2366"/>
    <w:rsid w:val="006A313E"/>
    <w:rsid w:val="006A599E"/>
    <w:rsid w:val="006A5B34"/>
    <w:rsid w:val="006B017C"/>
    <w:rsid w:val="006B06F7"/>
    <w:rsid w:val="006B09FE"/>
    <w:rsid w:val="006B1A56"/>
    <w:rsid w:val="006B361B"/>
    <w:rsid w:val="006B37F5"/>
    <w:rsid w:val="006B422C"/>
    <w:rsid w:val="006B5902"/>
    <w:rsid w:val="006B66F8"/>
    <w:rsid w:val="006B7E76"/>
    <w:rsid w:val="006C0719"/>
    <w:rsid w:val="006C1282"/>
    <w:rsid w:val="006C277F"/>
    <w:rsid w:val="006C4E89"/>
    <w:rsid w:val="006C586E"/>
    <w:rsid w:val="006C732E"/>
    <w:rsid w:val="006D2ED4"/>
    <w:rsid w:val="006D4D66"/>
    <w:rsid w:val="006D4FB9"/>
    <w:rsid w:val="006E1942"/>
    <w:rsid w:val="006E6C29"/>
    <w:rsid w:val="006E7779"/>
    <w:rsid w:val="006F51F5"/>
    <w:rsid w:val="006F6D6D"/>
    <w:rsid w:val="00700D5D"/>
    <w:rsid w:val="0070160B"/>
    <w:rsid w:val="0070482B"/>
    <w:rsid w:val="007074B3"/>
    <w:rsid w:val="0071315B"/>
    <w:rsid w:val="0071341B"/>
    <w:rsid w:val="007143C1"/>
    <w:rsid w:val="00720068"/>
    <w:rsid w:val="0072107A"/>
    <w:rsid w:val="007213C7"/>
    <w:rsid w:val="00725C8F"/>
    <w:rsid w:val="00726881"/>
    <w:rsid w:val="0073117C"/>
    <w:rsid w:val="00731DD7"/>
    <w:rsid w:val="007355ED"/>
    <w:rsid w:val="00740E81"/>
    <w:rsid w:val="007443D1"/>
    <w:rsid w:val="0074675D"/>
    <w:rsid w:val="00746765"/>
    <w:rsid w:val="00752398"/>
    <w:rsid w:val="0075396C"/>
    <w:rsid w:val="0075416D"/>
    <w:rsid w:val="007613E9"/>
    <w:rsid w:val="00761E1D"/>
    <w:rsid w:val="007639F0"/>
    <w:rsid w:val="007668AB"/>
    <w:rsid w:val="00771882"/>
    <w:rsid w:val="0077289C"/>
    <w:rsid w:val="00776A18"/>
    <w:rsid w:val="00777470"/>
    <w:rsid w:val="007801B0"/>
    <w:rsid w:val="007818A2"/>
    <w:rsid w:val="007823D0"/>
    <w:rsid w:val="00784124"/>
    <w:rsid w:val="0078541E"/>
    <w:rsid w:val="007A6357"/>
    <w:rsid w:val="007A681E"/>
    <w:rsid w:val="007B1AD9"/>
    <w:rsid w:val="007B337E"/>
    <w:rsid w:val="007B76AA"/>
    <w:rsid w:val="007C1710"/>
    <w:rsid w:val="007C30F4"/>
    <w:rsid w:val="007C6E2E"/>
    <w:rsid w:val="007D147B"/>
    <w:rsid w:val="007D4535"/>
    <w:rsid w:val="007D4A32"/>
    <w:rsid w:val="007D79D1"/>
    <w:rsid w:val="007E1831"/>
    <w:rsid w:val="007E18B4"/>
    <w:rsid w:val="007E3477"/>
    <w:rsid w:val="007E6818"/>
    <w:rsid w:val="007F6503"/>
    <w:rsid w:val="007F7DBD"/>
    <w:rsid w:val="008042BB"/>
    <w:rsid w:val="00804D1D"/>
    <w:rsid w:val="00807B0A"/>
    <w:rsid w:val="008104E5"/>
    <w:rsid w:val="008105DE"/>
    <w:rsid w:val="00811835"/>
    <w:rsid w:val="00813636"/>
    <w:rsid w:val="008167E4"/>
    <w:rsid w:val="00823CB6"/>
    <w:rsid w:val="00824AA6"/>
    <w:rsid w:val="00826A43"/>
    <w:rsid w:val="00827D9D"/>
    <w:rsid w:val="008324F8"/>
    <w:rsid w:val="008349F0"/>
    <w:rsid w:val="008356C4"/>
    <w:rsid w:val="00836F01"/>
    <w:rsid w:val="008419D2"/>
    <w:rsid w:val="00845B0D"/>
    <w:rsid w:val="00847DF1"/>
    <w:rsid w:val="00854481"/>
    <w:rsid w:val="0085452F"/>
    <w:rsid w:val="00857374"/>
    <w:rsid w:val="00860126"/>
    <w:rsid w:val="00860CAE"/>
    <w:rsid w:val="008621B7"/>
    <w:rsid w:val="00863461"/>
    <w:rsid w:val="008638CE"/>
    <w:rsid w:val="008644C5"/>
    <w:rsid w:val="00871F98"/>
    <w:rsid w:val="008737B9"/>
    <w:rsid w:val="008848A6"/>
    <w:rsid w:val="008851B5"/>
    <w:rsid w:val="008921D3"/>
    <w:rsid w:val="008941F2"/>
    <w:rsid w:val="008A17F5"/>
    <w:rsid w:val="008A1A5C"/>
    <w:rsid w:val="008A2D42"/>
    <w:rsid w:val="008A3359"/>
    <w:rsid w:val="008A3593"/>
    <w:rsid w:val="008A3AA1"/>
    <w:rsid w:val="008A3D07"/>
    <w:rsid w:val="008A3FCB"/>
    <w:rsid w:val="008A456B"/>
    <w:rsid w:val="008A51A6"/>
    <w:rsid w:val="008A795A"/>
    <w:rsid w:val="008A79AB"/>
    <w:rsid w:val="008B4884"/>
    <w:rsid w:val="008B4E58"/>
    <w:rsid w:val="008C3DFF"/>
    <w:rsid w:val="008C6613"/>
    <w:rsid w:val="008D11BD"/>
    <w:rsid w:val="008D2248"/>
    <w:rsid w:val="008D37A7"/>
    <w:rsid w:val="008D576D"/>
    <w:rsid w:val="008D5D24"/>
    <w:rsid w:val="008E161F"/>
    <w:rsid w:val="008E2030"/>
    <w:rsid w:val="008E2539"/>
    <w:rsid w:val="008E47CB"/>
    <w:rsid w:val="008E7403"/>
    <w:rsid w:val="008E7F7E"/>
    <w:rsid w:val="008F435C"/>
    <w:rsid w:val="008F5AE2"/>
    <w:rsid w:val="008F5F29"/>
    <w:rsid w:val="008F6C34"/>
    <w:rsid w:val="009031C0"/>
    <w:rsid w:val="00904272"/>
    <w:rsid w:val="009044CE"/>
    <w:rsid w:val="009053FA"/>
    <w:rsid w:val="00905531"/>
    <w:rsid w:val="00906A0D"/>
    <w:rsid w:val="00907B3D"/>
    <w:rsid w:val="0091055F"/>
    <w:rsid w:val="0091168E"/>
    <w:rsid w:val="00911D37"/>
    <w:rsid w:val="009131B5"/>
    <w:rsid w:val="00917372"/>
    <w:rsid w:val="009231D1"/>
    <w:rsid w:val="00927510"/>
    <w:rsid w:val="00931D50"/>
    <w:rsid w:val="009321A3"/>
    <w:rsid w:val="00932646"/>
    <w:rsid w:val="00932741"/>
    <w:rsid w:val="00932E81"/>
    <w:rsid w:val="00933634"/>
    <w:rsid w:val="00934882"/>
    <w:rsid w:val="00935B32"/>
    <w:rsid w:val="00937B66"/>
    <w:rsid w:val="0094138C"/>
    <w:rsid w:val="00941847"/>
    <w:rsid w:val="0094301A"/>
    <w:rsid w:val="00944006"/>
    <w:rsid w:val="00945015"/>
    <w:rsid w:val="00951C77"/>
    <w:rsid w:val="00951CE9"/>
    <w:rsid w:val="00952F6E"/>
    <w:rsid w:val="00962B51"/>
    <w:rsid w:val="00964F09"/>
    <w:rsid w:val="00972D4D"/>
    <w:rsid w:val="00972E1A"/>
    <w:rsid w:val="00975751"/>
    <w:rsid w:val="00976A08"/>
    <w:rsid w:val="00977E4A"/>
    <w:rsid w:val="0098380D"/>
    <w:rsid w:val="00983DFF"/>
    <w:rsid w:val="00990192"/>
    <w:rsid w:val="00992FF3"/>
    <w:rsid w:val="009944A2"/>
    <w:rsid w:val="00996880"/>
    <w:rsid w:val="009A055C"/>
    <w:rsid w:val="009A0B35"/>
    <w:rsid w:val="009A1241"/>
    <w:rsid w:val="009B15F3"/>
    <w:rsid w:val="009B1F3A"/>
    <w:rsid w:val="009B2EEC"/>
    <w:rsid w:val="009C05F2"/>
    <w:rsid w:val="009C35EB"/>
    <w:rsid w:val="009C4607"/>
    <w:rsid w:val="009C7FAA"/>
    <w:rsid w:val="009D02A0"/>
    <w:rsid w:val="009D0DD0"/>
    <w:rsid w:val="009D37C6"/>
    <w:rsid w:val="009D59CF"/>
    <w:rsid w:val="009D5BE8"/>
    <w:rsid w:val="009D784A"/>
    <w:rsid w:val="009E152E"/>
    <w:rsid w:val="009E159A"/>
    <w:rsid w:val="009E5732"/>
    <w:rsid w:val="009E78DD"/>
    <w:rsid w:val="009E79D5"/>
    <w:rsid w:val="009F02D6"/>
    <w:rsid w:val="009F1228"/>
    <w:rsid w:val="009F137F"/>
    <w:rsid w:val="009F2324"/>
    <w:rsid w:val="009F4701"/>
    <w:rsid w:val="009F53C2"/>
    <w:rsid w:val="009F587B"/>
    <w:rsid w:val="00A02288"/>
    <w:rsid w:val="00A05FA6"/>
    <w:rsid w:val="00A062AE"/>
    <w:rsid w:val="00A06575"/>
    <w:rsid w:val="00A108EE"/>
    <w:rsid w:val="00A14C13"/>
    <w:rsid w:val="00A1571A"/>
    <w:rsid w:val="00A158E1"/>
    <w:rsid w:val="00A21AF8"/>
    <w:rsid w:val="00A22A41"/>
    <w:rsid w:val="00A23ED5"/>
    <w:rsid w:val="00A268F1"/>
    <w:rsid w:val="00A2750A"/>
    <w:rsid w:val="00A300C9"/>
    <w:rsid w:val="00A30535"/>
    <w:rsid w:val="00A30654"/>
    <w:rsid w:val="00A32788"/>
    <w:rsid w:val="00A327E2"/>
    <w:rsid w:val="00A3444C"/>
    <w:rsid w:val="00A35820"/>
    <w:rsid w:val="00A40BB4"/>
    <w:rsid w:val="00A417F6"/>
    <w:rsid w:val="00A443AF"/>
    <w:rsid w:val="00A44BB6"/>
    <w:rsid w:val="00A4643B"/>
    <w:rsid w:val="00A46B43"/>
    <w:rsid w:val="00A46F4B"/>
    <w:rsid w:val="00A52C62"/>
    <w:rsid w:val="00A52D34"/>
    <w:rsid w:val="00A52EC9"/>
    <w:rsid w:val="00A6147A"/>
    <w:rsid w:val="00A649B9"/>
    <w:rsid w:val="00A67A66"/>
    <w:rsid w:val="00A67AD8"/>
    <w:rsid w:val="00A67D44"/>
    <w:rsid w:val="00A706DF"/>
    <w:rsid w:val="00A70A40"/>
    <w:rsid w:val="00A71B5D"/>
    <w:rsid w:val="00A74336"/>
    <w:rsid w:val="00A77179"/>
    <w:rsid w:val="00A802AA"/>
    <w:rsid w:val="00A82C3B"/>
    <w:rsid w:val="00A858CE"/>
    <w:rsid w:val="00A94B99"/>
    <w:rsid w:val="00A970CA"/>
    <w:rsid w:val="00A97881"/>
    <w:rsid w:val="00AA0DC9"/>
    <w:rsid w:val="00AA197C"/>
    <w:rsid w:val="00AA5BCB"/>
    <w:rsid w:val="00AA5F3E"/>
    <w:rsid w:val="00AA77CB"/>
    <w:rsid w:val="00AB2F29"/>
    <w:rsid w:val="00AB4792"/>
    <w:rsid w:val="00AB69AC"/>
    <w:rsid w:val="00AB70AF"/>
    <w:rsid w:val="00AC2746"/>
    <w:rsid w:val="00AC462A"/>
    <w:rsid w:val="00AC5013"/>
    <w:rsid w:val="00AD012B"/>
    <w:rsid w:val="00AD0BEE"/>
    <w:rsid w:val="00AD14EB"/>
    <w:rsid w:val="00AD171D"/>
    <w:rsid w:val="00AD402E"/>
    <w:rsid w:val="00AD4F57"/>
    <w:rsid w:val="00AD6202"/>
    <w:rsid w:val="00AE046E"/>
    <w:rsid w:val="00AE26EB"/>
    <w:rsid w:val="00AE3484"/>
    <w:rsid w:val="00AE5546"/>
    <w:rsid w:val="00AF3175"/>
    <w:rsid w:val="00AF3EF4"/>
    <w:rsid w:val="00AF4017"/>
    <w:rsid w:val="00AF4D06"/>
    <w:rsid w:val="00AF5E08"/>
    <w:rsid w:val="00B0048B"/>
    <w:rsid w:val="00B0429F"/>
    <w:rsid w:val="00B07020"/>
    <w:rsid w:val="00B11673"/>
    <w:rsid w:val="00B11AF5"/>
    <w:rsid w:val="00B14750"/>
    <w:rsid w:val="00B15020"/>
    <w:rsid w:val="00B170C8"/>
    <w:rsid w:val="00B226C8"/>
    <w:rsid w:val="00B2608B"/>
    <w:rsid w:val="00B30F3B"/>
    <w:rsid w:val="00B33A82"/>
    <w:rsid w:val="00B346B9"/>
    <w:rsid w:val="00B35480"/>
    <w:rsid w:val="00B3712D"/>
    <w:rsid w:val="00B41A24"/>
    <w:rsid w:val="00B5211D"/>
    <w:rsid w:val="00B52693"/>
    <w:rsid w:val="00B63D5B"/>
    <w:rsid w:val="00B66114"/>
    <w:rsid w:val="00B716E3"/>
    <w:rsid w:val="00B758CB"/>
    <w:rsid w:val="00B77E0D"/>
    <w:rsid w:val="00B826D5"/>
    <w:rsid w:val="00B82C2A"/>
    <w:rsid w:val="00B83081"/>
    <w:rsid w:val="00B856C8"/>
    <w:rsid w:val="00B86664"/>
    <w:rsid w:val="00B92A50"/>
    <w:rsid w:val="00B940BC"/>
    <w:rsid w:val="00B94D85"/>
    <w:rsid w:val="00B96C72"/>
    <w:rsid w:val="00B96F8A"/>
    <w:rsid w:val="00B97E43"/>
    <w:rsid w:val="00BA2297"/>
    <w:rsid w:val="00BA292D"/>
    <w:rsid w:val="00BA3A6B"/>
    <w:rsid w:val="00BA4076"/>
    <w:rsid w:val="00BA4DA6"/>
    <w:rsid w:val="00BB117C"/>
    <w:rsid w:val="00BB1829"/>
    <w:rsid w:val="00BB4BBA"/>
    <w:rsid w:val="00BB6977"/>
    <w:rsid w:val="00BC0E76"/>
    <w:rsid w:val="00BC252F"/>
    <w:rsid w:val="00BC3054"/>
    <w:rsid w:val="00BC3673"/>
    <w:rsid w:val="00BC381E"/>
    <w:rsid w:val="00BC412C"/>
    <w:rsid w:val="00BC4216"/>
    <w:rsid w:val="00BC593D"/>
    <w:rsid w:val="00BC60B9"/>
    <w:rsid w:val="00BD02CB"/>
    <w:rsid w:val="00BD06F4"/>
    <w:rsid w:val="00BD1FA9"/>
    <w:rsid w:val="00BD27CC"/>
    <w:rsid w:val="00BD2871"/>
    <w:rsid w:val="00BD32DB"/>
    <w:rsid w:val="00BD3C73"/>
    <w:rsid w:val="00BD3CA0"/>
    <w:rsid w:val="00BD4966"/>
    <w:rsid w:val="00BD5088"/>
    <w:rsid w:val="00BD640E"/>
    <w:rsid w:val="00BE106E"/>
    <w:rsid w:val="00BE1719"/>
    <w:rsid w:val="00BE31E8"/>
    <w:rsid w:val="00BE37A9"/>
    <w:rsid w:val="00BE3ADE"/>
    <w:rsid w:val="00BE5796"/>
    <w:rsid w:val="00BE5E50"/>
    <w:rsid w:val="00BE7A96"/>
    <w:rsid w:val="00BF7BE7"/>
    <w:rsid w:val="00C00A08"/>
    <w:rsid w:val="00C02F0B"/>
    <w:rsid w:val="00C04992"/>
    <w:rsid w:val="00C06A46"/>
    <w:rsid w:val="00C10286"/>
    <w:rsid w:val="00C15FFB"/>
    <w:rsid w:val="00C168E0"/>
    <w:rsid w:val="00C17086"/>
    <w:rsid w:val="00C2137D"/>
    <w:rsid w:val="00C232B1"/>
    <w:rsid w:val="00C33FAD"/>
    <w:rsid w:val="00C35477"/>
    <w:rsid w:val="00C35C5A"/>
    <w:rsid w:val="00C468D7"/>
    <w:rsid w:val="00C47BA3"/>
    <w:rsid w:val="00C51EB6"/>
    <w:rsid w:val="00C52410"/>
    <w:rsid w:val="00C6016E"/>
    <w:rsid w:val="00C60C9B"/>
    <w:rsid w:val="00C62808"/>
    <w:rsid w:val="00C651C5"/>
    <w:rsid w:val="00C655BC"/>
    <w:rsid w:val="00C65DB0"/>
    <w:rsid w:val="00C668D4"/>
    <w:rsid w:val="00C671BB"/>
    <w:rsid w:val="00C7594D"/>
    <w:rsid w:val="00C77150"/>
    <w:rsid w:val="00C77A5F"/>
    <w:rsid w:val="00C816BA"/>
    <w:rsid w:val="00C81DB0"/>
    <w:rsid w:val="00C82B11"/>
    <w:rsid w:val="00C85EDC"/>
    <w:rsid w:val="00C917DA"/>
    <w:rsid w:val="00C91E4F"/>
    <w:rsid w:val="00C925A8"/>
    <w:rsid w:val="00C92C66"/>
    <w:rsid w:val="00CA00C9"/>
    <w:rsid w:val="00CA1ED6"/>
    <w:rsid w:val="00CA3306"/>
    <w:rsid w:val="00CA49D8"/>
    <w:rsid w:val="00CA67CE"/>
    <w:rsid w:val="00CB7445"/>
    <w:rsid w:val="00CC08FF"/>
    <w:rsid w:val="00CC225A"/>
    <w:rsid w:val="00CC2C03"/>
    <w:rsid w:val="00CC3CDE"/>
    <w:rsid w:val="00CC4726"/>
    <w:rsid w:val="00CC79DC"/>
    <w:rsid w:val="00CD6B52"/>
    <w:rsid w:val="00CE169E"/>
    <w:rsid w:val="00CE1BB2"/>
    <w:rsid w:val="00CE70DF"/>
    <w:rsid w:val="00CF0E95"/>
    <w:rsid w:val="00CF5A7E"/>
    <w:rsid w:val="00CF6667"/>
    <w:rsid w:val="00CF6F1C"/>
    <w:rsid w:val="00D00505"/>
    <w:rsid w:val="00D0054A"/>
    <w:rsid w:val="00D03B76"/>
    <w:rsid w:val="00D04470"/>
    <w:rsid w:val="00D049D8"/>
    <w:rsid w:val="00D12000"/>
    <w:rsid w:val="00D124E5"/>
    <w:rsid w:val="00D15F47"/>
    <w:rsid w:val="00D212B6"/>
    <w:rsid w:val="00D23753"/>
    <w:rsid w:val="00D23AE1"/>
    <w:rsid w:val="00D25F54"/>
    <w:rsid w:val="00D27CE6"/>
    <w:rsid w:val="00D30167"/>
    <w:rsid w:val="00D317CA"/>
    <w:rsid w:val="00D330BB"/>
    <w:rsid w:val="00D41BE8"/>
    <w:rsid w:val="00D41E21"/>
    <w:rsid w:val="00D44BAB"/>
    <w:rsid w:val="00D452DB"/>
    <w:rsid w:val="00D46275"/>
    <w:rsid w:val="00D513A9"/>
    <w:rsid w:val="00D51FE4"/>
    <w:rsid w:val="00D52ACD"/>
    <w:rsid w:val="00D5304B"/>
    <w:rsid w:val="00D5707D"/>
    <w:rsid w:val="00D571D9"/>
    <w:rsid w:val="00D57387"/>
    <w:rsid w:val="00D5777A"/>
    <w:rsid w:val="00D62985"/>
    <w:rsid w:val="00D62CFA"/>
    <w:rsid w:val="00D64AEE"/>
    <w:rsid w:val="00D6635C"/>
    <w:rsid w:val="00D67E50"/>
    <w:rsid w:val="00D706ED"/>
    <w:rsid w:val="00D70F7A"/>
    <w:rsid w:val="00D726B7"/>
    <w:rsid w:val="00D770F2"/>
    <w:rsid w:val="00D77AF0"/>
    <w:rsid w:val="00D77F72"/>
    <w:rsid w:val="00D814F2"/>
    <w:rsid w:val="00D81CE6"/>
    <w:rsid w:val="00D81E45"/>
    <w:rsid w:val="00D83825"/>
    <w:rsid w:val="00D83941"/>
    <w:rsid w:val="00D83FDB"/>
    <w:rsid w:val="00D86923"/>
    <w:rsid w:val="00D95AB6"/>
    <w:rsid w:val="00D9638F"/>
    <w:rsid w:val="00DA00E2"/>
    <w:rsid w:val="00DA280F"/>
    <w:rsid w:val="00DA45D0"/>
    <w:rsid w:val="00DB052C"/>
    <w:rsid w:val="00DB1560"/>
    <w:rsid w:val="00DC161C"/>
    <w:rsid w:val="00DC1F13"/>
    <w:rsid w:val="00DC3E7C"/>
    <w:rsid w:val="00DC5CC6"/>
    <w:rsid w:val="00DC6AC3"/>
    <w:rsid w:val="00DD7F29"/>
    <w:rsid w:val="00DE15BE"/>
    <w:rsid w:val="00DE1E5C"/>
    <w:rsid w:val="00DE20A8"/>
    <w:rsid w:val="00DE677A"/>
    <w:rsid w:val="00DE75FF"/>
    <w:rsid w:val="00DF162E"/>
    <w:rsid w:val="00DF3EE6"/>
    <w:rsid w:val="00DF5720"/>
    <w:rsid w:val="00DF7F4A"/>
    <w:rsid w:val="00E0027F"/>
    <w:rsid w:val="00E01389"/>
    <w:rsid w:val="00E053C0"/>
    <w:rsid w:val="00E05A34"/>
    <w:rsid w:val="00E1460A"/>
    <w:rsid w:val="00E1759D"/>
    <w:rsid w:val="00E175E8"/>
    <w:rsid w:val="00E200B1"/>
    <w:rsid w:val="00E22CAB"/>
    <w:rsid w:val="00E24193"/>
    <w:rsid w:val="00E24CFE"/>
    <w:rsid w:val="00E2555A"/>
    <w:rsid w:val="00E26A25"/>
    <w:rsid w:val="00E27512"/>
    <w:rsid w:val="00E30BF7"/>
    <w:rsid w:val="00E35E26"/>
    <w:rsid w:val="00E440E3"/>
    <w:rsid w:val="00E442B1"/>
    <w:rsid w:val="00E46A69"/>
    <w:rsid w:val="00E46AB2"/>
    <w:rsid w:val="00E526F9"/>
    <w:rsid w:val="00E532ED"/>
    <w:rsid w:val="00E61C32"/>
    <w:rsid w:val="00E66C70"/>
    <w:rsid w:val="00E73D59"/>
    <w:rsid w:val="00E745E7"/>
    <w:rsid w:val="00E75BA5"/>
    <w:rsid w:val="00E81B1F"/>
    <w:rsid w:val="00E81B23"/>
    <w:rsid w:val="00E82727"/>
    <w:rsid w:val="00E836F2"/>
    <w:rsid w:val="00E83EEB"/>
    <w:rsid w:val="00E873AC"/>
    <w:rsid w:val="00E92737"/>
    <w:rsid w:val="00E9736A"/>
    <w:rsid w:val="00E977B3"/>
    <w:rsid w:val="00E97F77"/>
    <w:rsid w:val="00EA419A"/>
    <w:rsid w:val="00EA56E7"/>
    <w:rsid w:val="00EA5875"/>
    <w:rsid w:val="00EB01EB"/>
    <w:rsid w:val="00EB2E64"/>
    <w:rsid w:val="00EB51AB"/>
    <w:rsid w:val="00EB5762"/>
    <w:rsid w:val="00EB6B19"/>
    <w:rsid w:val="00EB7D40"/>
    <w:rsid w:val="00EC0553"/>
    <w:rsid w:val="00EC10EF"/>
    <w:rsid w:val="00EC1F57"/>
    <w:rsid w:val="00EC3576"/>
    <w:rsid w:val="00EC38F8"/>
    <w:rsid w:val="00EC3C63"/>
    <w:rsid w:val="00EC6BD9"/>
    <w:rsid w:val="00ED0369"/>
    <w:rsid w:val="00ED088A"/>
    <w:rsid w:val="00ED2D63"/>
    <w:rsid w:val="00ED3333"/>
    <w:rsid w:val="00ED5859"/>
    <w:rsid w:val="00EE32B5"/>
    <w:rsid w:val="00EE7CB6"/>
    <w:rsid w:val="00EF0537"/>
    <w:rsid w:val="00EF1AB7"/>
    <w:rsid w:val="00EF21A8"/>
    <w:rsid w:val="00EF4F4F"/>
    <w:rsid w:val="00F025E1"/>
    <w:rsid w:val="00F02C87"/>
    <w:rsid w:val="00F02DE0"/>
    <w:rsid w:val="00F02FEA"/>
    <w:rsid w:val="00F03B45"/>
    <w:rsid w:val="00F05013"/>
    <w:rsid w:val="00F05B33"/>
    <w:rsid w:val="00F10B73"/>
    <w:rsid w:val="00F11487"/>
    <w:rsid w:val="00F15C4A"/>
    <w:rsid w:val="00F15DD0"/>
    <w:rsid w:val="00F207CD"/>
    <w:rsid w:val="00F22427"/>
    <w:rsid w:val="00F31636"/>
    <w:rsid w:val="00F325C3"/>
    <w:rsid w:val="00F35906"/>
    <w:rsid w:val="00F4357F"/>
    <w:rsid w:val="00F457F6"/>
    <w:rsid w:val="00F476A2"/>
    <w:rsid w:val="00F47736"/>
    <w:rsid w:val="00F47F63"/>
    <w:rsid w:val="00F509D2"/>
    <w:rsid w:val="00F51C03"/>
    <w:rsid w:val="00F53E02"/>
    <w:rsid w:val="00F54911"/>
    <w:rsid w:val="00F5510F"/>
    <w:rsid w:val="00F566EA"/>
    <w:rsid w:val="00F56E6D"/>
    <w:rsid w:val="00F6403B"/>
    <w:rsid w:val="00F65F4A"/>
    <w:rsid w:val="00F66A68"/>
    <w:rsid w:val="00F700FA"/>
    <w:rsid w:val="00F70324"/>
    <w:rsid w:val="00F75017"/>
    <w:rsid w:val="00F75EDA"/>
    <w:rsid w:val="00F77F04"/>
    <w:rsid w:val="00F824CD"/>
    <w:rsid w:val="00F84AFD"/>
    <w:rsid w:val="00F863C5"/>
    <w:rsid w:val="00F8655F"/>
    <w:rsid w:val="00F87CAF"/>
    <w:rsid w:val="00F92F3A"/>
    <w:rsid w:val="00F933A9"/>
    <w:rsid w:val="00F96B6C"/>
    <w:rsid w:val="00FA3A1D"/>
    <w:rsid w:val="00FA4599"/>
    <w:rsid w:val="00FA5EDC"/>
    <w:rsid w:val="00FB27BC"/>
    <w:rsid w:val="00FB6636"/>
    <w:rsid w:val="00FC1EAB"/>
    <w:rsid w:val="00FC216A"/>
    <w:rsid w:val="00FC46A1"/>
    <w:rsid w:val="00FC79C5"/>
    <w:rsid w:val="00FC7D97"/>
    <w:rsid w:val="00FD0632"/>
    <w:rsid w:val="00FD0EFF"/>
    <w:rsid w:val="00FD1ABC"/>
    <w:rsid w:val="00FD7D58"/>
    <w:rsid w:val="00FE2E2E"/>
    <w:rsid w:val="00FE457E"/>
    <w:rsid w:val="00FF68A7"/>
    <w:rsid w:val="00FF7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4B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B764A"/>
    <w:pPr>
      <w:keepNext/>
      <w:keepLines/>
      <w:spacing w:after="12" w:line="271" w:lineRule="auto"/>
      <w:ind w:left="506" w:hanging="10"/>
      <w:jc w:val="center"/>
      <w:outlineLvl w:val="0"/>
    </w:pPr>
    <w:rPr>
      <w:b/>
      <w:color w:val="00000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D641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F0925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B764A"/>
    <w:rPr>
      <w:b/>
      <w:color w:val="000000"/>
      <w:sz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D6419"/>
    <w:rPr>
      <w:rFonts w:ascii="Cambria" w:hAnsi="Cambria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F0925"/>
    <w:rPr>
      <w:rFonts w:ascii="Cambria" w:hAnsi="Cambria"/>
      <w:b/>
      <w:color w:val="4F81BD"/>
      <w:sz w:val="24"/>
    </w:rPr>
  </w:style>
  <w:style w:type="table" w:styleId="TableGrid">
    <w:name w:val="Table Grid"/>
    <w:basedOn w:val="TableNormal"/>
    <w:uiPriority w:val="99"/>
    <w:rsid w:val="00ED088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КАТ4"/>
    <w:basedOn w:val="Normal"/>
    <w:uiPriority w:val="99"/>
    <w:rsid w:val="003344EA"/>
    <w:pPr>
      <w:jc w:val="center"/>
    </w:pPr>
    <w:rPr>
      <w:b/>
      <w:szCs w:val="20"/>
    </w:rPr>
  </w:style>
  <w:style w:type="paragraph" w:styleId="BodyTextIndent">
    <w:name w:val="Body Text Indent"/>
    <w:basedOn w:val="Normal"/>
    <w:link w:val="BodyTextIndentChar"/>
    <w:uiPriority w:val="99"/>
    <w:rsid w:val="008A79AB"/>
    <w:pPr>
      <w:ind w:firstLine="709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41E2D"/>
    <w:rPr>
      <w:sz w:val="24"/>
    </w:rPr>
  </w:style>
  <w:style w:type="paragraph" w:styleId="BalloonText">
    <w:name w:val="Balloon Text"/>
    <w:basedOn w:val="Normal"/>
    <w:link w:val="BalloonTextChar"/>
    <w:uiPriority w:val="99"/>
    <w:rsid w:val="00562DAB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62DAB"/>
    <w:rPr>
      <w:rFonts w:ascii="Tahoma" w:hAnsi="Tahoma"/>
      <w:sz w:val="16"/>
    </w:rPr>
  </w:style>
  <w:style w:type="character" w:customStyle="1" w:styleId="apple-converted-space">
    <w:name w:val="apple-converted-space"/>
    <w:uiPriority w:val="99"/>
    <w:rsid w:val="00752398"/>
  </w:style>
  <w:style w:type="character" w:styleId="Strong">
    <w:name w:val="Strong"/>
    <w:basedOn w:val="DefaultParagraphFont"/>
    <w:uiPriority w:val="99"/>
    <w:qFormat/>
    <w:rsid w:val="00E836F2"/>
    <w:rPr>
      <w:rFonts w:cs="Times New Roman"/>
      <w:b/>
    </w:rPr>
  </w:style>
  <w:style w:type="paragraph" w:customStyle="1" w:styleId="c0">
    <w:name w:val="c0"/>
    <w:basedOn w:val="Normal"/>
    <w:uiPriority w:val="99"/>
    <w:rsid w:val="006C277F"/>
    <w:pPr>
      <w:spacing w:before="100" w:beforeAutospacing="1" w:after="100" w:afterAutospacing="1"/>
    </w:pPr>
  </w:style>
  <w:style w:type="character" w:customStyle="1" w:styleId="c26">
    <w:name w:val="c26"/>
    <w:uiPriority w:val="99"/>
    <w:rsid w:val="006C277F"/>
  </w:style>
  <w:style w:type="character" w:customStyle="1" w:styleId="c9">
    <w:name w:val="c9"/>
    <w:uiPriority w:val="99"/>
    <w:rsid w:val="006C277F"/>
  </w:style>
  <w:style w:type="paragraph" w:customStyle="1" w:styleId="c58">
    <w:name w:val="c58"/>
    <w:basedOn w:val="Normal"/>
    <w:uiPriority w:val="99"/>
    <w:rsid w:val="006C277F"/>
    <w:pPr>
      <w:spacing w:before="100" w:beforeAutospacing="1" w:after="100" w:afterAutospacing="1"/>
    </w:pPr>
  </w:style>
  <w:style w:type="character" w:customStyle="1" w:styleId="c16">
    <w:name w:val="c16"/>
    <w:uiPriority w:val="99"/>
    <w:rsid w:val="006C277F"/>
  </w:style>
  <w:style w:type="character" w:customStyle="1" w:styleId="c44">
    <w:name w:val="c44"/>
    <w:uiPriority w:val="99"/>
    <w:rsid w:val="006C277F"/>
  </w:style>
  <w:style w:type="paragraph" w:styleId="NormalWeb">
    <w:name w:val="Normal (Web)"/>
    <w:basedOn w:val="Normal"/>
    <w:uiPriority w:val="99"/>
    <w:rsid w:val="00AD14E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080D37"/>
    <w:rPr>
      <w:rFonts w:cs="Times New Roman"/>
      <w:color w:val="0000FF"/>
      <w:u w:val="single"/>
    </w:rPr>
  </w:style>
  <w:style w:type="character" w:customStyle="1" w:styleId="product-itemauthor">
    <w:name w:val="product-item__author"/>
    <w:uiPriority w:val="99"/>
    <w:rsid w:val="00932E81"/>
  </w:style>
  <w:style w:type="paragraph" w:customStyle="1" w:styleId="1">
    <w:name w:val="Абзац списка1"/>
    <w:basedOn w:val="Normal"/>
    <w:uiPriority w:val="99"/>
    <w:rsid w:val="005E396B"/>
    <w:pPr>
      <w:ind w:left="720"/>
      <w:contextualSpacing/>
    </w:pPr>
  </w:style>
  <w:style w:type="paragraph" w:customStyle="1" w:styleId="Standard">
    <w:name w:val="Standard"/>
    <w:uiPriority w:val="99"/>
    <w:rsid w:val="005E396B"/>
    <w:pPr>
      <w:widowControl w:val="0"/>
      <w:suppressAutoHyphens/>
      <w:autoSpaceDN w:val="0"/>
      <w:textAlignment w:val="baseline"/>
    </w:pPr>
    <w:rPr>
      <w:rFonts w:cs="Tahoma"/>
      <w:kern w:val="3"/>
      <w:sz w:val="24"/>
      <w:szCs w:val="24"/>
      <w:lang w:val="de-DE" w:eastAsia="ja-JP" w:bidi="fa-IR"/>
    </w:rPr>
  </w:style>
  <w:style w:type="paragraph" w:styleId="ListParagraph">
    <w:name w:val="List Paragraph"/>
    <w:basedOn w:val="Normal"/>
    <w:uiPriority w:val="99"/>
    <w:qFormat/>
    <w:rsid w:val="005E396B"/>
    <w:pPr>
      <w:ind w:left="720"/>
      <w:contextualSpacing/>
    </w:pPr>
    <w:rPr>
      <w:rFonts w:ascii="Calibri" w:hAnsi="Calibri"/>
      <w:lang w:val="en-US" w:eastAsia="en-US"/>
    </w:rPr>
  </w:style>
  <w:style w:type="character" w:customStyle="1" w:styleId="t20">
    <w:name w:val="t20"/>
    <w:uiPriority w:val="99"/>
    <w:rsid w:val="00004F13"/>
  </w:style>
  <w:style w:type="character" w:customStyle="1" w:styleId="t28">
    <w:name w:val="t28"/>
    <w:uiPriority w:val="99"/>
    <w:rsid w:val="00004F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82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prosv.ru" TargetMode="External"/><Relationship Id="rId13" Type="http://schemas.openxmlformats.org/officeDocument/2006/relationships/hyperlink" Target="https://catalog.prosv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suchebnik.ru" TargetMode="External"/><Relationship Id="rId12" Type="http://schemas.openxmlformats.org/officeDocument/2006/relationships/hyperlink" Target="https://catalog.prosv.r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osuchebnik.ru" TargetMode="External"/><Relationship Id="rId11" Type="http://schemas.openxmlformats.org/officeDocument/2006/relationships/hyperlink" Target="https://catalog.prosv.ru" TargetMode="External"/><Relationship Id="rId5" Type="http://schemas.openxmlformats.org/officeDocument/2006/relationships/hyperlink" Target="https://rosuchebnik.ru" TargetMode="External"/><Relationship Id="rId15" Type="http://schemas.openxmlformats.org/officeDocument/2006/relationships/hyperlink" Target="https://rosuchebnik.ru" TargetMode="External"/><Relationship Id="rId10" Type="http://schemas.openxmlformats.org/officeDocument/2006/relationships/hyperlink" Target="https://catalog.prosv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.prosv.ru" TargetMode="External"/><Relationship Id="rId14" Type="http://schemas.openxmlformats.org/officeDocument/2006/relationships/hyperlink" Target="https://rosuchebnik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382</TotalTime>
  <Pages>27</Pages>
  <Words>10015</Words>
  <Characters>-32766</Characters>
  <Application>Microsoft Office Outlook</Application>
  <DocSecurity>0</DocSecurity>
  <Lines>0</Lines>
  <Paragraphs>0</Paragraphs>
  <ScaleCrop>false</ScaleCrop>
  <Company>школа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Учебно – методический комплект МОУ СОШ № 3, г</dc:title>
  <dc:subject/>
  <dc:creator>школа</dc:creator>
  <cp:keywords/>
  <dc:description/>
  <cp:lastModifiedBy>3453443</cp:lastModifiedBy>
  <cp:revision>47</cp:revision>
  <cp:lastPrinted>2019-04-24T03:17:00Z</cp:lastPrinted>
  <dcterms:created xsi:type="dcterms:W3CDTF">2019-04-23T10:13:00Z</dcterms:created>
  <dcterms:modified xsi:type="dcterms:W3CDTF">2020-04-20T08:51:00Z</dcterms:modified>
</cp:coreProperties>
</file>