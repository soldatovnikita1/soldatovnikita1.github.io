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1B" w:rsidRPr="00D8487C" w:rsidRDefault="0010521B" w:rsidP="00792AD7">
      <w:pPr>
        <w:pBdr>
          <w:bottom w:val="single" w:sz="12" w:space="1" w:color="auto"/>
        </w:pBdr>
        <w:jc w:val="center"/>
        <w:rPr>
          <w:b/>
          <w:szCs w:val="28"/>
        </w:rPr>
      </w:pPr>
      <w:r w:rsidRPr="00D8487C">
        <w:rPr>
          <w:b/>
          <w:szCs w:val="28"/>
        </w:rPr>
        <w:t>Муниципальное бюджетное общеобразовательное учреждение</w:t>
      </w:r>
    </w:p>
    <w:p w:rsidR="0010521B" w:rsidRDefault="0010521B" w:rsidP="00792AD7">
      <w:pPr>
        <w:pBdr>
          <w:bottom w:val="single" w:sz="12" w:space="1" w:color="auto"/>
        </w:pBdr>
        <w:jc w:val="center"/>
        <w:rPr>
          <w:b/>
          <w:szCs w:val="28"/>
          <w:lang w:eastAsia="en-US"/>
        </w:rPr>
      </w:pPr>
      <w:r w:rsidRPr="001E3BB3">
        <w:rPr>
          <w:b/>
          <w:szCs w:val="28"/>
          <w:lang w:eastAsia="en-US"/>
        </w:rPr>
        <w:t>«Средняя  школа №3 имени А.Н.Першиной»</w:t>
      </w:r>
    </w:p>
    <w:p w:rsidR="0010521B" w:rsidRPr="00D8487C" w:rsidRDefault="0010521B" w:rsidP="00792AD7">
      <w:pPr>
        <w:pBdr>
          <w:bottom w:val="single" w:sz="12" w:space="1" w:color="auto"/>
        </w:pBdr>
        <w:jc w:val="center"/>
        <w:rPr>
          <w:b/>
          <w:sz w:val="22"/>
          <w:szCs w:val="28"/>
        </w:rPr>
      </w:pPr>
      <w:r>
        <w:rPr>
          <w:b/>
          <w:szCs w:val="28"/>
          <w:lang w:eastAsia="en-US"/>
        </w:rPr>
        <w:t>г.Енисейска Красноярского края</w:t>
      </w:r>
    </w:p>
    <w:p w:rsidR="0010521B" w:rsidRPr="00D8487C" w:rsidRDefault="0010521B" w:rsidP="00792AD7">
      <w:pPr>
        <w:jc w:val="center"/>
      </w:pPr>
      <w:r w:rsidRPr="00D8487C">
        <w:t>66318</w:t>
      </w:r>
      <w:r>
        <w:t>0</w:t>
      </w:r>
      <w:r w:rsidRPr="00D8487C">
        <w:t>,  г. Енисейск,  Красноярский  край,  ул. Ленина 102 т.8 (39195)2-23-06</w:t>
      </w:r>
    </w:p>
    <w:p w:rsidR="0010521B" w:rsidRDefault="0010521B" w:rsidP="00792AD7">
      <w:pPr>
        <w:jc w:val="center"/>
      </w:pPr>
      <w:r w:rsidRPr="00D8487C">
        <w:rPr>
          <w:lang w:val="en-US"/>
        </w:rPr>
        <w:t>e</w:t>
      </w:r>
      <w:r w:rsidRPr="00D8487C">
        <w:t>-</w:t>
      </w:r>
      <w:r w:rsidRPr="00D8487C">
        <w:rPr>
          <w:lang w:val="en-US"/>
        </w:rPr>
        <w:t>mail</w:t>
      </w:r>
      <w:r w:rsidRPr="00D8487C">
        <w:t>:</w:t>
      </w:r>
      <w:r w:rsidRPr="00D8487C">
        <w:rPr>
          <w:lang w:val="en-US"/>
        </w:rPr>
        <w:t>mousosh</w:t>
      </w:r>
      <w:r w:rsidRPr="00D8487C">
        <w:t>_102@</w:t>
      </w:r>
      <w:r w:rsidRPr="00D8487C">
        <w:rPr>
          <w:lang w:val="en-US"/>
        </w:rPr>
        <w:t>mail</w:t>
      </w:r>
      <w:r w:rsidRPr="00D8487C">
        <w:t>.</w:t>
      </w:r>
      <w:r w:rsidRPr="00D8487C">
        <w:rPr>
          <w:lang w:val="en-US"/>
        </w:rPr>
        <w:t>ru</w:t>
      </w:r>
    </w:p>
    <w:p w:rsidR="0010521B" w:rsidRPr="00974AA4" w:rsidRDefault="0010521B" w:rsidP="00792AD7"/>
    <w:p w:rsidR="0010521B" w:rsidRDefault="0010521B" w:rsidP="00F94544">
      <w:pPr>
        <w:ind w:firstLine="0"/>
        <w:rPr>
          <w:sz w:val="28"/>
          <w:szCs w:val="28"/>
        </w:rPr>
      </w:pPr>
    </w:p>
    <w:p w:rsidR="0010521B" w:rsidRDefault="0010521B" w:rsidP="001F2A34">
      <w:pPr>
        <w:jc w:val="center"/>
        <w:rPr>
          <w:sz w:val="28"/>
          <w:szCs w:val="28"/>
        </w:rPr>
      </w:pPr>
    </w:p>
    <w:p w:rsidR="0010521B" w:rsidRPr="008735F9" w:rsidRDefault="0010521B" w:rsidP="001F2A34">
      <w:pPr>
        <w:jc w:val="center"/>
        <w:rPr>
          <w:sz w:val="28"/>
          <w:szCs w:val="28"/>
        </w:rPr>
      </w:pPr>
      <w:r w:rsidRPr="008735F9">
        <w:rPr>
          <w:sz w:val="28"/>
          <w:szCs w:val="28"/>
        </w:rPr>
        <w:t>ПРИКАЗ</w:t>
      </w:r>
    </w:p>
    <w:p w:rsidR="0010521B" w:rsidRPr="000A0001" w:rsidRDefault="0010521B" w:rsidP="00C028D7">
      <w:pPr>
        <w:ind w:firstLine="0"/>
        <w:jc w:val="center"/>
        <w:rPr>
          <w:rFonts w:cs="Times New Roman"/>
          <w:color w:val="auto"/>
          <w:szCs w:val="24"/>
        </w:rPr>
      </w:pPr>
    </w:p>
    <w:p w:rsidR="0010521B" w:rsidRPr="004570BB" w:rsidRDefault="0010521B" w:rsidP="00C94C03">
      <w:pPr>
        <w:ind w:firstLine="0"/>
        <w:jc w:val="left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26.08.2020                                                                                                                     03-10- 107</w:t>
      </w:r>
    </w:p>
    <w:p w:rsidR="0010521B" w:rsidRDefault="0010521B" w:rsidP="001F2A34">
      <w:pPr>
        <w:ind w:firstLine="0"/>
        <w:jc w:val="left"/>
        <w:rPr>
          <w:rFonts w:cs="Times New Roman"/>
          <w:color w:val="auto"/>
          <w:szCs w:val="24"/>
        </w:rPr>
      </w:pPr>
      <w:bookmarkStart w:id="0" w:name="_GoBack"/>
      <w:bookmarkEnd w:id="0"/>
    </w:p>
    <w:p w:rsidR="0010521B" w:rsidRDefault="0010521B" w:rsidP="001F2A34">
      <w:pPr>
        <w:ind w:firstLine="0"/>
        <w:jc w:val="left"/>
        <w:rPr>
          <w:rFonts w:cs="Times New Roman"/>
          <w:color w:val="auto"/>
          <w:szCs w:val="24"/>
        </w:rPr>
      </w:pPr>
    </w:p>
    <w:p w:rsidR="0010521B" w:rsidRDefault="0010521B" w:rsidP="00792AD7">
      <w:pPr>
        <w:ind w:firstLine="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«О внесении изменений в приказ от 04.03.2020 №03-10-44 «</w:t>
      </w:r>
      <w:r w:rsidRPr="000A0001">
        <w:rPr>
          <w:rFonts w:cs="Times New Roman"/>
          <w:color w:val="auto"/>
          <w:szCs w:val="24"/>
        </w:rPr>
        <w:t xml:space="preserve">Об участии в проведении </w:t>
      </w:r>
      <w:r>
        <w:rPr>
          <w:rFonts w:cs="Times New Roman"/>
          <w:color w:val="auto"/>
          <w:szCs w:val="24"/>
        </w:rPr>
        <w:t>Всероссийских проверочных работ»</w:t>
      </w:r>
    </w:p>
    <w:p w:rsidR="0010521B" w:rsidRPr="000A0001" w:rsidRDefault="0010521B" w:rsidP="001F2A34">
      <w:pPr>
        <w:ind w:firstLine="0"/>
        <w:jc w:val="left"/>
        <w:rPr>
          <w:rFonts w:cs="Times New Roman"/>
          <w:color w:val="auto"/>
          <w:szCs w:val="24"/>
        </w:rPr>
      </w:pPr>
    </w:p>
    <w:p w:rsidR="0010521B" w:rsidRPr="000A0001" w:rsidRDefault="0010521B" w:rsidP="00E65C3E">
      <w:pPr>
        <w:spacing w:before="120"/>
        <w:ind w:firstLine="708"/>
        <w:rPr>
          <w:rFonts w:cs="Times New Roman"/>
          <w:color w:val="auto"/>
          <w:spacing w:val="-4"/>
          <w:szCs w:val="24"/>
        </w:rPr>
      </w:pPr>
      <w:r w:rsidRPr="000A0001">
        <w:rPr>
          <w:rFonts w:cs="Times New Roman"/>
          <w:color w:val="auto"/>
          <w:spacing w:val="-4"/>
          <w:szCs w:val="24"/>
        </w:rPr>
        <w:t xml:space="preserve">В рамках проведения Всероссийских проверочных работ (далее </w:t>
      </w:r>
      <w:r>
        <w:rPr>
          <w:rFonts w:cs="Times New Roman"/>
          <w:color w:val="auto"/>
          <w:spacing w:val="-4"/>
          <w:szCs w:val="24"/>
        </w:rPr>
        <w:t xml:space="preserve">– </w:t>
      </w:r>
      <w:r w:rsidRPr="000A0001">
        <w:rPr>
          <w:rFonts w:cs="Times New Roman"/>
          <w:color w:val="auto"/>
          <w:spacing w:val="-4"/>
          <w:szCs w:val="24"/>
        </w:rPr>
        <w:t xml:space="preserve">ВПР) на основании приказа </w:t>
      </w:r>
      <w:r>
        <w:rPr>
          <w:rFonts w:cs="Times New Roman"/>
          <w:color w:val="auto"/>
          <w:spacing w:val="-4"/>
          <w:szCs w:val="24"/>
        </w:rPr>
        <w:t>Федеральной службы по надзору в сфере образования и науки  от 17.03.2020 № 330 «О  внесении изменений в приказ Федеральной службы по надзору в сфере образования и науки  от 27.12.2019 № 1746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2020 году»</w:t>
      </w:r>
    </w:p>
    <w:p w:rsidR="0010521B" w:rsidRDefault="0010521B" w:rsidP="00C028D7">
      <w:pPr>
        <w:spacing w:before="120"/>
        <w:ind w:firstLine="0"/>
        <w:rPr>
          <w:rFonts w:cs="Times New Roman"/>
          <w:color w:val="auto"/>
          <w:szCs w:val="24"/>
        </w:rPr>
      </w:pPr>
    </w:p>
    <w:p w:rsidR="0010521B" w:rsidRDefault="0010521B" w:rsidP="00C028D7">
      <w:pPr>
        <w:spacing w:before="120"/>
        <w:ind w:firstLine="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ПРИКАЗЫВАЮ:</w:t>
      </w:r>
    </w:p>
    <w:p w:rsidR="0010521B" w:rsidRDefault="0010521B" w:rsidP="002376C5">
      <w:pPr>
        <w:ind w:firstLine="0"/>
      </w:pPr>
    </w:p>
    <w:p w:rsidR="0010521B" w:rsidRDefault="0010521B" w:rsidP="002376C5">
      <w:pPr>
        <w:ind w:firstLine="0"/>
        <w:rPr>
          <w:lang w:eastAsia="en-US"/>
        </w:rPr>
      </w:pPr>
      <w:r>
        <w:t xml:space="preserve">1. Внести в приказ </w:t>
      </w:r>
      <w:r>
        <w:rPr>
          <w:lang w:eastAsia="en-US"/>
        </w:rPr>
        <w:t xml:space="preserve">МБОУ «СШ №3 имени А.Н.Першиной» </w:t>
      </w:r>
      <w:r>
        <w:rPr>
          <w:rFonts w:cs="Times New Roman"/>
          <w:color w:val="auto"/>
          <w:szCs w:val="24"/>
        </w:rPr>
        <w:t>от 04.03.2020 №03-10-44 «</w:t>
      </w:r>
      <w:r w:rsidRPr="000A0001">
        <w:rPr>
          <w:rFonts w:cs="Times New Roman"/>
          <w:color w:val="auto"/>
          <w:szCs w:val="24"/>
        </w:rPr>
        <w:t xml:space="preserve">Об участии в проведении </w:t>
      </w:r>
      <w:r>
        <w:rPr>
          <w:rFonts w:cs="Times New Roman"/>
          <w:color w:val="auto"/>
          <w:szCs w:val="24"/>
        </w:rPr>
        <w:t xml:space="preserve">Всероссийских проверочных работ» </w:t>
      </w:r>
      <w:r>
        <w:t xml:space="preserve">изменения, исключив пункт 1.1, 2.1, 2.2, 2.3, 2.4 и дополнив его пунктом 1 следующего содержания: </w:t>
      </w:r>
    </w:p>
    <w:p w:rsidR="0010521B" w:rsidRPr="0094436E" w:rsidRDefault="0010521B" w:rsidP="00C028D7">
      <w:pPr>
        <w:spacing w:before="120"/>
        <w:ind w:firstLine="0"/>
      </w:pPr>
      <w:r>
        <w:t>«1. Провести мониторинг качества подготовки обучающихся общеобразовательных организаций в форме Всероссийских проверочных работ в 2020 году для обучающихся 5-9 классов (далее — мониторинг) по программе предыдущего года обучения в срок с 14.09.2020г. по 12.10.2020г.».</w:t>
      </w:r>
    </w:p>
    <w:p w:rsidR="0010521B" w:rsidRDefault="0010521B" w:rsidP="002376C5">
      <w:pPr>
        <w:ind w:firstLine="0"/>
      </w:pPr>
    </w:p>
    <w:p w:rsidR="0010521B" w:rsidRDefault="0010521B" w:rsidP="002376C5">
      <w:pPr>
        <w:ind w:firstLine="0"/>
      </w:pPr>
      <w:r>
        <w:t xml:space="preserve">2. Внести в график проведения ВПР в </w:t>
      </w:r>
      <w:r w:rsidRPr="0049543F">
        <w:rPr>
          <w:lang w:eastAsia="en-US"/>
        </w:rPr>
        <w:t>МБОУ «СШ №3 имени А.Н.Першиной»</w:t>
      </w:r>
      <w:r>
        <w:rPr>
          <w:lang w:eastAsia="en-US"/>
        </w:rPr>
        <w:t xml:space="preserve"> </w:t>
      </w:r>
      <w:r>
        <w:t>изменения, изложив его в редакции согласно Приложению 1 к настоящему приказу .</w:t>
      </w:r>
    </w:p>
    <w:p w:rsidR="0010521B" w:rsidRDefault="0010521B" w:rsidP="002376C5">
      <w:pPr>
        <w:ind w:firstLine="0"/>
      </w:pPr>
    </w:p>
    <w:p w:rsidR="0010521B" w:rsidRPr="002376C5" w:rsidRDefault="0010521B" w:rsidP="002376C5">
      <w:pPr>
        <w:ind w:firstLine="0"/>
        <w:rPr>
          <w:lang w:eastAsia="en-US"/>
        </w:rPr>
      </w:pPr>
      <w:r>
        <w:t>3. Предоставить анализ ВПР (Приложение 2), заполненную форму отчета в течение 3-х дней после проведения работы.</w:t>
      </w:r>
    </w:p>
    <w:p w:rsidR="0010521B" w:rsidRDefault="0010521B" w:rsidP="00E44C26">
      <w:pPr>
        <w:pStyle w:val="ListParagraph"/>
        <w:tabs>
          <w:tab w:val="left" w:pos="-540"/>
        </w:tabs>
        <w:ind w:left="360" w:hanging="296"/>
        <w:rPr>
          <w:rFonts w:cs="Times New Roman"/>
          <w:color w:val="auto"/>
          <w:szCs w:val="24"/>
        </w:rPr>
      </w:pPr>
    </w:p>
    <w:p w:rsidR="0010521B" w:rsidRDefault="0010521B" w:rsidP="002B0F72">
      <w:pPr>
        <w:ind w:left="448" w:hanging="4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4. Контроль за исполнением приказа оставляю за собой.</w:t>
      </w:r>
    </w:p>
    <w:p w:rsidR="0010521B" w:rsidRDefault="0010521B" w:rsidP="002B0F72">
      <w:pPr>
        <w:ind w:left="448" w:hanging="450"/>
        <w:rPr>
          <w:rFonts w:cs="Times New Roman"/>
          <w:color w:val="auto"/>
          <w:szCs w:val="24"/>
        </w:rPr>
      </w:pPr>
    </w:p>
    <w:p w:rsidR="0010521B" w:rsidRDefault="0010521B" w:rsidP="00E44C26">
      <w:pPr>
        <w:spacing w:before="120"/>
        <w:ind w:left="420" w:hanging="406"/>
        <w:rPr>
          <w:rFonts w:cs="Times New Roman"/>
          <w:color w:val="auto"/>
          <w:szCs w:val="24"/>
        </w:rPr>
      </w:pPr>
    </w:p>
    <w:p w:rsidR="0010521B" w:rsidRPr="000A0001" w:rsidRDefault="0010521B" w:rsidP="00C028D7">
      <w:pPr>
        <w:tabs>
          <w:tab w:val="left" w:pos="900"/>
        </w:tabs>
        <w:ind w:firstLine="0"/>
        <w:jc w:val="right"/>
        <w:rPr>
          <w:rFonts w:cs="Times New Roman"/>
          <w:color w:val="auto"/>
          <w:szCs w:val="24"/>
        </w:rPr>
      </w:pPr>
    </w:p>
    <w:p w:rsidR="0010521B" w:rsidRPr="000A0001" w:rsidRDefault="0010521B" w:rsidP="006505CE">
      <w:pPr>
        <w:tabs>
          <w:tab w:val="left" w:pos="900"/>
        </w:tabs>
        <w:ind w:firstLine="0"/>
        <w:jc w:val="left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 xml:space="preserve">  Директор школы                   </w:t>
      </w:r>
      <w:r>
        <w:rPr>
          <w:rFonts w:cs="Times New Roman"/>
          <w:color w:val="auto"/>
          <w:szCs w:val="24"/>
        </w:rPr>
        <w:tab/>
      </w:r>
      <w:r>
        <w:rPr>
          <w:rFonts w:cs="Times New Roman"/>
          <w:color w:val="auto"/>
          <w:szCs w:val="24"/>
        </w:rPr>
        <w:tab/>
      </w:r>
      <w:r>
        <w:rPr>
          <w:rFonts w:cs="Times New Roman"/>
          <w:color w:val="auto"/>
          <w:szCs w:val="24"/>
        </w:rPr>
        <w:tab/>
      </w:r>
      <w:r>
        <w:rPr>
          <w:rFonts w:cs="Times New Roman"/>
          <w:color w:val="auto"/>
          <w:szCs w:val="24"/>
        </w:rPr>
        <w:tab/>
      </w:r>
      <w:r>
        <w:rPr>
          <w:rFonts w:cs="Times New Roman"/>
          <w:color w:val="auto"/>
          <w:szCs w:val="24"/>
        </w:rPr>
        <w:tab/>
        <w:t>С.В. Тараторкина</w:t>
      </w:r>
    </w:p>
    <w:p w:rsidR="0010521B" w:rsidRDefault="0010521B" w:rsidP="00C028D7">
      <w:pPr>
        <w:ind w:firstLine="0"/>
        <w:rPr>
          <w:rFonts w:cs="Times New Roman"/>
          <w:color w:val="auto"/>
          <w:szCs w:val="24"/>
        </w:rPr>
      </w:pPr>
    </w:p>
    <w:p w:rsidR="0010521B" w:rsidRDefault="0010521B" w:rsidP="00C028D7">
      <w:pPr>
        <w:ind w:firstLine="0"/>
        <w:rPr>
          <w:rFonts w:cs="Times New Roman"/>
          <w:color w:val="auto"/>
          <w:szCs w:val="24"/>
        </w:rPr>
      </w:pPr>
    </w:p>
    <w:p w:rsidR="0010521B" w:rsidRDefault="0010521B" w:rsidP="00C028D7">
      <w:pPr>
        <w:ind w:firstLine="0"/>
        <w:rPr>
          <w:rFonts w:cs="Times New Roman"/>
          <w:color w:val="auto"/>
          <w:szCs w:val="24"/>
        </w:rPr>
      </w:pPr>
    </w:p>
    <w:p w:rsidR="0010521B" w:rsidRDefault="0010521B" w:rsidP="00C028D7">
      <w:pPr>
        <w:ind w:firstLine="0"/>
        <w:rPr>
          <w:rFonts w:cs="Times New Roman"/>
          <w:color w:val="auto"/>
          <w:szCs w:val="24"/>
        </w:rPr>
      </w:pPr>
    </w:p>
    <w:p w:rsidR="0010521B" w:rsidRDefault="0010521B" w:rsidP="00C028D7">
      <w:pPr>
        <w:ind w:firstLine="0"/>
        <w:rPr>
          <w:rFonts w:cs="Times New Roman"/>
          <w:color w:val="auto"/>
          <w:szCs w:val="24"/>
        </w:rPr>
        <w:sectPr w:rsidR="0010521B" w:rsidSect="000A0001">
          <w:pgSz w:w="11900" w:h="16840"/>
          <w:pgMar w:top="1134" w:right="851" w:bottom="1134" w:left="1418" w:header="709" w:footer="709" w:gutter="0"/>
          <w:cols w:space="708"/>
          <w:docGrid w:linePitch="360"/>
        </w:sectPr>
      </w:pPr>
    </w:p>
    <w:p w:rsidR="0010521B" w:rsidRPr="009E37DE" w:rsidRDefault="0010521B" w:rsidP="009E37DE">
      <w:pPr>
        <w:jc w:val="right"/>
        <w:rPr>
          <w:i/>
        </w:rPr>
      </w:pPr>
      <w:r w:rsidRPr="009E37DE">
        <w:rPr>
          <w:i/>
        </w:rPr>
        <w:t xml:space="preserve">Приложение 1 к приказу от </w:t>
      </w:r>
      <w:r>
        <w:rPr>
          <w:i/>
        </w:rPr>
        <w:t>26.08.2020 №03-10-107</w:t>
      </w:r>
    </w:p>
    <w:p w:rsidR="0010521B" w:rsidRDefault="0010521B" w:rsidP="009E37DE">
      <w:pPr>
        <w:jc w:val="center"/>
        <w:rPr>
          <w:b/>
        </w:rPr>
      </w:pPr>
      <w:r>
        <w:rPr>
          <w:b/>
        </w:rPr>
        <w:t>График</w:t>
      </w:r>
      <w:r w:rsidRPr="00115D76">
        <w:rPr>
          <w:b/>
        </w:rPr>
        <w:t xml:space="preserve"> </w:t>
      </w:r>
      <w:r>
        <w:rPr>
          <w:b/>
        </w:rPr>
        <w:t>проведения ВПР</w:t>
      </w:r>
      <w:r w:rsidRPr="00115D76">
        <w:rPr>
          <w:b/>
        </w:rPr>
        <w:t>- 20</w:t>
      </w:r>
      <w:r>
        <w:rPr>
          <w:b/>
        </w:rPr>
        <w:t>20</w:t>
      </w:r>
      <w:r w:rsidRPr="00115D76">
        <w:rPr>
          <w:b/>
        </w:rPr>
        <w:t xml:space="preserve"> год    </w:t>
      </w:r>
    </w:p>
    <w:p w:rsidR="0010521B" w:rsidRPr="00115D76" w:rsidRDefault="0010521B" w:rsidP="009E37DE">
      <w:pPr>
        <w:jc w:val="center"/>
        <w:rPr>
          <w:b/>
        </w:rPr>
      </w:pPr>
    </w:p>
    <w:tbl>
      <w:tblPr>
        <w:tblW w:w="1523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3060"/>
        <w:gridCol w:w="2880"/>
        <w:gridCol w:w="3060"/>
        <w:gridCol w:w="2297"/>
        <w:gridCol w:w="2501"/>
      </w:tblGrid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класс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 xml:space="preserve">Учитель / ассистент 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 xml:space="preserve">Организатор 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Продолжи-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тельность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B828E5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5а</w:t>
            </w:r>
          </w:p>
          <w:p w:rsidR="0010521B" w:rsidRPr="00792AD7" w:rsidRDefault="0010521B" w:rsidP="00F37EE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5б</w:t>
            </w:r>
          </w:p>
        </w:tc>
        <w:tc>
          <w:tcPr>
            <w:tcW w:w="3060" w:type="dxa"/>
          </w:tcPr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Иванова Л.Н.</w:t>
            </w:r>
          </w:p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Баскова Т.А.</w:t>
            </w:r>
          </w:p>
        </w:tc>
        <w:tc>
          <w:tcPr>
            <w:tcW w:w="2880" w:type="dxa"/>
          </w:tcPr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</w:tcPr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Математика</w:t>
            </w:r>
          </w:p>
          <w:p w:rsidR="0010521B" w:rsidRPr="00792AD7" w:rsidRDefault="0010521B" w:rsidP="00F37EE9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97" w:type="dxa"/>
          </w:tcPr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15.09</w:t>
            </w:r>
          </w:p>
          <w:p w:rsidR="0010521B" w:rsidRPr="00792AD7" w:rsidRDefault="0010521B" w:rsidP="00F37EE9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2501" w:type="dxa"/>
          </w:tcPr>
          <w:p w:rsidR="0010521B" w:rsidRPr="00792AD7" w:rsidRDefault="0010521B" w:rsidP="00B828E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6B7B76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5а</w:t>
            </w:r>
          </w:p>
          <w:p w:rsidR="0010521B" w:rsidRPr="00792AD7" w:rsidRDefault="0010521B" w:rsidP="006B7B76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5б</w:t>
            </w:r>
          </w:p>
          <w:p w:rsidR="0010521B" w:rsidRPr="00792AD7" w:rsidRDefault="0010521B" w:rsidP="006B7B76">
            <w:pPr>
              <w:jc w:val="center"/>
              <w:rPr>
                <w:b/>
                <w:szCs w:val="22"/>
              </w:rPr>
            </w:pPr>
          </w:p>
        </w:tc>
        <w:tc>
          <w:tcPr>
            <w:tcW w:w="3060" w:type="dxa"/>
          </w:tcPr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Хохлова М.Г.</w:t>
            </w:r>
          </w:p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2880" w:type="dxa"/>
          </w:tcPr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Баскова Т.А. </w:t>
            </w:r>
          </w:p>
        </w:tc>
        <w:tc>
          <w:tcPr>
            <w:tcW w:w="3060" w:type="dxa"/>
          </w:tcPr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  <w:p w:rsidR="0010521B" w:rsidRPr="00792AD7" w:rsidRDefault="0010521B" w:rsidP="006B7B76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часть 1</w:t>
            </w:r>
          </w:p>
          <w:p w:rsidR="0010521B" w:rsidRPr="00792AD7" w:rsidRDefault="0010521B" w:rsidP="006B7B76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22.09</w:t>
            </w:r>
          </w:p>
          <w:p w:rsidR="0010521B" w:rsidRPr="00792AD7" w:rsidRDefault="0010521B" w:rsidP="006B7B76">
            <w:pPr>
              <w:jc w:val="left"/>
              <w:rPr>
                <w:szCs w:val="22"/>
              </w:rPr>
            </w:pPr>
          </w:p>
        </w:tc>
        <w:tc>
          <w:tcPr>
            <w:tcW w:w="2501" w:type="dxa"/>
          </w:tcPr>
          <w:p w:rsidR="0010521B" w:rsidRPr="00792AD7" w:rsidRDefault="0010521B" w:rsidP="006B7B7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5а</w:t>
            </w:r>
          </w:p>
          <w:p w:rsidR="0010521B" w:rsidRPr="00792AD7" w:rsidRDefault="0010521B" w:rsidP="00F37EE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5б</w:t>
            </w:r>
          </w:p>
        </w:tc>
        <w:tc>
          <w:tcPr>
            <w:tcW w:w="3060" w:type="dxa"/>
          </w:tcPr>
          <w:p w:rsidR="0010521B" w:rsidRPr="00792AD7" w:rsidRDefault="0010521B" w:rsidP="00210A9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Хохлова М.Г.</w:t>
            </w:r>
          </w:p>
          <w:p w:rsidR="0010521B" w:rsidRPr="00792AD7" w:rsidRDefault="0010521B" w:rsidP="00210A9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2880" w:type="dxa"/>
          </w:tcPr>
          <w:p w:rsidR="0010521B" w:rsidRPr="00792AD7" w:rsidRDefault="0010521B" w:rsidP="00210A9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210A95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Баскова Т.А. 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часть 2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25.09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8C1CC2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5а</w:t>
            </w:r>
          </w:p>
          <w:p w:rsidR="0010521B" w:rsidRPr="00792AD7" w:rsidRDefault="0010521B" w:rsidP="00F37EE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5б</w:t>
            </w:r>
          </w:p>
        </w:tc>
        <w:tc>
          <w:tcPr>
            <w:tcW w:w="3060" w:type="dxa"/>
          </w:tcPr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2880" w:type="dxa"/>
          </w:tcPr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Баскова Т.А.</w:t>
            </w:r>
          </w:p>
        </w:tc>
        <w:tc>
          <w:tcPr>
            <w:tcW w:w="3060" w:type="dxa"/>
          </w:tcPr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Окружающий мир</w:t>
            </w:r>
          </w:p>
        </w:tc>
        <w:tc>
          <w:tcPr>
            <w:tcW w:w="2297" w:type="dxa"/>
          </w:tcPr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28.09</w:t>
            </w:r>
          </w:p>
        </w:tc>
        <w:tc>
          <w:tcPr>
            <w:tcW w:w="2501" w:type="dxa"/>
          </w:tcPr>
          <w:p w:rsidR="0010521B" w:rsidRPr="00792AD7" w:rsidRDefault="0010521B" w:rsidP="008C1CC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E5562D">
        <w:tc>
          <w:tcPr>
            <w:tcW w:w="15238" w:type="dxa"/>
            <w:gridSpan w:val="6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353132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6а</w:t>
            </w:r>
          </w:p>
          <w:p w:rsidR="0010521B" w:rsidRPr="00792AD7" w:rsidRDefault="0010521B" w:rsidP="00353132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6б</w:t>
            </w:r>
          </w:p>
          <w:p w:rsidR="0010521B" w:rsidRPr="00792AD7" w:rsidRDefault="0010521B" w:rsidP="00353132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6в</w:t>
            </w:r>
          </w:p>
        </w:tc>
        <w:tc>
          <w:tcPr>
            <w:tcW w:w="3060" w:type="dxa"/>
          </w:tcPr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Переверзева И.К.</w:t>
            </w:r>
          </w:p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Лаврентьева Н.В.</w:t>
            </w:r>
          </w:p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ХохловаМ.Г.</w:t>
            </w:r>
          </w:p>
        </w:tc>
        <w:tc>
          <w:tcPr>
            <w:tcW w:w="2880" w:type="dxa"/>
          </w:tcPr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Карпузович О.М.</w:t>
            </w:r>
          </w:p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Томашевская М.А.</w:t>
            </w:r>
          </w:p>
        </w:tc>
        <w:tc>
          <w:tcPr>
            <w:tcW w:w="3060" w:type="dxa"/>
          </w:tcPr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</w:tc>
        <w:tc>
          <w:tcPr>
            <w:tcW w:w="2297" w:type="dxa"/>
          </w:tcPr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15.09</w:t>
            </w:r>
          </w:p>
        </w:tc>
        <w:tc>
          <w:tcPr>
            <w:tcW w:w="2501" w:type="dxa"/>
          </w:tcPr>
          <w:p w:rsidR="0010521B" w:rsidRPr="00792AD7" w:rsidRDefault="0010521B" w:rsidP="00353132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B9659F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6а</w:t>
            </w:r>
          </w:p>
          <w:p w:rsidR="0010521B" w:rsidRPr="00792AD7" w:rsidRDefault="0010521B" w:rsidP="00B9659F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6б</w:t>
            </w:r>
          </w:p>
          <w:p w:rsidR="0010521B" w:rsidRPr="00792AD7" w:rsidRDefault="0010521B" w:rsidP="00B9659F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6в</w:t>
            </w:r>
          </w:p>
        </w:tc>
        <w:tc>
          <w:tcPr>
            <w:tcW w:w="3060" w:type="dxa"/>
          </w:tcPr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В.М. Жичинская О.В.</w:t>
            </w:r>
          </w:p>
          <w:p w:rsidR="0010521B" w:rsidRPr="00792AD7" w:rsidRDefault="0010521B" w:rsidP="00B9659F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 Карпузович О.М.</w:t>
            </w:r>
          </w:p>
        </w:tc>
        <w:tc>
          <w:tcPr>
            <w:tcW w:w="2880" w:type="dxa"/>
          </w:tcPr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Баскова Т.А.</w:t>
            </w:r>
          </w:p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Ловчикова А.А.</w:t>
            </w:r>
          </w:p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Зыкова А.В.</w:t>
            </w:r>
          </w:p>
        </w:tc>
        <w:tc>
          <w:tcPr>
            <w:tcW w:w="3060" w:type="dxa"/>
          </w:tcPr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История </w:t>
            </w:r>
          </w:p>
        </w:tc>
        <w:tc>
          <w:tcPr>
            <w:tcW w:w="2297" w:type="dxa"/>
          </w:tcPr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18.09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2501" w:type="dxa"/>
          </w:tcPr>
          <w:p w:rsidR="0010521B" w:rsidRPr="00792AD7" w:rsidRDefault="0010521B" w:rsidP="00B9659F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6б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6в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792AD7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/Стародубцева И.В.</w:t>
            </w:r>
          </w:p>
          <w:p w:rsidR="0010521B" w:rsidRPr="00792AD7" w:rsidRDefault="0010521B" w:rsidP="00F37E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 Карпузович О.М.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Иванова Л.Н.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Ловчикова А.</w:t>
            </w:r>
            <w:r w:rsidRPr="00792AD7">
              <w:rPr>
                <w:sz w:val="22"/>
                <w:szCs w:val="22"/>
              </w:rPr>
              <w:t>А.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Зыкова А.В.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Биология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22.09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 (2 урок)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6б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6в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Иванова Л.Н.</w:t>
            </w:r>
          </w:p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/Стародубцева И.В.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Соболева В.И.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Тараторкина С.В.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Карпузович О.М.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Томашевская М.А.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Математика 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25.09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(2-3 урок)</w:t>
            </w:r>
          </w:p>
        </w:tc>
      </w:tr>
      <w:tr w:rsidR="0010521B" w:rsidRPr="00792AD7" w:rsidTr="008F00D2">
        <w:tc>
          <w:tcPr>
            <w:tcW w:w="15238" w:type="dxa"/>
            <w:gridSpan w:val="6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5C0CF6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5C0CF6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Лукьянцев В.С.</w:t>
            </w:r>
          </w:p>
          <w:p w:rsidR="0010521B" w:rsidRPr="00792AD7" w:rsidRDefault="0010521B" w:rsidP="005C0CF6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/Килина В.М.</w:t>
            </w:r>
          </w:p>
        </w:tc>
        <w:tc>
          <w:tcPr>
            <w:tcW w:w="2880" w:type="dxa"/>
          </w:tcPr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Жичинская О.В.</w:t>
            </w:r>
          </w:p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Математика </w:t>
            </w:r>
          </w:p>
        </w:tc>
        <w:tc>
          <w:tcPr>
            <w:tcW w:w="2297" w:type="dxa"/>
          </w:tcPr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17.09</w:t>
            </w:r>
          </w:p>
        </w:tc>
        <w:tc>
          <w:tcPr>
            <w:tcW w:w="2501" w:type="dxa"/>
          </w:tcPr>
          <w:p w:rsidR="0010521B" w:rsidRPr="00792AD7" w:rsidRDefault="0010521B" w:rsidP="005C0CF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85DEB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E85DEB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Жичинская О.В.</w:t>
            </w:r>
          </w:p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 В.М.</w:t>
            </w:r>
          </w:p>
          <w:p w:rsidR="0010521B" w:rsidRPr="00792AD7" w:rsidRDefault="0010521B" w:rsidP="00E85DEB">
            <w:pPr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Швецова С.Ю. </w:t>
            </w:r>
          </w:p>
        </w:tc>
        <w:tc>
          <w:tcPr>
            <w:tcW w:w="3060" w:type="dxa"/>
          </w:tcPr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История </w:t>
            </w:r>
          </w:p>
        </w:tc>
        <w:tc>
          <w:tcPr>
            <w:tcW w:w="2297" w:type="dxa"/>
          </w:tcPr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23.09</w:t>
            </w:r>
          </w:p>
        </w:tc>
        <w:tc>
          <w:tcPr>
            <w:tcW w:w="2501" w:type="dxa"/>
          </w:tcPr>
          <w:p w:rsidR="0010521B" w:rsidRPr="00792AD7" w:rsidRDefault="0010521B" w:rsidP="00E85DE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9B3AF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9B3AF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Тараторкина С.В.</w:t>
            </w:r>
          </w:p>
          <w:p w:rsidR="0010521B" w:rsidRPr="00792AD7" w:rsidRDefault="0010521B" w:rsidP="00792AD7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Переверзева И.К.</w:t>
            </w:r>
          </w:p>
        </w:tc>
        <w:tc>
          <w:tcPr>
            <w:tcW w:w="2880" w:type="dxa"/>
          </w:tcPr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Жичинская О.В.</w:t>
            </w:r>
          </w:p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В.М.</w:t>
            </w:r>
          </w:p>
        </w:tc>
        <w:tc>
          <w:tcPr>
            <w:tcW w:w="3060" w:type="dxa"/>
          </w:tcPr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</w:tc>
        <w:tc>
          <w:tcPr>
            <w:tcW w:w="2297" w:type="dxa"/>
          </w:tcPr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24.09</w:t>
            </w:r>
          </w:p>
        </w:tc>
        <w:tc>
          <w:tcPr>
            <w:tcW w:w="2501" w:type="dxa"/>
          </w:tcPr>
          <w:p w:rsidR="0010521B" w:rsidRPr="00792AD7" w:rsidRDefault="0010521B" w:rsidP="009B3AF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  <w:p w:rsidR="0010521B" w:rsidRPr="00792AD7" w:rsidRDefault="0010521B" w:rsidP="006F084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        / Попова С.В.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Баскова Т.А.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География 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28.09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32436A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32436A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32436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32436A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/Килина В.М.</w:t>
            </w:r>
          </w:p>
        </w:tc>
        <w:tc>
          <w:tcPr>
            <w:tcW w:w="2880" w:type="dxa"/>
          </w:tcPr>
          <w:p w:rsidR="0010521B" w:rsidRPr="00792AD7" w:rsidRDefault="0010521B" w:rsidP="0032436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  <w:p w:rsidR="0010521B" w:rsidRPr="00792AD7" w:rsidRDefault="0010521B" w:rsidP="0032436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</w:tc>
        <w:tc>
          <w:tcPr>
            <w:tcW w:w="3060" w:type="dxa"/>
          </w:tcPr>
          <w:p w:rsidR="0010521B" w:rsidRPr="00792AD7" w:rsidRDefault="0010521B" w:rsidP="0032436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Биология</w:t>
            </w:r>
          </w:p>
        </w:tc>
        <w:tc>
          <w:tcPr>
            <w:tcW w:w="2297" w:type="dxa"/>
          </w:tcPr>
          <w:p w:rsidR="0010521B" w:rsidRPr="00792AD7" w:rsidRDefault="0010521B" w:rsidP="0032436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5.10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FB3C1B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7а</w:t>
            </w:r>
          </w:p>
          <w:p w:rsidR="0010521B" w:rsidRPr="00792AD7" w:rsidRDefault="0010521B" w:rsidP="00FB3C1B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7б</w:t>
            </w:r>
          </w:p>
        </w:tc>
        <w:tc>
          <w:tcPr>
            <w:tcW w:w="3060" w:type="dxa"/>
          </w:tcPr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Жичинская О.В.</w:t>
            </w:r>
          </w:p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 В.М.</w:t>
            </w:r>
          </w:p>
        </w:tc>
        <w:tc>
          <w:tcPr>
            <w:tcW w:w="2880" w:type="dxa"/>
          </w:tcPr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Дрозд С.П.</w:t>
            </w:r>
          </w:p>
        </w:tc>
        <w:tc>
          <w:tcPr>
            <w:tcW w:w="3060" w:type="dxa"/>
          </w:tcPr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Обществознание </w:t>
            </w:r>
          </w:p>
        </w:tc>
        <w:tc>
          <w:tcPr>
            <w:tcW w:w="2297" w:type="dxa"/>
          </w:tcPr>
          <w:p w:rsidR="0010521B" w:rsidRPr="00792AD7" w:rsidRDefault="0010521B" w:rsidP="00FB3C1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7.10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</w:p>
        </w:tc>
        <w:tc>
          <w:tcPr>
            <w:tcW w:w="3060" w:type="dxa"/>
          </w:tcPr>
          <w:p w:rsidR="0010521B" w:rsidRPr="00792AD7" w:rsidRDefault="0010521B" w:rsidP="00E16D71">
            <w:pPr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6778FE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6778FE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Дрозд С.П.</w:t>
            </w:r>
          </w:p>
        </w:tc>
        <w:tc>
          <w:tcPr>
            <w:tcW w:w="2880" w:type="dxa"/>
          </w:tcPr>
          <w:p w:rsidR="0010521B" w:rsidRPr="00792AD7" w:rsidRDefault="0010521B" w:rsidP="006778FE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Карпузович О.М.</w:t>
            </w:r>
          </w:p>
        </w:tc>
        <w:tc>
          <w:tcPr>
            <w:tcW w:w="3060" w:type="dxa"/>
          </w:tcPr>
          <w:p w:rsidR="0010521B" w:rsidRPr="00792AD7" w:rsidRDefault="0010521B" w:rsidP="006778FE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Математика</w:t>
            </w:r>
          </w:p>
          <w:p w:rsidR="0010521B" w:rsidRPr="00792AD7" w:rsidRDefault="0010521B" w:rsidP="006778FE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6778FE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15.09</w:t>
            </w:r>
          </w:p>
        </w:tc>
        <w:tc>
          <w:tcPr>
            <w:tcW w:w="2501" w:type="dxa"/>
          </w:tcPr>
          <w:p w:rsidR="0010521B" w:rsidRPr="00792AD7" w:rsidRDefault="0010521B" w:rsidP="006778FE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A1242B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A1242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Тараторкина С.В.</w:t>
            </w:r>
          </w:p>
          <w:p w:rsidR="0010521B" w:rsidRPr="00792AD7" w:rsidRDefault="0010521B" w:rsidP="00A1242B">
            <w:pPr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A1242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A1242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</w:tc>
        <w:tc>
          <w:tcPr>
            <w:tcW w:w="2297" w:type="dxa"/>
          </w:tcPr>
          <w:p w:rsidR="0010521B" w:rsidRPr="00792AD7" w:rsidRDefault="0010521B" w:rsidP="00A1242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18.09</w:t>
            </w:r>
          </w:p>
        </w:tc>
        <w:tc>
          <w:tcPr>
            <w:tcW w:w="2501" w:type="dxa"/>
          </w:tcPr>
          <w:p w:rsidR="0010521B" w:rsidRPr="00792AD7" w:rsidRDefault="0010521B" w:rsidP="00A1242B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D52600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D52600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Дрозд С.П.</w:t>
            </w:r>
          </w:p>
        </w:tc>
        <w:tc>
          <w:tcPr>
            <w:tcW w:w="2880" w:type="dxa"/>
          </w:tcPr>
          <w:p w:rsidR="0010521B" w:rsidRPr="00792AD7" w:rsidRDefault="0010521B" w:rsidP="00D52600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D52600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Физика</w:t>
            </w:r>
          </w:p>
          <w:p w:rsidR="0010521B" w:rsidRPr="00792AD7" w:rsidRDefault="0010521B" w:rsidP="00D52600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D52600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21.09</w:t>
            </w:r>
          </w:p>
        </w:tc>
        <w:tc>
          <w:tcPr>
            <w:tcW w:w="2501" w:type="dxa"/>
          </w:tcPr>
          <w:p w:rsidR="0010521B" w:rsidRPr="00792AD7" w:rsidRDefault="0010521B" w:rsidP="00D52600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F56AEA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F56AE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F56AEA">
            <w:pPr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F56AE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F56AE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Биология</w:t>
            </w:r>
          </w:p>
        </w:tc>
        <w:tc>
          <w:tcPr>
            <w:tcW w:w="2297" w:type="dxa"/>
          </w:tcPr>
          <w:p w:rsidR="0010521B" w:rsidRPr="00792AD7" w:rsidRDefault="0010521B" w:rsidP="00F56AE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28.09</w:t>
            </w:r>
          </w:p>
        </w:tc>
        <w:tc>
          <w:tcPr>
            <w:tcW w:w="2501" w:type="dxa"/>
          </w:tcPr>
          <w:p w:rsidR="0010521B" w:rsidRPr="00792AD7" w:rsidRDefault="0010521B" w:rsidP="00F56AEA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4F658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4F658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2880" w:type="dxa"/>
          </w:tcPr>
          <w:p w:rsidR="0010521B" w:rsidRPr="00792AD7" w:rsidRDefault="0010521B" w:rsidP="004F658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</w:tc>
        <w:tc>
          <w:tcPr>
            <w:tcW w:w="3060" w:type="dxa"/>
          </w:tcPr>
          <w:p w:rsidR="0010521B" w:rsidRPr="00792AD7" w:rsidRDefault="0010521B" w:rsidP="004F658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География</w:t>
            </w:r>
          </w:p>
          <w:p w:rsidR="0010521B" w:rsidRPr="00792AD7" w:rsidRDefault="0010521B" w:rsidP="004F6589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4F658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30.09</w:t>
            </w:r>
          </w:p>
        </w:tc>
        <w:tc>
          <w:tcPr>
            <w:tcW w:w="2501" w:type="dxa"/>
          </w:tcPr>
          <w:p w:rsidR="0010521B" w:rsidRPr="00792AD7" w:rsidRDefault="0010521B" w:rsidP="004F658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 В.М.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Обществознание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1.10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3C6526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3C652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В.М.</w:t>
            </w:r>
          </w:p>
          <w:p w:rsidR="0010521B" w:rsidRPr="00792AD7" w:rsidRDefault="0010521B" w:rsidP="003C6526">
            <w:pPr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3C652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Дрозд С.П.</w:t>
            </w:r>
          </w:p>
        </w:tc>
        <w:tc>
          <w:tcPr>
            <w:tcW w:w="3060" w:type="dxa"/>
          </w:tcPr>
          <w:p w:rsidR="0010521B" w:rsidRPr="00792AD7" w:rsidRDefault="0010521B" w:rsidP="003C652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История </w:t>
            </w:r>
          </w:p>
        </w:tc>
        <w:tc>
          <w:tcPr>
            <w:tcW w:w="2297" w:type="dxa"/>
          </w:tcPr>
          <w:p w:rsidR="0010521B" w:rsidRPr="00792AD7" w:rsidRDefault="0010521B" w:rsidP="003C652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5.10</w:t>
            </w:r>
          </w:p>
        </w:tc>
        <w:tc>
          <w:tcPr>
            <w:tcW w:w="2501" w:type="dxa"/>
          </w:tcPr>
          <w:p w:rsidR="0010521B" w:rsidRPr="00792AD7" w:rsidRDefault="0010521B" w:rsidP="003C6526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Зыкова А.В./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Томашевская М.А.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Стародубцева И.В. 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Тараторкина С.В.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Англ .яз 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7.10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45 мин (2 урок) 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3060" w:type="dxa"/>
          </w:tcPr>
          <w:p w:rsidR="0010521B" w:rsidRPr="00792AD7" w:rsidRDefault="0010521B" w:rsidP="00E16D71">
            <w:pPr>
              <w:jc w:val="left"/>
              <w:rPr>
                <w:szCs w:val="22"/>
              </w:rPr>
            </w:pP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70675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9а</w:t>
            </w:r>
          </w:p>
          <w:p w:rsidR="0010521B" w:rsidRPr="00792AD7" w:rsidRDefault="0010521B" w:rsidP="0070675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9б</w:t>
            </w:r>
          </w:p>
        </w:tc>
        <w:tc>
          <w:tcPr>
            <w:tcW w:w="3060" w:type="dxa"/>
          </w:tcPr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Попова С.В.</w:t>
            </w:r>
          </w:p>
          <w:p w:rsidR="0010521B" w:rsidRPr="00792AD7" w:rsidRDefault="0010521B" w:rsidP="00706751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/Стародубцева И.В.</w:t>
            </w:r>
          </w:p>
        </w:tc>
        <w:tc>
          <w:tcPr>
            <w:tcW w:w="2880" w:type="dxa"/>
          </w:tcPr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Карпузовия О.М.</w:t>
            </w:r>
          </w:p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</w:tc>
        <w:tc>
          <w:tcPr>
            <w:tcW w:w="3060" w:type="dxa"/>
          </w:tcPr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Биология</w:t>
            </w:r>
          </w:p>
        </w:tc>
        <w:tc>
          <w:tcPr>
            <w:tcW w:w="2297" w:type="dxa"/>
          </w:tcPr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16.09</w:t>
            </w:r>
          </w:p>
        </w:tc>
        <w:tc>
          <w:tcPr>
            <w:tcW w:w="2501" w:type="dxa"/>
          </w:tcPr>
          <w:p w:rsidR="0010521B" w:rsidRPr="00792AD7" w:rsidRDefault="0010521B" w:rsidP="0070675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2D64E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9а</w:t>
            </w:r>
          </w:p>
          <w:p w:rsidR="0010521B" w:rsidRPr="00792AD7" w:rsidRDefault="0010521B" w:rsidP="002D64E9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9б</w:t>
            </w:r>
          </w:p>
        </w:tc>
        <w:tc>
          <w:tcPr>
            <w:tcW w:w="3060" w:type="dxa"/>
          </w:tcPr>
          <w:p w:rsidR="0010521B" w:rsidRPr="00792AD7" w:rsidRDefault="0010521B" w:rsidP="002D64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Соболева В.И.</w:t>
            </w:r>
          </w:p>
          <w:p w:rsidR="0010521B" w:rsidRPr="00792AD7" w:rsidRDefault="0010521B" w:rsidP="00792AD7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Скобелкина Л.С.</w:t>
            </w:r>
          </w:p>
        </w:tc>
        <w:tc>
          <w:tcPr>
            <w:tcW w:w="2880" w:type="dxa"/>
          </w:tcPr>
          <w:p w:rsidR="0010521B" w:rsidRPr="00792AD7" w:rsidRDefault="0010521B" w:rsidP="002D64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 xml:space="preserve"> Барабошкина Н.С.</w:t>
            </w:r>
          </w:p>
          <w:p w:rsidR="0010521B" w:rsidRPr="00792AD7" w:rsidRDefault="0010521B" w:rsidP="00792AD7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</w:tc>
        <w:tc>
          <w:tcPr>
            <w:tcW w:w="3060" w:type="dxa"/>
          </w:tcPr>
          <w:p w:rsidR="0010521B" w:rsidRPr="00792AD7" w:rsidRDefault="0010521B" w:rsidP="002D64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Математика</w:t>
            </w:r>
          </w:p>
        </w:tc>
        <w:tc>
          <w:tcPr>
            <w:tcW w:w="2297" w:type="dxa"/>
          </w:tcPr>
          <w:p w:rsidR="0010521B" w:rsidRPr="00792AD7" w:rsidRDefault="0010521B" w:rsidP="002D64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22.09</w:t>
            </w:r>
          </w:p>
        </w:tc>
        <w:tc>
          <w:tcPr>
            <w:tcW w:w="2501" w:type="dxa"/>
          </w:tcPr>
          <w:p w:rsidR="0010521B" w:rsidRPr="00792AD7" w:rsidRDefault="0010521B" w:rsidP="002D64E9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9б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Килина В.М.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Жичинская О.В.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Барабошкина Н.С.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26.09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9б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Дрозд С.П.</w:t>
            </w:r>
          </w:p>
          <w:p w:rsidR="0010521B" w:rsidRPr="00792AD7" w:rsidRDefault="0010521B" w:rsidP="00E16D71">
            <w:pPr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/ Попова С.В.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Зыкова А.В.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Барабошкина Н.С.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Физика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29.09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45 мин (2 урок)</w:t>
            </w:r>
          </w:p>
        </w:tc>
      </w:tr>
      <w:tr w:rsidR="0010521B" w:rsidRPr="00792AD7" w:rsidTr="00F37EE9">
        <w:tc>
          <w:tcPr>
            <w:tcW w:w="1440" w:type="dxa"/>
          </w:tcPr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9а</w:t>
            </w:r>
          </w:p>
          <w:p w:rsidR="0010521B" w:rsidRPr="00792AD7" w:rsidRDefault="0010521B" w:rsidP="00E16D71">
            <w:pPr>
              <w:jc w:val="center"/>
              <w:rPr>
                <w:b/>
                <w:szCs w:val="22"/>
              </w:rPr>
            </w:pPr>
            <w:r w:rsidRPr="00792AD7">
              <w:rPr>
                <w:b/>
                <w:sz w:val="22"/>
                <w:szCs w:val="22"/>
              </w:rPr>
              <w:t>9б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Лаврентьева Н.В.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Хохлова М.Г.</w:t>
            </w:r>
          </w:p>
        </w:tc>
        <w:tc>
          <w:tcPr>
            <w:tcW w:w="288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Швецова С.Ю.</w:t>
            </w:r>
          </w:p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Стародубцева И.В.</w:t>
            </w:r>
          </w:p>
        </w:tc>
        <w:tc>
          <w:tcPr>
            <w:tcW w:w="3060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Русский язык</w:t>
            </w:r>
          </w:p>
        </w:tc>
        <w:tc>
          <w:tcPr>
            <w:tcW w:w="2297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6.10</w:t>
            </w:r>
          </w:p>
        </w:tc>
        <w:tc>
          <w:tcPr>
            <w:tcW w:w="2501" w:type="dxa"/>
          </w:tcPr>
          <w:p w:rsidR="0010521B" w:rsidRPr="00792AD7" w:rsidRDefault="0010521B" w:rsidP="00E16D71">
            <w:pPr>
              <w:ind w:firstLine="0"/>
              <w:jc w:val="left"/>
              <w:rPr>
                <w:szCs w:val="22"/>
              </w:rPr>
            </w:pPr>
            <w:r w:rsidRPr="00792AD7">
              <w:rPr>
                <w:sz w:val="22"/>
                <w:szCs w:val="22"/>
              </w:rPr>
              <w:t>90 мин (2-3 урок)</w:t>
            </w:r>
          </w:p>
        </w:tc>
      </w:tr>
    </w:tbl>
    <w:p w:rsidR="0010521B" w:rsidRPr="00792AD7" w:rsidRDefault="0010521B" w:rsidP="009E37DE">
      <w:pPr>
        <w:rPr>
          <w:b/>
          <w:sz w:val="22"/>
          <w:szCs w:val="22"/>
        </w:rPr>
      </w:pPr>
    </w:p>
    <w:p w:rsidR="0010521B" w:rsidRPr="00792AD7" w:rsidRDefault="0010521B" w:rsidP="005149A1">
      <w:pPr>
        <w:ind w:firstLine="0"/>
        <w:jc w:val="center"/>
        <w:rPr>
          <w:rFonts w:cs="Times New Roman"/>
          <w:b/>
          <w:color w:val="auto"/>
          <w:sz w:val="22"/>
          <w:szCs w:val="22"/>
        </w:rPr>
      </w:pPr>
      <w:r w:rsidRPr="00792AD7">
        <w:rPr>
          <w:rFonts w:cs="Times New Roman"/>
          <w:b/>
          <w:color w:val="auto"/>
          <w:sz w:val="22"/>
          <w:szCs w:val="22"/>
        </w:rPr>
        <w:t>Проверенные работы и заполненную форму отчета  предоставить зам.директора в</w:t>
      </w:r>
    </w:p>
    <w:p w:rsidR="0010521B" w:rsidRPr="005149A1" w:rsidRDefault="0010521B" w:rsidP="005149A1">
      <w:pPr>
        <w:ind w:firstLine="0"/>
        <w:jc w:val="center"/>
        <w:rPr>
          <w:rFonts w:cs="Times New Roman"/>
          <w:b/>
          <w:color w:val="auto"/>
          <w:sz w:val="28"/>
          <w:szCs w:val="28"/>
        </w:rPr>
        <w:sectPr w:rsidR="0010521B" w:rsidRPr="005149A1" w:rsidSect="00792AD7">
          <w:pgSz w:w="16840" w:h="11900" w:orient="landscape"/>
          <w:pgMar w:top="719" w:right="1134" w:bottom="851" w:left="1134" w:header="709" w:footer="709" w:gutter="0"/>
          <w:cols w:space="708"/>
          <w:docGrid w:linePitch="360"/>
        </w:sectPr>
      </w:pPr>
      <w:r w:rsidRPr="00792AD7">
        <w:rPr>
          <w:rFonts w:cs="Times New Roman"/>
          <w:b/>
          <w:color w:val="auto"/>
          <w:sz w:val="22"/>
          <w:szCs w:val="22"/>
        </w:rPr>
        <w:t xml:space="preserve">течение </w:t>
      </w:r>
      <w:r>
        <w:rPr>
          <w:rFonts w:cs="Times New Roman"/>
          <w:b/>
          <w:color w:val="auto"/>
          <w:sz w:val="22"/>
          <w:szCs w:val="22"/>
        </w:rPr>
        <w:t>3-х</w:t>
      </w:r>
      <w:r w:rsidRPr="00792AD7">
        <w:rPr>
          <w:rFonts w:cs="Times New Roman"/>
          <w:b/>
          <w:color w:val="auto"/>
          <w:sz w:val="22"/>
          <w:szCs w:val="22"/>
        </w:rPr>
        <w:t xml:space="preserve"> дней после дня проведения ВПР</w:t>
      </w:r>
    </w:p>
    <w:p w:rsidR="0010521B" w:rsidRDefault="0010521B" w:rsidP="00196152">
      <w:pPr>
        <w:ind w:firstLine="0"/>
        <w:jc w:val="right"/>
        <w:rPr>
          <w:i/>
        </w:rPr>
      </w:pPr>
      <w:r w:rsidRPr="009E37DE">
        <w:rPr>
          <w:i/>
        </w:rPr>
        <w:t xml:space="preserve">Приложение </w:t>
      </w:r>
      <w:r>
        <w:rPr>
          <w:i/>
        </w:rPr>
        <w:t>2</w:t>
      </w:r>
      <w:r w:rsidRPr="009E37DE">
        <w:rPr>
          <w:i/>
        </w:rPr>
        <w:t xml:space="preserve"> к приказу от </w:t>
      </w:r>
      <w:r>
        <w:rPr>
          <w:i/>
        </w:rPr>
        <w:t>26.08.2020 №03-10-107</w:t>
      </w:r>
    </w:p>
    <w:p w:rsidR="0010521B" w:rsidRDefault="0010521B" w:rsidP="00196152">
      <w:pPr>
        <w:ind w:firstLine="0"/>
        <w:jc w:val="right"/>
        <w:rPr>
          <w:i/>
        </w:rPr>
      </w:pPr>
    </w:p>
    <w:p w:rsidR="0010521B" w:rsidRPr="00196152" w:rsidRDefault="0010521B" w:rsidP="00196152">
      <w:pPr>
        <w:pStyle w:val="13NormDOC-header-1"/>
        <w:spacing w:before="0" w:after="737"/>
        <w:rPr>
          <w:rFonts w:ascii="Times New Roman" w:hAnsi="Times New Roman" w:cs="Times New Roman"/>
          <w:sz w:val="24"/>
          <w:szCs w:val="24"/>
        </w:rPr>
      </w:pPr>
      <w:r w:rsidRPr="00196152">
        <w:rPr>
          <w:rFonts w:ascii="Times New Roman" w:hAnsi="Times New Roman" w:cs="Times New Roman"/>
          <w:sz w:val="24"/>
          <w:szCs w:val="24"/>
        </w:rPr>
        <w:t xml:space="preserve">Анализ Всероссийской проверочной работы </w:t>
      </w:r>
      <w:r w:rsidRPr="00196152">
        <w:rPr>
          <w:rFonts w:ascii="Times New Roman" w:hAnsi="Times New Roman" w:cs="Times New Roman"/>
          <w:sz w:val="24"/>
          <w:szCs w:val="24"/>
        </w:rPr>
        <w:br/>
        <w:t>по ____________ в ______ классе</w:t>
      </w:r>
    </w:p>
    <w:p w:rsidR="0010521B" w:rsidRPr="00196152" w:rsidRDefault="0010521B" w:rsidP="00196152">
      <w:pPr>
        <w:pStyle w:val="17PRIL-tabl-txt"/>
        <w:rPr>
          <w:rStyle w:val="propis"/>
          <w:rFonts w:ascii="Times New Roman" w:hAnsi="Times New Roman" w:cs="Times New Roman"/>
          <w:iCs/>
          <w:spacing w:val="2"/>
          <w:sz w:val="24"/>
          <w:szCs w:val="24"/>
        </w:rPr>
      </w:pPr>
      <w:r w:rsidRPr="00196152">
        <w:rPr>
          <w:rStyle w:val="Bold"/>
          <w:rFonts w:ascii="Times New Roman" w:hAnsi="Times New Roman" w:cs="Times New Roman"/>
          <w:bCs/>
          <w:spacing w:val="2"/>
          <w:sz w:val="24"/>
          <w:szCs w:val="24"/>
        </w:rPr>
        <w:t xml:space="preserve">Цель: </w:t>
      </w:r>
      <w:r w:rsidRPr="00196152">
        <w:rPr>
          <w:rStyle w:val="propis"/>
          <w:rFonts w:ascii="Times New Roman" w:hAnsi="Times New Roman" w:cs="Times New Roman"/>
          <w:iCs/>
          <w:spacing w:val="2"/>
          <w:sz w:val="24"/>
          <w:szCs w:val="24"/>
        </w:rPr>
        <w:t>анализ уровня владения учебным материалом.</w:t>
      </w:r>
    </w:p>
    <w:p w:rsidR="0010521B" w:rsidRPr="00196152" w:rsidRDefault="0010521B" w:rsidP="00196152">
      <w:pPr>
        <w:pStyle w:val="17PRIL-tabl-txt"/>
        <w:spacing w:before="170"/>
        <w:rPr>
          <w:rStyle w:val="propis"/>
          <w:rFonts w:ascii="Times New Roman" w:hAnsi="Times New Roman" w:cs="Times New Roman"/>
          <w:iCs/>
          <w:spacing w:val="2"/>
          <w:sz w:val="24"/>
          <w:szCs w:val="24"/>
        </w:rPr>
      </w:pPr>
      <w:r w:rsidRPr="00196152">
        <w:rPr>
          <w:rStyle w:val="Bold"/>
          <w:rFonts w:ascii="Times New Roman" w:hAnsi="Times New Roman" w:cs="Times New Roman"/>
          <w:bCs/>
          <w:spacing w:val="2"/>
          <w:sz w:val="24"/>
          <w:szCs w:val="24"/>
        </w:rPr>
        <w:t xml:space="preserve">Ф. И. О. учителя: </w:t>
      </w:r>
    </w:p>
    <w:p w:rsidR="0010521B" w:rsidRDefault="0010521B" w:rsidP="00196152">
      <w:pPr>
        <w:pStyle w:val="17PRIL-tabl-txt"/>
        <w:spacing w:before="170"/>
        <w:rPr>
          <w:rStyle w:val="Bold"/>
          <w:rFonts w:ascii="Times New Roman" w:hAnsi="Times New Roman" w:cs="Times New Roman"/>
          <w:bCs/>
          <w:spacing w:val="2"/>
          <w:sz w:val="24"/>
          <w:szCs w:val="24"/>
        </w:rPr>
      </w:pPr>
      <w:r w:rsidRPr="00196152">
        <w:rPr>
          <w:rStyle w:val="Bold"/>
          <w:rFonts w:ascii="Times New Roman" w:hAnsi="Times New Roman" w:cs="Times New Roman"/>
          <w:bCs/>
          <w:spacing w:val="2"/>
          <w:sz w:val="24"/>
          <w:szCs w:val="24"/>
        </w:rPr>
        <w:t xml:space="preserve">Предмет: </w:t>
      </w:r>
    </w:p>
    <w:p w:rsidR="0010521B" w:rsidRDefault="0010521B" w:rsidP="00196152">
      <w:pPr>
        <w:pStyle w:val="17PRIL-tabl-txt"/>
        <w:spacing w:before="1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</w:t>
      </w:r>
    </w:p>
    <w:p w:rsidR="0010521B" w:rsidRPr="00196152" w:rsidRDefault="0010521B" w:rsidP="00196152">
      <w:pPr>
        <w:pStyle w:val="17PRIL-tabl-txt"/>
        <w:spacing w:before="170"/>
        <w:jc w:val="center"/>
        <w:rPr>
          <w:rFonts w:ascii="Times New Roman" w:hAnsi="Times New Roman" w:cs="Times New Roman"/>
          <w:b/>
          <w:i/>
          <w:iCs/>
          <w:spacing w:val="2"/>
          <w:sz w:val="24"/>
          <w:szCs w:val="24"/>
        </w:rPr>
      </w:pPr>
    </w:p>
    <w:tbl>
      <w:tblPr>
        <w:tblW w:w="0" w:type="auto"/>
        <w:tblInd w:w="7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17"/>
        <w:gridCol w:w="1559"/>
        <w:gridCol w:w="1701"/>
        <w:gridCol w:w="426"/>
        <w:gridCol w:w="425"/>
        <w:gridCol w:w="425"/>
        <w:gridCol w:w="425"/>
        <w:gridCol w:w="1560"/>
        <w:gridCol w:w="1417"/>
      </w:tblGrid>
      <w:tr w:rsidR="0010521B" w:rsidRPr="00196152" w:rsidTr="00403BC8">
        <w:trPr>
          <w:trHeight w:val="559"/>
          <w:tblHeader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Всего учащихся в классе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Из них принимали участие</w:t>
            </w:r>
          </w:p>
        </w:tc>
        <w:tc>
          <w:tcPr>
            <w:tcW w:w="17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Отметки</w:t>
            </w:r>
          </w:p>
        </w:tc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 xml:space="preserve">Успеваемость, % </w:t>
            </w: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Качество, %</w:t>
            </w:r>
          </w:p>
        </w:tc>
      </w:tr>
      <w:tr w:rsidR="0010521B" w:rsidRPr="00196152" w:rsidTr="00403BC8">
        <w:trPr>
          <w:trHeight w:val="359"/>
          <w:tblHeader/>
        </w:trPr>
        <w:tc>
          <w:tcPr>
            <w:tcW w:w="9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  <w:tc>
          <w:tcPr>
            <w:tcW w:w="14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  <w:tc>
          <w:tcPr>
            <w:tcW w:w="14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521B" w:rsidRPr="00196152" w:rsidRDefault="0010521B" w:rsidP="00403BC8">
            <w:pPr>
              <w:pStyle w:val="a"/>
              <w:spacing w:line="240" w:lineRule="auto"/>
              <w:textAlignment w:val="auto"/>
              <w:rPr>
                <w:color w:val="auto"/>
                <w:lang w:val="ru-RU"/>
              </w:rPr>
            </w:pPr>
          </w:p>
        </w:tc>
      </w:tr>
      <w:tr w:rsidR="0010521B" w:rsidRPr="00196152" w:rsidTr="00403BC8">
        <w:trPr>
          <w:trHeight w:val="37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1B" w:rsidRPr="00196152" w:rsidTr="00403BC8">
        <w:trPr>
          <w:trHeight w:val="37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21B" w:rsidRPr="00196152" w:rsidRDefault="0010521B" w:rsidP="00196152">
      <w:pPr>
        <w:pStyle w:val="13NormDOC-txt"/>
        <w:rPr>
          <w:rFonts w:ascii="Times New Roman" w:hAnsi="Times New Roman" w:cs="Times New Roman"/>
          <w:sz w:val="24"/>
          <w:szCs w:val="24"/>
        </w:rPr>
      </w:pPr>
    </w:p>
    <w:p w:rsidR="0010521B" w:rsidRPr="00196152" w:rsidRDefault="0010521B" w:rsidP="00196152">
      <w:pPr>
        <w:pStyle w:val="13NormDOC-txt"/>
        <w:rPr>
          <w:rFonts w:ascii="Times New Roman" w:hAnsi="Times New Roman" w:cs="Times New Roman"/>
          <w:spacing w:val="2"/>
          <w:sz w:val="24"/>
          <w:szCs w:val="24"/>
        </w:rPr>
      </w:pPr>
      <w:r w:rsidRPr="00196152">
        <w:rPr>
          <w:rFonts w:ascii="Times New Roman" w:hAnsi="Times New Roman" w:cs="Times New Roman"/>
          <w:spacing w:val="2"/>
          <w:sz w:val="24"/>
          <w:szCs w:val="24"/>
        </w:rPr>
        <w:t>Учащиеся, написавшие на «5»:</w:t>
      </w:r>
    </w:p>
    <w:p w:rsidR="0010521B" w:rsidRPr="00196152" w:rsidRDefault="0010521B" w:rsidP="00196152">
      <w:pPr>
        <w:pStyle w:val="13NormDOC-txt"/>
        <w:spacing w:before="283"/>
        <w:rPr>
          <w:rFonts w:ascii="Times New Roman" w:hAnsi="Times New Roman" w:cs="Times New Roman"/>
          <w:spacing w:val="2"/>
          <w:sz w:val="24"/>
          <w:szCs w:val="24"/>
        </w:rPr>
      </w:pPr>
      <w:r w:rsidRPr="00196152">
        <w:rPr>
          <w:rFonts w:ascii="Times New Roman" w:hAnsi="Times New Roman" w:cs="Times New Roman"/>
          <w:spacing w:val="2"/>
          <w:sz w:val="24"/>
          <w:szCs w:val="24"/>
        </w:rPr>
        <w:t>Учащиеся, написавшие на «2»:</w:t>
      </w:r>
    </w:p>
    <w:p w:rsidR="0010521B" w:rsidRPr="00196152" w:rsidRDefault="0010521B" w:rsidP="00196152">
      <w:pPr>
        <w:pStyle w:val="13NormDOC-header-2"/>
        <w:rPr>
          <w:rFonts w:ascii="Times New Roman" w:hAnsi="Times New Roman" w:cs="Times New Roman"/>
          <w:spacing w:val="2"/>
          <w:sz w:val="24"/>
          <w:szCs w:val="24"/>
        </w:rPr>
      </w:pPr>
      <w:r w:rsidRPr="00196152">
        <w:rPr>
          <w:rFonts w:ascii="Times New Roman" w:hAnsi="Times New Roman" w:cs="Times New Roman"/>
          <w:spacing w:val="2"/>
          <w:sz w:val="24"/>
          <w:szCs w:val="24"/>
        </w:rPr>
        <w:t>Динамика результатов</w:t>
      </w:r>
    </w:p>
    <w:tbl>
      <w:tblPr>
        <w:tblW w:w="0" w:type="auto"/>
        <w:tblInd w:w="7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1701"/>
        <w:gridCol w:w="709"/>
      </w:tblGrid>
      <w:tr w:rsidR="0010521B" w:rsidRPr="00196152" w:rsidTr="00196152">
        <w:trPr>
          <w:trHeight w:val="113"/>
          <w:tblHeader/>
        </w:trPr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0521B" w:rsidRPr="00196152" w:rsidTr="00196152">
        <w:trPr>
          <w:trHeight w:val="113"/>
        </w:trPr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Понизили: отметка за работу ниже годовой отметки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1B" w:rsidRPr="00196152" w:rsidTr="00196152">
        <w:trPr>
          <w:trHeight w:val="113"/>
        </w:trPr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Подтвердили: отметка за работу равна годовой отметке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1B" w:rsidRPr="00196152" w:rsidTr="00196152">
        <w:trPr>
          <w:trHeight w:val="113"/>
        </w:trPr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Повысили: отметка за работу выше годовой отметки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21B" w:rsidRPr="00196152" w:rsidRDefault="0010521B" w:rsidP="00196152">
      <w:pPr>
        <w:pStyle w:val="17PRIL-tabl-txt"/>
        <w:rPr>
          <w:rFonts w:ascii="Times New Roman" w:hAnsi="Times New Roman" w:cs="Times New Roman"/>
          <w:spacing w:val="2"/>
          <w:sz w:val="24"/>
          <w:szCs w:val="24"/>
        </w:rPr>
      </w:pPr>
    </w:p>
    <w:p w:rsidR="0010521B" w:rsidRPr="00196152" w:rsidRDefault="0010521B" w:rsidP="00196152">
      <w:pPr>
        <w:pStyle w:val="17PRIL-tabl-txt"/>
        <w:rPr>
          <w:rFonts w:ascii="Times New Roman" w:hAnsi="Times New Roman" w:cs="Times New Roman"/>
          <w:spacing w:val="2"/>
          <w:sz w:val="24"/>
          <w:szCs w:val="24"/>
        </w:rPr>
      </w:pPr>
      <w:r w:rsidRPr="00196152">
        <w:rPr>
          <w:rFonts w:ascii="Times New Roman" w:hAnsi="Times New Roman" w:cs="Times New Roman"/>
          <w:spacing w:val="2"/>
          <w:sz w:val="24"/>
          <w:szCs w:val="24"/>
        </w:rPr>
        <w:t xml:space="preserve">Учащиеся, написавшие ниже своих возможностей: </w:t>
      </w:r>
    </w:p>
    <w:p w:rsidR="0010521B" w:rsidRPr="00196152" w:rsidRDefault="0010521B" w:rsidP="00196152">
      <w:pPr>
        <w:pStyle w:val="17PRIL-tabl-txt"/>
        <w:rPr>
          <w:rFonts w:ascii="Times New Roman" w:hAnsi="Times New Roman" w:cs="Times New Roman"/>
          <w:spacing w:val="2"/>
          <w:sz w:val="24"/>
          <w:szCs w:val="24"/>
        </w:rPr>
      </w:pPr>
    </w:p>
    <w:p w:rsidR="0010521B" w:rsidRPr="00196152" w:rsidRDefault="0010521B" w:rsidP="00196152">
      <w:pPr>
        <w:pStyle w:val="17PRIL-tabl-txt"/>
        <w:rPr>
          <w:rFonts w:ascii="Times New Roman" w:hAnsi="Times New Roman" w:cs="Times New Roman"/>
          <w:caps/>
          <w:sz w:val="24"/>
          <w:szCs w:val="24"/>
        </w:rPr>
      </w:pPr>
    </w:p>
    <w:p w:rsidR="0010521B" w:rsidRPr="00196152" w:rsidRDefault="0010521B" w:rsidP="00196152">
      <w:pPr>
        <w:pStyle w:val="13NormDOC-header-2"/>
        <w:rPr>
          <w:rFonts w:ascii="Times New Roman" w:hAnsi="Times New Roman" w:cs="Times New Roman"/>
          <w:sz w:val="24"/>
          <w:szCs w:val="24"/>
        </w:rPr>
      </w:pPr>
      <w:r w:rsidRPr="00196152">
        <w:rPr>
          <w:rFonts w:ascii="Times New Roman" w:hAnsi="Times New Roman" w:cs="Times New Roman"/>
          <w:sz w:val="24"/>
          <w:szCs w:val="24"/>
        </w:rPr>
        <w:t>Типичные ошибки учащихся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ОБРАЗЕЦ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0348" w:type="dxa"/>
        <w:tblInd w:w="71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7088"/>
        <w:gridCol w:w="1701"/>
        <w:gridCol w:w="992"/>
      </w:tblGrid>
      <w:tr w:rsidR="0010521B" w:rsidRPr="00196152" w:rsidTr="00FA0E6D">
        <w:trPr>
          <w:trHeight w:val="60"/>
          <w:tblHeader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Характер ошибок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  <w:vAlign w:val="center"/>
          </w:tcPr>
          <w:p w:rsidR="0010521B" w:rsidRPr="00196152" w:rsidRDefault="0010521B" w:rsidP="00403BC8">
            <w:pPr>
              <w:pStyle w:val="17PRIL-tabl-hroom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0521B" w:rsidRPr="00196152" w:rsidTr="00FA0E6D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Правописание окончаний причастий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</w:tr>
      <w:tr w:rsidR="0010521B" w:rsidRPr="00196152" w:rsidTr="00FA0E6D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Правописание Н и НН в словах разных частей речи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Style w:val="propis"/>
                <w:rFonts w:ascii="Times New Roman" w:hAnsi="Times New Roman" w:cs="Times New Roman"/>
                <w:iCs/>
                <w:sz w:val="24"/>
                <w:szCs w:val="24"/>
              </w:rPr>
              <w:t>34</w:t>
            </w:r>
          </w:p>
        </w:tc>
      </w:tr>
      <w:tr w:rsidR="0010521B" w:rsidRPr="00196152" w:rsidTr="00FA0E6D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1B" w:rsidRPr="00196152" w:rsidTr="00FA0E6D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1B" w:rsidRPr="00196152" w:rsidTr="00FA0E6D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  <w:r w:rsidRPr="001961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1" w:type="dxa"/>
              <w:left w:w="71" w:type="dxa"/>
              <w:bottom w:w="99" w:type="dxa"/>
              <w:right w:w="71" w:type="dxa"/>
            </w:tcMar>
          </w:tcPr>
          <w:p w:rsidR="0010521B" w:rsidRPr="00196152" w:rsidRDefault="0010521B" w:rsidP="00403BC8">
            <w:pPr>
              <w:pStyle w:val="17PRIL-tabl-t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21B" w:rsidRPr="00196152" w:rsidRDefault="0010521B" w:rsidP="00196152">
      <w:pPr>
        <w:pStyle w:val="13NormDOC-txt"/>
        <w:rPr>
          <w:rFonts w:ascii="Times New Roman" w:hAnsi="Times New Roman" w:cs="Times New Roman"/>
          <w:sz w:val="24"/>
          <w:szCs w:val="24"/>
        </w:rPr>
      </w:pPr>
    </w:p>
    <w:p w:rsidR="0010521B" w:rsidRPr="00196152" w:rsidRDefault="0010521B" w:rsidP="00196152">
      <w:pPr>
        <w:rPr>
          <w:szCs w:val="24"/>
        </w:rPr>
      </w:pPr>
    </w:p>
    <w:p w:rsidR="0010521B" w:rsidRPr="0059238C" w:rsidRDefault="0010521B" w:rsidP="00196152">
      <w:pPr>
        <w:ind w:firstLine="0"/>
        <w:jc w:val="right"/>
      </w:pPr>
    </w:p>
    <w:sectPr w:rsidR="0010521B" w:rsidRPr="0059238C" w:rsidSect="000A0001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660D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1D017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592B2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95EB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25EEA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96D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6E48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9E1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E03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49AE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9727C"/>
    <w:multiLevelType w:val="hybridMultilevel"/>
    <w:tmpl w:val="D6EA8BB8"/>
    <w:lvl w:ilvl="0" w:tplc="5718AE94">
      <w:start w:val="10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0FD1F83"/>
    <w:multiLevelType w:val="hybridMultilevel"/>
    <w:tmpl w:val="97484BF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026C1480"/>
    <w:multiLevelType w:val="hybridMultilevel"/>
    <w:tmpl w:val="51187DD6"/>
    <w:lvl w:ilvl="0" w:tplc="CE3EDFB2">
      <w:start w:val="12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04B70D82"/>
    <w:multiLevelType w:val="hybridMultilevel"/>
    <w:tmpl w:val="8E48EECA"/>
    <w:lvl w:ilvl="0" w:tplc="20048F86">
      <w:start w:val="27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0721396D"/>
    <w:multiLevelType w:val="multilevel"/>
    <w:tmpl w:val="76BC74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cs="Times New Roman" w:hint="default"/>
      </w:rPr>
    </w:lvl>
  </w:abstractNum>
  <w:abstractNum w:abstractNumId="15">
    <w:nsid w:val="09E37FAB"/>
    <w:multiLevelType w:val="multilevel"/>
    <w:tmpl w:val="58D66FCC"/>
    <w:lvl w:ilvl="0">
      <w:start w:val="17"/>
      <w:numFmt w:val="decimal"/>
      <w:lvlText w:val="%1."/>
      <w:lvlJc w:val="left"/>
      <w:pPr>
        <w:ind w:left="600" w:hanging="600"/>
      </w:pPr>
      <w:rPr>
        <w:rFonts w:cs="Times New Roman" w:hint="default"/>
        <w:b w:val="0"/>
        <w:color w:val="auto"/>
      </w:rPr>
    </w:lvl>
    <w:lvl w:ilvl="1">
      <w:start w:val="15"/>
      <w:numFmt w:val="decimal"/>
      <w:lvlText w:val="%1.%2."/>
      <w:lvlJc w:val="left"/>
      <w:pPr>
        <w:ind w:left="1140" w:hanging="600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cs="Times New Roman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cs="Times New Roman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cs="Times New Roman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cs="Times New Roman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cs="Times New Roman" w:hint="default"/>
        <w:b w:val="0"/>
        <w:color w:val="auto"/>
      </w:rPr>
    </w:lvl>
  </w:abstractNum>
  <w:abstractNum w:abstractNumId="16">
    <w:nsid w:val="12DF340B"/>
    <w:multiLevelType w:val="hybridMultilevel"/>
    <w:tmpl w:val="E2905CD0"/>
    <w:lvl w:ilvl="0" w:tplc="A7FAA80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12F046CB"/>
    <w:multiLevelType w:val="hybridMultilevel"/>
    <w:tmpl w:val="88B87352"/>
    <w:lvl w:ilvl="0" w:tplc="B25C0FEE">
      <w:start w:val="16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184255BA"/>
    <w:multiLevelType w:val="multilevel"/>
    <w:tmpl w:val="1ADE282A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1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96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7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3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8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92" w:hanging="1800"/>
      </w:pPr>
      <w:rPr>
        <w:rFonts w:cs="Times New Roman" w:hint="default"/>
      </w:rPr>
    </w:lvl>
  </w:abstractNum>
  <w:abstractNum w:abstractNumId="19">
    <w:nsid w:val="192D0657"/>
    <w:multiLevelType w:val="hybridMultilevel"/>
    <w:tmpl w:val="295CF6C4"/>
    <w:lvl w:ilvl="0" w:tplc="07D0F464">
      <w:start w:val="7"/>
      <w:numFmt w:val="bullet"/>
      <w:lvlText w:val="-"/>
      <w:lvlJc w:val="left"/>
      <w:pPr>
        <w:ind w:left="1608" w:hanging="900"/>
      </w:pPr>
      <w:rPr>
        <w:rFonts w:ascii="Times New Roman" w:eastAsia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1C6331C4"/>
    <w:multiLevelType w:val="hybridMultilevel"/>
    <w:tmpl w:val="A560D782"/>
    <w:lvl w:ilvl="0" w:tplc="53A68570">
      <w:start w:val="12"/>
      <w:numFmt w:val="decimal"/>
      <w:lvlText w:val="%1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>
    <w:nsid w:val="224C78A2"/>
    <w:multiLevelType w:val="multilevel"/>
    <w:tmpl w:val="470ADE3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231E641E"/>
    <w:multiLevelType w:val="multilevel"/>
    <w:tmpl w:val="F6607F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cs="Times New Roman" w:hint="default"/>
      </w:rPr>
    </w:lvl>
  </w:abstractNum>
  <w:abstractNum w:abstractNumId="23">
    <w:nsid w:val="263C1057"/>
    <w:multiLevelType w:val="hybridMultilevel"/>
    <w:tmpl w:val="39C22C24"/>
    <w:lvl w:ilvl="0" w:tplc="5C86D2A2">
      <w:start w:val="27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>
    <w:nsid w:val="29EF6EE8"/>
    <w:multiLevelType w:val="multilevel"/>
    <w:tmpl w:val="294003EA"/>
    <w:lvl w:ilvl="0">
      <w:start w:val="17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5">
    <w:nsid w:val="2D93250C"/>
    <w:multiLevelType w:val="hybridMultilevel"/>
    <w:tmpl w:val="4E82571A"/>
    <w:lvl w:ilvl="0" w:tplc="3384CF68">
      <w:start w:val="9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2"/>
        </w:tabs>
        <w:ind w:left="146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82"/>
        </w:tabs>
        <w:ind w:left="218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02"/>
        </w:tabs>
        <w:ind w:left="29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22"/>
        </w:tabs>
        <w:ind w:left="362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42"/>
        </w:tabs>
        <w:ind w:left="434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62"/>
        </w:tabs>
        <w:ind w:left="506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82"/>
        </w:tabs>
        <w:ind w:left="578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02"/>
        </w:tabs>
        <w:ind w:left="6502" w:hanging="180"/>
      </w:pPr>
      <w:rPr>
        <w:rFonts w:cs="Times New Roman"/>
      </w:rPr>
    </w:lvl>
  </w:abstractNum>
  <w:abstractNum w:abstractNumId="26">
    <w:nsid w:val="341C43EA"/>
    <w:multiLevelType w:val="multilevel"/>
    <w:tmpl w:val="58B0CD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35484DF9"/>
    <w:multiLevelType w:val="hybridMultilevel"/>
    <w:tmpl w:val="399A20FA"/>
    <w:lvl w:ilvl="0" w:tplc="87264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690CFC"/>
    <w:multiLevelType w:val="multilevel"/>
    <w:tmpl w:val="D0EA4DC6"/>
    <w:lvl w:ilvl="0">
      <w:start w:val="25"/>
      <w:numFmt w:val="decimal"/>
      <w:lvlText w:val="%1."/>
      <w:lvlJc w:val="left"/>
      <w:pPr>
        <w:ind w:left="480" w:hanging="480"/>
      </w:pPr>
      <w:rPr>
        <w:rFonts w:cs="Times New Roman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cs="Times New Roman" w:hint="default"/>
      </w:rPr>
    </w:lvl>
  </w:abstractNum>
  <w:abstractNum w:abstractNumId="29">
    <w:nsid w:val="374B03BF"/>
    <w:multiLevelType w:val="hybridMultilevel"/>
    <w:tmpl w:val="4962A14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3F1262B4"/>
    <w:multiLevelType w:val="multilevel"/>
    <w:tmpl w:val="BE5A358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31">
    <w:nsid w:val="44802F13"/>
    <w:multiLevelType w:val="hybridMultilevel"/>
    <w:tmpl w:val="BB427990"/>
    <w:lvl w:ilvl="0" w:tplc="F6FCDE90">
      <w:start w:val="18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474D249B"/>
    <w:multiLevelType w:val="multilevel"/>
    <w:tmpl w:val="FAA43290"/>
    <w:lvl w:ilvl="0">
      <w:start w:val="1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047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cs="Times New Roman" w:hint="default"/>
      </w:rPr>
    </w:lvl>
  </w:abstractNum>
  <w:abstractNum w:abstractNumId="33">
    <w:nsid w:val="59AB4272"/>
    <w:multiLevelType w:val="multilevel"/>
    <w:tmpl w:val="7E8419CA"/>
    <w:lvl w:ilvl="0">
      <w:start w:val="1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34">
    <w:nsid w:val="5ABF0BA1"/>
    <w:multiLevelType w:val="hybridMultilevel"/>
    <w:tmpl w:val="94225E06"/>
    <w:lvl w:ilvl="0" w:tplc="30CA3026">
      <w:start w:val="27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5">
    <w:nsid w:val="5AF359E6"/>
    <w:multiLevelType w:val="multilevel"/>
    <w:tmpl w:val="281AEADC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 w:hint="default"/>
      </w:rPr>
    </w:lvl>
  </w:abstractNum>
  <w:abstractNum w:abstractNumId="36">
    <w:nsid w:val="5C6F5FF4"/>
    <w:multiLevelType w:val="hybridMultilevel"/>
    <w:tmpl w:val="A5901A3E"/>
    <w:lvl w:ilvl="0" w:tplc="CE369B70">
      <w:start w:val="9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7">
    <w:nsid w:val="62227CBC"/>
    <w:multiLevelType w:val="multilevel"/>
    <w:tmpl w:val="25383BE2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38">
    <w:nsid w:val="63981CC9"/>
    <w:multiLevelType w:val="multilevel"/>
    <w:tmpl w:val="F2E6EEF2"/>
    <w:lvl w:ilvl="0">
      <w:start w:val="1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0"/>
      <w:numFmt w:val="decimal"/>
      <w:lvlText w:val="%1.%2."/>
      <w:lvlJc w:val="left"/>
      <w:pPr>
        <w:tabs>
          <w:tab w:val="num" w:pos="1167"/>
        </w:tabs>
        <w:ind w:left="1167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39">
    <w:nsid w:val="689851E7"/>
    <w:multiLevelType w:val="multilevel"/>
    <w:tmpl w:val="D4263F54"/>
    <w:lvl w:ilvl="0">
      <w:start w:val="5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0">
    <w:nsid w:val="6B7C4BAF"/>
    <w:multiLevelType w:val="multilevel"/>
    <w:tmpl w:val="7A4066F4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  <w:b w:val="0"/>
        <w:color w:val="auto"/>
      </w:rPr>
    </w:lvl>
    <w:lvl w:ilvl="1">
      <w:start w:val="1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color w:val="auto"/>
      </w:rPr>
    </w:lvl>
  </w:abstractNum>
  <w:abstractNum w:abstractNumId="41">
    <w:nsid w:val="701F17BF"/>
    <w:multiLevelType w:val="hybridMultilevel"/>
    <w:tmpl w:val="6EA2998A"/>
    <w:lvl w:ilvl="0" w:tplc="0A14F75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2">
    <w:nsid w:val="733464E3"/>
    <w:multiLevelType w:val="multilevel"/>
    <w:tmpl w:val="F6607F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cs="Times New Roman" w:hint="default"/>
      </w:rPr>
    </w:lvl>
  </w:abstractNum>
  <w:abstractNum w:abstractNumId="43">
    <w:nsid w:val="7D10286F"/>
    <w:multiLevelType w:val="multilevel"/>
    <w:tmpl w:val="C10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6F64C5"/>
    <w:multiLevelType w:val="multilevel"/>
    <w:tmpl w:val="0D724D04"/>
    <w:lvl w:ilvl="0">
      <w:start w:val="5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0"/>
    </w:lvlOverride>
  </w:num>
  <w:num w:numId="4">
    <w:abstractNumId w:val="43"/>
  </w:num>
  <w:num w:numId="5">
    <w:abstractNumId w:val="19"/>
  </w:num>
  <w:num w:numId="6">
    <w:abstractNumId w:val="14"/>
  </w:num>
  <w:num w:numId="7">
    <w:abstractNumId w:val="35"/>
  </w:num>
  <w:num w:numId="8">
    <w:abstractNumId w:val="27"/>
  </w:num>
  <w:num w:numId="9">
    <w:abstractNumId w:val="18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</w:num>
  <w:num w:numId="12">
    <w:abstractNumId w:val="16"/>
  </w:num>
  <w:num w:numId="13">
    <w:abstractNumId w:val="44"/>
  </w:num>
  <w:num w:numId="14">
    <w:abstractNumId w:val="31"/>
  </w:num>
  <w:num w:numId="15">
    <w:abstractNumId w:val="17"/>
  </w:num>
  <w:num w:numId="16">
    <w:abstractNumId w:val="12"/>
  </w:num>
  <w:num w:numId="17">
    <w:abstractNumId w:val="10"/>
  </w:num>
  <w:num w:numId="18">
    <w:abstractNumId w:val="11"/>
  </w:num>
  <w:num w:numId="19">
    <w:abstractNumId w:val="23"/>
  </w:num>
  <w:num w:numId="20">
    <w:abstractNumId w:val="36"/>
  </w:num>
  <w:num w:numId="21">
    <w:abstractNumId w:val="13"/>
  </w:num>
  <w:num w:numId="22">
    <w:abstractNumId w:val="34"/>
  </w:num>
  <w:num w:numId="23">
    <w:abstractNumId w:val="20"/>
  </w:num>
  <w:num w:numId="24">
    <w:abstractNumId w:val="24"/>
  </w:num>
  <w:num w:numId="25">
    <w:abstractNumId w:val="26"/>
  </w:num>
  <w:num w:numId="26">
    <w:abstractNumId w:val="32"/>
  </w:num>
  <w:num w:numId="27">
    <w:abstractNumId w:val="39"/>
  </w:num>
  <w:num w:numId="28">
    <w:abstractNumId w:val="29"/>
  </w:num>
  <w:num w:numId="29">
    <w:abstractNumId w:val="25"/>
  </w:num>
  <w:num w:numId="30">
    <w:abstractNumId w:val="33"/>
  </w:num>
  <w:num w:numId="31">
    <w:abstractNumId w:val="38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30"/>
  </w:num>
  <w:num w:numId="43">
    <w:abstractNumId w:val="41"/>
  </w:num>
  <w:num w:numId="44">
    <w:abstractNumId w:val="37"/>
  </w:num>
  <w:num w:numId="45">
    <w:abstractNumId w:val="28"/>
  </w:num>
  <w:num w:numId="46">
    <w:abstractNumId w:val="21"/>
  </w:num>
  <w:num w:numId="47">
    <w:abstractNumId w:val="15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28D7"/>
    <w:rsid w:val="00027DDC"/>
    <w:rsid w:val="000361E4"/>
    <w:rsid w:val="0004599C"/>
    <w:rsid w:val="00075635"/>
    <w:rsid w:val="000768F9"/>
    <w:rsid w:val="000A0001"/>
    <w:rsid w:val="000E047C"/>
    <w:rsid w:val="000E15B9"/>
    <w:rsid w:val="000F5608"/>
    <w:rsid w:val="0010521B"/>
    <w:rsid w:val="00106516"/>
    <w:rsid w:val="00115D76"/>
    <w:rsid w:val="00116CF6"/>
    <w:rsid w:val="0012105E"/>
    <w:rsid w:val="00146137"/>
    <w:rsid w:val="00150E3E"/>
    <w:rsid w:val="001914D5"/>
    <w:rsid w:val="00196152"/>
    <w:rsid w:val="001976DF"/>
    <w:rsid w:val="001D1639"/>
    <w:rsid w:val="001E3BB3"/>
    <w:rsid w:val="001E77F6"/>
    <w:rsid w:val="001F2A34"/>
    <w:rsid w:val="001F394E"/>
    <w:rsid w:val="00203702"/>
    <w:rsid w:val="00210A95"/>
    <w:rsid w:val="002376C5"/>
    <w:rsid w:val="0024579F"/>
    <w:rsid w:val="002503DB"/>
    <w:rsid w:val="0025409B"/>
    <w:rsid w:val="00284757"/>
    <w:rsid w:val="002A2BCF"/>
    <w:rsid w:val="002A7217"/>
    <w:rsid w:val="002A7279"/>
    <w:rsid w:val="002B0F72"/>
    <w:rsid w:val="002C6927"/>
    <w:rsid w:val="002D5A32"/>
    <w:rsid w:val="002D64E9"/>
    <w:rsid w:val="002D7B5B"/>
    <w:rsid w:val="002E316E"/>
    <w:rsid w:val="0032436A"/>
    <w:rsid w:val="00343790"/>
    <w:rsid w:val="003501E6"/>
    <w:rsid w:val="00353132"/>
    <w:rsid w:val="00353BB7"/>
    <w:rsid w:val="003569C3"/>
    <w:rsid w:val="00362BF4"/>
    <w:rsid w:val="00365F57"/>
    <w:rsid w:val="003A02AA"/>
    <w:rsid w:val="003B22C5"/>
    <w:rsid w:val="003B27A4"/>
    <w:rsid w:val="003B54B3"/>
    <w:rsid w:val="003C6526"/>
    <w:rsid w:val="003E6158"/>
    <w:rsid w:val="003F04E2"/>
    <w:rsid w:val="00403BC8"/>
    <w:rsid w:val="004100A3"/>
    <w:rsid w:val="00413B2C"/>
    <w:rsid w:val="004152DC"/>
    <w:rsid w:val="004239D8"/>
    <w:rsid w:val="00424594"/>
    <w:rsid w:val="004414CD"/>
    <w:rsid w:val="004570BB"/>
    <w:rsid w:val="00462A5C"/>
    <w:rsid w:val="00465C76"/>
    <w:rsid w:val="00466550"/>
    <w:rsid w:val="0049543F"/>
    <w:rsid w:val="004A1B15"/>
    <w:rsid w:val="004A2B47"/>
    <w:rsid w:val="004A477E"/>
    <w:rsid w:val="004A7BDC"/>
    <w:rsid w:val="004D5442"/>
    <w:rsid w:val="004E1145"/>
    <w:rsid w:val="004E2DB1"/>
    <w:rsid w:val="004F3130"/>
    <w:rsid w:val="004F4D14"/>
    <w:rsid w:val="004F6589"/>
    <w:rsid w:val="0050009E"/>
    <w:rsid w:val="00503F71"/>
    <w:rsid w:val="005149A1"/>
    <w:rsid w:val="00537D25"/>
    <w:rsid w:val="00556E7E"/>
    <w:rsid w:val="0056400E"/>
    <w:rsid w:val="0056577B"/>
    <w:rsid w:val="00582794"/>
    <w:rsid w:val="0059238C"/>
    <w:rsid w:val="005A772A"/>
    <w:rsid w:val="005C0C4A"/>
    <w:rsid w:val="005C0CF6"/>
    <w:rsid w:val="005D0BE0"/>
    <w:rsid w:val="006204B6"/>
    <w:rsid w:val="00625971"/>
    <w:rsid w:val="006344EF"/>
    <w:rsid w:val="00644D12"/>
    <w:rsid w:val="006505CE"/>
    <w:rsid w:val="00651DA9"/>
    <w:rsid w:val="0067153A"/>
    <w:rsid w:val="006778FE"/>
    <w:rsid w:val="00684317"/>
    <w:rsid w:val="00686618"/>
    <w:rsid w:val="006B7B76"/>
    <w:rsid w:val="006C0283"/>
    <w:rsid w:val="006C09BA"/>
    <w:rsid w:val="006C558B"/>
    <w:rsid w:val="006D1121"/>
    <w:rsid w:val="006D4D52"/>
    <w:rsid w:val="006F0846"/>
    <w:rsid w:val="00702CD8"/>
    <w:rsid w:val="007038DE"/>
    <w:rsid w:val="00706751"/>
    <w:rsid w:val="00732C5F"/>
    <w:rsid w:val="00746F49"/>
    <w:rsid w:val="00776AE5"/>
    <w:rsid w:val="007928A5"/>
    <w:rsid w:val="00792AD7"/>
    <w:rsid w:val="00795E01"/>
    <w:rsid w:val="007A16EC"/>
    <w:rsid w:val="007A74D4"/>
    <w:rsid w:val="007E6339"/>
    <w:rsid w:val="007E7A2B"/>
    <w:rsid w:val="008107FA"/>
    <w:rsid w:val="00832C31"/>
    <w:rsid w:val="0085347F"/>
    <w:rsid w:val="00865835"/>
    <w:rsid w:val="008735F9"/>
    <w:rsid w:val="00875CC0"/>
    <w:rsid w:val="008A7412"/>
    <w:rsid w:val="008C1CC2"/>
    <w:rsid w:val="008C6C44"/>
    <w:rsid w:val="008F00D2"/>
    <w:rsid w:val="008F24AC"/>
    <w:rsid w:val="00917839"/>
    <w:rsid w:val="00920BAC"/>
    <w:rsid w:val="00942243"/>
    <w:rsid w:val="0094436E"/>
    <w:rsid w:val="00945C96"/>
    <w:rsid w:val="00957D0A"/>
    <w:rsid w:val="00966522"/>
    <w:rsid w:val="00974AA4"/>
    <w:rsid w:val="009A2CE0"/>
    <w:rsid w:val="009B3AF9"/>
    <w:rsid w:val="009C354F"/>
    <w:rsid w:val="009E37DE"/>
    <w:rsid w:val="00A03574"/>
    <w:rsid w:val="00A1242B"/>
    <w:rsid w:val="00A1258F"/>
    <w:rsid w:val="00A27AE0"/>
    <w:rsid w:val="00A417F2"/>
    <w:rsid w:val="00A47B19"/>
    <w:rsid w:val="00A50E24"/>
    <w:rsid w:val="00A55669"/>
    <w:rsid w:val="00A7393C"/>
    <w:rsid w:val="00A87736"/>
    <w:rsid w:val="00AA0D20"/>
    <w:rsid w:val="00AA7648"/>
    <w:rsid w:val="00AE544C"/>
    <w:rsid w:val="00AF66CC"/>
    <w:rsid w:val="00B013A3"/>
    <w:rsid w:val="00B07B9C"/>
    <w:rsid w:val="00B311A6"/>
    <w:rsid w:val="00B31A00"/>
    <w:rsid w:val="00B715BA"/>
    <w:rsid w:val="00B73576"/>
    <w:rsid w:val="00B81C85"/>
    <w:rsid w:val="00B828E5"/>
    <w:rsid w:val="00B9659F"/>
    <w:rsid w:val="00BA3B21"/>
    <w:rsid w:val="00BB055D"/>
    <w:rsid w:val="00BB333E"/>
    <w:rsid w:val="00BB462E"/>
    <w:rsid w:val="00BC1E40"/>
    <w:rsid w:val="00BC2A8F"/>
    <w:rsid w:val="00BC4579"/>
    <w:rsid w:val="00BD1A7D"/>
    <w:rsid w:val="00BE6DD8"/>
    <w:rsid w:val="00BF0087"/>
    <w:rsid w:val="00BF478B"/>
    <w:rsid w:val="00C01C9B"/>
    <w:rsid w:val="00C028D7"/>
    <w:rsid w:val="00C06D42"/>
    <w:rsid w:val="00C347E3"/>
    <w:rsid w:val="00C736B5"/>
    <w:rsid w:val="00C851DD"/>
    <w:rsid w:val="00C91DBA"/>
    <w:rsid w:val="00C92045"/>
    <w:rsid w:val="00C94C03"/>
    <w:rsid w:val="00CC37A5"/>
    <w:rsid w:val="00CD44A0"/>
    <w:rsid w:val="00D16AAF"/>
    <w:rsid w:val="00D2047B"/>
    <w:rsid w:val="00D2381B"/>
    <w:rsid w:val="00D24936"/>
    <w:rsid w:val="00D24AAF"/>
    <w:rsid w:val="00D26D20"/>
    <w:rsid w:val="00D363B6"/>
    <w:rsid w:val="00D44091"/>
    <w:rsid w:val="00D52600"/>
    <w:rsid w:val="00D550EB"/>
    <w:rsid w:val="00D72246"/>
    <w:rsid w:val="00D73A59"/>
    <w:rsid w:val="00D8487C"/>
    <w:rsid w:val="00D912EF"/>
    <w:rsid w:val="00DA090B"/>
    <w:rsid w:val="00DB3A46"/>
    <w:rsid w:val="00DB5668"/>
    <w:rsid w:val="00DD6AB3"/>
    <w:rsid w:val="00DE4FBD"/>
    <w:rsid w:val="00E026F3"/>
    <w:rsid w:val="00E076CB"/>
    <w:rsid w:val="00E16C86"/>
    <w:rsid w:val="00E16D71"/>
    <w:rsid w:val="00E2367D"/>
    <w:rsid w:val="00E2591F"/>
    <w:rsid w:val="00E333DF"/>
    <w:rsid w:val="00E440B8"/>
    <w:rsid w:val="00E44C26"/>
    <w:rsid w:val="00E51761"/>
    <w:rsid w:val="00E5562D"/>
    <w:rsid w:val="00E64CF6"/>
    <w:rsid w:val="00E65C3E"/>
    <w:rsid w:val="00E83F06"/>
    <w:rsid w:val="00E841C3"/>
    <w:rsid w:val="00E85DEB"/>
    <w:rsid w:val="00EA15FF"/>
    <w:rsid w:val="00ED5FEE"/>
    <w:rsid w:val="00EE392E"/>
    <w:rsid w:val="00EE5A19"/>
    <w:rsid w:val="00EF53F9"/>
    <w:rsid w:val="00F028D4"/>
    <w:rsid w:val="00F07355"/>
    <w:rsid w:val="00F1301A"/>
    <w:rsid w:val="00F343D3"/>
    <w:rsid w:val="00F37EE9"/>
    <w:rsid w:val="00F56AEA"/>
    <w:rsid w:val="00F71167"/>
    <w:rsid w:val="00F71BEC"/>
    <w:rsid w:val="00F85667"/>
    <w:rsid w:val="00F94544"/>
    <w:rsid w:val="00FA0E6D"/>
    <w:rsid w:val="00FA36FB"/>
    <w:rsid w:val="00FB17F4"/>
    <w:rsid w:val="00FB3C1B"/>
    <w:rsid w:val="00FC42B0"/>
    <w:rsid w:val="00FD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48"/>
    <w:pPr>
      <w:ind w:firstLine="567"/>
      <w:jc w:val="both"/>
    </w:pPr>
    <w:rPr>
      <w:rFonts w:ascii="Times New Roman" w:hAnsi="Times New Roman" w:cs="Arial"/>
      <w:color w:val="000000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28D7"/>
    <w:pPr>
      <w:keepNext/>
      <w:keepLines/>
      <w:numPr>
        <w:ilvl w:val="2"/>
        <w:numId w:val="1"/>
      </w:numPr>
      <w:spacing w:before="120" w:after="120"/>
      <w:contextualSpacing/>
      <w:outlineLvl w:val="2"/>
    </w:pPr>
    <w:rPr>
      <w:rFonts w:ascii="Trebuchet MS" w:hAnsi="Trebuchet MS" w:cs="Times New Roman"/>
      <w:b/>
      <w:color w:val="1F4E79"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C028D7"/>
    <w:rPr>
      <w:rFonts w:ascii="Trebuchet MS" w:hAnsi="Trebuchet MS" w:cs="Times New Roman"/>
      <w:b/>
      <w:color w:val="1F4E79"/>
      <w:sz w:val="20"/>
      <w:lang w:val="ru-RU"/>
    </w:rPr>
  </w:style>
  <w:style w:type="paragraph" w:styleId="NormalWeb">
    <w:name w:val="Normal (Web)"/>
    <w:basedOn w:val="Normal"/>
    <w:uiPriority w:val="99"/>
    <w:rsid w:val="00A55669"/>
    <w:pPr>
      <w:spacing w:before="100" w:beforeAutospacing="1" w:after="100" w:afterAutospacing="1"/>
      <w:ind w:firstLine="0"/>
      <w:jc w:val="left"/>
    </w:pPr>
    <w:rPr>
      <w:rFonts w:ascii="Times" w:hAnsi="Times" w:cs="Times New Roman"/>
      <w:color w:val="auto"/>
      <w:sz w:val="20"/>
      <w:lang w:val="en-US"/>
    </w:rPr>
  </w:style>
  <w:style w:type="character" w:styleId="Hyperlink">
    <w:name w:val="Hyperlink"/>
    <w:basedOn w:val="DefaultParagraphFont"/>
    <w:uiPriority w:val="99"/>
    <w:rsid w:val="00A5566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A477E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2B0F72"/>
    <w:pPr>
      <w:ind w:firstLine="56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[Без стиля]"/>
    <w:uiPriority w:val="99"/>
    <w:rsid w:val="00196152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13NormDOC-header-1">
    <w:name w:val="13NormDOC-header-1"/>
    <w:basedOn w:val="Normal"/>
    <w:uiPriority w:val="99"/>
    <w:rsid w:val="00196152"/>
    <w:pPr>
      <w:autoSpaceDE w:val="0"/>
      <w:autoSpaceDN w:val="0"/>
      <w:adjustRightInd w:val="0"/>
      <w:spacing w:before="340" w:after="340" w:line="280" w:lineRule="atLeast"/>
      <w:ind w:left="567" w:right="567" w:firstLine="0"/>
      <w:jc w:val="center"/>
      <w:textAlignment w:val="center"/>
    </w:pPr>
    <w:rPr>
      <w:rFonts w:ascii="TextBookC" w:hAnsi="TextBookC" w:cs="TextBookC"/>
      <w:b/>
      <w:bCs/>
      <w:spacing w:val="-2"/>
      <w:sz w:val="22"/>
      <w:szCs w:val="22"/>
      <w:u w:color="000000"/>
      <w:lang w:eastAsia="en-US"/>
    </w:rPr>
  </w:style>
  <w:style w:type="paragraph" w:customStyle="1" w:styleId="17PRIL-tabl-txt">
    <w:name w:val="17PRIL-tabl-txt"/>
    <w:basedOn w:val="Normal"/>
    <w:uiPriority w:val="99"/>
    <w:rsid w:val="00196152"/>
    <w:pPr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TextBookC" w:hAnsi="TextBookC" w:cs="TextBookC"/>
      <w:spacing w:val="-2"/>
      <w:sz w:val="16"/>
      <w:szCs w:val="16"/>
      <w:u w:color="000000"/>
      <w:lang w:eastAsia="en-US"/>
    </w:rPr>
  </w:style>
  <w:style w:type="paragraph" w:customStyle="1" w:styleId="13NormDOC-header-2">
    <w:name w:val="13NormDOC-header-2"/>
    <w:basedOn w:val="Normal"/>
    <w:uiPriority w:val="99"/>
    <w:rsid w:val="00196152"/>
    <w:pPr>
      <w:autoSpaceDE w:val="0"/>
      <w:autoSpaceDN w:val="0"/>
      <w:adjustRightInd w:val="0"/>
      <w:spacing w:before="227" w:after="57" w:line="300" w:lineRule="atLeast"/>
      <w:ind w:firstLine="0"/>
      <w:jc w:val="center"/>
      <w:textAlignment w:val="center"/>
    </w:pPr>
    <w:rPr>
      <w:rFonts w:ascii="TextBookC" w:hAnsi="TextBookC" w:cs="TextBookC"/>
      <w:caps/>
      <w:spacing w:val="-2"/>
      <w:sz w:val="18"/>
      <w:szCs w:val="18"/>
      <w:u w:color="000000"/>
      <w:lang w:eastAsia="en-US"/>
    </w:rPr>
  </w:style>
  <w:style w:type="paragraph" w:customStyle="1" w:styleId="13NormDOC-txt">
    <w:name w:val="13NormDOC-txt"/>
    <w:basedOn w:val="Normal"/>
    <w:uiPriority w:val="99"/>
    <w:rsid w:val="00196152"/>
    <w:pPr>
      <w:autoSpaceDE w:val="0"/>
      <w:autoSpaceDN w:val="0"/>
      <w:adjustRightInd w:val="0"/>
      <w:spacing w:before="113" w:line="220" w:lineRule="atLeast"/>
      <w:ind w:firstLine="0"/>
      <w:textAlignment w:val="center"/>
    </w:pPr>
    <w:rPr>
      <w:rFonts w:ascii="TextBookC" w:hAnsi="TextBookC" w:cs="TextBookC"/>
      <w:spacing w:val="-2"/>
      <w:sz w:val="18"/>
      <w:szCs w:val="18"/>
      <w:u w:color="000000"/>
      <w:lang w:eastAsia="en-US"/>
    </w:rPr>
  </w:style>
  <w:style w:type="paragraph" w:customStyle="1" w:styleId="17PRIL-tabl-hroom">
    <w:name w:val="17PRIL-tabl-hroom"/>
    <w:basedOn w:val="Normal"/>
    <w:uiPriority w:val="99"/>
    <w:rsid w:val="00196152"/>
    <w:pPr>
      <w:suppressAutoHyphens/>
      <w:autoSpaceDE w:val="0"/>
      <w:autoSpaceDN w:val="0"/>
      <w:adjustRightInd w:val="0"/>
      <w:spacing w:line="160" w:lineRule="atLeast"/>
      <w:ind w:firstLine="0"/>
      <w:jc w:val="left"/>
      <w:textAlignment w:val="center"/>
    </w:pPr>
    <w:rPr>
      <w:rFonts w:ascii="TextBookC" w:hAnsi="TextBookC" w:cs="TextBookC"/>
      <w:b/>
      <w:bCs/>
      <w:spacing w:val="-2"/>
      <w:sz w:val="16"/>
      <w:szCs w:val="16"/>
      <w:u w:color="000000"/>
      <w:lang w:eastAsia="en-US"/>
    </w:rPr>
  </w:style>
  <w:style w:type="character" w:customStyle="1" w:styleId="Bold">
    <w:name w:val="Bold"/>
    <w:uiPriority w:val="99"/>
    <w:rsid w:val="00196152"/>
    <w:rPr>
      <w:b/>
    </w:rPr>
  </w:style>
  <w:style w:type="character" w:customStyle="1" w:styleId="propis">
    <w:name w:val="propis"/>
    <w:uiPriority w:val="99"/>
    <w:rsid w:val="00196152"/>
    <w:rPr>
      <w:rFonts w:ascii="CenturySchlbkCyr" w:hAnsi="CenturySchlbkCyr"/>
      <w:i/>
      <w:sz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135</TotalTime>
  <Pages>5</Pages>
  <Words>837</Words>
  <Characters>4772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Julia</dc:creator>
  <cp:keywords/>
  <dc:description/>
  <cp:lastModifiedBy>3453443</cp:lastModifiedBy>
  <cp:revision>6</cp:revision>
  <cp:lastPrinted>2020-09-04T04:31:00Z</cp:lastPrinted>
  <dcterms:created xsi:type="dcterms:W3CDTF">2020-08-26T08:50:00Z</dcterms:created>
  <dcterms:modified xsi:type="dcterms:W3CDTF">2020-09-09T03:22:00Z</dcterms:modified>
</cp:coreProperties>
</file>