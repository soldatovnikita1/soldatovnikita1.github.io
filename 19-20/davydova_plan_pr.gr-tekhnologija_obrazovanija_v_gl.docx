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F3" w:rsidRDefault="00A016F3" w:rsidP="00BB39F1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ТОГИС</w:t>
      </w:r>
    </w:p>
    <w:p w:rsidR="00A016F3" w:rsidRDefault="00A016F3" w:rsidP="00BB39F1">
      <w:pPr>
        <w:jc w:val="center"/>
        <w:rPr>
          <w:rFonts w:ascii="Times New Roman" w:hAnsi="Times New Roman"/>
          <w:sz w:val="28"/>
        </w:rPr>
      </w:pPr>
      <w:r w:rsidRPr="00BB39F1">
        <w:rPr>
          <w:rFonts w:ascii="Times New Roman" w:hAnsi="Times New Roman"/>
          <w:sz w:val="28"/>
        </w:rPr>
        <w:t>(Технология Образования в Глобальной Информационной Сети) – образовательная технология для новой школы)</w:t>
      </w:r>
    </w:p>
    <w:p w:rsidR="00A016F3" w:rsidRDefault="00A016F3" w:rsidP="00BB39F1">
      <w:pPr>
        <w:jc w:val="center"/>
        <w:rPr>
          <w:rFonts w:ascii="Times New Roman" w:hAnsi="Times New Roman"/>
          <w:b/>
          <w:sz w:val="28"/>
        </w:rPr>
      </w:pPr>
      <w:r w:rsidRPr="00BB39F1">
        <w:rPr>
          <w:rFonts w:ascii="Times New Roman" w:hAnsi="Times New Roman"/>
          <w:b/>
          <w:sz w:val="28"/>
        </w:rPr>
        <w:t xml:space="preserve">План работы </w:t>
      </w: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498"/>
        <w:gridCol w:w="1866"/>
        <w:gridCol w:w="2103"/>
        <w:gridCol w:w="2062"/>
      </w:tblGrid>
      <w:tr w:rsidR="00A016F3" w:rsidRPr="00314DC3" w:rsidTr="00314DC3">
        <w:tc>
          <w:tcPr>
            <w:tcW w:w="9498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 xml:space="preserve">Тема </w:t>
            </w:r>
          </w:p>
        </w:tc>
        <w:tc>
          <w:tcPr>
            <w:tcW w:w="1866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 xml:space="preserve">Совместное изучение </w:t>
            </w:r>
          </w:p>
        </w:tc>
        <w:tc>
          <w:tcPr>
            <w:tcW w:w="2103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 xml:space="preserve">Самостоятельное изучение </w:t>
            </w:r>
          </w:p>
        </w:tc>
        <w:tc>
          <w:tcPr>
            <w:tcW w:w="2062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 xml:space="preserve">Отчетность </w:t>
            </w:r>
          </w:p>
        </w:tc>
      </w:tr>
      <w:tr w:rsidR="00A016F3" w:rsidRPr="00314DC3" w:rsidTr="00314DC3">
        <w:tc>
          <w:tcPr>
            <w:tcW w:w="9498" w:type="dxa"/>
          </w:tcPr>
          <w:p w:rsidR="00A016F3" w:rsidRPr="00314DC3" w:rsidRDefault="00A016F3" w:rsidP="00314D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 xml:space="preserve">Рождение технологии ТОГИС (вводная часть) </w:t>
            </w:r>
          </w:p>
        </w:tc>
        <w:tc>
          <w:tcPr>
            <w:tcW w:w="1866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>+</w:t>
            </w:r>
          </w:p>
        </w:tc>
        <w:tc>
          <w:tcPr>
            <w:tcW w:w="2103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062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A016F3" w:rsidRPr="00314DC3" w:rsidTr="00314DC3">
        <w:tc>
          <w:tcPr>
            <w:tcW w:w="9498" w:type="dxa"/>
          </w:tcPr>
          <w:p w:rsidR="00A016F3" w:rsidRPr="00314DC3" w:rsidRDefault="00A016F3" w:rsidP="00314D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 xml:space="preserve">Отличие уроков ТОГИС от обычных </w:t>
            </w:r>
          </w:p>
        </w:tc>
        <w:tc>
          <w:tcPr>
            <w:tcW w:w="1866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103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>+</w:t>
            </w:r>
          </w:p>
        </w:tc>
        <w:tc>
          <w:tcPr>
            <w:tcW w:w="2062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 xml:space="preserve">Таблица </w:t>
            </w:r>
          </w:p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>(Приложение 1)</w:t>
            </w:r>
          </w:p>
        </w:tc>
      </w:tr>
      <w:tr w:rsidR="00A016F3" w:rsidRPr="00314DC3" w:rsidTr="00314DC3">
        <w:tc>
          <w:tcPr>
            <w:tcW w:w="9498" w:type="dxa"/>
          </w:tcPr>
          <w:p w:rsidR="00A016F3" w:rsidRPr="00314DC3" w:rsidRDefault="00A016F3" w:rsidP="00314D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 xml:space="preserve">Работа с виртуальным методическим кабинетом </w:t>
            </w:r>
          </w:p>
          <w:p w:rsidR="00A016F3" w:rsidRPr="00314DC3" w:rsidRDefault="00A016F3" w:rsidP="00314DC3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 xml:space="preserve"> (сайт:</w:t>
            </w:r>
            <w:hyperlink r:id="rId5" w:history="1">
              <w:r w:rsidRPr="00314DC3">
                <w:rPr>
                  <w:rStyle w:val="Hyperlink"/>
                  <w:rFonts w:ascii="Times New Roman" w:hAnsi="Times New Roman"/>
                  <w:sz w:val="28"/>
                </w:rPr>
                <w:t>https://www.sites.google.com/site/virtualmetodkabnetopo/innovacionnye-pedagogiceskie-tehnologii/togis</w:t>
              </w:r>
            </w:hyperlink>
            <w:r w:rsidRPr="00314DC3">
              <w:rPr>
                <w:rFonts w:ascii="Times New Roman" w:hAnsi="Times New Roman"/>
                <w:sz w:val="28"/>
              </w:rPr>
              <w:t xml:space="preserve">) </w:t>
            </w:r>
          </w:p>
        </w:tc>
        <w:tc>
          <w:tcPr>
            <w:tcW w:w="1866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103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>+</w:t>
            </w:r>
          </w:p>
        </w:tc>
        <w:tc>
          <w:tcPr>
            <w:tcW w:w="2062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 xml:space="preserve">Работа  с «банком задач» </w:t>
            </w: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>Анализ одной из задач (Приложение 2)</w:t>
            </w:r>
          </w:p>
        </w:tc>
      </w:tr>
      <w:tr w:rsidR="00A016F3" w:rsidRPr="00314DC3" w:rsidTr="00314DC3">
        <w:tc>
          <w:tcPr>
            <w:tcW w:w="9498" w:type="dxa"/>
          </w:tcPr>
          <w:p w:rsidR="00A016F3" w:rsidRPr="00314DC3" w:rsidRDefault="00A016F3" w:rsidP="00314D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4DC3">
              <w:rPr>
                <w:rFonts w:ascii="Times New Roman" w:hAnsi="Times New Roman"/>
                <w:sz w:val="24"/>
                <w:szCs w:val="24"/>
              </w:rPr>
              <w:t>Работа с литературой (автор:Гузеев В.В. Образовательная технология ТОГИС)</w:t>
            </w:r>
          </w:p>
        </w:tc>
        <w:tc>
          <w:tcPr>
            <w:tcW w:w="1866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103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>+</w:t>
            </w:r>
          </w:p>
        </w:tc>
        <w:tc>
          <w:tcPr>
            <w:tcW w:w="2062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  <w:tr w:rsidR="00A016F3" w:rsidRPr="00314DC3" w:rsidTr="00314DC3">
        <w:tc>
          <w:tcPr>
            <w:tcW w:w="9498" w:type="dxa"/>
          </w:tcPr>
          <w:p w:rsidR="00A016F3" w:rsidRPr="00314DC3" w:rsidRDefault="00A016F3" w:rsidP="00314D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 xml:space="preserve">ТОГИС вне урока /ТОГИС на уроке </w:t>
            </w:r>
          </w:p>
        </w:tc>
        <w:tc>
          <w:tcPr>
            <w:tcW w:w="1866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103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>+</w:t>
            </w:r>
          </w:p>
        </w:tc>
        <w:tc>
          <w:tcPr>
            <w:tcW w:w="2062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>Схема (Приложение 3)</w:t>
            </w:r>
          </w:p>
        </w:tc>
      </w:tr>
      <w:tr w:rsidR="00A016F3" w:rsidRPr="00314DC3" w:rsidTr="00314DC3">
        <w:tc>
          <w:tcPr>
            <w:tcW w:w="9498" w:type="dxa"/>
          </w:tcPr>
          <w:p w:rsidR="00A016F3" w:rsidRPr="00314DC3" w:rsidRDefault="00A016F3" w:rsidP="00314DC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 xml:space="preserve">Применение технологии ТОГИС на одном из этапов урока </w:t>
            </w:r>
          </w:p>
        </w:tc>
        <w:tc>
          <w:tcPr>
            <w:tcW w:w="1866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103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062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314DC3">
              <w:rPr>
                <w:rFonts w:ascii="Times New Roman" w:hAnsi="Times New Roman"/>
                <w:sz w:val="28"/>
              </w:rPr>
              <w:t>Мастер</w:t>
            </w:r>
            <w:r>
              <w:rPr>
                <w:rFonts w:ascii="Times New Roman" w:hAnsi="Times New Roman"/>
                <w:sz w:val="28"/>
              </w:rPr>
              <w:t>-</w:t>
            </w:r>
            <w:r w:rsidRPr="00314DC3">
              <w:rPr>
                <w:rFonts w:ascii="Times New Roman" w:hAnsi="Times New Roman"/>
                <w:sz w:val="28"/>
              </w:rPr>
              <w:t>класс</w:t>
            </w:r>
          </w:p>
        </w:tc>
      </w:tr>
      <w:tr w:rsidR="00A016F3" w:rsidRPr="00314DC3" w:rsidTr="00314DC3">
        <w:tc>
          <w:tcPr>
            <w:tcW w:w="9498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1866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103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2062" w:type="dxa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A016F3" w:rsidRDefault="00A016F3" w:rsidP="00CA5F15">
      <w:pPr>
        <w:rPr>
          <w:rFonts w:ascii="Times New Roman" w:hAnsi="Times New Roman"/>
          <w:b/>
          <w:sz w:val="28"/>
        </w:rPr>
      </w:pPr>
      <w:bookmarkStart w:id="0" w:name="_GoBack"/>
      <w:bookmarkEnd w:id="0"/>
    </w:p>
    <w:p w:rsidR="00A016F3" w:rsidRDefault="00A016F3" w:rsidP="00BB39F1">
      <w:pPr>
        <w:jc w:val="center"/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Приложение 1</w:t>
      </w:r>
    </w:p>
    <w:p w:rsidR="00A016F3" w:rsidRDefault="00A016F3" w:rsidP="00B630BF">
      <w:pPr>
        <w:jc w:val="right"/>
        <w:rPr>
          <w:rFonts w:ascii="Times New Roman" w:hAnsi="Times New Roman"/>
          <w:b/>
          <w:sz w:val="28"/>
        </w:rPr>
      </w:pPr>
      <w:r w:rsidRPr="00BB39F1">
        <w:rPr>
          <w:rFonts w:ascii="Times New Roman" w:hAnsi="Times New Roman"/>
          <w:sz w:val="28"/>
        </w:rPr>
        <w:t>Отличие уроков ТОГИС от обычных</w:t>
      </w:r>
    </w:p>
    <w:tbl>
      <w:tblPr>
        <w:tblpPr w:leftFromText="180" w:rightFromText="180" w:vertAnchor="text" w:horzAnchor="margin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90"/>
        <w:gridCol w:w="3190"/>
        <w:gridCol w:w="3191"/>
      </w:tblGrid>
      <w:tr w:rsidR="00A016F3" w:rsidRPr="00314DC3" w:rsidTr="00314DC3">
        <w:tc>
          <w:tcPr>
            <w:tcW w:w="3190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 xml:space="preserve">Урок с применением технологии ТОГИС </w:t>
            </w:r>
          </w:p>
        </w:tc>
        <w:tc>
          <w:tcPr>
            <w:tcW w:w="3190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 xml:space="preserve">Обычный урок </w:t>
            </w:r>
          </w:p>
        </w:tc>
        <w:tc>
          <w:tcPr>
            <w:tcW w:w="3191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 xml:space="preserve">Сходство </w:t>
            </w:r>
          </w:p>
        </w:tc>
      </w:tr>
      <w:tr w:rsidR="00A016F3" w:rsidRPr="00314DC3" w:rsidTr="00314DC3">
        <w:tc>
          <w:tcPr>
            <w:tcW w:w="6380" w:type="dxa"/>
            <w:gridSpan w:val="2"/>
          </w:tcPr>
          <w:p w:rsidR="00A016F3" w:rsidRPr="00314DC3" w:rsidRDefault="00A016F3" w:rsidP="00314DC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314DC3">
              <w:rPr>
                <w:rFonts w:ascii="Times New Roman" w:hAnsi="Times New Roman"/>
                <w:b/>
                <w:sz w:val="28"/>
              </w:rPr>
              <w:t>Различие</w:t>
            </w:r>
          </w:p>
        </w:tc>
        <w:tc>
          <w:tcPr>
            <w:tcW w:w="3191" w:type="dxa"/>
            <w:vMerge w:val="restart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</w:tr>
      <w:tr w:rsidR="00A016F3" w:rsidRPr="00314DC3" w:rsidTr="00314DC3">
        <w:tc>
          <w:tcPr>
            <w:tcW w:w="3190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190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191" w:type="dxa"/>
            <w:vMerge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</w:tr>
      <w:tr w:rsidR="00A016F3" w:rsidRPr="00314DC3" w:rsidTr="00314DC3">
        <w:tc>
          <w:tcPr>
            <w:tcW w:w="3190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190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191" w:type="dxa"/>
            <w:vMerge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</w:tr>
      <w:tr w:rsidR="00A016F3" w:rsidRPr="00314DC3" w:rsidTr="00314DC3">
        <w:tc>
          <w:tcPr>
            <w:tcW w:w="3190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190" w:type="dxa"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191" w:type="dxa"/>
            <w:vMerge/>
          </w:tcPr>
          <w:p w:rsidR="00A016F3" w:rsidRPr="00314DC3" w:rsidRDefault="00A016F3" w:rsidP="00314DC3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</w:tr>
    </w:tbl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Default="00A016F3" w:rsidP="00B630BF">
      <w:pPr>
        <w:rPr>
          <w:rFonts w:ascii="Times New Roman" w:hAnsi="Times New Roman"/>
          <w:b/>
          <w:sz w:val="28"/>
        </w:rPr>
      </w:pPr>
    </w:p>
    <w:p w:rsidR="00A016F3" w:rsidRPr="00545554" w:rsidRDefault="00A016F3" w:rsidP="00545554">
      <w:pPr>
        <w:jc w:val="right"/>
        <w:rPr>
          <w:rFonts w:ascii="Times New Roman" w:hAnsi="Times New Roman"/>
          <w:sz w:val="28"/>
        </w:rPr>
      </w:pPr>
    </w:p>
    <w:p w:rsidR="00A016F3" w:rsidRPr="00545554" w:rsidRDefault="00A016F3" w:rsidP="00545554">
      <w:pPr>
        <w:spacing w:line="240" w:lineRule="auto"/>
        <w:jc w:val="right"/>
        <w:rPr>
          <w:rFonts w:ascii="Times New Roman" w:hAnsi="Times New Roman"/>
          <w:sz w:val="28"/>
        </w:rPr>
      </w:pPr>
      <w:r w:rsidRPr="00545554">
        <w:rPr>
          <w:rFonts w:ascii="Times New Roman" w:hAnsi="Times New Roman"/>
          <w:sz w:val="28"/>
        </w:rPr>
        <w:t>Приложение 2</w:t>
      </w:r>
    </w:p>
    <w:p w:rsidR="00A016F3" w:rsidRDefault="00A016F3" w:rsidP="00545554">
      <w:pPr>
        <w:spacing w:line="240" w:lineRule="auto"/>
        <w:jc w:val="right"/>
        <w:rPr>
          <w:rFonts w:ascii="Times New Roman" w:hAnsi="Times New Roman"/>
          <w:sz w:val="28"/>
        </w:rPr>
      </w:pPr>
      <w:r w:rsidRPr="00545554">
        <w:rPr>
          <w:rFonts w:ascii="Times New Roman" w:hAnsi="Times New Roman"/>
          <w:sz w:val="28"/>
        </w:rPr>
        <w:t xml:space="preserve">Анализ задач </w:t>
      </w: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Предмет:</w:t>
      </w: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Класс: </w:t>
      </w: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 урока: </w:t>
      </w: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Тип урока: </w:t>
      </w: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 (познавательная/коммуникативная/информационная)</w:t>
      </w: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Решение задачи: </w:t>
      </w: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</w:p>
    <w:p w:rsidR="00A016F3" w:rsidRDefault="00A016F3" w:rsidP="00545554">
      <w:pPr>
        <w:spacing w:line="240" w:lineRule="auto"/>
        <w:rPr>
          <w:rFonts w:ascii="Times New Roman" w:hAnsi="Times New Roman"/>
          <w:sz w:val="28"/>
        </w:rPr>
      </w:pPr>
    </w:p>
    <w:p w:rsidR="00A016F3" w:rsidRDefault="00A016F3" w:rsidP="00BE2AC6">
      <w:pPr>
        <w:spacing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3</w:t>
      </w:r>
    </w:p>
    <w:p w:rsidR="00A016F3" w:rsidRDefault="00A016F3" w:rsidP="00BE2AC6">
      <w:pPr>
        <w:spacing w:line="240" w:lineRule="auto"/>
        <w:jc w:val="right"/>
        <w:rPr>
          <w:rFonts w:ascii="Times New Roman" w:hAnsi="Times New Roman"/>
          <w:sz w:val="28"/>
        </w:rPr>
      </w:pPr>
    </w:p>
    <w:p w:rsidR="00A016F3" w:rsidRPr="00545554" w:rsidRDefault="00A016F3" w:rsidP="00323ACB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pict>
          <v:rect id="Прямоугольник 7" o:spid="_x0000_s1026" style="position:absolute;left:0;text-align:left;margin-left:450.35pt;margin-top:189.65pt;width:197.45pt;height:226.4pt;z-index:251660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" fillcolor="window" strokecolor="#4bacc6" strokeweight="2pt"/>
        </w:pict>
      </w:r>
      <w:r>
        <w:rPr>
          <w:noProof/>
          <w:lang w:eastAsia="ru-RU"/>
        </w:rPr>
        <w:pict>
          <v:rect id="Прямоугольник 6" o:spid="_x0000_s1027" style="position:absolute;left:0;text-align:left;margin-left:10.1pt;margin-top:189.55pt;width:197.45pt;height:226.4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" strokecolor="#4bacc6" strokeweight="2pt"/>
        </w:pict>
      </w:r>
      <w:r>
        <w:rPr>
          <w:noProof/>
          <w:lang w:eastAsia="ru-RU"/>
        </w:rPr>
        <w:pict>
          <v:rect id="Прямоугольник 5" o:spid="_x0000_s1028" style="position:absolute;left:0;text-align:left;margin-left:474.75pt;margin-top:95.3pt;width:132.8pt;height:42.3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" fillcolor="window" strokecolor="#8064a2" strokeweight="2pt">
            <v:textbox>
              <w:txbxContent>
                <w:p w:rsidR="00A016F3" w:rsidRPr="00323ACB" w:rsidRDefault="00A016F3" w:rsidP="00323ACB">
                  <w:pPr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323ACB">
                    <w:rPr>
                      <w:rFonts w:ascii="Times New Roman" w:hAnsi="Times New Roman"/>
                      <w:b/>
                      <w:sz w:val="24"/>
                    </w:rPr>
                    <w:t xml:space="preserve">ВНЕ УРОКА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9" type="#_x0000_t32" style="position:absolute;left:0;text-align:left;margin-left:413.1pt;margin-top:49.2pt;width:112.05pt;height:35.6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" strokecolor="#4a7ebb">
            <v:stroke endarrow="open"/>
          </v:shape>
        </w:pict>
      </w:r>
      <w:r>
        <w:rPr>
          <w:noProof/>
          <w:lang w:eastAsia="ru-RU"/>
        </w:rPr>
        <w:pict>
          <v:rect id="Прямоугольник 4" o:spid="_x0000_s1030" style="position:absolute;left:0;text-align:left;margin-left:27.05pt;margin-top:101.15pt;width:132.8pt;height:42.3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" strokecolor="#8064a2" strokeweight="2pt">
            <v:textbox>
              <w:txbxContent>
                <w:p w:rsidR="00A016F3" w:rsidRPr="00323ACB" w:rsidRDefault="00A016F3" w:rsidP="00323ACB">
                  <w:pPr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323ACB">
                    <w:rPr>
                      <w:rFonts w:ascii="Times New Roman" w:hAnsi="Times New Roman"/>
                      <w:b/>
                      <w:sz w:val="28"/>
                    </w:rPr>
                    <w:t xml:space="preserve">УРОК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Прямая со стрелкой 2" o:spid="_x0000_s1031" type="#_x0000_t32" style="position:absolute;left:0;text-align:left;margin-left:121.35pt;margin-top:58.15pt;width:90.5pt;height:26.65pt;flip:x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" strokecolor="#4579b8">
            <v:stroke endarrow="open"/>
          </v:shape>
        </w:pict>
      </w:r>
      <w:r>
        <w:rPr>
          <w:noProof/>
          <w:lang w:eastAsia="ru-RU"/>
        </w:rPr>
        <w:pict>
          <v:oval id="Овал 1" o:spid="_x0000_s1032" style="position:absolute;left:0;text-align:left;margin-left:227.6pt;margin-top:9.85pt;width:179.65pt;height:100.2pt;z-index:251654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" strokecolor="#f79646" strokeweight="2pt">
            <v:textbox>
              <w:txbxContent>
                <w:p w:rsidR="00A016F3" w:rsidRPr="00323ACB" w:rsidRDefault="00A016F3" w:rsidP="00323ACB">
                  <w:pPr>
                    <w:spacing w:line="240" w:lineRule="auto"/>
                    <w:jc w:val="center"/>
                    <w:rPr>
                      <w:rFonts w:ascii="Times New Roman" w:hAnsi="Times New Roman"/>
                      <w:b/>
                      <w:sz w:val="52"/>
                    </w:rPr>
                  </w:pPr>
                  <w:r w:rsidRPr="00323ACB">
                    <w:rPr>
                      <w:rFonts w:ascii="Times New Roman" w:hAnsi="Times New Roman"/>
                      <w:b/>
                      <w:sz w:val="52"/>
                    </w:rPr>
                    <w:t xml:space="preserve">ТОГИС </w:t>
                  </w:r>
                </w:p>
                <w:p w:rsidR="00A016F3" w:rsidRDefault="00A016F3" w:rsidP="00323ACB">
                  <w:pPr>
                    <w:jc w:val="center"/>
                  </w:pPr>
                </w:p>
              </w:txbxContent>
            </v:textbox>
          </v:oval>
        </w:pict>
      </w:r>
    </w:p>
    <w:sectPr w:rsidR="00A016F3" w:rsidRPr="00545554" w:rsidSect="00F129C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53CBE"/>
    <w:multiLevelType w:val="hybridMultilevel"/>
    <w:tmpl w:val="C65E9E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23D9"/>
    <w:rsid w:val="000523D9"/>
    <w:rsid w:val="00077963"/>
    <w:rsid w:val="0030179F"/>
    <w:rsid w:val="00314DC3"/>
    <w:rsid w:val="00323ACB"/>
    <w:rsid w:val="003B6129"/>
    <w:rsid w:val="00436CB7"/>
    <w:rsid w:val="00545554"/>
    <w:rsid w:val="00615F12"/>
    <w:rsid w:val="007C4886"/>
    <w:rsid w:val="00A016F3"/>
    <w:rsid w:val="00B630BF"/>
    <w:rsid w:val="00BB39F1"/>
    <w:rsid w:val="00BE2AC6"/>
    <w:rsid w:val="00BF1BC0"/>
    <w:rsid w:val="00CA5F15"/>
    <w:rsid w:val="00F129C0"/>
    <w:rsid w:val="00F7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B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B39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B39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129C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77963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tes.google.com/site/virtualmetodkabnetopo/innovacionnye-pedagogiceskie-tehnologii/tog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112</TotalTime>
  <Pages>4</Pages>
  <Words>176</Words>
  <Characters>1009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1</cp:lastModifiedBy>
  <cp:revision>9</cp:revision>
  <cp:lastPrinted>2019-10-25T08:13:00Z</cp:lastPrinted>
  <dcterms:created xsi:type="dcterms:W3CDTF">2019-10-23T13:37:00Z</dcterms:created>
  <dcterms:modified xsi:type="dcterms:W3CDTF">2019-10-25T09:12:00Z</dcterms:modified>
</cp:coreProperties>
</file>