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B8" w:rsidRPr="00513359" w:rsidRDefault="00881CB8" w:rsidP="005E0F30">
      <w:pPr>
        <w:pStyle w:val="NormalWeb"/>
        <w:spacing w:before="120" w:beforeAutospacing="0" w:after="120" w:afterAutospacing="0" w:line="360" w:lineRule="auto"/>
        <w:ind w:firstLine="525"/>
        <w:jc w:val="center"/>
        <w:rPr>
          <w:b/>
          <w:i/>
          <w:color w:val="000000"/>
          <w:sz w:val="28"/>
          <w:szCs w:val="28"/>
        </w:rPr>
      </w:pPr>
      <w:r w:rsidRPr="00513359">
        <w:rPr>
          <w:b/>
          <w:i/>
          <w:color w:val="000000"/>
          <w:sz w:val="28"/>
          <w:szCs w:val="28"/>
        </w:rPr>
        <w:t>Сценарий фестиваль «Игры народов</w:t>
      </w:r>
      <w:r>
        <w:rPr>
          <w:b/>
          <w:i/>
          <w:color w:val="000000"/>
          <w:sz w:val="28"/>
          <w:szCs w:val="28"/>
        </w:rPr>
        <w:t xml:space="preserve"> мира</w:t>
      </w:r>
      <w:r w:rsidRPr="00513359">
        <w:rPr>
          <w:b/>
          <w:i/>
          <w:color w:val="000000"/>
          <w:sz w:val="28"/>
          <w:szCs w:val="28"/>
        </w:rPr>
        <w:t>»</w:t>
      </w:r>
    </w:p>
    <w:p w:rsidR="00881CB8" w:rsidRDefault="00881CB8" w:rsidP="005E0F30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(1слайд название Фестиваля)</w:t>
      </w:r>
    </w:p>
    <w:p w:rsidR="00881CB8" w:rsidRDefault="00881CB8" w:rsidP="005E0F30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Пока собираются участники и зрители, звучат песни о дружбе народов. </w:t>
      </w:r>
    </w:p>
    <w:p w:rsidR="00881CB8" w:rsidRDefault="00881CB8" w:rsidP="005E0F30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Танец «Национальностей»</w:t>
      </w:r>
    </w:p>
    <w:p w:rsidR="00881CB8" w:rsidRPr="004264D4" w:rsidRDefault="00881CB8" w:rsidP="005E0F30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4264D4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>2-7 слайды на каждый танец свой слайд</w:t>
      </w:r>
      <w:r w:rsidRPr="004264D4">
        <w:rPr>
          <w:rFonts w:ascii="Times New Roman" w:hAnsi="Times New Roman"/>
          <w:i/>
          <w:sz w:val="28"/>
          <w:szCs w:val="28"/>
        </w:rPr>
        <w:t>)</w:t>
      </w:r>
    </w:p>
    <w:p w:rsidR="00881CB8" w:rsidRDefault="00881CB8" w:rsidP="004264D4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(8 слайд название Фестиваля)</w:t>
      </w:r>
    </w:p>
    <w:p w:rsidR="00881CB8" w:rsidRDefault="00881CB8" w:rsidP="005E0F30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Фанфары – выходят ведущие </w:t>
      </w:r>
    </w:p>
    <w:p w:rsidR="00881CB8" w:rsidRPr="00513359" w:rsidRDefault="00881CB8" w:rsidP="005E0F30">
      <w:pPr>
        <w:pStyle w:val="NormalWeb"/>
        <w:spacing w:before="120" w:beforeAutospacing="0" w:after="120" w:afterAutospacing="0" w:line="360" w:lineRule="auto"/>
        <w:jc w:val="both"/>
        <w:rPr>
          <w:b/>
          <w:color w:val="000000"/>
          <w:sz w:val="28"/>
          <w:szCs w:val="28"/>
        </w:rPr>
      </w:pPr>
      <w:r w:rsidRPr="00513359">
        <w:rPr>
          <w:b/>
          <w:color w:val="000000"/>
          <w:sz w:val="28"/>
          <w:szCs w:val="28"/>
        </w:rPr>
        <w:t>Ведущий 1</w:t>
      </w:r>
      <w:r>
        <w:rPr>
          <w:b/>
          <w:color w:val="000000"/>
          <w:sz w:val="28"/>
          <w:szCs w:val="28"/>
        </w:rPr>
        <w:t>.</w:t>
      </w:r>
    </w:p>
    <w:p w:rsidR="00881CB8" w:rsidRPr="00320AF3" w:rsidRDefault="00881CB8" w:rsidP="005E0F30">
      <w:pPr>
        <w:pStyle w:val="NormalWeb"/>
        <w:spacing w:before="120" w:beforeAutospacing="0" w:after="12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320AF3">
        <w:rPr>
          <w:color w:val="000000"/>
          <w:sz w:val="28"/>
          <w:szCs w:val="28"/>
        </w:rPr>
        <w:t>Сегодня праздник «Фестиваль игры»</w:t>
      </w:r>
    </w:p>
    <w:p w:rsidR="00881CB8" w:rsidRPr="00320AF3" w:rsidRDefault="00881CB8" w:rsidP="005E0F30">
      <w:pPr>
        <w:pStyle w:val="NormalWeb"/>
        <w:spacing w:before="120" w:beforeAutospacing="0" w:after="12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320AF3">
        <w:rPr>
          <w:color w:val="000000"/>
          <w:sz w:val="28"/>
          <w:szCs w:val="28"/>
        </w:rPr>
        <w:t>Народов дружба крепни год от года!</w:t>
      </w:r>
    </w:p>
    <w:p w:rsidR="00881CB8" w:rsidRPr="00320AF3" w:rsidRDefault="00881CB8" w:rsidP="005E0F30">
      <w:pPr>
        <w:pStyle w:val="NormalWeb"/>
        <w:spacing w:before="120" w:beforeAutospacing="0" w:after="12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320AF3">
        <w:rPr>
          <w:color w:val="000000"/>
          <w:sz w:val="28"/>
          <w:szCs w:val="28"/>
        </w:rPr>
        <w:t>Навеки сгиньте признаки войны.</w:t>
      </w:r>
    </w:p>
    <w:p w:rsidR="00881CB8" w:rsidRPr="00320AF3" w:rsidRDefault="00881CB8" w:rsidP="005E0F30">
      <w:pPr>
        <w:pStyle w:val="NormalWeb"/>
        <w:spacing w:before="120" w:beforeAutospacing="0" w:after="12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320AF3">
        <w:rPr>
          <w:color w:val="000000"/>
          <w:sz w:val="28"/>
          <w:szCs w:val="28"/>
        </w:rPr>
        <w:t>Пусть будет мир, и счастье, и свобода!</w:t>
      </w:r>
    </w:p>
    <w:p w:rsidR="00881CB8" w:rsidRPr="00513359" w:rsidRDefault="00881CB8" w:rsidP="005E0F30">
      <w:pPr>
        <w:pStyle w:val="NormalWeb"/>
        <w:spacing w:line="360" w:lineRule="auto"/>
        <w:rPr>
          <w:b/>
          <w:sz w:val="28"/>
          <w:szCs w:val="28"/>
        </w:rPr>
      </w:pPr>
      <w:r w:rsidRPr="00513359">
        <w:rPr>
          <w:b/>
          <w:sz w:val="28"/>
          <w:szCs w:val="28"/>
        </w:rPr>
        <w:t>Ведущий 2.</w:t>
      </w:r>
    </w:p>
    <w:p w:rsidR="00881CB8" w:rsidRDefault="00881CB8" w:rsidP="005E0F30">
      <w:pPr>
        <w:pStyle w:val="NormalWeb"/>
        <w:spacing w:before="120" w:beforeAutospacing="0" w:after="120" w:afterAutospacing="0" w:line="360" w:lineRule="auto"/>
        <w:ind w:firstLine="525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Добрый день, дорогие друзья.</w:t>
      </w:r>
    </w:p>
    <w:p w:rsidR="00881CB8" w:rsidRPr="00513359" w:rsidRDefault="00881CB8" w:rsidP="005E0F30">
      <w:pPr>
        <w:pStyle w:val="NormalWeb"/>
        <w:spacing w:before="120" w:beforeAutospacing="0" w:after="120" w:afterAutospacing="0" w:line="360" w:lineRule="auto"/>
        <w:jc w:val="both"/>
        <w:rPr>
          <w:b/>
          <w:color w:val="000000"/>
          <w:sz w:val="28"/>
          <w:szCs w:val="28"/>
        </w:rPr>
      </w:pPr>
      <w:r w:rsidRPr="00513359">
        <w:rPr>
          <w:b/>
          <w:color w:val="000000"/>
          <w:sz w:val="28"/>
          <w:szCs w:val="28"/>
        </w:rPr>
        <w:t>Ведущий 1</w:t>
      </w:r>
      <w:r>
        <w:rPr>
          <w:b/>
          <w:color w:val="000000"/>
          <w:sz w:val="28"/>
          <w:szCs w:val="28"/>
        </w:rPr>
        <w:t>.</w:t>
      </w:r>
    </w:p>
    <w:p w:rsidR="00881CB8" w:rsidRDefault="00881CB8" w:rsidP="005E0F30">
      <w:pPr>
        <w:spacing w:after="0" w:line="360" w:lineRule="auto"/>
        <w:ind w:firstLine="5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приветствуем участников и гостей нашего фестиваля. </w:t>
      </w:r>
    </w:p>
    <w:p w:rsidR="00881CB8" w:rsidRPr="00513359" w:rsidRDefault="00881CB8" w:rsidP="005E0F30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</w:rPr>
      </w:pPr>
      <w:r w:rsidRPr="00513359">
        <w:rPr>
          <w:b/>
          <w:sz w:val="28"/>
          <w:szCs w:val="28"/>
        </w:rPr>
        <w:t>Ведущий 2.</w:t>
      </w:r>
    </w:p>
    <w:p w:rsidR="00881CB8" w:rsidRDefault="00881CB8" w:rsidP="00760F9D">
      <w:pPr>
        <w:spacing w:before="100" w:beforeAutospacing="1" w:after="0" w:line="360" w:lineRule="auto"/>
        <w:ind w:firstLine="5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1F5953">
        <w:rPr>
          <w:rFonts w:ascii="Times New Roman" w:hAnsi="Times New Roman"/>
          <w:sz w:val="28"/>
          <w:szCs w:val="28"/>
        </w:rPr>
        <w:t xml:space="preserve">естиваль </w:t>
      </w:r>
      <w:r>
        <w:rPr>
          <w:rFonts w:ascii="Times New Roman" w:hAnsi="Times New Roman"/>
          <w:sz w:val="28"/>
          <w:szCs w:val="28"/>
        </w:rPr>
        <w:t>«Игры народов мира»</w:t>
      </w:r>
      <w:r w:rsidRPr="001F59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проводится в рамках реализации модуля «Енисейск многонациональный» городской образовательной воспитательной программы «Культурный калейдоскоп» и </w:t>
      </w:r>
      <w:r w:rsidRPr="001F5953">
        <w:rPr>
          <w:rFonts w:ascii="Times New Roman" w:hAnsi="Times New Roman"/>
          <w:sz w:val="28"/>
          <w:szCs w:val="28"/>
        </w:rPr>
        <w:t xml:space="preserve">приурочен к празднованию Дня Народного Единства.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81CB8" w:rsidRDefault="00881CB8" w:rsidP="00760F9D">
      <w:pPr>
        <w:spacing w:after="0" w:line="360" w:lineRule="auto"/>
        <w:ind w:firstLine="525"/>
        <w:jc w:val="center"/>
        <w:rPr>
          <w:rFonts w:ascii="Times New Roman" w:hAnsi="Times New Roman"/>
          <w:i/>
          <w:sz w:val="28"/>
          <w:szCs w:val="28"/>
          <w:u w:val="single"/>
        </w:rPr>
      </w:pPr>
    </w:p>
    <w:p w:rsidR="00881CB8" w:rsidRPr="00760F9D" w:rsidRDefault="00881CB8" w:rsidP="00760F9D">
      <w:pPr>
        <w:spacing w:after="0" w:line="360" w:lineRule="auto"/>
        <w:ind w:firstLine="525"/>
        <w:jc w:val="center"/>
        <w:rPr>
          <w:rFonts w:ascii="Times New Roman" w:hAnsi="Times New Roman"/>
          <w:i/>
          <w:sz w:val="28"/>
          <w:szCs w:val="28"/>
          <w:u w:val="single"/>
        </w:rPr>
      </w:pPr>
      <w:r w:rsidRPr="00760F9D">
        <w:rPr>
          <w:rFonts w:ascii="Times New Roman" w:hAnsi="Times New Roman"/>
          <w:i/>
          <w:sz w:val="28"/>
          <w:szCs w:val="28"/>
          <w:u w:val="single"/>
        </w:rPr>
        <w:t>Ролик «День народного единства»</w:t>
      </w:r>
    </w:p>
    <w:p w:rsidR="00881CB8" w:rsidRDefault="00881CB8" w:rsidP="005E0F30">
      <w:pPr>
        <w:pStyle w:val="NormalWeb"/>
        <w:spacing w:line="360" w:lineRule="auto"/>
        <w:rPr>
          <w:b/>
          <w:sz w:val="28"/>
          <w:szCs w:val="28"/>
        </w:rPr>
      </w:pPr>
    </w:p>
    <w:p w:rsidR="00881CB8" w:rsidRDefault="00881CB8" w:rsidP="004264D4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(9 слайд Дети с флагом России)</w:t>
      </w:r>
    </w:p>
    <w:p w:rsidR="00881CB8" w:rsidRPr="00513359" w:rsidRDefault="00881CB8" w:rsidP="005E0F30">
      <w:pPr>
        <w:pStyle w:val="NormalWeb"/>
        <w:spacing w:line="360" w:lineRule="auto"/>
        <w:rPr>
          <w:b/>
          <w:sz w:val="28"/>
          <w:szCs w:val="28"/>
        </w:rPr>
      </w:pPr>
      <w:r w:rsidRPr="00513359">
        <w:rPr>
          <w:b/>
          <w:sz w:val="28"/>
          <w:szCs w:val="28"/>
        </w:rPr>
        <w:t xml:space="preserve">Ведущий </w:t>
      </w:r>
      <w:r>
        <w:rPr>
          <w:b/>
          <w:sz w:val="28"/>
          <w:szCs w:val="28"/>
        </w:rPr>
        <w:t>1</w:t>
      </w:r>
      <w:r w:rsidRPr="00513359">
        <w:rPr>
          <w:b/>
          <w:sz w:val="28"/>
          <w:szCs w:val="28"/>
        </w:rPr>
        <w:t>.</w:t>
      </w:r>
    </w:p>
    <w:p w:rsidR="00881CB8" w:rsidRDefault="00881CB8" w:rsidP="005E0F30">
      <w:pPr>
        <w:spacing w:line="360" w:lineRule="auto"/>
        <w:ind w:firstLine="525"/>
        <w:rPr>
          <w:rFonts w:ascii="Times New Roman" w:hAnsi="Times New Roman"/>
          <w:sz w:val="28"/>
          <w:szCs w:val="28"/>
        </w:rPr>
      </w:pPr>
      <w:r w:rsidRPr="00320AF3">
        <w:rPr>
          <w:rFonts w:ascii="Times New Roman" w:hAnsi="Times New Roman"/>
          <w:sz w:val="28"/>
          <w:szCs w:val="28"/>
        </w:rPr>
        <w:t xml:space="preserve">Как вы знаете, наша страна, многонациональна и в нашей стране, </w:t>
      </w:r>
      <w:r>
        <w:rPr>
          <w:rFonts w:ascii="Times New Roman" w:hAnsi="Times New Roman"/>
          <w:sz w:val="28"/>
          <w:szCs w:val="28"/>
        </w:rPr>
        <w:t>крае</w:t>
      </w:r>
      <w:r w:rsidRPr="00320AF3">
        <w:rPr>
          <w:rFonts w:ascii="Times New Roman" w:hAnsi="Times New Roman"/>
          <w:sz w:val="28"/>
          <w:szCs w:val="28"/>
        </w:rPr>
        <w:t xml:space="preserve">, городе живут представители разных народных национальностей. И очень хорошо и прекрасно, что мы все дружно живем. </w:t>
      </w:r>
    </w:p>
    <w:p w:rsidR="00881CB8" w:rsidRPr="00513359" w:rsidRDefault="00881CB8" w:rsidP="005E0F30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</w:rPr>
      </w:pPr>
      <w:r w:rsidRPr="00513359">
        <w:rPr>
          <w:b/>
          <w:sz w:val="28"/>
          <w:szCs w:val="28"/>
        </w:rPr>
        <w:t>Ведущий 2.</w:t>
      </w:r>
    </w:p>
    <w:p w:rsidR="00881CB8" w:rsidRPr="00320AF3" w:rsidRDefault="00881CB8" w:rsidP="005E0F30">
      <w:pPr>
        <w:pStyle w:val="c7"/>
        <w:spacing w:line="360" w:lineRule="auto"/>
        <w:rPr>
          <w:sz w:val="28"/>
          <w:szCs w:val="28"/>
        </w:rPr>
      </w:pPr>
      <w:r w:rsidRPr="00320AF3">
        <w:rPr>
          <w:rStyle w:val="c4c3"/>
          <w:sz w:val="28"/>
          <w:szCs w:val="28"/>
        </w:rPr>
        <w:t>«Когда-то мудрецы решили спрятать все тайны своих народов, чтобы не растерять их и сохранить уникальность. И договорились, что никогда не будут говорить  о них вслух, а будут передавать их своим детям, чтобы те смогли передать своим. Так и случилось!» И до сих пор все тайны, силу и мудрость своего народа дети узнают через специальные обряды, - мы их называем «ИГРЫ»!</w:t>
      </w:r>
    </w:p>
    <w:p w:rsidR="00881CB8" w:rsidRDefault="00881CB8" w:rsidP="004264D4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(10 слайд Много детей)</w:t>
      </w:r>
    </w:p>
    <w:p w:rsidR="00881CB8" w:rsidRPr="00513359" w:rsidRDefault="00881CB8" w:rsidP="005E0F30">
      <w:pPr>
        <w:pStyle w:val="NormalWeb"/>
        <w:spacing w:line="360" w:lineRule="auto"/>
        <w:rPr>
          <w:b/>
          <w:sz w:val="28"/>
          <w:szCs w:val="28"/>
        </w:rPr>
      </w:pPr>
      <w:r w:rsidRPr="00513359">
        <w:rPr>
          <w:b/>
          <w:sz w:val="28"/>
          <w:szCs w:val="28"/>
        </w:rPr>
        <w:t xml:space="preserve">Ведущий </w:t>
      </w:r>
      <w:r>
        <w:rPr>
          <w:b/>
          <w:sz w:val="28"/>
          <w:szCs w:val="28"/>
        </w:rPr>
        <w:t>1</w:t>
      </w:r>
      <w:r w:rsidRPr="00513359">
        <w:rPr>
          <w:b/>
          <w:sz w:val="28"/>
          <w:szCs w:val="28"/>
        </w:rPr>
        <w:t>.</w:t>
      </w:r>
    </w:p>
    <w:p w:rsidR="00881CB8" w:rsidRDefault="00881CB8" w:rsidP="001C5143">
      <w:pPr>
        <w:pStyle w:val="NormalWeb"/>
        <w:spacing w:before="0" w:beforeAutospacing="0" w:after="0" w:afterAutospacing="0" w:line="360" w:lineRule="auto"/>
        <w:rPr>
          <w:b/>
          <w:sz w:val="28"/>
          <w:szCs w:val="28"/>
        </w:rPr>
      </w:pPr>
      <w:r w:rsidRPr="00320AF3">
        <w:rPr>
          <w:sz w:val="28"/>
          <w:szCs w:val="28"/>
        </w:rPr>
        <w:t xml:space="preserve">Еврей и тувинец, бурт и удмурт, </w:t>
      </w:r>
      <w:r w:rsidRPr="00320AF3">
        <w:rPr>
          <w:sz w:val="28"/>
          <w:szCs w:val="28"/>
        </w:rPr>
        <w:br/>
        <w:t xml:space="preserve">Русский, татарин, башкир и якут. </w:t>
      </w:r>
      <w:r w:rsidRPr="00320AF3">
        <w:rPr>
          <w:sz w:val="28"/>
          <w:szCs w:val="28"/>
        </w:rPr>
        <w:br/>
        <w:t xml:space="preserve">Разных народов большая семья, </w:t>
      </w:r>
      <w:r w:rsidRPr="00320AF3">
        <w:rPr>
          <w:sz w:val="28"/>
          <w:szCs w:val="28"/>
        </w:rPr>
        <w:br/>
        <w:t xml:space="preserve">И этим гордиться должны мы друзья. </w:t>
      </w:r>
      <w:r w:rsidRPr="00320AF3">
        <w:rPr>
          <w:sz w:val="28"/>
          <w:szCs w:val="28"/>
        </w:rPr>
        <w:br/>
      </w:r>
    </w:p>
    <w:p w:rsidR="00881CB8" w:rsidRPr="00513359" w:rsidRDefault="00881CB8" w:rsidP="001C5143">
      <w:pPr>
        <w:pStyle w:val="NormalWeb"/>
        <w:spacing w:before="0" w:beforeAutospacing="0" w:after="240" w:afterAutospacing="0" w:line="360" w:lineRule="auto"/>
        <w:rPr>
          <w:b/>
          <w:sz w:val="28"/>
          <w:szCs w:val="28"/>
        </w:rPr>
      </w:pPr>
      <w:r w:rsidRPr="00513359">
        <w:rPr>
          <w:b/>
          <w:sz w:val="28"/>
          <w:szCs w:val="28"/>
        </w:rPr>
        <w:t>Ведущий 2.</w:t>
      </w:r>
    </w:p>
    <w:p w:rsidR="00881CB8" w:rsidRDefault="00881CB8" w:rsidP="005E0F30">
      <w:pPr>
        <w:spacing w:line="360" w:lineRule="auto"/>
        <w:rPr>
          <w:rFonts w:ascii="Times New Roman" w:hAnsi="Times New Roman"/>
          <w:sz w:val="28"/>
          <w:szCs w:val="28"/>
        </w:rPr>
      </w:pPr>
      <w:r w:rsidRPr="00320AF3">
        <w:rPr>
          <w:rFonts w:ascii="Times New Roman" w:hAnsi="Times New Roman"/>
          <w:sz w:val="28"/>
          <w:szCs w:val="28"/>
        </w:rPr>
        <w:t xml:space="preserve">Россией зовется общий наш дом, </w:t>
      </w:r>
      <w:r w:rsidRPr="00320AF3">
        <w:rPr>
          <w:rFonts w:ascii="Times New Roman" w:hAnsi="Times New Roman"/>
          <w:sz w:val="28"/>
          <w:szCs w:val="28"/>
        </w:rPr>
        <w:br/>
        <w:t xml:space="preserve">Пусть будет уютно каждому в нем! </w:t>
      </w:r>
      <w:r w:rsidRPr="00320AF3">
        <w:rPr>
          <w:rFonts w:ascii="Times New Roman" w:hAnsi="Times New Roman"/>
          <w:sz w:val="28"/>
          <w:szCs w:val="28"/>
        </w:rPr>
        <w:br/>
        <w:t>Любые мы трудности вместе осилим</w:t>
      </w:r>
      <w:r w:rsidRPr="00320AF3">
        <w:rPr>
          <w:rFonts w:ascii="Times New Roman" w:hAnsi="Times New Roman"/>
          <w:sz w:val="28"/>
          <w:szCs w:val="28"/>
        </w:rPr>
        <w:br/>
        <w:t xml:space="preserve">И только в единстве сила России! </w:t>
      </w:r>
      <w:r w:rsidRPr="00320AF3">
        <w:rPr>
          <w:rFonts w:ascii="Times New Roman" w:hAnsi="Times New Roman"/>
          <w:sz w:val="28"/>
          <w:szCs w:val="28"/>
        </w:rPr>
        <w:br/>
        <w:t>Только уважая и помогая друг другу мы сможем быть сильными и будет сильна наша ДЕРЖАВА, СТРАНА, та, что называется РОССИЯ.</w:t>
      </w:r>
    </w:p>
    <w:p w:rsidR="00881CB8" w:rsidRDefault="00881CB8" w:rsidP="005E0F30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Звучит гимн России (на 11 слайде изображение флага)</w:t>
      </w:r>
    </w:p>
    <w:p w:rsidR="00881CB8" w:rsidRDefault="00881CB8" w:rsidP="005E0F30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(Ведущие остаются на сцене)</w:t>
      </w:r>
    </w:p>
    <w:p w:rsidR="00881CB8" w:rsidRDefault="00881CB8" w:rsidP="004264D4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(12 слайд название фестиваля)</w:t>
      </w:r>
    </w:p>
    <w:p w:rsidR="00881CB8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Ведущий 1.</w:t>
      </w:r>
      <w:r>
        <w:rPr>
          <w:rFonts w:ascii="Times New Roman" w:hAnsi="Times New Roman"/>
          <w:sz w:val="28"/>
          <w:szCs w:val="28"/>
        </w:rPr>
        <w:t xml:space="preserve"> Фестиваль «Игры народов мира» объявляется открытым.</w:t>
      </w:r>
    </w:p>
    <w:p w:rsidR="00881CB8" w:rsidRDefault="00881CB8" w:rsidP="004264D4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(13 слайд Детский хоровод)</w:t>
      </w:r>
    </w:p>
    <w:p w:rsidR="00881CB8" w:rsidRDefault="00881CB8" w:rsidP="005E0F30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842D0A">
        <w:rPr>
          <w:b/>
          <w:color w:val="000000"/>
          <w:sz w:val="28"/>
          <w:szCs w:val="28"/>
        </w:rPr>
        <w:t>Ведущий</w:t>
      </w:r>
      <w:r>
        <w:rPr>
          <w:b/>
          <w:color w:val="000000"/>
          <w:sz w:val="28"/>
          <w:szCs w:val="28"/>
        </w:rPr>
        <w:t xml:space="preserve"> 1.</w:t>
      </w:r>
      <w:r w:rsidRPr="00320AF3">
        <w:rPr>
          <w:color w:val="000000"/>
          <w:sz w:val="28"/>
          <w:szCs w:val="28"/>
        </w:rPr>
        <w:t xml:space="preserve"> </w:t>
      </w:r>
    </w:p>
    <w:p w:rsidR="00881CB8" w:rsidRPr="00320AF3" w:rsidRDefault="00881CB8" w:rsidP="005E0F30">
      <w:pPr>
        <w:pStyle w:val="NormalWeb"/>
        <w:spacing w:before="12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Игра – </w:t>
      </w:r>
      <w:r w:rsidRPr="00320AF3">
        <w:rPr>
          <w:color w:val="000000"/>
          <w:sz w:val="28"/>
          <w:szCs w:val="28"/>
        </w:rPr>
        <w:t>любимое занятие многих, причем как детей, так и взрослых! Игры бывают самые разнообразные – развлекательные, обучающие, спортивные и, конечно же, народные.</w:t>
      </w:r>
    </w:p>
    <w:p w:rsidR="00881CB8" w:rsidRDefault="00881CB8" w:rsidP="004264D4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(14 слайд Дети перетягивают палку)</w:t>
      </w:r>
    </w:p>
    <w:p w:rsidR="00881CB8" w:rsidRDefault="00881CB8" w:rsidP="005E0F30">
      <w:pPr>
        <w:pStyle w:val="NormalWeb"/>
        <w:spacing w:before="120" w:beforeAutospacing="0" w:after="12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Ведущий 2. </w:t>
      </w:r>
    </w:p>
    <w:p w:rsidR="00881CB8" w:rsidRPr="00320AF3" w:rsidRDefault="00881CB8" w:rsidP="005E0F30">
      <w:pPr>
        <w:pStyle w:val="NormalWeb"/>
        <w:spacing w:before="120" w:beforeAutospacing="0" w:after="12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320AF3">
        <w:rPr>
          <w:color w:val="000000"/>
          <w:sz w:val="28"/>
          <w:szCs w:val="28"/>
        </w:rPr>
        <w:t>В народных играх ярко отражается образ жизни людей, их быт, труд, национальные устои, представление о чести, смелости, мужестве, желание обладать силой, ловкостью, выносливостью и красотой движений, проявлять смекалку, выдержку, находчивость, волю и стремление к победе.</w:t>
      </w:r>
    </w:p>
    <w:p w:rsidR="00881CB8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42D0A">
        <w:rPr>
          <w:rFonts w:ascii="Times New Roman" w:hAnsi="Times New Roman"/>
          <w:color w:val="000000"/>
          <w:sz w:val="28"/>
          <w:szCs w:val="28"/>
        </w:rPr>
        <w:t>Наш Енисейск</w:t>
      </w:r>
      <w:r w:rsidRPr="00320AF3">
        <w:rPr>
          <w:rFonts w:ascii="Times New Roman" w:hAnsi="Times New Roman"/>
          <w:color w:val="000000"/>
          <w:sz w:val="28"/>
          <w:szCs w:val="28"/>
        </w:rPr>
        <w:t xml:space="preserve"> населяют разные народы</w:t>
      </w:r>
      <w:r>
        <w:rPr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русские, украинцы, узбеки, поляки, немцы, татары, белорусы и многие др. </w:t>
      </w:r>
    </w:p>
    <w:p w:rsidR="00881CB8" w:rsidRDefault="00881CB8" w:rsidP="00FB2671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(15 слайд название фестиваля)</w:t>
      </w:r>
    </w:p>
    <w:p w:rsidR="00881CB8" w:rsidRDefault="00881CB8" w:rsidP="005E0F30">
      <w:pPr>
        <w:pStyle w:val="NormalWeb"/>
        <w:spacing w:line="360" w:lineRule="auto"/>
        <w:rPr>
          <w:b/>
          <w:sz w:val="28"/>
          <w:szCs w:val="28"/>
        </w:rPr>
      </w:pPr>
      <w:r w:rsidRPr="00513359">
        <w:rPr>
          <w:b/>
          <w:sz w:val="28"/>
          <w:szCs w:val="28"/>
        </w:rPr>
        <w:t xml:space="preserve">Ведущий </w:t>
      </w:r>
      <w:r>
        <w:rPr>
          <w:b/>
          <w:sz w:val="28"/>
          <w:szCs w:val="28"/>
        </w:rPr>
        <w:t>1</w:t>
      </w:r>
      <w:r w:rsidRPr="0051335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              </w:t>
      </w:r>
    </w:p>
    <w:p w:rsidR="00881CB8" w:rsidRDefault="00881CB8" w:rsidP="005E0F3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Готовясь к фестивалю, каждая школа собирала информацию о национальных играх из выбранных ими народностей. Сейчас будет предоставлена возможность каждой команде продемонстрировать свою национальную игру и проиграть её с залом. Форма выступления выбиралась участниками самостоятельно. Регламент выступления до 10 минут.</w:t>
      </w:r>
    </w:p>
    <w:p w:rsidR="00881CB8" w:rsidRPr="00930501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Вед. 2.</w:t>
      </w:r>
      <w:r>
        <w:rPr>
          <w:rFonts w:ascii="Times New Roman" w:hAnsi="Times New Roman"/>
          <w:sz w:val="28"/>
          <w:szCs w:val="28"/>
        </w:rPr>
        <w:t xml:space="preserve"> Мы желаем удачи всем участникам фестиваля. </w:t>
      </w:r>
    </w:p>
    <w:p w:rsidR="00881CB8" w:rsidRDefault="00881CB8" w:rsidP="00FB267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4C4060">
        <w:rPr>
          <w:rFonts w:ascii="Times New Roman" w:hAnsi="Times New Roman"/>
          <w:sz w:val="28"/>
          <w:szCs w:val="28"/>
        </w:rPr>
        <w:t xml:space="preserve">ервой на сцену приглашается </w:t>
      </w:r>
      <w:r>
        <w:rPr>
          <w:rFonts w:ascii="Times New Roman" w:hAnsi="Times New Roman"/>
          <w:sz w:val="28"/>
          <w:szCs w:val="28"/>
        </w:rPr>
        <w:t>национальность «Евреи» команда «Шалом», школа №1.</w:t>
      </w:r>
      <w:r w:rsidRPr="00FB26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2802BC">
        <w:rPr>
          <w:rFonts w:ascii="Times New Roman" w:hAnsi="Times New Roman"/>
          <w:i/>
          <w:sz w:val="28"/>
          <w:szCs w:val="28"/>
        </w:rPr>
        <w:t>И  готовится команда школы №2.</w:t>
      </w:r>
    </w:p>
    <w:p w:rsidR="00881CB8" w:rsidRPr="000B4976" w:rsidRDefault="00881CB8" w:rsidP="005E0F30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0B4976">
        <w:rPr>
          <w:rFonts w:ascii="Times New Roman" w:hAnsi="Times New Roman"/>
          <w:i/>
          <w:sz w:val="28"/>
          <w:szCs w:val="28"/>
        </w:rPr>
        <w:t>Ведущие уходят</w:t>
      </w:r>
    </w:p>
    <w:p w:rsidR="00881CB8" w:rsidRPr="004C4060" w:rsidRDefault="00881CB8" w:rsidP="005E0F3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4C4060">
        <w:rPr>
          <w:rFonts w:ascii="Times New Roman" w:hAnsi="Times New Roman"/>
          <w:sz w:val="28"/>
          <w:szCs w:val="28"/>
        </w:rPr>
        <w:t>-------------------------------------------------------------------------------------------</w:t>
      </w:r>
    </w:p>
    <w:p w:rsidR="00881CB8" w:rsidRPr="004C4060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C4060">
        <w:rPr>
          <w:rFonts w:ascii="Times New Roman" w:hAnsi="Times New Roman"/>
          <w:sz w:val="28"/>
          <w:szCs w:val="28"/>
        </w:rPr>
        <w:t>Спасибо за выступление команде школы №1</w:t>
      </w:r>
    </w:p>
    <w:p w:rsidR="00881CB8" w:rsidRDefault="00881CB8" w:rsidP="005E0F3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881CB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Вед. 2. </w:t>
      </w:r>
      <w:r w:rsidRPr="00B31DD4">
        <w:rPr>
          <w:rFonts w:ascii="Times New Roman" w:hAnsi="Times New Roman"/>
          <w:sz w:val="28"/>
          <w:szCs w:val="28"/>
        </w:rPr>
        <w:t xml:space="preserve">Приглашаем на сцену </w:t>
      </w:r>
      <w:r>
        <w:rPr>
          <w:rFonts w:ascii="Times New Roman" w:hAnsi="Times New Roman"/>
          <w:sz w:val="28"/>
          <w:szCs w:val="28"/>
        </w:rPr>
        <w:t xml:space="preserve">национальность «Татары» </w:t>
      </w:r>
      <w:r w:rsidRPr="00B31DD4">
        <w:rPr>
          <w:rFonts w:ascii="Times New Roman" w:hAnsi="Times New Roman"/>
          <w:sz w:val="28"/>
          <w:szCs w:val="28"/>
        </w:rPr>
        <w:t>команду «Дуслар», школа</w:t>
      </w:r>
      <w:r>
        <w:rPr>
          <w:rFonts w:ascii="Times New Roman" w:hAnsi="Times New Roman"/>
          <w:sz w:val="28"/>
          <w:szCs w:val="28"/>
        </w:rPr>
        <w:t xml:space="preserve"> №2, </w:t>
      </w:r>
    </w:p>
    <w:p w:rsidR="00881CB8" w:rsidRPr="002802BC" w:rsidRDefault="00881CB8" w:rsidP="00375C4B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2802BC">
        <w:rPr>
          <w:rFonts w:ascii="Times New Roman" w:hAnsi="Times New Roman"/>
          <w:i/>
          <w:sz w:val="28"/>
          <w:szCs w:val="28"/>
        </w:rPr>
        <w:t>И  готовится команда школы №3.</w:t>
      </w:r>
    </w:p>
    <w:p w:rsidR="00881CB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81CB8" w:rsidRDefault="00881CB8" w:rsidP="005E0F3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</w:t>
      </w:r>
    </w:p>
    <w:p w:rsidR="00881CB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74ED8">
        <w:rPr>
          <w:rFonts w:ascii="Times New Roman" w:hAnsi="Times New Roman"/>
          <w:sz w:val="28"/>
          <w:szCs w:val="28"/>
        </w:rPr>
        <w:t xml:space="preserve">Спасибо за выступление команде </w:t>
      </w:r>
      <w:r>
        <w:rPr>
          <w:rFonts w:ascii="Times New Roman" w:hAnsi="Times New Roman"/>
          <w:sz w:val="28"/>
          <w:szCs w:val="28"/>
        </w:rPr>
        <w:t>школы №2.</w:t>
      </w:r>
    </w:p>
    <w:p w:rsidR="00881CB8" w:rsidRDefault="00881CB8" w:rsidP="005E0F30">
      <w:pPr>
        <w:pBdr>
          <w:bottom w:val="single" w:sz="6" w:space="0" w:color="auto"/>
        </w:pBd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881CB8" w:rsidRDefault="00881CB8" w:rsidP="002802BC">
      <w:pPr>
        <w:pBdr>
          <w:bottom w:val="single" w:sz="6" w:space="0" w:color="auto"/>
        </w:pBdr>
        <w:spacing w:after="0" w:line="360" w:lineRule="auto"/>
        <w:rPr>
          <w:rFonts w:ascii="Times New Roman" w:hAnsi="Times New Roman"/>
          <w:sz w:val="28"/>
          <w:szCs w:val="28"/>
        </w:rPr>
      </w:pPr>
      <w:r w:rsidRPr="00274ED8">
        <w:rPr>
          <w:rFonts w:ascii="Times New Roman" w:hAnsi="Times New Roman"/>
          <w:b/>
          <w:sz w:val="28"/>
          <w:szCs w:val="28"/>
        </w:rPr>
        <w:t>Вед.</w:t>
      </w:r>
      <w:r>
        <w:rPr>
          <w:rFonts w:ascii="Times New Roman" w:hAnsi="Times New Roman"/>
          <w:b/>
          <w:sz w:val="28"/>
          <w:szCs w:val="28"/>
        </w:rPr>
        <w:t>2</w:t>
      </w:r>
      <w:r w:rsidRPr="00274ED8">
        <w:rPr>
          <w:rFonts w:ascii="Times New Roman" w:hAnsi="Times New Roman"/>
          <w:b/>
          <w:sz w:val="28"/>
          <w:szCs w:val="28"/>
        </w:rPr>
        <w:t xml:space="preserve">. </w:t>
      </w:r>
      <w:r w:rsidRPr="00274ED8">
        <w:rPr>
          <w:rFonts w:ascii="Times New Roman" w:hAnsi="Times New Roman"/>
          <w:sz w:val="28"/>
          <w:szCs w:val="28"/>
        </w:rPr>
        <w:t xml:space="preserve">На сцену приглашается </w:t>
      </w:r>
      <w:r>
        <w:rPr>
          <w:rFonts w:ascii="Times New Roman" w:hAnsi="Times New Roman"/>
          <w:sz w:val="28"/>
          <w:szCs w:val="28"/>
        </w:rPr>
        <w:t>национальность «Поляки» команда «Лавата</w:t>
      </w:r>
      <w:r w:rsidRPr="00274ED8">
        <w:rPr>
          <w:rFonts w:ascii="Times New Roman" w:hAnsi="Times New Roman"/>
          <w:sz w:val="28"/>
          <w:szCs w:val="28"/>
        </w:rPr>
        <w:t>», школа №3.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02BC">
        <w:rPr>
          <w:rFonts w:ascii="Times New Roman" w:hAnsi="Times New Roman"/>
          <w:i/>
          <w:sz w:val="28"/>
          <w:szCs w:val="28"/>
        </w:rPr>
        <w:t>И  готовится команда школы Енисейской православной гимназии.</w:t>
      </w:r>
    </w:p>
    <w:p w:rsidR="00881CB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81CB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74ED8">
        <w:rPr>
          <w:rFonts w:ascii="Times New Roman" w:hAnsi="Times New Roman"/>
          <w:sz w:val="28"/>
          <w:szCs w:val="28"/>
        </w:rPr>
        <w:t xml:space="preserve">Спасибо за выступление команде </w:t>
      </w:r>
      <w:r>
        <w:rPr>
          <w:rFonts w:ascii="Times New Roman" w:hAnsi="Times New Roman"/>
          <w:sz w:val="28"/>
          <w:szCs w:val="28"/>
        </w:rPr>
        <w:t>школы №3.</w:t>
      </w:r>
    </w:p>
    <w:p w:rsidR="00881CB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81CB8" w:rsidRPr="002802BC" w:rsidRDefault="00881CB8" w:rsidP="00121C47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2550E9">
        <w:rPr>
          <w:rFonts w:ascii="Times New Roman" w:hAnsi="Times New Roman"/>
          <w:b/>
          <w:sz w:val="28"/>
          <w:szCs w:val="28"/>
        </w:rPr>
        <w:t>Вед.</w:t>
      </w:r>
      <w:r>
        <w:rPr>
          <w:rFonts w:ascii="Times New Roman" w:hAnsi="Times New Roman"/>
          <w:b/>
          <w:sz w:val="28"/>
          <w:szCs w:val="28"/>
        </w:rPr>
        <w:t>2</w:t>
      </w:r>
      <w:r w:rsidRPr="002550E9">
        <w:rPr>
          <w:rFonts w:ascii="Times New Roman" w:hAnsi="Times New Roman"/>
          <w:b/>
          <w:sz w:val="28"/>
          <w:szCs w:val="28"/>
        </w:rPr>
        <w:t>.</w:t>
      </w:r>
      <w:r w:rsidRPr="00274ED8">
        <w:rPr>
          <w:rFonts w:ascii="Times New Roman" w:hAnsi="Times New Roman"/>
          <w:b/>
          <w:sz w:val="28"/>
          <w:szCs w:val="28"/>
        </w:rPr>
        <w:t xml:space="preserve"> </w:t>
      </w:r>
      <w:r w:rsidRPr="00274ED8">
        <w:rPr>
          <w:rFonts w:ascii="Times New Roman" w:hAnsi="Times New Roman"/>
          <w:sz w:val="28"/>
          <w:szCs w:val="28"/>
        </w:rPr>
        <w:t>На сцен</w:t>
      </w:r>
      <w:r>
        <w:rPr>
          <w:rFonts w:ascii="Times New Roman" w:hAnsi="Times New Roman"/>
          <w:sz w:val="28"/>
          <w:szCs w:val="28"/>
        </w:rPr>
        <w:t>у приглашается национальность «Белорусы» команда «Белорусь</w:t>
      </w:r>
      <w:r w:rsidRPr="00274ED8">
        <w:rPr>
          <w:rFonts w:ascii="Times New Roman" w:hAnsi="Times New Roman"/>
          <w:sz w:val="28"/>
          <w:szCs w:val="28"/>
        </w:rPr>
        <w:t>», Ен</w:t>
      </w:r>
      <w:r>
        <w:rPr>
          <w:rFonts w:ascii="Times New Roman" w:hAnsi="Times New Roman"/>
          <w:sz w:val="28"/>
          <w:szCs w:val="28"/>
        </w:rPr>
        <w:t xml:space="preserve">исейская православная гимназия. </w:t>
      </w:r>
      <w:r w:rsidRPr="002802BC">
        <w:rPr>
          <w:rFonts w:ascii="Times New Roman" w:hAnsi="Times New Roman"/>
          <w:i/>
          <w:sz w:val="28"/>
          <w:szCs w:val="28"/>
        </w:rPr>
        <w:t>И  готовится команда школы №7.</w:t>
      </w:r>
    </w:p>
    <w:p w:rsidR="00881CB8" w:rsidRPr="00274ED8" w:rsidRDefault="00881CB8" w:rsidP="005E0F3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274ED8">
        <w:rPr>
          <w:rFonts w:ascii="Times New Roman" w:hAnsi="Times New Roman"/>
          <w:sz w:val="28"/>
          <w:szCs w:val="28"/>
        </w:rPr>
        <w:t>---------------------------------------------------------------</w:t>
      </w:r>
    </w:p>
    <w:p w:rsidR="00881CB8" w:rsidRPr="00274ED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74ED8">
        <w:rPr>
          <w:rFonts w:ascii="Times New Roman" w:hAnsi="Times New Roman"/>
          <w:sz w:val="28"/>
          <w:szCs w:val="28"/>
        </w:rPr>
        <w:t xml:space="preserve">Спасибо за выступление команде </w:t>
      </w:r>
      <w:r>
        <w:rPr>
          <w:rFonts w:ascii="Times New Roman" w:hAnsi="Times New Roman"/>
          <w:sz w:val="28"/>
          <w:szCs w:val="28"/>
        </w:rPr>
        <w:t>Енисейской православной гимназии.</w:t>
      </w:r>
    </w:p>
    <w:p w:rsidR="00881CB8" w:rsidRDefault="00881CB8" w:rsidP="005E0F30">
      <w:pPr>
        <w:pBdr>
          <w:bottom w:val="single" w:sz="6" w:space="1" w:color="auto"/>
        </w:pBd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881CB8" w:rsidRPr="002802BC" w:rsidRDefault="00881CB8" w:rsidP="002802BC">
      <w:pPr>
        <w:pBdr>
          <w:bottom w:val="single" w:sz="6" w:space="1" w:color="auto"/>
        </w:pBd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274ED8">
        <w:rPr>
          <w:rFonts w:ascii="Times New Roman" w:hAnsi="Times New Roman"/>
          <w:b/>
          <w:sz w:val="28"/>
          <w:szCs w:val="28"/>
        </w:rPr>
        <w:t>Вед.</w:t>
      </w:r>
      <w:r>
        <w:rPr>
          <w:rFonts w:ascii="Times New Roman" w:hAnsi="Times New Roman"/>
          <w:b/>
          <w:sz w:val="28"/>
          <w:szCs w:val="28"/>
        </w:rPr>
        <w:t>2</w:t>
      </w:r>
      <w:r w:rsidRPr="00274ED8">
        <w:rPr>
          <w:rFonts w:ascii="Times New Roman" w:hAnsi="Times New Roman"/>
          <w:b/>
          <w:sz w:val="28"/>
          <w:szCs w:val="28"/>
        </w:rPr>
        <w:t xml:space="preserve">. </w:t>
      </w:r>
      <w:r w:rsidRPr="00274ED8">
        <w:rPr>
          <w:rFonts w:ascii="Times New Roman" w:hAnsi="Times New Roman"/>
          <w:sz w:val="28"/>
          <w:szCs w:val="28"/>
        </w:rPr>
        <w:t xml:space="preserve">На сцену приглашается </w:t>
      </w:r>
      <w:r>
        <w:rPr>
          <w:rFonts w:ascii="Times New Roman" w:hAnsi="Times New Roman"/>
          <w:sz w:val="28"/>
          <w:szCs w:val="28"/>
        </w:rPr>
        <w:t xml:space="preserve">национальность «Русские» </w:t>
      </w:r>
      <w:r w:rsidRPr="00274ED8">
        <w:rPr>
          <w:rFonts w:ascii="Times New Roman" w:hAnsi="Times New Roman"/>
          <w:sz w:val="28"/>
          <w:szCs w:val="28"/>
        </w:rPr>
        <w:t>команда «</w:t>
      </w:r>
      <w:r>
        <w:rPr>
          <w:rFonts w:ascii="Times New Roman" w:hAnsi="Times New Roman"/>
          <w:sz w:val="28"/>
          <w:szCs w:val="28"/>
        </w:rPr>
        <w:t>Славяне</w:t>
      </w:r>
      <w:r w:rsidRPr="00274ED8">
        <w:rPr>
          <w:rFonts w:ascii="Times New Roman" w:hAnsi="Times New Roman"/>
          <w:sz w:val="28"/>
          <w:szCs w:val="28"/>
        </w:rPr>
        <w:t>», школа №</w:t>
      </w:r>
      <w:r>
        <w:rPr>
          <w:rFonts w:ascii="Times New Roman" w:hAnsi="Times New Roman"/>
          <w:sz w:val="28"/>
          <w:szCs w:val="28"/>
        </w:rPr>
        <w:t>7</w:t>
      </w:r>
      <w:r w:rsidRPr="00274ED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02BC">
        <w:rPr>
          <w:rFonts w:ascii="Times New Roman" w:hAnsi="Times New Roman"/>
          <w:i/>
          <w:sz w:val="28"/>
          <w:szCs w:val="28"/>
        </w:rPr>
        <w:t>И  готовится команда школы №9.</w:t>
      </w:r>
    </w:p>
    <w:p w:rsidR="00881CB8" w:rsidRPr="00274ED8" w:rsidRDefault="00881CB8" w:rsidP="005E0F30">
      <w:pPr>
        <w:pBdr>
          <w:bottom w:val="single" w:sz="6" w:space="1" w:color="auto"/>
        </w:pBd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81CB8" w:rsidRPr="00274ED8" w:rsidRDefault="00881CB8" w:rsidP="005E0F3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881CB8" w:rsidRPr="00274ED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74ED8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пасибо за выступление команде школы №7</w:t>
      </w:r>
    </w:p>
    <w:p w:rsidR="00881CB8" w:rsidRDefault="00881CB8" w:rsidP="005E0F3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881CB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Вед. 2. </w:t>
      </w:r>
      <w:r w:rsidRPr="00B31DD4">
        <w:rPr>
          <w:rFonts w:ascii="Times New Roman" w:hAnsi="Times New Roman"/>
          <w:sz w:val="28"/>
          <w:szCs w:val="28"/>
        </w:rPr>
        <w:t xml:space="preserve">Приглашаем на сцену </w:t>
      </w:r>
      <w:r>
        <w:rPr>
          <w:rFonts w:ascii="Times New Roman" w:hAnsi="Times New Roman"/>
          <w:sz w:val="28"/>
          <w:szCs w:val="28"/>
        </w:rPr>
        <w:t xml:space="preserve">национальность «Немцы» </w:t>
      </w:r>
      <w:r w:rsidRPr="00B31DD4">
        <w:rPr>
          <w:rFonts w:ascii="Times New Roman" w:hAnsi="Times New Roman"/>
          <w:sz w:val="28"/>
          <w:szCs w:val="28"/>
        </w:rPr>
        <w:t>команд</w:t>
      </w:r>
      <w:r>
        <w:rPr>
          <w:rFonts w:ascii="Times New Roman" w:hAnsi="Times New Roman"/>
          <w:sz w:val="28"/>
          <w:szCs w:val="28"/>
        </w:rPr>
        <w:t>а</w:t>
      </w:r>
      <w:r w:rsidRPr="00B31DD4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Весёлые ребята</w:t>
      </w:r>
      <w:r w:rsidRPr="00B31DD4">
        <w:rPr>
          <w:rFonts w:ascii="Times New Roman" w:hAnsi="Times New Roman"/>
          <w:sz w:val="28"/>
          <w:szCs w:val="28"/>
        </w:rPr>
        <w:t>», школа</w:t>
      </w:r>
      <w:r>
        <w:rPr>
          <w:rFonts w:ascii="Times New Roman" w:hAnsi="Times New Roman"/>
          <w:sz w:val="28"/>
          <w:szCs w:val="28"/>
        </w:rPr>
        <w:t xml:space="preserve"> №9</w:t>
      </w:r>
    </w:p>
    <w:p w:rsidR="00881CB8" w:rsidRPr="00274ED8" w:rsidRDefault="00881CB8" w:rsidP="005E0F3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</w:t>
      </w:r>
    </w:p>
    <w:p w:rsidR="00881CB8" w:rsidRDefault="00881CB8" w:rsidP="005E0F3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74ED8">
        <w:rPr>
          <w:rFonts w:ascii="Times New Roman" w:hAnsi="Times New Roman"/>
          <w:sz w:val="28"/>
          <w:szCs w:val="28"/>
        </w:rPr>
        <w:t xml:space="preserve">Спасибо за выступление команде </w:t>
      </w:r>
      <w:r>
        <w:rPr>
          <w:rFonts w:ascii="Times New Roman" w:hAnsi="Times New Roman"/>
          <w:sz w:val="28"/>
          <w:szCs w:val="28"/>
        </w:rPr>
        <w:t>школы №9.</w:t>
      </w:r>
    </w:p>
    <w:p w:rsidR="00881CB8" w:rsidRDefault="00881CB8" w:rsidP="00FB2671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(16 слайд название фестиваля)</w:t>
      </w:r>
    </w:p>
    <w:p w:rsidR="00881CB8" w:rsidRDefault="00881CB8" w:rsidP="005E0F30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Выходят ведущие</w:t>
      </w:r>
    </w:p>
    <w:p w:rsidR="00881CB8" w:rsidRDefault="00881CB8" w:rsidP="005E0F30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На выход ведущих фанфары</w:t>
      </w:r>
    </w:p>
    <w:p w:rsidR="00881CB8" w:rsidRPr="00930501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Вед.2.</w:t>
      </w:r>
      <w:r>
        <w:rPr>
          <w:rFonts w:ascii="Times New Roman" w:hAnsi="Times New Roman"/>
          <w:sz w:val="28"/>
          <w:szCs w:val="28"/>
        </w:rPr>
        <w:t xml:space="preserve"> Мы благодарим все школьные коллективы за предоставленную возможность окунуться в культуру разных народов. Культура разных народов дополняет и обогащает друг друга. Все народы должны жить в мире и дружбе, так как все мы происходим от одних корней. </w:t>
      </w:r>
    </w:p>
    <w:p w:rsidR="00881CB8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Вед.1.</w:t>
      </w:r>
      <w:r>
        <w:rPr>
          <w:rFonts w:ascii="Times New Roman" w:hAnsi="Times New Roman"/>
          <w:sz w:val="28"/>
          <w:szCs w:val="28"/>
        </w:rPr>
        <w:t xml:space="preserve"> А самое главное то, что сегодня мы ещё раз убедились, как разнообразен мир вокруг нас, что мы так не похожи друг на друга, но в то же время у нас так много общего. </w:t>
      </w:r>
    </w:p>
    <w:p w:rsidR="00881CB8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550E9">
        <w:rPr>
          <w:rFonts w:ascii="Times New Roman" w:hAnsi="Times New Roman"/>
          <w:b/>
          <w:sz w:val="28"/>
          <w:szCs w:val="28"/>
        </w:rPr>
        <w:t>Вед.</w:t>
      </w:r>
      <w:r>
        <w:rPr>
          <w:rFonts w:ascii="Times New Roman" w:hAnsi="Times New Roman"/>
          <w:b/>
          <w:sz w:val="28"/>
          <w:szCs w:val="28"/>
        </w:rPr>
        <w:t>2</w:t>
      </w:r>
      <w:r w:rsidRPr="002550E9">
        <w:rPr>
          <w:rFonts w:ascii="Times New Roman" w:hAnsi="Times New Roman"/>
          <w:b/>
          <w:sz w:val="28"/>
          <w:szCs w:val="28"/>
        </w:rPr>
        <w:t>.</w:t>
      </w:r>
      <w:r w:rsidRPr="002550E9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А теперь настал торжественный момент. Всем участникам фестиваля вручаются дипломы. </w:t>
      </w:r>
    </w:p>
    <w:p w:rsidR="00881CB8" w:rsidRDefault="00881CB8" w:rsidP="005E0F30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Дети </w:t>
      </w:r>
      <w:r w:rsidRPr="00AA7FF0">
        <w:rPr>
          <w:rFonts w:ascii="Times New Roman" w:hAnsi="Times New Roman"/>
          <w:i/>
          <w:sz w:val="28"/>
          <w:szCs w:val="28"/>
        </w:rPr>
        <w:t>выносит диплом</w:t>
      </w:r>
    </w:p>
    <w:p w:rsidR="00881CB8" w:rsidRPr="00AA7FF0" w:rsidRDefault="00881CB8" w:rsidP="005E0F30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881CB8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440D5">
        <w:rPr>
          <w:rFonts w:ascii="Times New Roman" w:hAnsi="Times New Roman"/>
          <w:b/>
          <w:sz w:val="28"/>
          <w:szCs w:val="28"/>
        </w:rPr>
        <w:t>Вед.1.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440D5">
        <w:rPr>
          <w:rFonts w:ascii="Times New Roman" w:hAnsi="Times New Roman"/>
          <w:sz w:val="28"/>
          <w:szCs w:val="28"/>
        </w:rPr>
        <w:t>Диплом участника Фестиваля «</w:t>
      </w:r>
      <w:r>
        <w:rPr>
          <w:rFonts w:ascii="Times New Roman" w:hAnsi="Times New Roman"/>
          <w:sz w:val="28"/>
          <w:szCs w:val="28"/>
        </w:rPr>
        <w:t>Игры народов мира</w:t>
      </w:r>
      <w:r w:rsidRPr="001440D5">
        <w:rPr>
          <w:rFonts w:ascii="Times New Roman" w:hAnsi="Times New Roman"/>
          <w:sz w:val="28"/>
          <w:szCs w:val="28"/>
        </w:rPr>
        <w:t>» вручается команде школы №1</w:t>
      </w:r>
    </w:p>
    <w:p w:rsidR="00881CB8" w:rsidRDefault="00881CB8" w:rsidP="005E0F3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81CB8" w:rsidRDefault="00881CB8" w:rsidP="005E0F3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40D5">
        <w:rPr>
          <w:rFonts w:ascii="Times New Roman" w:hAnsi="Times New Roman"/>
          <w:sz w:val="28"/>
          <w:szCs w:val="28"/>
        </w:rPr>
        <w:t>Диплом участника Фестиваля «</w:t>
      </w:r>
      <w:r>
        <w:rPr>
          <w:rFonts w:ascii="Times New Roman" w:hAnsi="Times New Roman"/>
          <w:sz w:val="28"/>
          <w:szCs w:val="28"/>
        </w:rPr>
        <w:t xml:space="preserve">Игры народов мира» вручается команде школы №2, </w:t>
      </w:r>
    </w:p>
    <w:p w:rsidR="00881CB8" w:rsidRDefault="00881CB8" w:rsidP="005E0F3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40D5">
        <w:rPr>
          <w:rFonts w:ascii="Times New Roman" w:hAnsi="Times New Roman"/>
          <w:sz w:val="28"/>
          <w:szCs w:val="28"/>
        </w:rPr>
        <w:t>Диплом участника Фестиваля «</w:t>
      </w:r>
      <w:r>
        <w:rPr>
          <w:rFonts w:ascii="Times New Roman" w:hAnsi="Times New Roman"/>
          <w:sz w:val="28"/>
          <w:szCs w:val="28"/>
        </w:rPr>
        <w:t xml:space="preserve">Игры народов мира» вручается команде школы №3, </w:t>
      </w:r>
    </w:p>
    <w:p w:rsidR="00881CB8" w:rsidRDefault="00881CB8" w:rsidP="005E0F3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40D5">
        <w:rPr>
          <w:rFonts w:ascii="Times New Roman" w:hAnsi="Times New Roman"/>
          <w:sz w:val="28"/>
          <w:szCs w:val="28"/>
        </w:rPr>
        <w:t>Диплом участника Фестиваля «</w:t>
      </w:r>
      <w:r>
        <w:rPr>
          <w:rFonts w:ascii="Times New Roman" w:hAnsi="Times New Roman"/>
          <w:sz w:val="28"/>
          <w:szCs w:val="28"/>
        </w:rPr>
        <w:t xml:space="preserve">Игры народов мира» вручается команде школы Енисейской православной гимназии, </w:t>
      </w:r>
    </w:p>
    <w:p w:rsidR="00881CB8" w:rsidRDefault="00881CB8" w:rsidP="005E0F3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40D5">
        <w:rPr>
          <w:rFonts w:ascii="Times New Roman" w:hAnsi="Times New Roman"/>
          <w:sz w:val="28"/>
          <w:szCs w:val="28"/>
        </w:rPr>
        <w:t>Диплом участника Фестиваля «</w:t>
      </w:r>
      <w:r>
        <w:rPr>
          <w:rFonts w:ascii="Times New Roman" w:hAnsi="Times New Roman"/>
          <w:sz w:val="28"/>
          <w:szCs w:val="28"/>
        </w:rPr>
        <w:t xml:space="preserve">Игры народов мира» вручается команде школы №7, </w:t>
      </w:r>
    </w:p>
    <w:p w:rsidR="00881CB8" w:rsidRDefault="00881CB8" w:rsidP="005E0F3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440D5">
        <w:rPr>
          <w:rFonts w:ascii="Times New Roman" w:hAnsi="Times New Roman"/>
          <w:sz w:val="28"/>
          <w:szCs w:val="28"/>
        </w:rPr>
        <w:t>Диплом участника Фестиваля «</w:t>
      </w:r>
      <w:r>
        <w:rPr>
          <w:rFonts w:ascii="Times New Roman" w:hAnsi="Times New Roman"/>
          <w:sz w:val="28"/>
          <w:szCs w:val="28"/>
        </w:rPr>
        <w:t>Игры народов мира» вручается команде школы №9</w:t>
      </w:r>
    </w:p>
    <w:p w:rsidR="00881CB8" w:rsidRDefault="00881CB8" w:rsidP="005E0F30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Фанфары на выход каждой команды</w:t>
      </w:r>
    </w:p>
    <w:p w:rsidR="00881CB8" w:rsidRPr="00121C47" w:rsidRDefault="00881CB8" w:rsidP="00121C4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</w:rPr>
        <w:t xml:space="preserve"> </w:t>
      </w:r>
      <w:r w:rsidRPr="00121C47">
        <w:rPr>
          <w:rFonts w:ascii="Times New Roman" w:hAnsi="Times New Roman"/>
          <w:b/>
          <w:sz w:val="28"/>
          <w:szCs w:val="28"/>
        </w:rPr>
        <w:t>Вед.2.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B94B40">
        <w:rPr>
          <w:sz w:val="28"/>
          <w:szCs w:val="28"/>
        </w:rPr>
        <w:t>Я люблю тебя, Россия!</w:t>
      </w:r>
      <w:r w:rsidRPr="00B94B40">
        <w:rPr>
          <w:sz w:val="28"/>
          <w:szCs w:val="28"/>
        </w:rPr>
        <w:br/>
        <w:t>Я хочу, чтоб ты цвела!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B94B40">
        <w:rPr>
          <w:b/>
          <w:sz w:val="28"/>
          <w:szCs w:val="28"/>
        </w:rPr>
        <w:t xml:space="preserve">Вед.1. 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B94B40">
        <w:rPr>
          <w:sz w:val="28"/>
          <w:szCs w:val="28"/>
        </w:rPr>
        <w:t>Словно птица в небе синем,</w:t>
      </w:r>
      <w:r w:rsidRPr="00B94B40">
        <w:rPr>
          <w:sz w:val="28"/>
          <w:szCs w:val="28"/>
        </w:rPr>
        <w:br/>
        <w:t>Распахнувши два крыла,</w:t>
      </w:r>
      <w:r w:rsidRPr="00B94B40">
        <w:rPr>
          <w:sz w:val="28"/>
          <w:szCs w:val="28"/>
        </w:rPr>
        <w:br/>
        <w:t>Ты согрела полпланеты –</w:t>
      </w:r>
      <w:r w:rsidRPr="00B94B40">
        <w:rPr>
          <w:sz w:val="28"/>
          <w:szCs w:val="28"/>
        </w:rPr>
        <w:br/>
        <w:t>Сто народов! Сто племен!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135" w:afterAutospacing="0" w:line="360" w:lineRule="auto"/>
        <w:rPr>
          <w:sz w:val="28"/>
          <w:szCs w:val="28"/>
        </w:rPr>
      </w:pPr>
      <w:r w:rsidRPr="00B94B40">
        <w:rPr>
          <w:b/>
          <w:sz w:val="28"/>
          <w:szCs w:val="28"/>
        </w:rPr>
        <w:t>Вед.2.</w:t>
      </w:r>
      <w:r w:rsidRPr="00B94B40">
        <w:rPr>
          <w:sz w:val="28"/>
          <w:szCs w:val="28"/>
        </w:rPr>
        <w:t> Мы – твои родные дети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135" w:afterAutospacing="0" w:line="360" w:lineRule="auto"/>
        <w:rPr>
          <w:sz w:val="28"/>
          <w:szCs w:val="28"/>
        </w:rPr>
      </w:pPr>
      <w:r w:rsidRPr="00B94B40">
        <w:rPr>
          <w:b/>
          <w:sz w:val="28"/>
          <w:szCs w:val="28"/>
        </w:rPr>
        <w:t>Вед.1.</w:t>
      </w:r>
      <w:r w:rsidRPr="00B94B40">
        <w:rPr>
          <w:rStyle w:val="Strong"/>
          <w:sz w:val="28"/>
          <w:szCs w:val="28"/>
        </w:rPr>
        <w:t> </w:t>
      </w:r>
      <w:r w:rsidRPr="00B94B40">
        <w:rPr>
          <w:sz w:val="28"/>
          <w:szCs w:val="28"/>
        </w:rPr>
        <w:t>Пусть синеет небосклон!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B94B40">
        <w:rPr>
          <w:b/>
          <w:sz w:val="28"/>
          <w:szCs w:val="28"/>
        </w:rPr>
        <w:t xml:space="preserve">Вед.2. </w:t>
      </w:r>
      <w:r w:rsidRPr="00B94B40">
        <w:rPr>
          <w:sz w:val="28"/>
          <w:szCs w:val="28"/>
        </w:rPr>
        <w:t>Немцы, русские, башкиры,</w:t>
      </w:r>
      <w:r w:rsidRPr="00B94B40">
        <w:rPr>
          <w:sz w:val="28"/>
          <w:szCs w:val="28"/>
        </w:rPr>
        <w:br/>
        <w:t>и казахи и мордва,</w:t>
      </w:r>
      <w:r w:rsidRPr="00B94B40">
        <w:rPr>
          <w:sz w:val="28"/>
          <w:szCs w:val="28"/>
        </w:rPr>
        <w:br/>
        <w:t>Проживаем в добром мире</w:t>
      </w:r>
      <w:r w:rsidRPr="00B94B40">
        <w:rPr>
          <w:sz w:val="28"/>
          <w:szCs w:val="28"/>
        </w:rPr>
        <w:br/>
        <w:t>Как на дереве листва.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B94B40">
        <w:rPr>
          <w:b/>
          <w:sz w:val="28"/>
          <w:szCs w:val="28"/>
        </w:rPr>
        <w:t xml:space="preserve">Вед.1. 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B94B40">
        <w:rPr>
          <w:sz w:val="28"/>
          <w:szCs w:val="28"/>
        </w:rPr>
        <w:t>И еще десятки разных</w:t>
      </w:r>
      <w:r w:rsidRPr="00B94B40">
        <w:rPr>
          <w:sz w:val="28"/>
          <w:szCs w:val="28"/>
        </w:rPr>
        <w:br/>
        <w:t>Наций, сел и городов!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135" w:afterAutospacing="0" w:line="360" w:lineRule="auto"/>
        <w:rPr>
          <w:sz w:val="28"/>
          <w:szCs w:val="28"/>
        </w:rPr>
      </w:pPr>
      <w:r w:rsidRPr="00B94B40">
        <w:rPr>
          <w:b/>
          <w:sz w:val="28"/>
          <w:szCs w:val="28"/>
        </w:rPr>
        <w:t>Вед.2.</w:t>
      </w:r>
      <w:r w:rsidRPr="00B94B40">
        <w:rPr>
          <w:rStyle w:val="Strong"/>
          <w:sz w:val="28"/>
          <w:szCs w:val="28"/>
        </w:rPr>
        <w:t> </w:t>
      </w:r>
      <w:r w:rsidRPr="00B94B40">
        <w:rPr>
          <w:sz w:val="28"/>
          <w:szCs w:val="28"/>
        </w:rPr>
        <w:t>Этот день – наш общий праздник!</w:t>
      </w:r>
    </w:p>
    <w:p w:rsidR="00881CB8" w:rsidRPr="00B94B40" w:rsidRDefault="00881CB8" w:rsidP="00B94B40">
      <w:pPr>
        <w:pStyle w:val="NormalWeb"/>
        <w:shd w:val="clear" w:color="auto" w:fill="FFFFFF"/>
        <w:spacing w:before="0" w:beforeAutospacing="0" w:after="135" w:afterAutospacing="0" w:line="360" w:lineRule="auto"/>
        <w:rPr>
          <w:sz w:val="28"/>
          <w:szCs w:val="28"/>
        </w:rPr>
      </w:pPr>
      <w:r w:rsidRPr="00B94B40">
        <w:rPr>
          <w:b/>
          <w:sz w:val="28"/>
          <w:szCs w:val="28"/>
        </w:rPr>
        <w:t xml:space="preserve">Вед.1. </w:t>
      </w:r>
      <w:r w:rsidRPr="00B94B40">
        <w:rPr>
          <w:sz w:val="28"/>
          <w:szCs w:val="28"/>
        </w:rPr>
        <w:t>Этот край – наш общий дом!</w:t>
      </w:r>
    </w:p>
    <w:p w:rsidR="00881CB8" w:rsidRPr="00B94B40" w:rsidRDefault="00881CB8" w:rsidP="005E0F30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 w:rsidRPr="00B94B40">
        <w:rPr>
          <w:rFonts w:ascii="Times New Roman" w:hAnsi="Times New Roman"/>
          <w:sz w:val="28"/>
          <w:szCs w:val="28"/>
        </w:rPr>
        <w:t xml:space="preserve"> </w:t>
      </w:r>
      <w:r w:rsidRPr="00B94B40">
        <w:rPr>
          <w:rFonts w:ascii="Times New Roman" w:hAnsi="Times New Roman"/>
          <w:i/>
          <w:sz w:val="28"/>
          <w:szCs w:val="28"/>
        </w:rPr>
        <w:t xml:space="preserve">(Ведущие </w:t>
      </w:r>
      <w:r>
        <w:rPr>
          <w:rFonts w:ascii="Times New Roman" w:hAnsi="Times New Roman"/>
          <w:i/>
          <w:sz w:val="28"/>
          <w:szCs w:val="28"/>
        </w:rPr>
        <w:t>отходят в сторону</w:t>
      </w:r>
      <w:r w:rsidRPr="00B94B40">
        <w:rPr>
          <w:rFonts w:ascii="Times New Roman" w:hAnsi="Times New Roman"/>
          <w:i/>
          <w:sz w:val="28"/>
          <w:szCs w:val="28"/>
        </w:rPr>
        <w:t>)</w:t>
      </w:r>
    </w:p>
    <w:p w:rsidR="00881CB8" w:rsidRDefault="00881CB8" w:rsidP="005E0F30">
      <w:pPr>
        <w:spacing w:after="0" w:line="360" w:lineRule="auto"/>
        <w:ind w:firstLine="708"/>
        <w:jc w:val="center"/>
        <w:rPr>
          <w:rFonts w:ascii="Times New Roman" w:hAnsi="Times New Roman"/>
          <w:b/>
          <w:i/>
          <w:sz w:val="28"/>
          <w:szCs w:val="28"/>
        </w:rPr>
      </w:pPr>
      <w:r w:rsidRPr="00B94B40">
        <w:rPr>
          <w:rFonts w:ascii="Times New Roman" w:hAnsi="Times New Roman"/>
          <w:b/>
          <w:i/>
          <w:sz w:val="28"/>
          <w:szCs w:val="28"/>
        </w:rPr>
        <w:t xml:space="preserve">Песня «Детство» Непоседы (Краснова Катя, Старшова Света + дети из танца в костюмах) </w:t>
      </w:r>
    </w:p>
    <w:p w:rsidR="00881CB8" w:rsidRPr="00060E97" w:rsidRDefault="00881CB8" w:rsidP="005E0F3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060E97">
        <w:rPr>
          <w:rFonts w:ascii="Times New Roman" w:hAnsi="Times New Roman"/>
          <w:sz w:val="28"/>
          <w:szCs w:val="28"/>
        </w:rPr>
        <w:t>(слайд – название Фестиваля)</w:t>
      </w:r>
    </w:p>
    <w:p w:rsidR="00881CB8" w:rsidRPr="00B94B40" w:rsidRDefault="00881CB8" w:rsidP="005E0F30">
      <w:pPr>
        <w:spacing w:after="0" w:line="360" w:lineRule="auto"/>
        <w:ind w:firstLine="708"/>
        <w:jc w:val="center"/>
        <w:rPr>
          <w:rFonts w:ascii="Times New Roman" w:hAnsi="Times New Roman"/>
          <w:i/>
          <w:sz w:val="28"/>
          <w:szCs w:val="28"/>
        </w:rPr>
      </w:pPr>
      <w:r w:rsidRPr="00B94B40">
        <w:rPr>
          <w:rFonts w:ascii="Times New Roman" w:hAnsi="Times New Roman"/>
          <w:i/>
          <w:sz w:val="28"/>
          <w:szCs w:val="28"/>
        </w:rPr>
        <w:t xml:space="preserve">(Ведущие </w:t>
      </w:r>
      <w:r>
        <w:rPr>
          <w:rFonts w:ascii="Times New Roman" w:hAnsi="Times New Roman"/>
          <w:i/>
          <w:sz w:val="28"/>
          <w:szCs w:val="28"/>
        </w:rPr>
        <w:t>говорят с места</w:t>
      </w:r>
      <w:r w:rsidRPr="00B94B40">
        <w:rPr>
          <w:rFonts w:ascii="Times New Roman" w:hAnsi="Times New Roman"/>
          <w:i/>
          <w:sz w:val="28"/>
          <w:szCs w:val="28"/>
        </w:rPr>
        <w:t>)</w:t>
      </w:r>
    </w:p>
    <w:p w:rsidR="00881CB8" w:rsidRPr="00060E97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0E97">
        <w:rPr>
          <w:rFonts w:ascii="Times New Roman" w:hAnsi="Times New Roman"/>
          <w:b/>
          <w:sz w:val="28"/>
          <w:szCs w:val="28"/>
        </w:rPr>
        <w:t>Вед. 2.</w:t>
      </w:r>
      <w:r w:rsidRPr="00060E97">
        <w:rPr>
          <w:rFonts w:ascii="Times New Roman" w:hAnsi="Times New Roman"/>
          <w:sz w:val="28"/>
          <w:szCs w:val="28"/>
        </w:rPr>
        <w:t xml:space="preserve"> Мы желаем всем участникам фестиваля, всем присутствующим в зале мира и счастья! </w:t>
      </w:r>
    </w:p>
    <w:p w:rsidR="00881CB8" w:rsidRPr="00060E97" w:rsidRDefault="00881CB8" w:rsidP="005E0F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0E97">
        <w:rPr>
          <w:rFonts w:ascii="Times New Roman" w:hAnsi="Times New Roman"/>
          <w:b/>
          <w:sz w:val="28"/>
          <w:szCs w:val="28"/>
        </w:rPr>
        <w:t>Вед. 1.</w:t>
      </w:r>
      <w:r w:rsidRPr="00060E97">
        <w:rPr>
          <w:rFonts w:ascii="Times New Roman" w:hAnsi="Times New Roman"/>
          <w:sz w:val="28"/>
          <w:szCs w:val="28"/>
        </w:rPr>
        <w:t xml:space="preserve"> Пусть каждый помнит, что Россия – наш общий дом! </w:t>
      </w:r>
    </w:p>
    <w:p w:rsidR="00881CB8" w:rsidRPr="002802BC" w:rsidRDefault="00881CB8" w:rsidP="002802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02BC">
        <w:rPr>
          <w:rFonts w:ascii="Times New Roman" w:hAnsi="Times New Roman"/>
          <w:b/>
          <w:sz w:val="28"/>
          <w:szCs w:val="28"/>
        </w:rPr>
        <w:t xml:space="preserve">Вед. 2. </w:t>
      </w:r>
      <w:r w:rsidRPr="002802BC">
        <w:rPr>
          <w:rFonts w:ascii="Times New Roman" w:hAnsi="Times New Roman"/>
          <w:sz w:val="28"/>
          <w:szCs w:val="28"/>
        </w:rPr>
        <w:t xml:space="preserve">До новых встреч! </w:t>
      </w:r>
      <w:r>
        <w:rPr>
          <w:rFonts w:ascii="Times New Roman" w:hAnsi="Times New Roman"/>
          <w:sz w:val="28"/>
          <w:szCs w:val="28"/>
        </w:rPr>
        <w:t>Все команды приглашаются на сцену для общей фотографии.</w:t>
      </w:r>
      <w:r w:rsidRPr="002802BC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                               </w:t>
      </w:r>
      <w:r w:rsidRPr="002802BC">
        <w:rPr>
          <w:rFonts w:ascii="Times New Roman" w:hAnsi="Times New Roman"/>
          <w:b/>
          <w:i/>
          <w:sz w:val="28"/>
          <w:szCs w:val="28"/>
          <w:u w:val="single"/>
        </w:rPr>
        <w:t>(песни разных народов)</w:t>
      </w:r>
    </w:p>
    <w:sectPr w:rsidR="00881CB8" w:rsidRPr="002802BC" w:rsidSect="0008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A279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E622A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76026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B1AE1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0B453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8EBA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6063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7CD3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043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42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424E"/>
    <w:rsid w:val="00034839"/>
    <w:rsid w:val="00060E97"/>
    <w:rsid w:val="00066B64"/>
    <w:rsid w:val="00085A4E"/>
    <w:rsid w:val="000B4976"/>
    <w:rsid w:val="00121C47"/>
    <w:rsid w:val="00133233"/>
    <w:rsid w:val="001440D5"/>
    <w:rsid w:val="00192A87"/>
    <w:rsid w:val="001C5143"/>
    <w:rsid w:val="001E7E7A"/>
    <w:rsid w:val="001F50CA"/>
    <w:rsid w:val="001F5953"/>
    <w:rsid w:val="00201855"/>
    <w:rsid w:val="00234D4C"/>
    <w:rsid w:val="002550E9"/>
    <w:rsid w:val="002628EE"/>
    <w:rsid w:val="00274ED8"/>
    <w:rsid w:val="00275ABC"/>
    <w:rsid w:val="002802BC"/>
    <w:rsid w:val="002A6BE5"/>
    <w:rsid w:val="002E4E19"/>
    <w:rsid w:val="002F62E2"/>
    <w:rsid w:val="0030567D"/>
    <w:rsid w:val="00320AF3"/>
    <w:rsid w:val="00375C4B"/>
    <w:rsid w:val="003C41AE"/>
    <w:rsid w:val="00403B5B"/>
    <w:rsid w:val="004264D4"/>
    <w:rsid w:val="004363E2"/>
    <w:rsid w:val="004C4060"/>
    <w:rsid w:val="00513359"/>
    <w:rsid w:val="00522AC5"/>
    <w:rsid w:val="0054429C"/>
    <w:rsid w:val="005E0F30"/>
    <w:rsid w:val="006020BE"/>
    <w:rsid w:val="00603DD1"/>
    <w:rsid w:val="006204CE"/>
    <w:rsid w:val="0067193E"/>
    <w:rsid w:val="006A5C27"/>
    <w:rsid w:val="006C3D21"/>
    <w:rsid w:val="00723F90"/>
    <w:rsid w:val="00733C80"/>
    <w:rsid w:val="00737B42"/>
    <w:rsid w:val="00760F9D"/>
    <w:rsid w:val="0076424E"/>
    <w:rsid w:val="0078337E"/>
    <w:rsid w:val="007A64EC"/>
    <w:rsid w:val="007D1432"/>
    <w:rsid w:val="007E1290"/>
    <w:rsid w:val="008416C0"/>
    <w:rsid w:val="00842D0A"/>
    <w:rsid w:val="008452E8"/>
    <w:rsid w:val="008577D9"/>
    <w:rsid w:val="00881CB8"/>
    <w:rsid w:val="00891936"/>
    <w:rsid w:val="008B3450"/>
    <w:rsid w:val="008E543C"/>
    <w:rsid w:val="008E6D60"/>
    <w:rsid w:val="00905D43"/>
    <w:rsid w:val="00930501"/>
    <w:rsid w:val="009756CF"/>
    <w:rsid w:val="009F1EFB"/>
    <w:rsid w:val="00A46F68"/>
    <w:rsid w:val="00A5023A"/>
    <w:rsid w:val="00AA50A1"/>
    <w:rsid w:val="00AA7FF0"/>
    <w:rsid w:val="00B05272"/>
    <w:rsid w:val="00B31DD4"/>
    <w:rsid w:val="00B8799B"/>
    <w:rsid w:val="00B94B40"/>
    <w:rsid w:val="00C46787"/>
    <w:rsid w:val="00CC5944"/>
    <w:rsid w:val="00CF7E16"/>
    <w:rsid w:val="00D26106"/>
    <w:rsid w:val="00E26E92"/>
    <w:rsid w:val="00E43B46"/>
    <w:rsid w:val="00F14C16"/>
    <w:rsid w:val="00FB2671"/>
    <w:rsid w:val="00FE5F91"/>
    <w:rsid w:val="00FF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4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7642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7">
    <w:name w:val="c7"/>
    <w:basedOn w:val="Normal"/>
    <w:uiPriority w:val="99"/>
    <w:rsid w:val="00D261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4c3">
    <w:name w:val="c4 c3"/>
    <w:basedOn w:val="DefaultParagraphFont"/>
    <w:uiPriority w:val="99"/>
    <w:rsid w:val="00D26106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192A87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locked/>
    <w:rsid w:val="00192A87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09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8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355</TotalTime>
  <Pages>6</Pages>
  <Words>960</Words>
  <Characters>5473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 фонограмму песни «Дружат дети всей земли» дети приглашаются в музыкальный зал</dc:title>
  <dc:subject/>
  <dc:creator>Пользователь</dc:creator>
  <cp:keywords/>
  <dc:description/>
  <cp:lastModifiedBy>1</cp:lastModifiedBy>
  <cp:revision>16</cp:revision>
  <cp:lastPrinted>2018-10-29T07:52:00Z</cp:lastPrinted>
  <dcterms:created xsi:type="dcterms:W3CDTF">2018-10-18T05:41:00Z</dcterms:created>
  <dcterms:modified xsi:type="dcterms:W3CDTF">2018-11-02T02:28:00Z</dcterms:modified>
</cp:coreProperties>
</file>