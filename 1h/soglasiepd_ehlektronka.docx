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515F" w:rsidRDefault="001C515F">
      <w:pPr>
        <w:pStyle w:val="1"/>
        <w:jc w:val="center"/>
      </w:pPr>
      <w:r>
        <w:rPr>
          <w:b/>
          <w:sz w:val="22"/>
        </w:rPr>
        <w:t>СОГЛАСИЕ</w:t>
      </w:r>
    </w:p>
    <w:p w:rsidR="001C515F" w:rsidRDefault="001C515F">
      <w:pPr>
        <w:pStyle w:val="1"/>
        <w:jc w:val="center"/>
      </w:pPr>
      <w:r>
        <w:rPr>
          <w:b/>
          <w:sz w:val="22"/>
        </w:rPr>
        <w:t>на обработку персональных данных</w:t>
      </w:r>
    </w:p>
    <w:p w:rsidR="001C515F" w:rsidRDefault="001C515F">
      <w:pPr>
        <w:pStyle w:val="1"/>
        <w:ind w:firstLine="708"/>
      </w:pPr>
    </w:p>
    <w:p w:rsidR="001C515F" w:rsidRDefault="001C515F">
      <w:pPr>
        <w:pStyle w:val="1"/>
        <w:jc w:val="both"/>
      </w:pPr>
      <w:r>
        <w:rPr>
          <w:b/>
          <w:sz w:val="22"/>
        </w:rPr>
        <w:t>г. Енисейск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                         «______» __________ 20_____г.</w:t>
      </w:r>
    </w:p>
    <w:p w:rsidR="001C515F" w:rsidRDefault="001C515F">
      <w:pPr>
        <w:pStyle w:val="1"/>
        <w:ind w:firstLine="708"/>
      </w:pPr>
    </w:p>
    <w:p w:rsidR="001C515F" w:rsidRDefault="001C515F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</w:rPr>
      </w:pPr>
      <w:r>
        <w:rPr>
          <w:sz w:val="22"/>
        </w:rPr>
        <w:t>В соответствии с Федеральным законом № 152-ФЗ от 27 июля 2006 года «О персональных данных», в целях использования программно-аппаратного комплекса (web-приложение) «Инновационная школа» (далее по тексту – «Программа»), обеспечивающего предоставление услуг «Электронный журнал», «Электронный дневник», «Электронная столовая», «Электронная проходная», настоящим даю согласие на обработку своих персональных данных на условиях, изложенных в настоящем документе, образовательному учреждению, указанному в пункте 2 данного документа.</w:t>
      </w:r>
    </w:p>
    <w:p w:rsidR="001C515F" w:rsidRPr="00A92489" w:rsidRDefault="001C515F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>
        <w:rPr>
          <w:sz w:val="22"/>
        </w:rPr>
        <w:t xml:space="preserve">Согласие на обработку персональных данных предоставляется Образовательному учреждению, которое в </w:t>
      </w:r>
      <w:r w:rsidRPr="00A92489">
        <w:rPr>
          <w:sz w:val="22"/>
          <w:szCs w:val="22"/>
        </w:rPr>
        <w:t>соответствии с ФЗ № 152-ФЗ от 27 июля 2006 года является Оператором:</w:t>
      </w:r>
    </w:p>
    <w:tbl>
      <w:tblPr>
        <w:tblW w:w="1063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552"/>
        <w:gridCol w:w="8080"/>
      </w:tblGrid>
      <w:tr w:rsidR="001C515F" w:rsidRPr="00A92489" w:rsidTr="00462ADA">
        <w:tc>
          <w:tcPr>
            <w:tcW w:w="2552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</w:rPr>
              <w:t>Наименование:</w:t>
            </w:r>
          </w:p>
        </w:tc>
        <w:tc>
          <w:tcPr>
            <w:tcW w:w="8080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</w:rPr>
              <w:t>Муниципальное бюджетное общеобразовательное учреждение «Средняя школа №3</w:t>
            </w:r>
            <w:r>
              <w:rPr>
                <w:sz w:val="22"/>
                <w:szCs w:val="22"/>
              </w:rPr>
              <w:t xml:space="preserve"> имени А.Н. Першиной</w:t>
            </w:r>
            <w:r w:rsidRPr="00A92489">
              <w:rPr>
                <w:sz w:val="22"/>
                <w:szCs w:val="22"/>
              </w:rPr>
              <w:t xml:space="preserve">» г.Енисейска Красноярского края </w:t>
            </w:r>
          </w:p>
        </w:tc>
      </w:tr>
      <w:tr w:rsidR="001C515F" w:rsidRPr="00A92489" w:rsidTr="00462ADA">
        <w:tc>
          <w:tcPr>
            <w:tcW w:w="2552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</w:rPr>
              <w:t>ИНН/КПП:</w:t>
            </w:r>
          </w:p>
        </w:tc>
        <w:tc>
          <w:tcPr>
            <w:tcW w:w="8080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bCs/>
                <w:sz w:val="22"/>
                <w:szCs w:val="22"/>
              </w:rPr>
              <w:t>2447004263/244701001</w:t>
            </w:r>
          </w:p>
        </w:tc>
      </w:tr>
      <w:tr w:rsidR="001C515F" w:rsidRPr="00A92489" w:rsidTr="00462ADA">
        <w:tc>
          <w:tcPr>
            <w:tcW w:w="2552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</w:rPr>
              <w:t>ОГРН:</w:t>
            </w:r>
          </w:p>
        </w:tc>
        <w:tc>
          <w:tcPr>
            <w:tcW w:w="8080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</w:rPr>
              <w:t>10224012733498</w:t>
            </w:r>
          </w:p>
        </w:tc>
      </w:tr>
      <w:tr w:rsidR="001C515F" w:rsidRPr="00A92489" w:rsidTr="00462ADA">
        <w:tc>
          <w:tcPr>
            <w:tcW w:w="2552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</w:rPr>
              <w:t>Юридический адрес:</w:t>
            </w:r>
          </w:p>
        </w:tc>
        <w:tc>
          <w:tcPr>
            <w:tcW w:w="8080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bCs/>
                <w:sz w:val="22"/>
                <w:szCs w:val="22"/>
              </w:rPr>
              <w:t>663180, Красноярский край г. Енисейск, ул. Ленина, дом  102</w:t>
            </w:r>
          </w:p>
        </w:tc>
      </w:tr>
    </w:tbl>
    <w:p w:rsidR="001C515F" w:rsidRPr="00A92489" w:rsidRDefault="001C515F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A92489">
        <w:rPr>
          <w:sz w:val="22"/>
          <w:szCs w:val="22"/>
        </w:rPr>
        <w:t>Настоящим в целях использования Программы и получения услуг, указанных в пункте 1 данного документа, даю Образовательному учреждению право поручить обработку моих персональных данных, персональных данных моего ребенка  и предоставить персональные данные для их обработки Провайдеру (Поставщику):</w:t>
      </w:r>
    </w:p>
    <w:tbl>
      <w:tblPr>
        <w:tblW w:w="1063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552"/>
        <w:gridCol w:w="8080"/>
      </w:tblGrid>
      <w:tr w:rsidR="001C515F" w:rsidRPr="00A92489" w:rsidTr="00462ADA">
        <w:tc>
          <w:tcPr>
            <w:tcW w:w="2552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</w:rPr>
              <w:t>Наименование:</w:t>
            </w:r>
          </w:p>
        </w:tc>
        <w:tc>
          <w:tcPr>
            <w:tcW w:w="8080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</w:rPr>
              <w:t>Общество с ограниченной ответственностью «Инноват»</w:t>
            </w:r>
          </w:p>
        </w:tc>
      </w:tr>
      <w:tr w:rsidR="001C515F" w:rsidRPr="00A92489" w:rsidTr="00462ADA">
        <w:tc>
          <w:tcPr>
            <w:tcW w:w="2552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</w:rPr>
              <w:t>ИНН/КПП:</w:t>
            </w:r>
          </w:p>
        </w:tc>
        <w:tc>
          <w:tcPr>
            <w:tcW w:w="8080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  <w:highlight w:val="white"/>
              </w:rPr>
              <w:t>5190903102/233701001</w:t>
            </w:r>
          </w:p>
        </w:tc>
      </w:tr>
      <w:tr w:rsidR="001C515F" w:rsidRPr="00A92489" w:rsidTr="00462ADA">
        <w:tc>
          <w:tcPr>
            <w:tcW w:w="2552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</w:rPr>
              <w:t>ОГРН:</w:t>
            </w:r>
          </w:p>
        </w:tc>
        <w:tc>
          <w:tcPr>
            <w:tcW w:w="8080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  <w:highlight w:val="white"/>
              </w:rPr>
              <w:t>1095190005250</w:t>
            </w:r>
          </w:p>
        </w:tc>
      </w:tr>
      <w:tr w:rsidR="001C515F" w:rsidRPr="00A92489" w:rsidTr="00462ADA">
        <w:tc>
          <w:tcPr>
            <w:tcW w:w="2552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</w:rPr>
              <w:t>Юридический адрес:</w:t>
            </w:r>
          </w:p>
        </w:tc>
        <w:tc>
          <w:tcPr>
            <w:tcW w:w="8080" w:type="dxa"/>
          </w:tcPr>
          <w:p w:rsidR="001C515F" w:rsidRPr="00A92489" w:rsidRDefault="001C515F">
            <w:pPr>
              <w:pStyle w:val="1"/>
              <w:rPr>
                <w:sz w:val="22"/>
                <w:szCs w:val="22"/>
              </w:rPr>
            </w:pPr>
            <w:r w:rsidRPr="00A92489">
              <w:rPr>
                <w:sz w:val="22"/>
                <w:szCs w:val="22"/>
              </w:rPr>
              <w:t>353380, Краснодарский край, Крымский район, город Крымск, улица Ленина, дом 211/2, офис 3/6. Телефон 8 800 555 987 2</w:t>
            </w:r>
          </w:p>
        </w:tc>
      </w:tr>
    </w:tbl>
    <w:p w:rsidR="001C515F" w:rsidRPr="00A92489" w:rsidRDefault="001C515F" w:rsidP="00FA08EA">
      <w:pPr>
        <w:pStyle w:val="1"/>
        <w:tabs>
          <w:tab w:val="left" w:pos="284"/>
        </w:tabs>
        <w:jc w:val="both"/>
        <w:rPr>
          <w:b/>
          <w:sz w:val="22"/>
          <w:szCs w:val="22"/>
        </w:rPr>
      </w:pPr>
      <w:r w:rsidRPr="00A92489">
        <w:rPr>
          <w:b/>
          <w:sz w:val="22"/>
          <w:szCs w:val="22"/>
        </w:rPr>
        <w:t>и следующему Дилеру (Посреднику):</w:t>
      </w:r>
    </w:p>
    <w:tbl>
      <w:tblPr>
        <w:tblW w:w="1063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552"/>
        <w:gridCol w:w="8080"/>
      </w:tblGrid>
      <w:tr w:rsidR="001C515F" w:rsidRPr="00A92489" w:rsidTr="00462ADA">
        <w:tc>
          <w:tcPr>
            <w:tcW w:w="2552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b/>
                <w:sz w:val="22"/>
                <w:szCs w:val="22"/>
              </w:rPr>
            </w:pPr>
            <w:r w:rsidRPr="00A92489">
              <w:rPr>
                <w:b/>
                <w:sz w:val="22"/>
                <w:szCs w:val="22"/>
              </w:rPr>
              <w:t>Наименование:</w:t>
            </w:r>
          </w:p>
        </w:tc>
        <w:tc>
          <w:tcPr>
            <w:tcW w:w="8080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b/>
                <w:sz w:val="22"/>
                <w:szCs w:val="22"/>
              </w:rPr>
            </w:pPr>
            <w:r w:rsidRPr="00A92489">
              <w:rPr>
                <w:b/>
                <w:sz w:val="22"/>
                <w:szCs w:val="22"/>
              </w:rPr>
              <w:t>ООО “Феникс Группа”</w:t>
            </w:r>
          </w:p>
        </w:tc>
      </w:tr>
      <w:tr w:rsidR="001C515F" w:rsidRPr="00A92489" w:rsidTr="00462ADA">
        <w:tc>
          <w:tcPr>
            <w:tcW w:w="2552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b/>
                <w:sz w:val="22"/>
                <w:szCs w:val="22"/>
              </w:rPr>
            </w:pPr>
            <w:r w:rsidRPr="00A92489">
              <w:rPr>
                <w:b/>
                <w:sz w:val="22"/>
                <w:szCs w:val="22"/>
              </w:rPr>
              <w:t>ИНН/КПП:</w:t>
            </w:r>
          </w:p>
        </w:tc>
        <w:tc>
          <w:tcPr>
            <w:tcW w:w="8080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b/>
                <w:sz w:val="22"/>
                <w:szCs w:val="22"/>
              </w:rPr>
            </w:pPr>
            <w:r w:rsidRPr="00A92489">
              <w:rPr>
                <w:b/>
                <w:sz w:val="22"/>
                <w:szCs w:val="22"/>
              </w:rPr>
              <w:t>2462065670/246201001</w:t>
            </w:r>
          </w:p>
        </w:tc>
      </w:tr>
      <w:tr w:rsidR="001C515F" w:rsidRPr="00A92489" w:rsidTr="00462ADA">
        <w:tc>
          <w:tcPr>
            <w:tcW w:w="2552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b/>
                <w:sz w:val="22"/>
                <w:szCs w:val="22"/>
              </w:rPr>
            </w:pPr>
            <w:r w:rsidRPr="00A92489">
              <w:rPr>
                <w:b/>
                <w:sz w:val="22"/>
                <w:szCs w:val="22"/>
              </w:rPr>
              <w:t>ОГРН:</w:t>
            </w:r>
          </w:p>
        </w:tc>
        <w:tc>
          <w:tcPr>
            <w:tcW w:w="8080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b/>
                <w:sz w:val="22"/>
                <w:szCs w:val="22"/>
              </w:rPr>
            </w:pPr>
            <w:r w:rsidRPr="00A92489">
              <w:rPr>
                <w:b/>
                <w:sz w:val="22"/>
                <w:szCs w:val="22"/>
              </w:rPr>
              <w:t>1192468015805</w:t>
            </w:r>
          </w:p>
        </w:tc>
      </w:tr>
      <w:tr w:rsidR="001C515F" w:rsidRPr="00A92489" w:rsidTr="00462ADA">
        <w:tc>
          <w:tcPr>
            <w:tcW w:w="2552" w:type="dxa"/>
          </w:tcPr>
          <w:p w:rsidR="001C515F" w:rsidRPr="00A92489" w:rsidRDefault="001C515F" w:rsidP="00462ADA">
            <w:pPr>
              <w:pStyle w:val="1"/>
              <w:tabs>
                <w:tab w:val="left" w:pos="284"/>
              </w:tabs>
              <w:jc w:val="both"/>
              <w:rPr>
                <w:b/>
                <w:sz w:val="22"/>
                <w:szCs w:val="22"/>
              </w:rPr>
            </w:pPr>
            <w:r w:rsidRPr="00A92489">
              <w:rPr>
                <w:b/>
                <w:sz w:val="22"/>
                <w:szCs w:val="22"/>
              </w:rPr>
              <w:t>Юридический адрес:</w:t>
            </w:r>
          </w:p>
        </w:tc>
        <w:tc>
          <w:tcPr>
            <w:tcW w:w="8080" w:type="dxa"/>
          </w:tcPr>
          <w:p w:rsidR="001C515F" w:rsidRPr="00A92489" w:rsidRDefault="001C515F" w:rsidP="00462ADA">
            <w:pPr>
              <w:spacing w:line="240" w:lineRule="exact"/>
              <w:rPr>
                <w:b/>
                <w:szCs w:val="22"/>
              </w:rPr>
            </w:pPr>
            <w:r w:rsidRPr="00A92489">
              <w:rPr>
                <w:b/>
                <w:sz w:val="22"/>
                <w:szCs w:val="22"/>
              </w:rPr>
              <w:t xml:space="preserve"> 660004, Россия, Красноярский край, г. Красноярск, пр.имени газеты «Красноярский рабочий», здание 27, строение 74, помещение 4, комната 31</w:t>
            </w:r>
          </w:p>
        </w:tc>
      </w:tr>
    </w:tbl>
    <w:p w:rsidR="001C515F" w:rsidRDefault="001C515F" w:rsidP="00633B93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</w:rPr>
      </w:pPr>
      <w:r>
        <w:rPr>
          <w:sz w:val="22"/>
        </w:rPr>
        <w:t>Перечень моих персональных данных: фамилия, имя, отчество; номер мобильного телефона; адрес электронной почты. Персональных данных моего ребенка: фамилия, имя, отчество; дата рождения; пол; место учебы; класс; фотография, которые могут обрабатываться Дилером, Провайдером определенным Дилером в порядке настоящего документа.</w:t>
      </w:r>
    </w:p>
    <w:p w:rsidR="001C515F" w:rsidRDefault="001C515F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</w:rPr>
      </w:pPr>
      <w:r>
        <w:rPr>
          <w:sz w:val="22"/>
        </w:rPr>
        <w:t>Я даю разрешение на то, чтобы Образовательное учреждение, Дилер и Провайдер включали обрабатываемые персональные данные Обучающегося в списки (реестры) и отчетные формы, предусмотренные нормативными документами федеральных и муниципальными органов управления образованием, регламентирующими предоставление отчетных данных.</w:t>
      </w:r>
    </w:p>
    <w:p w:rsidR="001C515F" w:rsidRDefault="001C515F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</w:rPr>
      </w:pPr>
      <w:r>
        <w:rPr>
          <w:sz w:val="22"/>
        </w:rPr>
        <w:t>Я даю разрешение на то, чтобы осуществлять открытую публикацию фамилия, имя, отчество Учащегося (признаю указанные данные общедоступными) в связи с названиями и мероприятиями Образовательного учреждения и его структурных подразделений, Дилера и Провайдера в рамках уставной деятельности.</w:t>
      </w:r>
    </w:p>
    <w:p w:rsidR="001C515F" w:rsidRDefault="001C515F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</w:rPr>
      </w:pPr>
      <w:r>
        <w:rPr>
          <w:sz w:val="22"/>
        </w:rPr>
        <w:t xml:space="preserve">Обработка персональных данных может осуществляться смешанным способом, с использованием </w:t>
      </w:r>
      <w:r w:rsidRPr="00FA08EA">
        <w:rPr>
          <w:sz w:val="22"/>
        </w:rPr>
        <w:t>следующих действий или совокупности действий (операций), включая, но не ограничиваясь: сбор, запись, систематизация, накопление, хранение, уточнение (обновление, изменение), использование, передача, обезличивание, блокирование, удаление, уничтожение</w:t>
      </w:r>
      <w:r>
        <w:rPr>
          <w:sz w:val="22"/>
        </w:rPr>
        <w:t xml:space="preserve"> – </w:t>
      </w:r>
      <w:r w:rsidRPr="002D07EC">
        <w:rPr>
          <w:sz w:val="22"/>
        </w:rPr>
        <w:t>совершаемых с использова</w:t>
      </w:r>
      <w:r>
        <w:rPr>
          <w:sz w:val="22"/>
        </w:rPr>
        <w:t>нием средств автоматизации или без</w:t>
      </w:r>
      <w:r w:rsidRPr="002D07EC">
        <w:rPr>
          <w:sz w:val="22"/>
        </w:rPr>
        <w:t xml:space="preserve"> использования таких средств.</w:t>
      </w:r>
    </w:p>
    <w:p w:rsidR="001C515F" w:rsidRDefault="001C515F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</w:rPr>
      </w:pPr>
      <w:r>
        <w:rPr>
          <w:sz w:val="22"/>
        </w:rPr>
        <w:t>В связи с тем, что я являюсь законным представителем несовершеннолетнего лица (Учащийся), указанного в пункте 10 данного документа, положения пунктов 1, 2, 3, 4, 5, 6, 7, 8, 9 в полной мере распространяются в отношении данного несовершеннолетнего лица, а именно мною дается согласие на обработку его персональных данных на условиях и в порядке, указанных в данных пунктах.</w:t>
      </w:r>
    </w:p>
    <w:p w:rsidR="001C515F" w:rsidRPr="00752200" w:rsidRDefault="001C515F" w:rsidP="00752200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</w:rPr>
      </w:pPr>
      <w:bookmarkStart w:id="0" w:name="h.gjdgxs" w:colFirst="0" w:colLast="0"/>
      <w:bookmarkEnd w:id="0"/>
      <w:r w:rsidRPr="00D85FFE">
        <w:rPr>
          <w:color w:val="auto"/>
          <w:sz w:val="22"/>
        </w:rPr>
        <w:t>Настоящим я соглашаюсь с условиями Пользовательского соглашения, размещенных по адресам:</w:t>
      </w:r>
      <w:r w:rsidRPr="00342F41">
        <w:rPr>
          <w:sz w:val="22"/>
        </w:rPr>
        <w:t xml:space="preserve"> </w:t>
      </w:r>
      <w:r>
        <w:rPr>
          <w:sz w:val="22"/>
        </w:rPr>
        <w:t xml:space="preserve">«Электронный журнал», «Электронный дневник», - </w:t>
      </w:r>
      <w:hyperlink r:id="rId5" w:history="1">
        <w:r w:rsidRPr="002F6CAE">
          <w:rPr>
            <w:rStyle w:val="Hyperlink"/>
            <w:sz w:val="22"/>
            <w:lang w:val="en-US"/>
          </w:rPr>
          <w:t>https</w:t>
        </w:r>
        <w:r w:rsidRPr="002F6CAE">
          <w:rPr>
            <w:rStyle w:val="Hyperlink"/>
            <w:sz w:val="22"/>
          </w:rPr>
          <w:t>://</w:t>
        </w:r>
        <w:r w:rsidRPr="002F6CAE">
          <w:rPr>
            <w:rStyle w:val="Hyperlink"/>
            <w:sz w:val="22"/>
            <w:lang w:val="en-US"/>
          </w:rPr>
          <w:t>en</w:t>
        </w:r>
        <w:r w:rsidRPr="002F6CAE">
          <w:rPr>
            <w:rStyle w:val="Hyperlink"/>
            <w:sz w:val="22"/>
          </w:rPr>
          <w:t>3.</w:t>
        </w:r>
        <w:r w:rsidRPr="002F6CAE">
          <w:rPr>
            <w:rStyle w:val="Hyperlink"/>
            <w:sz w:val="22"/>
            <w:lang w:val="en-US"/>
          </w:rPr>
          <w:t>eljur</w:t>
        </w:r>
        <w:r w:rsidRPr="002F6CAE">
          <w:rPr>
            <w:rStyle w:val="Hyperlink"/>
            <w:sz w:val="22"/>
          </w:rPr>
          <w:t>.</w:t>
        </w:r>
        <w:r w:rsidRPr="002F6CAE">
          <w:rPr>
            <w:rStyle w:val="Hyperlink"/>
            <w:sz w:val="22"/>
            <w:lang w:val="en-US"/>
          </w:rPr>
          <w:t>ru</w:t>
        </w:r>
      </w:hyperlink>
      <w:r>
        <w:rPr>
          <w:sz w:val="22"/>
        </w:rPr>
        <w:t xml:space="preserve">;  «Электронная столовая», «Электронная проходная» - </w:t>
      </w:r>
      <w:hyperlink r:id="rId6" w:history="1">
        <w:r w:rsidRPr="002F6CAE">
          <w:rPr>
            <w:rStyle w:val="Hyperlink"/>
            <w:sz w:val="22"/>
            <w:lang w:val="en-US"/>
          </w:rPr>
          <w:t>https</w:t>
        </w:r>
        <w:r w:rsidRPr="002F6CAE">
          <w:rPr>
            <w:rStyle w:val="Hyperlink"/>
            <w:sz w:val="22"/>
          </w:rPr>
          <w:t>://</w:t>
        </w:r>
        <w:r w:rsidRPr="002F6CAE">
          <w:rPr>
            <w:rStyle w:val="Hyperlink"/>
            <w:sz w:val="22"/>
            <w:lang w:val="en-US"/>
          </w:rPr>
          <w:t>fcards</w:t>
        </w:r>
        <w:r w:rsidRPr="002F6CAE">
          <w:rPr>
            <w:rStyle w:val="Hyperlink"/>
            <w:sz w:val="22"/>
          </w:rPr>
          <w:t>.</w:t>
        </w:r>
        <w:r w:rsidRPr="002F6CAE">
          <w:rPr>
            <w:rStyle w:val="Hyperlink"/>
            <w:sz w:val="22"/>
            <w:lang w:val="en-US"/>
          </w:rPr>
          <w:t>ru</w:t>
        </w:r>
      </w:hyperlink>
      <w:r>
        <w:rPr>
          <w:sz w:val="22"/>
        </w:rPr>
        <w:t>,</w:t>
      </w:r>
      <w:r w:rsidRPr="00D85FFE">
        <w:rPr>
          <w:sz w:val="22"/>
        </w:rPr>
        <w:t xml:space="preserve"> </w:t>
      </w:r>
      <w:r>
        <w:rPr>
          <w:sz w:val="22"/>
        </w:rPr>
        <w:t>мне полностью понятны и ясны условия данного Пользовательского соглашения, а также настоящим я заявляю об акцепте данного Пользовательского соглашения и принятии обязательства по исполнению и соблюдению условий, указанных в Пользовательском соглашении.</w:t>
      </w:r>
    </w:p>
    <w:p w:rsidR="001C515F" w:rsidRPr="00953B43" w:rsidRDefault="001C515F">
      <w:pPr>
        <w:pStyle w:val="1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2D07EC">
        <w:rPr>
          <w:sz w:val="22"/>
          <w:szCs w:val="22"/>
        </w:rPr>
        <w:t>Согласие вступает в силу со дня подписания. Согласие действует бессрочно до достижения целей обработки персональных данных, установленных действующим законодательством Российской Федерации. Согласие может быть отозвано в любое время на основании моего письменного заявления. В случае отзыва согласия на обработку персональных</w:t>
      </w:r>
      <w:r>
        <w:rPr>
          <w:sz w:val="22"/>
          <w:szCs w:val="22"/>
        </w:rPr>
        <w:t xml:space="preserve"> данных, Образовательное учебное заведение</w:t>
      </w:r>
      <w:r w:rsidRPr="002D07EC">
        <w:rPr>
          <w:sz w:val="22"/>
          <w:szCs w:val="22"/>
        </w:rPr>
        <w:t xml:space="preserve"> вправе продолжить обработку персональных данных без   согласия при наличии оснований, указанных</w:t>
      </w:r>
      <w:r>
        <w:rPr>
          <w:sz w:val="22"/>
          <w:szCs w:val="22"/>
        </w:rPr>
        <w:t xml:space="preserve"> </w:t>
      </w:r>
      <w:r w:rsidRPr="002D07EC">
        <w:rPr>
          <w:sz w:val="22"/>
          <w:szCs w:val="22"/>
        </w:rPr>
        <w:t>в пунктах</w:t>
      </w:r>
      <w:r w:rsidRPr="002D07EC">
        <w:rPr>
          <w:b/>
          <w:bCs/>
          <w:sz w:val="22"/>
          <w:szCs w:val="22"/>
        </w:rPr>
        <w:t xml:space="preserve"> 2</w:t>
      </w:r>
      <w:r w:rsidRPr="00953B43">
        <w:rPr>
          <w:bCs/>
          <w:sz w:val="22"/>
          <w:szCs w:val="22"/>
        </w:rPr>
        <w:t>-11 части 1 статьи 6</w:t>
      </w:r>
      <w:r w:rsidRPr="00953B43">
        <w:rPr>
          <w:sz w:val="22"/>
          <w:szCs w:val="22"/>
        </w:rPr>
        <w:t xml:space="preserve">, </w:t>
      </w:r>
      <w:r w:rsidRPr="00953B43">
        <w:rPr>
          <w:bCs/>
          <w:sz w:val="22"/>
          <w:szCs w:val="22"/>
        </w:rPr>
        <w:t>части 2 статьи 10</w:t>
      </w:r>
      <w:r w:rsidRPr="00953B43">
        <w:rPr>
          <w:sz w:val="22"/>
          <w:szCs w:val="22"/>
        </w:rPr>
        <w:t>и части</w:t>
      </w:r>
      <w:r w:rsidRPr="00953B43">
        <w:rPr>
          <w:bCs/>
          <w:sz w:val="22"/>
          <w:szCs w:val="22"/>
        </w:rPr>
        <w:t xml:space="preserve"> 2 статьи 11</w:t>
      </w:r>
      <w:r w:rsidRPr="00953B43">
        <w:rPr>
          <w:sz w:val="22"/>
          <w:szCs w:val="22"/>
        </w:rPr>
        <w:t xml:space="preserve"> Федерального закона от 27.07.2006 № 152-ФЗ «О персональных данных».</w:t>
      </w:r>
    </w:p>
    <w:p w:rsidR="001C515F" w:rsidRPr="00953B43" w:rsidRDefault="001C515F">
      <w:pPr>
        <w:pStyle w:val="1"/>
      </w:pPr>
    </w:p>
    <w:p w:rsidR="001C515F" w:rsidRPr="00953B43" w:rsidRDefault="001C515F">
      <w:pPr>
        <w:pStyle w:val="1"/>
        <w:jc w:val="both"/>
      </w:pPr>
      <w:r w:rsidRPr="00953B43">
        <w:rPr>
          <w:sz w:val="22"/>
        </w:rPr>
        <w:t>Настоящее согласие предоставлено:</w:t>
      </w:r>
    </w:p>
    <w:p w:rsidR="001C515F" w:rsidRDefault="001C515F">
      <w:pPr>
        <w:pStyle w:val="1"/>
        <w:jc w:val="both"/>
      </w:pPr>
    </w:p>
    <w:p w:rsidR="001C515F" w:rsidRDefault="001C515F">
      <w:pPr>
        <w:pStyle w:val="1"/>
        <w:jc w:val="both"/>
      </w:pPr>
      <w:r>
        <w:rPr>
          <w:sz w:val="22"/>
        </w:rPr>
        <w:t>_____________________________________________________________________________________________</w:t>
      </w:r>
    </w:p>
    <w:p w:rsidR="001C515F" w:rsidRDefault="001C515F">
      <w:pPr>
        <w:pStyle w:val="1"/>
        <w:jc w:val="center"/>
      </w:pPr>
      <w:r>
        <w:rPr>
          <w:sz w:val="18"/>
        </w:rPr>
        <w:t>(фамилия имя отчество)</w:t>
      </w:r>
    </w:p>
    <w:p w:rsidR="001C515F" w:rsidRDefault="001C515F">
      <w:pPr>
        <w:pStyle w:val="1"/>
      </w:pPr>
    </w:p>
    <w:p w:rsidR="001C515F" w:rsidRDefault="001C515F">
      <w:pPr>
        <w:pStyle w:val="1"/>
      </w:pPr>
      <w:r>
        <w:rPr>
          <w:sz w:val="22"/>
        </w:rPr>
        <w:t xml:space="preserve">паспорт серия _________номер _____________ кем и когда выдан _____________________________________ </w:t>
      </w:r>
    </w:p>
    <w:p w:rsidR="001C515F" w:rsidRDefault="001C515F">
      <w:pPr>
        <w:pStyle w:val="1"/>
      </w:pPr>
    </w:p>
    <w:p w:rsidR="001C515F" w:rsidRDefault="001C515F">
      <w:pPr>
        <w:pStyle w:val="1"/>
      </w:pPr>
      <w:r>
        <w:rPr>
          <w:sz w:val="22"/>
        </w:rPr>
        <w:t xml:space="preserve">____________________________________________________________ дата рождения ____________________, </w:t>
      </w:r>
    </w:p>
    <w:p w:rsidR="001C515F" w:rsidRDefault="001C515F">
      <w:pPr>
        <w:pStyle w:val="1"/>
      </w:pPr>
    </w:p>
    <w:p w:rsidR="001C515F" w:rsidRDefault="001C515F">
      <w:pPr>
        <w:pStyle w:val="1"/>
      </w:pPr>
      <w:r>
        <w:rPr>
          <w:sz w:val="22"/>
        </w:rPr>
        <w:t>зарегистрированный по адресу: ___________________________________________________________________</w:t>
      </w:r>
    </w:p>
    <w:p w:rsidR="001C515F" w:rsidRDefault="001C515F">
      <w:pPr>
        <w:pStyle w:val="1"/>
        <w:jc w:val="both"/>
      </w:pPr>
    </w:p>
    <w:p w:rsidR="001C515F" w:rsidRDefault="001C515F">
      <w:pPr>
        <w:pStyle w:val="1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______________________________________________________________________________________________,</w:t>
      </w:r>
    </w:p>
    <w:p w:rsidR="001C515F" w:rsidRDefault="001C515F">
      <w:pPr>
        <w:pStyle w:val="1"/>
        <w:jc w:val="both"/>
        <w:rPr>
          <w:sz w:val="22"/>
        </w:rPr>
      </w:pPr>
    </w:p>
    <w:p w:rsidR="001C515F" w:rsidRDefault="001C515F">
      <w:pPr>
        <w:pStyle w:val="1"/>
        <w:jc w:val="both"/>
        <w:rPr>
          <w:sz w:val="22"/>
        </w:rPr>
      </w:pPr>
      <w:r>
        <w:rPr>
          <w:sz w:val="22"/>
        </w:rPr>
        <w:t>контактный номер телефона____________________, адрес электронной почты________________________,</w:t>
      </w:r>
    </w:p>
    <w:p w:rsidR="001C515F" w:rsidRDefault="001C515F">
      <w:pPr>
        <w:pStyle w:val="1"/>
        <w:jc w:val="both"/>
        <w:rPr>
          <w:sz w:val="22"/>
        </w:rPr>
      </w:pPr>
    </w:p>
    <w:p w:rsidR="001C515F" w:rsidRDefault="001C515F" w:rsidP="00673F39">
      <w:pPr>
        <w:pStyle w:val="1"/>
        <w:rPr>
          <w:sz w:val="22"/>
        </w:rPr>
      </w:pPr>
      <w:r w:rsidRPr="002D07EC">
        <w:rPr>
          <w:sz w:val="22"/>
        </w:rPr>
        <w:t xml:space="preserve">действующий как законный представитель </w:t>
      </w:r>
      <w:r>
        <w:rPr>
          <w:sz w:val="22"/>
        </w:rPr>
        <w:t>следующего несовершеннолетнего лица (Обучающегося), обработка персональных данных которого допускается на основании данного согласия:</w:t>
      </w:r>
    </w:p>
    <w:p w:rsidR="001C515F" w:rsidRDefault="001C515F" w:rsidP="002D07EC">
      <w:pPr>
        <w:pStyle w:val="1"/>
        <w:tabs>
          <w:tab w:val="left" w:pos="284"/>
        </w:tabs>
        <w:jc w:val="both"/>
      </w:pPr>
    </w:p>
    <w:p w:rsidR="001C515F" w:rsidRDefault="001C515F" w:rsidP="002D07EC">
      <w:pPr>
        <w:pStyle w:val="1"/>
        <w:tabs>
          <w:tab w:val="left" w:pos="284"/>
        </w:tabs>
        <w:jc w:val="both"/>
      </w:pPr>
      <w:r>
        <w:rPr>
          <w:sz w:val="22"/>
        </w:rPr>
        <w:t>1) ____________________________________________________________________________________________</w:t>
      </w:r>
    </w:p>
    <w:p w:rsidR="001C515F" w:rsidRDefault="001C515F" w:rsidP="002D07EC">
      <w:pPr>
        <w:pStyle w:val="1"/>
        <w:tabs>
          <w:tab w:val="left" w:pos="284"/>
        </w:tabs>
        <w:jc w:val="both"/>
      </w:pPr>
      <w:r w:rsidRPr="002D07EC">
        <w:rPr>
          <w:sz w:val="18"/>
        </w:rPr>
        <w:t xml:space="preserve">Ф.И.О., </w:t>
      </w:r>
      <w:r>
        <w:rPr>
          <w:sz w:val="18"/>
        </w:rPr>
        <w:t xml:space="preserve">дата рождения, </w:t>
      </w:r>
      <w:r w:rsidRPr="002D07EC">
        <w:rPr>
          <w:sz w:val="18"/>
        </w:rPr>
        <w:t xml:space="preserve"> адрес, место учебы,</w:t>
      </w:r>
      <w:r>
        <w:rPr>
          <w:sz w:val="18"/>
        </w:rPr>
        <w:t xml:space="preserve"> класс, </w:t>
      </w:r>
    </w:p>
    <w:p w:rsidR="001C515F" w:rsidRDefault="001C515F" w:rsidP="002D07EC">
      <w:pPr>
        <w:pStyle w:val="1"/>
        <w:tabs>
          <w:tab w:val="left" w:pos="284"/>
        </w:tabs>
        <w:jc w:val="both"/>
      </w:pPr>
      <w:r>
        <w:t>_____________________________________________________________________________________</w:t>
      </w:r>
    </w:p>
    <w:p w:rsidR="001C515F" w:rsidRDefault="001C515F" w:rsidP="002D07EC">
      <w:pPr>
        <w:pStyle w:val="1"/>
        <w:tabs>
          <w:tab w:val="left" w:pos="284"/>
        </w:tabs>
        <w:jc w:val="both"/>
      </w:pPr>
    </w:p>
    <w:p w:rsidR="001C515F" w:rsidRDefault="001C515F" w:rsidP="002D07EC">
      <w:pPr>
        <w:pStyle w:val="1"/>
        <w:tabs>
          <w:tab w:val="left" w:pos="284"/>
        </w:tabs>
        <w:jc w:val="both"/>
      </w:pPr>
      <w:r>
        <w:t>2)_____________________________________________________________________________________</w:t>
      </w:r>
    </w:p>
    <w:p w:rsidR="001C515F" w:rsidRDefault="001C515F" w:rsidP="00A92489">
      <w:pPr>
        <w:pStyle w:val="1"/>
        <w:tabs>
          <w:tab w:val="left" w:pos="284"/>
        </w:tabs>
        <w:jc w:val="both"/>
      </w:pPr>
      <w:r w:rsidRPr="002D07EC">
        <w:rPr>
          <w:sz w:val="18"/>
        </w:rPr>
        <w:t xml:space="preserve">Ф.И.О., </w:t>
      </w:r>
      <w:r>
        <w:rPr>
          <w:sz w:val="18"/>
        </w:rPr>
        <w:t xml:space="preserve">дата рождения, </w:t>
      </w:r>
      <w:r w:rsidRPr="002D07EC">
        <w:rPr>
          <w:sz w:val="18"/>
        </w:rPr>
        <w:t xml:space="preserve"> адрес, место учебы,</w:t>
      </w:r>
      <w:r>
        <w:rPr>
          <w:sz w:val="18"/>
        </w:rPr>
        <w:t xml:space="preserve"> класс, </w:t>
      </w:r>
    </w:p>
    <w:p w:rsidR="001C515F" w:rsidRDefault="001C515F">
      <w:pPr>
        <w:pStyle w:val="1"/>
        <w:jc w:val="both"/>
      </w:pPr>
      <w:r>
        <w:t>_______________________________________________________________________________________</w:t>
      </w:r>
    </w:p>
    <w:p w:rsidR="001C515F" w:rsidRDefault="001C515F">
      <w:pPr>
        <w:pStyle w:val="1"/>
        <w:jc w:val="both"/>
      </w:pPr>
    </w:p>
    <w:p w:rsidR="001C515F" w:rsidRDefault="001C515F">
      <w:pPr>
        <w:pStyle w:val="1"/>
        <w:jc w:val="both"/>
      </w:pPr>
      <w:r>
        <w:t>3)_____________________________________________________________________________________</w:t>
      </w:r>
    </w:p>
    <w:p w:rsidR="001C515F" w:rsidRDefault="001C515F" w:rsidP="00A92489">
      <w:pPr>
        <w:pStyle w:val="1"/>
        <w:tabs>
          <w:tab w:val="left" w:pos="284"/>
        </w:tabs>
        <w:jc w:val="both"/>
      </w:pPr>
      <w:r w:rsidRPr="002D07EC">
        <w:rPr>
          <w:sz w:val="18"/>
        </w:rPr>
        <w:t xml:space="preserve">Ф.И.О., </w:t>
      </w:r>
      <w:r>
        <w:rPr>
          <w:sz w:val="18"/>
        </w:rPr>
        <w:t xml:space="preserve">дата рождения, </w:t>
      </w:r>
      <w:r w:rsidRPr="002D07EC">
        <w:rPr>
          <w:sz w:val="18"/>
        </w:rPr>
        <w:t xml:space="preserve"> адрес, место учебы,</w:t>
      </w:r>
      <w:r>
        <w:rPr>
          <w:sz w:val="18"/>
        </w:rPr>
        <w:t xml:space="preserve"> класс, </w:t>
      </w:r>
    </w:p>
    <w:p w:rsidR="001C515F" w:rsidRDefault="001C515F">
      <w:pPr>
        <w:pStyle w:val="1"/>
        <w:jc w:val="both"/>
      </w:pPr>
      <w:r>
        <w:t>______________________________________________________________________________________</w:t>
      </w:r>
    </w:p>
    <w:p w:rsidR="001C515F" w:rsidRDefault="001C515F">
      <w:pPr>
        <w:pStyle w:val="1"/>
        <w:jc w:val="both"/>
      </w:pPr>
    </w:p>
    <w:p w:rsidR="001C515F" w:rsidRDefault="001C515F">
      <w:pPr>
        <w:pStyle w:val="1"/>
        <w:jc w:val="center"/>
      </w:pPr>
    </w:p>
    <w:p w:rsidR="001C515F" w:rsidRDefault="001C515F">
      <w:pPr>
        <w:pStyle w:val="1"/>
        <w:jc w:val="center"/>
      </w:pPr>
    </w:p>
    <w:p w:rsidR="001C515F" w:rsidRDefault="001C515F">
      <w:pPr>
        <w:pStyle w:val="1"/>
        <w:jc w:val="center"/>
      </w:pPr>
    </w:p>
    <w:p w:rsidR="001C515F" w:rsidRDefault="001C515F">
      <w:pPr>
        <w:pStyle w:val="1"/>
        <w:jc w:val="center"/>
      </w:pPr>
    </w:p>
    <w:p w:rsidR="001C515F" w:rsidRDefault="001C515F">
      <w:pPr>
        <w:pStyle w:val="1"/>
      </w:pPr>
      <w:r>
        <w:rPr>
          <w:sz w:val="22"/>
        </w:rPr>
        <w:t>____________________   ________________________________________________________</w:t>
      </w:r>
    </w:p>
    <w:p w:rsidR="001C515F" w:rsidRDefault="001C515F">
      <w:pPr>
        <w:pStyle w:val="1"/>
      </w:pPr>
      <w:r>
        <w:rPr>
          <w:sz w:val="20"/>
        </w:rPr>
        <w:t>(подпись)                                                                          (расшифровка подписи)</w:t>
      </w: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p w:rsidR="001C515F" w:rsidRDefault="001C515F">
      <w:pPr>
        <w:pStyle w:val="1"/>
      </w:pPr>
    </w:p>
    <w:sectPr w:rsidR="001C515F" w:rsidSect="003D2FCB">
      <w:pgSz w:w="11907" w:h="16840"/>
      <w:pgMar w:top="567" w:right="567" w:bottom="360" w:left="9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43D51"/>
    <w:multiLevelType w:val="multilevel"/>
    <w:tmpl w:val="32CAF314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CB"/>
    <w:rsid w:val="00026FB4"/>
    <w:rsid w:val="000E56CD"/>
    <w:rsid w:val="00131DBF"/>
    <w:rsid w:val="00156124"/>
    <w:rsid w:val="001A2CBC"/>
    <w:rsid w:val="001A4134"/>
    <w:rsid w:val="001C515F"/>
    <w:rsid w:val="002D07EC"/>
    <w:rsid w:val="002F6CAE"/>
    <w:rsid w:val="00301E42"/>
    <w:rsid w:val="00342F41"/>
    <w:rsid w:val="0035730B"/>
    <w:rsid w:val="003A180B"/>
    <w:rsid w:val="003D2FCB"/>
    <w:rsid w:val="003D43E6"/>
    <w:rsid w:val="00427F66"/>
    <w:rsid w:val="004550A7"/>
    <w:rsid w:val="00462ADA"/>
    <w:rsid w:val="00462F44"/>
    <w:rsid w:val="004A73C5"/>
    <w:rsid w:val="00543F51"/>
    <w:rsid w:val="005E2BA7"/>
    <w:rsid w:val="0062393A"/>
    <w:rsid w:val="00633B93"/>
    <w:rsid w:val="00657A48"/>
    <w:rsid w:val="00673F39"/>
    <w:rsid w:val="006B1996"/>
    <w:rsid w:val="006F5B66"/>
    <w:rsid w:val="00752200"/>
    <w:rsid w:val="007552EC"/>
    <w:rsid w:val="007D090E"/>
    <w:rsid w:val="008106A3"/>
    <w:rsid w:val="008151C8"/>
    <w:rsid w:val="00871BEE"/>
    <w:rsid w:val="008943F3"/>
    <w:rsid w:val="008F0A52"/>
    <w:rsid w:val="00953B43"/>
    <w:rsid w:val="009F4A96"/>
    <w:rsid w:val="00A32B97"/>
    <w:rsid w:val="00A53077"/>
    <w:rsid w:val="00A92489"/>
    <w:rsid w:val="00B117D9"/>
    <w:rsid w:val="00B513E4"/>
    <w:rsid w:val="00B77B3B"/>
    <w:rsid w:val="00BC4D95"/>
    <w:rsid w:val="00D06D90"/>
    <w:rsid w:val="00D85FFE"/>
    <w:rsid w:val="00DE47C3"/>
    <w:rsid w:val="00DF1D3D"/>
    <w:rsid w:val="00E07FDA"/>
    <w:rsid w:val="00E1326E"/>
    <w:rsid w:val="00E14A4E"/>
    <w:rsid w:val="00EB13D0"/>
    <w:rsid w:val="00FA08EA"/>
    <w:rsid w:val="00FB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80B"/>
    <w:rPr>
      <w:color w:val="000000"/>
      <w:sz w:val="24"/>
      <w:szCs w:val="20"/>
    </w:rPr>
  </w:style>
  <w:style w:type="paragraph" w:styleId="Heading1">
    <w:name w:val="heading 1"/>
    <w:basedOn w:val="1"/>
    <w:next w:val="1"/>
    <w:link w:val="Heading1Char"/>
    <w:uiPriority w:val="99"/>
    <w:qFormat/>
    <w:rsid w:val="003D2FCB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1"/>
    <w:next w:val="1"/>
    <w:link w:val="Heading2Char"/>
    <w:uiPriority w:val="99"/>
    <w:qFormat/>
    <w:rsid w:val="003D2FCB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1"/>
    <w:next w:val="1"/>
    <w:link w:val="Heading3Char"/>
    <w:uiPriority w:val="99"/>
    <w:qFormat/>
    <w:rsid w:val="003D2FCB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1"/>
    <w:next w:val="1"/>
    <w:link w:val="Heading4Char"/>
    <w:uiPriority w:val="99"/>
    <w:qFormat/>
    <w:rsid w:val="003D2FCB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1"/>
    <w:next w:val="1"/>
    <w:link w:val="Heading5Char"/>
    <w:uiPriority w:val="99"/>
    <w:qFormat/>
    <w:rsid w:val="003D2FCB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1"/>
    <w:next w:val="1"/>
    <w:link w:val="Heading6Char"/>
    <w:uiPriority w:val="99"/>
    <w:qFormat/>
    <w:rsid w:val="003D2FCB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F1D3D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F1D3D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F1D3D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F1D3D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F1D3D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F1D3D"/>
    <w:rPr>
      <w:rFonts w:ascii="Calibri" w:hAnsi="Calibri" w:cs="Times New Roman"/>
      <w:b/>
      <w:bCs/>
      <w:color w:val="000000"/>
    </w:rPr>
  </w:style>
  <w:style w:type="paragraph" w:customStyle="1" w:styleId="1">
    <w:name w:val="Обычный1"/>
    <w:uiPriority w:val="99"/>
    <w:rsid w:val="003D2FCB"/>
    <w:rPr>
      <w:color w:val="000000"/>
      <w:sz w:val="24"/>
      <w:szCs w:val="20"/>
    </w:rPr>
  </w:style>
  <w:style w:type="table" w:customStyle="1" w:styleId="TableNormal1">
    <w:name w:val="Table Normal1"/>
    <w:uiPriority w:val="99"/>
    <w:rsid w:val="003D2FCB"/>
    <w:rPr>
      <w:color w:val="000000"/>
      <w:sz w:val="24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link w:val="TitleChar"/>
    <w:uiPriority w:val="99"/>
    <w:qFormat/>
    <w:rsid w:val="003D2FCB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DF1D3D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1"/>
    <w:next w:val="1"/>
    <w:link w:val="SubtitleChar"/>
    <w:uiPriority w:val="99"/>
    <w:qFormat/>
    <w:rsid w:val="003D2FCB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F1D3D"/>
    <w:rPr>
      <w:rFonts w:ascii="Cambria" w:hAnsi="Cambria" w:cs="Times New Roman"/>
      <w:color w:val="000000"/>
      <w:sz w:val="24"/>
      <w:szCs w:val="24"/>
    </w:rPr>
  </w:style>
  <w:style w:type="table" w:customStyle="1" w:styleId="a">
    <w:name w:val="Стиль"/>
    <w:basedOn w:val="TableNormal1"/>
    <w:uiPriority w:val="99"/>
    <w:rsid w:val="003D2FC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Стиль2"/>
    <w:basedOn w:val="TableNormal1"/>
    <w:uiPriority w:val="99"/>
    <w:rsid w:val="003D2FC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Стиль1"/>
    <w:basedOn w:val="TableNormal1"/>
    <w:uiPriority w:val="99"/>
    <w:rsid w:val="003D2FC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Таблицы (моноширинный)"/>
    <w:basedOn w:val="Normal"/>
    <w:next w:val="Normal"/>
    <w:uiPriority w:val="99"/>
    <w:rsid w:val="002D07E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locked/>
    <w:rsid w:val="00D85FF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5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cards.ru" TargetMode="External"/><Relationship Id="rId5" Type="http://schemas.openxmlformats.org/officeDocument/2006/relationships/hyperlink" Target="https://en3.elju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975</Words>
  <Characters>5564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</dc:title>
  <dc:subject/>
  <dc:creator>Radik</dc:creator>
  <cp:keywords/>
  <dc:description/>
  <cp:lastModifiedBy>1</cp:lastModifiedBy>
  <cp:revision>3</cp:revision>
  <cp:lastPrinted>2019-09-27T03:51:00Z</cp:lastPrinted>
  <dcterms:created xsi:type="dcterms:W3CDTF">2020-01-11T01:38:00Z</dcterms:created>
  <dcterms:modified xsi:type="dcterms:W3CDTF">2020-08-12T04:01:00Z</dcterms:modified>
</cp:coreProperties>
</file>