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5"/>
        <w:gridCol w:w="4786"/>
      </w:tblGrid>
      <w:tr w:rsidR="00146A9E" w:rsidRPr="00D854FF" w:rsidTr="000F00A0">
        <w:tc>
          <w:tcPr>
            <w:tcW w:w="4785" w:type="dxa"/>
          </w:tcPr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F00A0">
              <w:rPr>
                <w:rFonts w:ascii="Times New Roman" w:hAnsi="Times New Roman"/>
                <w:sz w:val="24"/>
                <w:szCs w:val="24"/>
              </w:rPr>
              <w:t xml:space="preserve">Принято на заседании общешкольного род.комитета   </w:t>
            </w:r>
          </w:p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F00A0">
              <w:rPr>
                <w:rFonts w:ascii="Times New Roman" w:hAnsi="Times New Roman"/>
                <w:sz w:val="24"/>
                <w:szCs w:val="24"/>
              </w:rPr>
              <w:t>МБОУ СОШ №3 г.Енисейска</w:t>
            </w:r>
          </w:p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F00A0">
              <w:rPr>
                <w:rFonts w:ascii="Times New Roman" w:hAnsi="Times New Roman"/>
                <w:sz w:val="24"/>
                <w:szCs w:val="24"/>
              </w:rPr>
              <w:t xml:space="preserve">Протокол №      от ____                                                             </w:t>
            </w:r>
          </w:p>
        </w:tc>
        <w:tc>
          <w:tcPr>
            <w:tcW w:w="4786" w:type="dxa"/>
          </w:tcPr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F00A0">
              <w:rPr>
                <w:rFonts w:ascii="Times New Roman" w:hAnsi="Times New Roman"/>
                <w:sz w:val="24"/>
                <w:szCs w:val="24"/>
              </w:rPr>
              <w:t>Утверждаю:________________</w:t>
            </w:r>
          </w:p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F00A0">
              <w:rPr>
                <w:rFonts w:ascii="Times New Roman" w:hAnsi="Times New Roman"/>
                <w:sz w:val="24"/>
                <w:szCs w:val="24"/>
              </w:rPr>
              <w:t>Директор МБОУ СОШ №3 г.Енисейска Тараторкина С.В.</w:t>
            </w:r>
          </w:p>
          <w:p w:rsidR="00146A9E" w:rsidRPr="000F00A0" w:rsidRDefault="00146A9E" w:rsidP="000F00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46A9E" w:rsidRPr="00D854FF" w:rsidRDefault="00146A9E" w:rsidP="00605B7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46A9E" w:rsidRPr="00D854FF" w:rsidRDefault="00146A9E" w:rsidP="00605B7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46A9E" w:rsidRPr="00D854FF" w:rsidRDefault="00146A9E" w:rsidP="00605B7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ПОЛОЖЕНИЕ</w:t>
      </w:r>
    </w:p>
    <w:p w:rsidR="00146A9E" w:rsidRPr="00D854FF" w:rsidRDefault="00146A9E" w:rsidP="00605B7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О РОДИТЕЛЬСКОМ КОМИТЕТЕ КЛАССА</w:t>
      </w:r>
    </w:p>
    <w:p w:rsidR="00146A9E" w:rsidRPr="00D854FF" w:rsidRDefault="00146A9E" w:rsidP="00605B79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Общие положения.</w:t>
      </w:r>
    </w:p>
    <w:p w:rsidR="00146A9E" w:rsidRPr="00D854FF" w:rsidRDefault="00146A9E" w:rsidP="00605B79">
      <w:pPr>
        <w:pStyle w:val="ListParagraph"/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Родительские комитеты классов создаются в целях содействия школе и семье в организации общего образования детей. Они оказывают помощь педагогическому коллективу в обеспечении получения  глубоких и прочных знаний  обучающимися, воспитании у школьников высоких нравственных качеств, сознательного отношения к труду, ответственности, организованности и дисциплины, культуры поведения, в правовом, эстетическом, физическом воспитании обучающихся, охране их здоровья.</w:t>
      </w:r>
    </w:p>
    <w:p w:rsidR="00146A9E" w:rsidRDefault="00146A9E" w:rsidP="00605B79">
      <w:pPr>
        <w:pStyle w:val="ListParagraph"/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класса руководствуется в своей работе Положением о родительском комитете, планом работы, решениями родительских собраний, рекомендациями педагогического совета, директора школы и классных руководителей.</w:t>
      </w:r>
    </w:p>
    <w:p w:rsidR="00146A9E" w:rsidRPr="00D854FF" w:rsidRDefault="00146A9E" w:rsidP="00605B79">
      <w:pPr>
        <w:pStyle w:val="ListParagraph"/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146A9E" w:rsidRPr="00D854FF" w:rsidRDefault="00146A9E" w:rsidP="00465C99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Задачи родительского комитета.</w:t>
      </w:r>
    </w:p>
    <w:p w:rsidR="00146A9E" w:rsidRPr="00D854FF" w:rsidRDefault="00146A9E" w:rsidP="00465C99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укрепление связей между семьей и школой в целях установления единства воспитательного влияния на детей педагогическим коллективом школы и семьей;</w:t>
      </w:r>
    </w:p>
    <w:p w:rsidR="00146A9E" w:rsidRDefault="00146A9E" w:rsidP="00465C99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привлечение родительской общественности к активно</w:t>
      </w:r>
      <w:r>
        <w:rPr>
          <w:rFonts w:ascii="Times New Roman" w:hAnsi="Times New Roman"/>
          <w:sz w:val="24"/>
          <w:szCs w:val="24"/>
        </w:rPr>
        <w:t>му участию в жизни школы,</w:t>
      </w:r>
    </w:p>
    <w:p w:rsidR="00146A9E" w:rsidRPr="00D854FF" w:rsidRDefault="00146A9E" w:rsidP="00465C99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помощь в укреплении хозяйственной и учебно – материальной базы школы;</w:t>
      </w:r>
    </w:p>
    <w:p w:rsidR="00146A9E" w:rsidRDefault="00146A9E" w:rsidP="00465C99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оказание помощи в определении и защите социально незащищенных обучающихся.</w:t>
      </w:r>
    </w:p>
    <w:p w:rsidR="00146A9E" w:rsidRPr="00D854FF" w:rsidRDefault="00146A9E" w:rsidP="00D854FF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146A9E" w:rsidRPr="00D854FF" w:rsidRDefault="00146A9E" w:rsidP="000A1EE7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Организация и содержание работы родительских комитетов.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класса избирается общим собранием родителей класса в составе председателя и 2 – 4  членов.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Под руководством членов общешкольного родительского комитета в школе могут создаваться постоянные или временные комиссии по отдельным разделам работы (проведению педагогической пропаганды, трудовому воспитанию и организации общественно полезного труда, культурно – массовой работе, хозяйственной, спортивно – оздоровительной и др.). Состав комиссий и содержание их работы определяются родительским комитетом.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организует помощь в: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укреплении связей педагогического коллектива с родителями обучающихся и общественностью;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организации питания;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привлечении родителей к непосредственному участию в воспитательной работе со школьниками во внеучебное время;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работе по профориентации обучающихся;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осуществлении контроля за выполнением Устава школы, за углубленным изучением отдельных предметов обучающимися;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организации и проведении собраний, докладов, лекций для родителей, бесед по обмену опытом семейного воспитания;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осуществлении мероприятий по укреплению хозяйственной и учебно – материальной базы школы, благоустройству и созданию в ней нормальных санитарно – гигиенических условий;</w:t>
      </w:r>
    </w:p>
    <w:p w:rsidR="00146A9E" w:rsidRPr="00D854FF" w:rsidRDefault="00146A9E" w:rsidP="000A1EE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проведении оздоровительных и культурно – массовых мероприятий с обучающимися в период каникул;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составляет план работы на учебный год. Его конкретное содержание определяется с учетом местных условий и задач, стоящих перед классом.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класса вправе принимать свои решения при наличии на заседании не менее 2 – 3 его членов.</w:t>
      </w:r>
    </w:p>
    <w:p w:rsidR="00146A9E" w:rsidRPr="00D854FF" w:rsidRDefault="00146A9E" w:rsidP="000A1EE7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класса отчитывается о своей работе пере</w:t>
      </w:r>
      <w:r>
        <w:rPr>
          <w:rFonts w:ascii="Times New Roman" w:hAnsi="Times New Roman"/>
          <w:sz w:val="24"/>
          <w:szCs w:val="24"/>
        </w:rPr>
        <w:t>д родительским собранием класса, общешкольным родительским комитетом.</w:t>
      </w:r>
    </w:p>
    <w:p w:rsidR="00146A9E" w:rsidRPr="00D854FF" w:rsidRDefault="00146A9E" w:rsidP="00F762BE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854FF">
        <w:rPr>
          <w:rFonts w:ascii="Times New Roman" w:hAnsi="Times New Roman"/>
          <w:b/>
          <w:sz w:val="24"/>
          <w:szCs w:val="24"/>
        </w:rPr>
        <w:t>Права родительских комитетов.</w:t>
      </w:r>
    </w:p>
    <w:p w:rsidR="00146A9E" w:rsidRPr="00D854FF" w:rsidRDefault="00146A9E" w:rsidP="00F762BE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Родительский комитет класса имеет право: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устанавливать связь с руководителями школы по вопросу оказания помощи классу в проведении воспитательной работы, укреплении его учебно – материальной базы, а также отношений родителей к воспитанию детей;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вносить на рассмотрение директора и педагогического состава школы предложения по внешкольной и внеклассной работе с обучающимися, по организационно – хозяйственным вопросам, по улучшению работы педагогического коллектива с родителями обучающихся (директор школы и педагогический совет обязаны внимательно рассмотреть предложения родительского комитета и поставить его в известность о принятых решениях);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созывать родительские собрания;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 xml:space="preserve">принимать участие в решении вопросов по оказанию материальной помощи нуждающимся школьникам; 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вызывать на заседания родительского комитета родителей обучающихся, имеющих неудовлетворительные отметки и неудовлетворительное поведение;</w:t>
      </w:r>
    </w:p>
    <w:p w:rsidR="00146A9E" w:rsidRPr="00D854FF" w:rsidRDefault="00146A9E" w:rsidP="00F762BE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организовывать дежурства родителей в школе и микрорайоне школы;</w:t>
      </w:r>
    </w:p>
    <w:p w:rsidR="00146A9E" w:rsidRDefault="00146A9E" w:rsidP="00641F92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854FF">
        <w:rPr>
          <w:rFonts w:ascii="Times New Roman" w:hAnsi="Times New Roman"/>
          <w:sz w:val="24"/>
          <w:szCs w:val="24"/>
        </w:rPr>
        <w:t>вносить предложения классному руководителю по улучшению внеклассной работы с обучающимися, по улучшению работы с родителями обучающихся класса и заслушивать разъяснения классного руководителя по вопросам, интересующим родителей.</w:t>
      </w:r>
    </w:p>
    <w:p w:rsidR="00146A9E" w:rsidRPr="002B3587" w:rsidRDefault="00146A9E" w:rsidP="00465C99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2B3587">
        <w:rPr>
          <w:rFonts w:ascii="Times New Roman" w:hAnsi="Times New Roman"/>
          <w:sz w:val="24"/>
          <w:szCs w:val="24"/>
          <w:lang w:eastAsia="ru-RU"/>
        </w:rPr>
        <w:t>5. Заседания родительского комитета оформляются протоколом</w:t>
      </w:r>
    </w:p>
    <w:sectPr w:rsidR="00146A9E" w:rsidRPr="002B3587" w:rsidSect="00D854F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27E49"/>
    <w:multiLevelType w:val="hybridMultilevel"/>
    <w:tmpl w:val="09BCC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670A0"/>
    <w:multiLevelType w:val="hybridMultilevel"/>
    <w:tmpl w:val="0D082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F6E00"/>
    <w:multiLevelType w:val="multilevel"/>
    <w:tmpl w:val="67F497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76FE44B4"/>
    <w:multiLevelType w:val="hybridMultilevel"/>
    <w:tmpl w:val="C1CE7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5B79"/>
    <w:rsid w:val="000A1EE7"/>
    <w:rsid w:val="000F00A0"/>
    <w:rsid w:val="00146A9E"/>
    <w:rsid w:val="001F4592"/>
    <w:rsid w:val="002B3587"/>
    <w:rsid w:val="003363E8"/>
    <w:rsid w:val="003F02D1"/>
    <w:rsid w:val="00465C99"/>
    <w:rsid w:val="004E08AC"/>
    <w:rsid w:val="004E1192"/>
    <w:rsid w:val="00525F5F"/>
    <w:rsid w:val="005C0C40"/>
    <w:rsid w:val="00605B79"/>
    <w:rsid w:val="00641F92"/>
    <w:rsid w:val="0064664E"/>
    <w:rsid w:val="00735BA9"/>
    <w:rsid w:val="00877EF0"/>
    <w:rsid w:val="00B114A5"/>
    <w:rsid w:val="00B23263"/>
    <w:rsid w:val="00BB1DC7"/>
    <w:rsid w:val="00D854FF"/>
    <w:rsid w:val="00F24D30"/>
    <w:rsid w:val="00F7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A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5B79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D854FF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662</Words>
  <Characters>3779</Characters>
  <Application>Microsoft Office Outlook</Application>
  <DocSecurity>0</DocSecurity>
  <Lines>0</Lines>
  <Paragraphs>0</Paragraphs>
  <ScaleCrop>false</ScaleCrop>
  <Company>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Принято на заседании общешкольного род</dc:title>
  <dc:subject/>
  <dc:creator>1</dc:creator>
  <cp:keywords/>
  <dc:description/>
  <cp:lastModifiedBy>1</cp:lastModifiedBy>
  <cp:revision>3</cp:revision>
  <cp:lastPrinted>2015-12-15T09:56:00Z</cp:lastPrinted>
  <dcterms:created xsi:type="dcterms:W3CDTF">2015-12-15T09:56:00Z</dcterms:created>
  <dcterms:modified xsi:type="dcterms:W3CDTF">2015-12-21T14:47:00Z</dcterms:modified>
</cp:coreProperties>
</file>