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7F" w:rsidRPr="0076136B" w:rsidRDefault="00443A7F" w:rsidP="000E5E27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C3752A">
        <w:rPr>
          <w:rFonts w:ascii="Times New Roman" w:hAnsi="Times New Roman"/>
          <w:sz w:val="24"/>
          <w:szCs w:val="24"/>
        </w:rPr>
        <w:t>Директору</w:t>
      </w:r>
      <w:r>
        <w:rPr>
          <w:rFonts w:ascii="Times New Roman" w:hAnsi="Times New Roman"/>
          <w:sz w:val="24"/>
          <w:szCs w:val="24"/>
        </w:rPr>
        <w:t xml:space="preserve"> МБОУ С</w:t>
      </w:r>
      <w:r w:rsidRPr="0076136B">
        <w:rPr>
          <w:rFonts w:ascii="Times New Roman" w:hAnsi="Times New Roman"/>
          <w:sz w:val="24"/>
          <w:szCs w:val="24"/>
        </w:rPr>
        <w:t>Ш № 3</w:t>
      </w:r>
    </w:p>
    <w:p w:rsidR="00443A7F" w:rsidRPr="000E5E27" w:rsidRDefault="00443A7F" w:rsidP="000E5E27">
      <w:pPr>
        <w:pStyle w:val="NoSpacing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Тараторкиной С.В.</w:t>
      </w:r>
    </w:p>
    <w:p w:rsidR="00443A7F" w:rsidRPr="00224BBA" w:rsidRDefault="00443A7F" w:rsidP="000E5E27">
      <w:pPr>
        <w:pStyle w:val="NoSpacing"/>
        <w:jc w:val="right"/>
        <w:rPr>
          <w:rFonts w:ascii="Times New Roman" w:hAnsi="Times New Roman"/>
          <w:sz w:val="24"/>
          <w:szCs w:val="24"/>
        </w:rPr>
      </w:pPr>
      <w:r w:rsidRPr="00224BBA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</w:t>
      </w:r>
      <w:r w:rsidRPr="00224BBA">
        <w:rPr>
          <w:rFonts w:ascii="Times New Roman" w:hAnsi="Times New Roman"/>
          <w:sz w:val="24"/>
          <w:szCs w:val="24"/>
        </w:rPr>
        <w:t>________________________</w:t>
      </w:r>
    </w:p>
    <w:p w:rsidR="00443A7F" w:rsidRPr="000E5E27" w:rsidRDefault="00443A7F" w:rsidP="00C3752A">
      <w:pPr>
        <w:pStyle w:val="NoSpacing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</w:t>
      </w:r>
      <w:r w:rsidRPr="000E5E27">
        <w:rPr>
          <w:rFonts w:ascii="Times New Roman" w:hAnsi="Times New Roman"/>
        </w:rPr>
        <w:t>(</w:t>
      </w:r>
      <w:r w:rsidRPr="000E5E27">
        <w:rPr>
          <w:rFonts w:ascii="Times New Roman" w:hAnsi="Times New Roman"/>
          <w:sz w:val="16"/>
          <w:szCs w:val="16"/>
        </w:rPr>
        <w:t>Ф.И.О. родителя ребёнка)</w:t>
      </w:r>
    </w:p>
    <w:p w:rsidR="00443A7F" w:rsidRPr="00224BBA" w:rsidRDefault="00443A7F" w:rsidP="000E5E27">
      <w:pPr>
        <w:pStyle w:val="NoSpacing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___</w:t>
      </w:r>
      <w:r w:rsidRPr="00224BB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_______________________</w:t>
      </w:r>
      <w:r w:rsidRPr="00224BBA">
        <w:rPr>
          <w:rFonts w:ascii="Times New Roman" w:hAnsi="Times New Roman"/>
          <w:sz w:val="24"/>
          <w:szCs w:val="24"/>
        </w:rPr>
        <w:t>,</w:t>
      </w:r>
    </w:p>
    <w:p w:rsidR="00443A7F" w:rsidRDefault="00443A7F" w:rsidP="000E5E27">
      <w:pPr>
        <w:pStyle w:val="NoSpacing"/>
        <w:jc w:val="right"/>
        <w:rPr>
          <w:rFonts w:ascii="Times New Roman" w:hAnsi="Times New Roman"/>
        </w:rPr>
      </w:pPr>
      <w:r w:rsidRPr="000E5E27">
        <w:rPr>
          <w:rFonts w:ascii="Times New Roman" w:hAnsi="Times New Roman"/>
        </w:rPr>
        <w:t>Проживающего по адресу:</w:t>
      </w:r>
    </w:p>
    <w:p w:rsidR="00443A7F" w:rsidRPr="00224BBA" w:rsidRDefault="00443A7F" w:rsidP="00224BBA">
      <w:pPr>
        <w:pStyle w:val="NoSpacing"/>
        <w:spacing w:after="120" w:line="360" w:lineRule="auto"/>
        <w:jc w:val="right"/>
        <w:rPr>
          <w:rFonts w:ascii="Times New Roman" w:hAnsi="Times New Roman"/>
          <w:sz w:val="24"/>
          <w:szCs w:val="24"/>
        </w:rPr>
      </w:pPr>
      <w:r w:rsidRPr="00224BB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</w:t>
      </w:r>
      <w:r w:rsidRPr="00224BBA">
        <w:rPr>
          <w:rFonts w:ascii="Times New Roman" w:hAnsi="Times New Roman"/>
          <w:sz w:val="24"/>
          <w:szCs w:val="24"/>
        </w:rPr>
        <w:t>__________________________</w:t>
      </w:r>
    </w:p>
    <w:p w:rsidR="00443A7F" w:rsidRDefault="00443A7F" w:rsidP="00C3752A">
      <w:pPr>
        <w:pStyle w:val="NoSpacing"/>
        <w:jc w:val="right"/>
        <w:rPr>
          <w:rFonts w:ascii="Times New Roman" w:hAnsi="Times New Roman"/>
        </w:rPr>
      </w:pPr>
      <w:r w:rsidRPr="000E5E27">
        <w:rPr>
          <w:rFonts w:ascii="Times New Roman" w:hAnsi="Times New Roman"/>
        </w:rPr>
        <w:t>_____</w:t>
      </w:r>
      <w:r>
        <w:rPr>
          <w:rFonts w:ascii="Times New Roman" w:hAnsi="Times New Roman"/>
        </w:rPr>
        <w:t>___</w:t>
      </w:r>
      <w:r w:rsidRPr="000E5E27">
        <w:rPr>
          <w:rFonts w:ascii="Times New Roman" w:hAnsi="Times New Roman"/>
        </w:rPr>
        <w:t>______________________</w:t>
      </w:r>
    </w:p>
    <w:p w:rsidR="00443A7F" w:rsidRPr="00C3752A" w:rsidRDefault="00443A7F" w:rsidP="00C3752A">
      <w:pPr>
        <w:pStyle w:val="NoSpacing"/>
        <w:spacing w:after="12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(фактический адрес проживания)</w:t>
      </w:r>
    </w:p>
    <w:p w:rsidR="00443A7F" w:rsidRPr="000E5E27" w:rsidRDefault="00443A7F" w:rsidP="000E5E27">
      <w:pPr>
        <w:pStyle w:val="NoSpacing"/>
        <w:jc w:val="right"/>
        <w:rPr>
          <w:rFonts w:ascii="Times New Roman" w:hAnsi="Times New Roman"/>
          <w:sz w:val="16"/>
          <w:szCs w:val="16"/>
        </w:rPr>
      </w:pPr>
    </w:p>
    <w:p w:rsidR="00443A7F" w:rsidRDefault="00443A7F" w:rsidP="00773AED">
      <w:pPr>
        <w:jc w:val="center"/>
        <w:rPr>
          <w:rFonts w:ascii="Times New Roman" w:hAnsi="Times New Roman"/>
          <w:b/>
          <w:sz w:val="24"/>
          <w:szCs w:val="24"/>
        </w:rPr>
      </w:pPr>
      <w:r w:rsidRPr="0067247D">
        <w:rPr>
          <w:rFonts w:ascii="Times New Roman" w:hAnsi="Times New Roman"/>
          <w:b/>
          <w:sz w:val="24"/>
          <w:szCs w:val="24"/>
        </w:rPr>
        <w:t>ЗАЯВЛЕНИЕ</w:t>
      </w:r>
    </w:p>
    <w:p w:rsidR="00443A7F" w:rsidRPr="00C3752A" w:rsidRDefault="00443A7F" w:rsidP="00773AED">
      <w:pPr>
        <w:jc w:val="both"/>
        <w:rPr>
          <w:rFonts w:ascii="Times New Roman" w:hAnsi="Times New Roman"/>
          <w:sz w:val="18"/>
          <w:szCs w:val="18"/>
        </w:rPr>
      </w:pPr>
    </w:p>
    <w:p w:rsidR="00443A7F" w:rsidRDefault="00443A7F" w:rsidP="00773A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Прошу принять моего ребенка ________________________________________________________________</w:t>
      </w:r>
    </w:p>
    <w:p w:rsidR="00443A7F" w:rsidRDefault="00443A7F" w:rsidP="0067247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___________________________________________________________________________           </w:t>
      </w:r>
      <w:r w:rsidRPr="006014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 </w:t>
      </w:r>
      <w:r w:rsidRPr="006014B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</w:rPr>
        <w:t xml:space="preserve">    класс</w:t>
      </w:r>
    </w:p>
    <w:p w:rsidR="00443A7F" w:rsidRPr="006014B4" w:rsidRDefault="00443A7F" w:rsidP="006014B4"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(Ф.И.О. ребёнка)</w:t>
      </w:r>
      <w:r>
        <w:rPr>
          <w:rFonts w:ascii="Times New Roman" w:hAnsi="Times New Roman"/>
        </w:rPr>
        <w:t xml:space="preserve"> </w:t>
      </w:r>
    </w:p>
    <w:p w:rsidR="00443A7F" w:rsidRDefault="00443A7F" w:rsidP="0067247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 школы посещал (а)    ______________________________________________________________________</w:t>
      </w:r>
    </w:p>
    <w:p w:rsidR="00443A7F" w:rsidRDefault="00443A7F" w:rsidP="0067247D">
      <w:pP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sz w:val="16"/>
          <w:szCs w:val="16"/>
        </w:rPr>
        <w:t>наименование образовательного учреждения)</w:t>
      </w:r>
    </w:p>
    <w:p w:rsidR="00443A7F" w:rsidRDefault="00443A7F" w:rsidP="001B4664">
      <w:pPr>
        <w:spacing w:after="0"/>
        <w:jc w:val="both"/>
        <w:rPr>
          <w:rFonts w:ascii="Times New Roman" w:hAnsi="Times New Roman"/>
        </w:rPr>
      </w:pPr>
      <w:r w:rsidRPr="001B4664">
        <w:rPr>
          <w:rFonts w:ascii="Times New Roman" w:hAnsi="Times New Roman"/>
        </w:rPr>
        <w:t xml:space="preserve">С уставом школы </w:t>
      </w:r>
      <w:r>
        <w:rPr>
          <w:rFonts w:ascii="Times New Roman" w:hAnsi="Times New Roman"/>
        </w:rPr>
        <w:t xml:space="preserve"> ознакомлен (а)                                </w:t>
      </w:r>
      <w:r w:rsidRPr="001B4664">
        <w:rPr>
          <w:rFonts w:ascii="Times New Roman" w:hAnsi="Times New Roman"/>
        </w:rPr>
        <w:t xml:space="preserve">                                  _____________________</w:t>
      </w:r>
    </w:p>
    <w:p w:rsidR="00443A7F" w:rsidRPr="001B4664" w:rsidRDefault="00443A7F" w:rsidP="001B4664">
      <w:pPr>
        <w:spacing w:after="0"/>
        <w:jc w:val="both"/>
        <w:rPr>
          <w:rFonts w:ascii="Times New Roman" w:hAnsi="Times New Roman"/>
        </w:rPr>
      </w:pPr>
    </w:p>
    <w:p w:rsidR="00443A7F" w:rsidRDefault="00443A7F" w:rsidP="001B4664">
      <w:pPr>
        <w:spacing w:after="0"/>
        <w:jc w:val="both"/>
        <w:rPr>
          <w:rFonts w:ascii="Times New Roman" w:hAnsi="Times New Roman"/>
        </w:rPr>
      </w:pPr>
      <w:r w:rsidRPr="001B4664">
        <w:rPr>
          <w:rFonts w:ascii="Times New Roman" w:hAnsi="Times New Roman"/>
        </w:rPr>
        <w:t xml:space="preserve"> лицензией на право ведения образовательной деятельности, ознакомлен(а)     ________________</w:t>
      </w:r>
    </w:p>
    <w:p w:rsidR="00443A7F" w:rsidRPr="001B4664" w:rsidRDefault="00443A7F" w:rsidP="001B4664">
      <w:pPr>
        <w:spacing w:after="0"/>
        <w:jc w:val="both"/>
        <w:rPr>
          <w:rFonts w:ascii="Times New Roman" w:hAnsi="Times New Roman"/>
        </w:rPr>
      </w:pPr>
    </w:p>
    <w:p w:rsidR="00443A7F" w:rsidRDefault="00443A7F" w:rsidP="00617735">
      <w:pPr>
        <w:spacing w:after="0"/>
        <w:jc w:val="both"/>
        <w:rPr>
          <w:rFonts w:ascii="Times New Roman" w:hAnsi="Times New Roman"/>
        </w:rPr>
      </w:pPr>
      <w:r w:rsidRPr="001B4664">
        <w:rPr>
          <w:rFonts w:ascii="Times New Roman" w:hAnsi="Times New Roman"/>
        </w:rPr>
        <w:t>со свидетельством о государственной аккредитации образовательного учреждения   _____________</w:t>
      </w:r>
    </w:p>
    <w:p w:rsidR="00443A7F" w:rsidRDefault="00443A7F" w:rsidP="00617735">
      <w:pPr>
        <w:spacing w:after="0"/>
        <w:jc w:val="both"/>
        <w:rPr>
          <w:rFonts w:ascii="Times New Roman" w:hAnsi="Times New Roman"/>
          <w:i/>
        </w:rPr>
      </w:pPr>
    </w:p>
    <w:p w:rsidR="00443A7F" w:rsidRPr="00B249BB" w:rsidRDefault="00443A7F" w:rsidP="00617735">
      <w:pPr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B249BB">
        <w:rPr>
          <w:rFonts w:ascii="Times New Roman" w:hAnsi="Times New Roman"/>
          <w:i/>
        </w:rPr>
        <w:t>*</w:t>
      </w:r>
      <w:r w:rsidRPr="00B249BB">
        <w:rPr>
          <w:rFonts w:ascii="Times New Roman" w:hAnsi="Times New Roman"/>
          <w:i/>
          <w:u w:val="single"/>
        </w:rPr>
        <w:t>О семье ребенка сообщаю следующее:</w:t>
      </w:r>
      <w:r>
        <w:rPr>
          <w:rFonts w:ascii="Times New Roman" w:hAnsi="Times New Roman"/>
          <w:i/>
        </w:rPr>
        <w:t xml:space="preserve"> (</w:t>
      </w:r>
      <w:r w:rsidRPr="00B249BB">
        <w:rPr>
          <w:rFonts w:ascii="Times New Roman" w:hAnsi="Times New Roman"/>
          <w:i/>
          <w:sz w:val="20"/>
          <w:szCs w:val="20"/>
        </w:rPr>
        <w:t>*Сведения о семье необходимы для внесения в школьную базу КИАСУО</w:t>
      </w:r>
      <w:r>
        <w:rPr>
          <w:rFonts w:ascii="Times New Roman" w:hAnsi="Times New Roman"/>
          <w:i/>
          <w:sz w:val="20"/>
          <w:szCs w:val="20"/>
        </w:rPr>
        <w:t>)</w:t>
      </w:r>
    </w:p>
    <w:p w:rsidR="00443A7F" w:rsidRDefault="00443A7F" w:rsidP="00532989">
      <w:pPr>
        <w:jc w:val="right"/>
        <w:rPr>
          <w:rFonts w:ascii="Times New Roman" w:hAnsi="Times New Roman"/>
        </w:rPr>
        <w:sectPr w:rsidR="00443A7F" w:rsidSect="0067247D">
          <w:pgSz w:w="11906" w:h="16838"/>
          <w:pgMar w:top="568" w:right="568" w:bottom="536" w:left="850" w:header="708" w:footer="708" w:gutter="0"/>
          <w:cols w:space="992"/>
          <w:docGrid w:linePitch="360"/>
        </w:sectPr>
      </w:pPr>
    </w:p>
    <w:p w:rsidR="00443A7F" w:rsidRPr="0067247D" w:rsidRDefault="00443A7F" w:rsidP="0067247D">
      <w:pPr>
        <w:spacing w:after="0" w:line="240" w:lineRule="auto"/>
        <w:jc w:val="both"/>
        <w:rPr>
          <w:rFonts w:ascii="Times New Roman" w:hAnsi="Times New Roman"/>
        </w:rPr>
      </w:pPr>
      <w:r w:rsidRPr="00C3752A">
        <w:rPr>
          <w:rFonts w:ascii="Times New Roman" w:hAnsi="Times New Roman"/>
          <w:b/>
          <w:i/>
        </w:rPr>
        <w:t>Особенности семьи</w:t>
      </w:r>
      <w:r w:rsidRPr="0067247D">
        <w:rPr>
          <w:rFonts w:ascii="Times New Roman" w:hAnsi="Times New Roman"/>
        </w:rPr>
        <w:t xml:space="preserve"> (полная, неполная (нет отца или матери), мать, отец или оба родителя инвалиды, беженцы) – </w:t>
      </w:r>
      <w:r w:rsidRPr="0067247D">
        <w:rPr>
          <w:rFonts w:ascii="Times New Roman" w:hAnsi="Times New Roman"/>
          <w:b/>
        </w:rPr>
        <w:t>нужное подчеркнуть.</w:t>
      </w:r>
    </w:p>
    <w:p w:rsidR="00443A7F" w:rsidRPr="0067247D" w:rsidRDefault="00443A7F" w:rsidP="0067247D">
      <w:pPr>
        <w:numPr>
          <w:ilvl w:val="0"/>
          <w:numId w:val="1"/>
        </w:numPr>
        <w:tabs>
          <w:tab w:val="clear" w:pos="720"/>
          <w:tab w:val="num" w:pos="215"/>
        </w:tabs>
        <w:spacing w:after="0" w:line="240" w:lineRule="auto"/>
        <w:ind w:left="395" w:hanging="395"/>
        <w:rPr>
          <w:rFonts w:ascii="Times New Roman" w:hAnsi="Times New Roman"/>
        </w:rPr>
      </w:pPr>
      <w:r w:rsidRPr="00C3752A">
        <w:rPr>
          <w:rFonts w:ascii="Times New Roman" w:hAnsi="Times New Roman"/>
          <w:b/>
          <w:i/>
        </w:rPr>
        <w:t>Кол-во детейв семье</w:t>
      </w:r>
      <w:r w:rsidRPr="00C3752A">
        <w:rPr>
          <w:rFonts w:ascii="Times New Roman" w:hAnsi="Times New Roman"/>
          <w:b/>
        </w:rPr>
        <w:t>/</w:t>
      </w:r>
      <w:r>
        <w:rPr>
          <w:rFonts w:ascii="Times New Roman" w:hAnsi="Times New Roman"/>
        </w:rPr>
        <w:t>в т.ч. несовершеннолет</w:t>
      </w:r>
      <w:r>
        <w:rPr>
          <w:rFonts w:ascii="Times New Roman" w:hAnsi="Times New Roman"/>
        </w:rPr>
        <w:softHyphen/>
        <w:t xml:space="preserve">них (    </w:t>
      </w:r>
      <w:r w:rsidRPr="00C3752A">
        <w:rPr>
          <w:rFonts w:ascii="Times New Roman" w:hAnsi="Times New Roman"/>
          <w:b/>
        </w:rPr>
        <w:t xml:space="preserve"> /</w:t>
      </w:r>
      <w:bookmarkStart w:id="0" w:name="_GoBack"/>
      <w:bookmarkEnd w:id="0"/>
      <w:r>
        <w:rPr>
          <w:rFonts w:ascii="Times New Roman" w:hAnsi="Times New Roman"/>
        </w:rPr>
        <w:t xml:space="preserve">    )</w:t>
      </w:r>
    </w:p>
    <w:p w:rsidR="00443A7F" w:rsidRPr="0067247D" w:rsidRDefault="00443A7F" w:rsidP="0067247D">
      <w:pPr>
        <w:numPr>
          <w:ilvl w:val="0"/>
          <w:numId w:val="1"/>
        </w:numPr>
        <w:tabs>
          <w:tab w:val="clear" w:pos="720"/>
          <w:tab w:val="num" w:pos="209"/>
        </w:tabs>
        <w:spacing w:after="0" w:line="240" w:lineRule="auto"/>
        <w:ind w:left="389" w:hanging="389"/>
        <w:rPr>
          <w:rFonts w:ascii="Times New Roman" w:hAnsi="Times New Roman"/>
        </w:rPr>
      </w:pPr>
      <w:r w:rsidRPr="00C3752A">
        <w:rPr>
          <w:rFonts w:ascii="Times New Roman" w:hAnsi="Times New Roman"/>
          <w:b/>
          <w:i/>
        </w:rPr>
        <w:t>Доход семьи</w:t>
      </w:r>
      <w:r w:rsidRPr="0067247D">
        <w:rPr>
          <w:rFonts w:ascii="Times New Roman" w:hAnsi="Times New Roman"/>
        </w:rPr>
        <w:t xml:space="preserve"> (выше прожиточного минимума, равен прожиточному минимуму, ниже прожиточного минимума) - </w:t>
      </w:r>
      <w:r w:rsidRPr="0067247D">
        <w:rPr>
          <w:rFonts w:ascii="Times New Roman" w:hAnsi="Times New Roman"/>
          <w:b/>
        </w:rPr>
        <w:t>нужное подчеркнуть.</w:t>
      </w:r>
    </w:p>
    <w:p w:rsidR="00443A7F" w:rsidRPr="0067247D" w:rsidRDefault="00443A7F" w:rsidP="0067247D">
      <w:pPr>
        <w:numPr>
          <w:ilvl w:val="0"/>
          <w:numId w:val="1"/>
        </w:numPr>
        <w:tabs>
          <w:tab w:val="clear" w:pos="720"/>
          <w:tab w:val="num" w:pos="209"/>
        </w:tabs>
        <w:spacing w:after="0" w:line="240" w:lineRule="auto"/>
        <w:ind w:left="389" w:hanging="389"/>
        <w:rPr>
          <w:rFonts w:ascii="Times New Roman" w:hAnsi="Times New Roman"/>
        </w:rPr>
      </w:pPr>
      <w:r w:rsidRPr="00C3752A">
        <w:rPr>
          <w:rFonts w:ascii="Times New Roman" w:hAnsi="Times New Roman"/>
          <w:b/>
          <w:i/>
        </w:rPr>
        <w:t>Если ребёнок сирота</w:t>
      </w:r>
      <w:r w:rsidRPr="0067247D">
        <w:rPr>
          <w:rFonts w:ascii="Times New Roman" w:hAnsi="Times New Roman"/>
        </w:rPr>
        <w:t xml:space="preserve">, его местонахождение (пометить знаком </w:t>
      </w:r>
      <w:r w:rsidRPr="0067247D">
        <w:rPr>
          <w:rFonts w:ascii="Times New Roman" w:hAnsi="Times New Roman"/>
          <w:lang w:val="en-US"/>
        </w:rPr>
        <w:t>V</w:t>
      </w:r>
      <w:r w:rsidRPr="0067247D">
        <w:rPr>
          <w:rFonts w:ascii="Times New Roman" w:hAnsi="Times New Roman"/>
        </w:rPr>
        <w:t>):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2"/>
        <w:gridCol w:w="884"/>
        <w:gridCol w:w="2122"/>
        <w:gridCol w:w="884"/>
        <w:gridCol w:w="2122"/>
        <w:gridCol w:w="884"/>
      </w:tblGrid>
      <w:tr w:rsidR="00443A7F" w:rsidRPr="008C242C" w:rsidTr="00617735">
        <w:trPr>
          <w:trHeight w:val="264"/>
        </w:trPr>
        <w:tc>
          <w:tcPr>
            <w:tcW w:w="2582" w:type="dxa"/>
          </w:tcPr>
          <w:p w:rsidR="00443A7F" w:rsidRPr="008C242C" w:rsidRDefault="00443A7F" w:rsidP="001E4E9F">
            <w:pPr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 xml:space="preserve"> опекаемый;</w:t>
            </w:r>
          </w:p>
        </w:tc>
        <w:tc>
          <w:tcPr>
            <w:tcW w:w="884" w:type="dxa"/>
          </w:tcPr>
          <w:p w:rsidR="00443A7F" w:rsidRPr="008C242C" w:rsidRDefault="00443A7F" w:rsidP="001E4E9F">
            <w:pPr>
              <w:rPr>
                <w:rFonts w:ascii="Times New Roman" w:hAnsi="Times New Roman"/>
              </w:rPr>
            </w:pPr>
          </w:p>
        </w:tc>
        <w:tc>
          <w:tcPr>
            <w:tcW w:w="2122" w:type="dxa"/>
          </w:tcPr>
          <w:p w:rsidR="00443A7F" w:rsidRPr="008C242C" w:rsidRDefault="00443A7F" w:rsidP="001E4E9F">
            <w:pPr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 xml:space="preserve"> приёмная семья;</w:t>
            </w:r>
          </w:p>
        </w:tc>
        <w:tc>
          <w:tcPr>
            <w:tcW w:w="884" w:type="dxa"/>
          </w:tcPr>
          <w:p w:rsidR="00443A7F" w:rsidRPr="008C242C" w:rsidRDefault="00443A7F" w:rsidP="001E4E9F">
            <w:pPr>
              <w:rPr>
                <w:rFonts w:ascii="Times New Roman" w:hAnsi="Times New Roman"/>
              </w:rPr>
            </w:pPr>
          </w:p>
        </w:tc>
        <w:tc>
          <w:tcPr>
            <w:tcW w:w="2122" w:type="dxa"/>
          </w:tcPr>
          <w:p w:rsidR="00443A7F" w:rsidRPr="008C242C" w:rsidRDefault="00443A7F" w:rsidP="001E4E9F">
            <w:pPr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 xml:space="preserve"> детский дом;</w:t>
            </w:r>
          </w:p>
        </w:tc>
        <w:tc>
          <w:tcPr>
            <w:tcW w:w="884" w:type="dxa"/>
          </w:tcPr>
          <w:p w:rsidR="00443A7F" w:rsidRPr="008C242C" w:rsidRDefault="00443A7F" w:rsidP="001E4E9F">
            <w:pPr>
              <w:rPr>
                <w:rFonts w:ascii="Times New Roman" w:hAnsi="Times New Roman"/>
              </w:rPr>
            </w:pPr>
          </w:p>
        </w:tc>
      </w:tr>
    </w:tbl>
    <w:p w:rsidR="00443A7F" w:rsidRPr="0067247D" w:rsidRDefault="00443A7F" w:rsidP="006724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67247D">
        <w:rPr>
          <w:rFonts w:ascii="Times New Roman" w:hAnsi="Times New Roman"/>
          <w:b/>
          <w:i/>
        </w:rPr>
        <w:t>Информация о родителях (опекунах)</w:t>
      </w:r>
      <w:r w:rsidRPr="0067247D">
        <w:rPr>
          <w:rFonts w:ascii="Times New Roman" w:hAnsi="Times New Roman"/>
          <w:b/>
        </w:rPr>
        <w:t>:</w:t>
      </w:r>
    </w:p>
    <w:tbl>
      <w:tblPr>
        <w:tblW w:w="104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0"/>
        <w:gridCol w:w="2382"/>
        <w:gridCol w:w="3064"/>
        <w:gridCol w:w="608"/>
        <w:gridCol w:w="1800"/>
        <w:gridCol w:w="1737"/>
      </w:tblGrid>
      <w:tr w:rsidR="00443A7F" w:rsidRPr="008C242C" w:rsidTr="0067247D">
        <w:tc>
          <w:tcPr>
            <w:tcW w:w="820" w:type="dxa"/>
          </w:tcPr>
          <w:p w:rsidR="00443A7F" w:rsidRPr="008C242C" w:rsidRDefault="00443A7F" w:rsidP="001E4E9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</w:tcPr>
          <w:p w:rsidR="00443A7F" w:rsidRPr="008C242C" w:rsidRDefault="00443A7F" w:rsidP="0067247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ФИО полностью</w:t>
            </w:r>
          </w:p>
        </w:tc>
        <w:tc>
          <w:tcPr>
            <w:tcW w:w="3672" w:type="dxa"/>
            <w:gridSpan w:val="2"/>
          </w:tcPr>
          <w:p w:rsidR="00443A7F" w:rsidRPr="008C242C" w:rsidRDefault="00443A7F" w:rsidP="0067247D">
            <w:pPr>
              <w:spacing w:after="0" w:line="240" w:lineRule="auto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 xml:space="preserve">образование (пометить знаком </w:t>
            </w:r>
            <w:r w:rsidRPr="008C242C">
              <w:rPr>
                <w:rFonts w:ascii="Times New Roman" w:hAnsi="Times New Roman"/>
                <w:lang w:val="en-US"/>
              </w:rPr>
              <w:t>V</w:t>
            </w:r>
            <w:r w:rsidRPr="008C242C">
              <w:rPr>
                <w:rFonts w:ascii="Times New Roman" w:hAnsi="Times New Roman"/>
              </w:rPr>
              <w:t>)</w:t>
            </w:r>
          </w:p>
        </w:tc>
        <w:tc>
          <w:tcPr>
            <w:tcW w:w="1800" w:type="dxa"/>
          </w:tcPr>
          <w:p w:rsidR="00443A7F" w:rsidRPr="008C242C" w:rsidRDefault="00443A7F" w:rsidP="0067247D">
            <w:pPr>
              <w:spacing w:after="0" w:line="240" w:lineRule="auto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дата и место</w:t>
            </w:r>
          </w:p>
          <w:p w:rsidR="00443A7F" w:rsidRPr="008C242C" w:rsidRDefault="00443A7F" w:rsidP="0067247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рождения</w:t>
            </w:r>
          </w:p>
        </w:tc>
        <w:tc>
          <w:tcPr>
            <w:tcW w:w="1737" w:type="dxa"/>
          </w:tcPr>
          <w:p w:rsidR="00443A7F" w:rsidRPr="008C242C" w:rsidRDefault="00443A7F" w:rsidP="0067247D">
            <w:pPr>
              <w:spacing w:after="0" w:line="240" w:lineRule="auto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место работы,</w:t>
            </w:r>
          </w:p>
          <w:p w:rsidR="00443A7F" w:rsidRPr="008C242C" w:rsidRDefault="00443A7F" w:rsidP="0067247D">
            <w:pPr>
              <w:spacing w:after="0" w:line="240" w:lineRule="auto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должность, номер телефона</w:t>
            </w:r>
          </w:p>
        </w:tc>
      </w:tr>
      <w:tr w:rsidR="00443A7F" w:rsidRPr="008C242C" w:rsidTr="0067247D">
        <w:trPr>
          <w:trHeight w:val="351"/>
        </w:trPr>
        <w:tc>
          <w:tcPr>
            <w:tcW w:w="820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мать</w:t>
            </w:r>
          </w:p>
        </w:tc>
        <w:tc>
          <w:tcPr>
            <w:tcW w:w="2382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основное общее (9кл.)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37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43A7F" w:rsidRPr="008C242C" w:rsidTr="0067247D">
        <w:trPr>
          <w:trHeight w:val="239"/>
        </w:trPr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полное среднее (11кл.)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43A7F" w:rsidRPr="008C242C" w:rsidTr="0067247D">
        <w:trPr>
          <w:trHeight w:val="140"/>
        </w:trPr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среднее специальное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43A7F" w:rsidRPr="008C242C" w:rsidTr="0067247D">
        <w:trPr>
          <w:trHeight w:val="163"/>
        </w:trPr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высшее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43A7F" w:rsidRPr="008C242C" w:rsidTr="0067247D">
        <w:trPr>
          <w:trHeight w:val="286"/>
        </w:trPr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высшее педагогическое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43A7F" w:rsidRPr="008C242C" w:rsidTr="00F943BE">
        <w:trPr>
          <w:trHeight w:val="365"/>
        </w:trPr>
        <w:tc>
          <w:tcPr>
            <w:tcW w:w="3202" w:type="dxa"/>
            <w:gridSpan w:val="2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Номер телефона:</w:t>
            </w: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незаконченное высшее (3 курса)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443A7F" w:rsidRPr="008C242C" w:rsidTr="0067247D">
        <w:trPr>
          <w:trHeight w:val="240"/>
        </w:trPr>
        <w:tc>
          <w:tcPr>
            <w:tcW w:w="820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отец</w:t>
            </w:r>
          </w:p>
        </w:tc>
        <w:tc>
          <w:tcPr>
            <w:tcW w:w="2382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основное общее (9кл.)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 w:val="restart"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</w:tr>
      <w:tr w:rsidR="00443A7F" w:rsidRPr="008C242C" w:rsidTr="0067247D"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полное среднее (11кл.)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</w:tr>
      <w:tr w:rsidR="00443A7F" w:rsidRPr="008C242C" w:rsidTr="0067247D"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среднее специальное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</w:tr>
      <w:tr w:rsidR="00443A7F" w:rsidRPr="008C242C" w:rsidTr="0067247D"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высшее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</w:tr>
      <w:tr w:rsidR="00443A7F" w:rsidRPr="008C242C" w:rsidTr="0067247D">
        <w:tc>
          <w:tcPr>
            <w:tcW w:w="82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82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высшее педагогическое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</w:tr>
      <w:tr w:rsidR="00443A7F" w:rsidRPr="008C242C" w:rsidTr="00400CF6">
        <w:tc>
          <w:tcPr>
            <w:tcW w:w="3202" w:type="dxa"/>
            <w:gridSpan w:val="2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Номер телефона:</w:t>
            </w:r>
          </w:p>
        </w:tc>
        <w:tc>
          <w:tcPr>
            <w:tcW w:w="3064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242C">
              <w:rPr>
                <w:rFonts w:ascii="Times New Roman" w:hAnsi="Times New Roman"/>
              </w:rPr>
              <w:t>незаконченное высшее (3 курса)</w:t>
            </w:r>
          </w:p>
        </w:tc>
        <w:tc>
          <w:tcPr>
            <w:tcW w:w="608" w:type="dxa"/>
          </w:tcPr>
          <w:p w:rsidR="00443A7F" w:rsidRPr="008C242C" w:rsidRDefault="00443A7F" w:rsidP="006B633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00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  <w:tc>
          <w:tcPr>
            <w:tcW w:w="1737" w:type="dxa"/>
            <w:vMerge/>
          </w:tcPr>
          <w:p w:rsidR="00443A7F" w:rsidRPr="008C242C" w:rsidRDefault="00443A7F" w:rsidP="006B633C">
            <w:pPr>
              <w:spacing w:after="0" w:line="240" w:lineRule="auto"/>
              <w:jc w:val="both"/>
            </w:pPr>
          </w:p>
        </w:tc>
      </w:tr>
    </w:tbl>
    <w:p w:rsidR="00443A7F" w:rsidRDefault="00443A7F" w:rsidP="006B633C">
      <w:pPr>
        <w:spacing w:after="0" w:line="240" w:lineRule="auto"/>
        <w:jc w:val="right"/>
        <w:rPr>
          <w:rFonts w:ascii="Times New Roman" w:hAnsi="Times New Roman"/>
          <w:i/>
        </w:rPr>
      </w:pPr>
    </w:p>
    <w:p w:rsidR="00443A7F" w:rsidRDefault="00443A7F" w:rsidP="0061773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                                    __________________        ______________________________</w:t>
      </w:r>
    </w:p>
    <w:p w:rsidR="00443A7F" w:rsidRDefault="00443A7F" w:rsidP="003C7D31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              дата                                                           подпись                                       расшифровка</w:t>
      </w:r>
    </w:p>
    <w:sectPr w:rsidR="00443A7F" w:rsidSect="00617735">
      <w:type w:val="continuous"/>
      <w:pgSz w:w="11906" w:h="16838"/>
      <w:pgMar w:top="1134" w:right="568" w:bottom="71" w:left="850" w:header="708" w:footer="708" w:gutter="0"/>
      <w:cols w:space="99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95322"/>
    <w:multiLevelType w:val="hybridMultilevel"/>
    <w:tmpl w:val="1EEEEBC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AB1DA1"/>
    <w:multiLevelType w:val="hybridMultilevel"/>
    <w:tmpl w:val="1EDA0D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6E4"/>
    <w:rsid w:val="0008392C"/>
    <w:rsid w:val="000E5E27"/>
    <w:rsid w:val="001B4664"/>
    <w:rsid w:val="001E4E9F"/>
    <w:rsid w:val="00224BBA"/>
    <w:rsid w:val="00390387"/>
    <w:rsid w:val="003C4CBE"/>
    <w:rsid w:val="003C7D31"/>
    <w:rsid w:val="00400CF6"/>
    <w:rsid w:val="004349DD"/>
    <w:rsid w:val="00443A7F"/>
    <w:rsid w:val="00532989"/>
    <w:rsid w:val="005376E4"/>
    <w:rsid w:val="00601478"/>
    <w:rsid w:val="006014B4"/>
    <w:rsid w:val="00617735"/>
    <w:rsid w:val="0067247D"/>
    <w:rsid w:val="006B633C"/>
    <w:rsid w:val="007162BD"/>
    <w:rsid w:val="0076136B"/>
    <w:rsid w:val="007645FE"/>
    <w:rsid w:val="00773AED"/>
    <w:rsid w:val="008B4117"/>
    <w:rsid w:val="008C242C"/>
    <w:rsid w:val="008E61C6"/>
    <w:rsid w:val="00AD1B9B"/>
    <w:rsid w:val="00B249BB"/>
    <w:rsid w:val="00B64A0E"/>
    <w:rsid w:val="00BB36B1"/>
    <w:rsid w:val="00C30D36"/>
    <w:rsid w:val="00C3752A"/>
    <w:rsid w:val="00C517B5"/>
    <w:rsid w:val="00C64B94"/>
    <w:rsid w:val="00CD0B17"/>
    <w:rsid w:val="00CF3E01"/>
    <w:rsid w:val="00D94C51"/>
    <w:rsid w:val="00F06E41"/>
    <w:rsid w:val="00F11545"/>
    <w:rsid w:val="00F455BE"/>
    <w:rsid w:val="00F9359E"/>
    <w:rsid w:val="00F943BE"/>
    <w:rsid w:val="00FB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7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E5E27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22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4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1</Pages>
  <Words>371</Words>
  <Characters>2119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ghjfs</dc:creator>
  <cp:keywords/>
  <dc:description/>
  <cp:lastModifiedBy>1</cp:lastModifiedBy>
  <cp:revision>10</cp:revision>
  <cp:lastPrinted>2017-01-24T07:11:00Z</cp:lastPrinted>
  <dcterms:created xsi:type="dcterms:W3CDTF">2015-01-19T01:11:00Z</dcterms:created>
  <dcterms:modified xsi:type="dcterms:W3CDTF">2017-01-24T07:13:00Z</dcterms:modified>
</cp:coreProperties>
</file>