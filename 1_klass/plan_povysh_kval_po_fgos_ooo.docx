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6487"/>
        <w:gridCol w:w="3084"/>
      </w:tblGrid>
      <w:tr w:rsidR="00930631" w:rsidRPr="0002093C" w:rsidTr="0002093C">
        <w:tc>
          <w:tcPr>
            <w:tcW w:w="648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0631" w:rsidRDefault="00930631" w:rsidP="00A130F6">
      <w:pPr>
        <w:jc w:val="center"/>
        <w:rPr>
          <w:rFonts w:ascii="Times New Roman" w:hAnsi="Times New Roman"/>
          <w:sz w:val="24"/>
          <w:szCs w:val="24"/>
        </w:rPr>
      </w:pPr>
    </w:p>
    <w:p w:rsidR="00930631" w:rsidRDefault="00930631" w:rsidP="00A130F6">
      <w:pPr>
        <w:jc w:val="center"/>
        <w:rPr>
          <w:rFonts w:ascii="Times New Roman" w:hAnsi="Times New Roman"/>
          <w:sz w:val="24"/>
          <w:szCs w:val="24"/>
        </w:rPr>
      </w:pPr>
    </w:p>
    <w:p w:rsidR="00930631" w:rsidRPr="00A76A94" w:rsidRDefault="00930631" w:rsidP="00A130F6">
      <w:pPr>
        <w:jc w:val="center"/>
        <w:rPr>
          <w:rFonts w:ascii="Times New Roman" w:hAnsi="Times New Roman"/>
          <w:b/>
          <w:sz w:val="24"/>
          <w:szCs w:val="24"/>
        </w:rPr>
      </w:pPr>
      <w:r w:rsidRPr="00A76A94">
        <w:rPr>
          <w:rFonts w:ascii="Times New Roman" w:hAnsi="Times New Roman"/>
          <w:b/>
          <w:sz w:val="24"/>
          <w:szCs w:val="24"/>
        </w:rPr>
        <w:t xml:space="preserve">Перспективный график повышения квалификации педагогов </w:t>
      </w:r>
      <w:r>
        <w:rPr>
          <w:rFonts w:ascii="Times New Roman" w:hAnsi="Times New Roman"/>
          <w:b/>
          <w:sz w:val="24"/>
          <w:szCs w:val="24"/>
        </w:rPr>
        <w:t>МБОУ СОШ №3</w:t>
      </w:r>
    </w:p>
    <w:p w:rsidR="00930631" w:rsidRPr="00A76A94" w:rsidRDefault="00930631" w:rsidP="00884D2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вопросам введения ФГОС О</w:t>
      </w:r>
      <w:r w:rsidRPr="00A76A94">
        <w:rPr>
          <w:rFonts w:ascii="Times New Roman" w:hAnsi="Times New Roman"/>
          <w:b/>
          <w:sz w:val="24"/>
          <w:szCs w:val="24"/>
        </w:rPr>
        <w:t>ОО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02"/>
        <w:gridCol w:w="1892"/>
        <w:gridCol w:w="1261"/>
        <w:gridCol w:w="1390"/>
        <w:gridCol w:w="1369"/>
        <w:gridCol w:w="1357"/>
      </w:tblGrid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Учителя, работающие в НОО</w:t>
            </w: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2012-2013 уч.год</w:t>
            </w: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2013-2014 уч.год</w:t>
            </w: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2014-2015 уч.год</w:t>
            </w:r>
          </w:p>
        </w:tc>
        <w:tc>
          <w:tcPr>
            <w:tcW w:w="1357" w:type="dxa"/>
          </w:tcPr>
          <w:p w:rsidR="00930631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2015-2016</w:t>
            </w: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уч.год</w:t>
            </w: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Дрозд С.П.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физики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Соболева В.И.</w:t>
            </w: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математики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E86E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Пономарева Е.А.</w:t>
            </w:r>
          </w:p>
          <w:p w:rsidR="00930631" w:rsidRPr="0002093C" w:rsidRDefault="00930631" w:rsidP="00E86E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E86E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ин.яз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Дзюбинская А.В.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ин.яз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Косторева Ю.А.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ин.яз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Грудинина С.П.</w:t>
            </w: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информат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Жичинская О.В.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зам.дир по ВР, учитель истории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Килина В.М.</w:t>
            </w: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истории и обществознания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Попова С.В.</w:t>
            </w:r>
          </w:p>
        </w:tc>
        <w:tc>
          <w:tcPr>
            <w:tcW w:w="1892" w:type="dxa"/>
          </w:tcPr>
          <w:p w:rsidR="00930631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биологии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ОБЖ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:rsidR="00930631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Лаврентьева Н.В.</w:t>
            </w: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Подлевская Н.Н.</w:t>
            </w: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географии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Старжевская М.А.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ИЗО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Тараторкина С. И.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зам.дир по УР,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:rsidR="00930631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Асеева С.И.</w:t>
            </w: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физической культуры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631" w:rsidRPr="0002093C" w:rsidTr="0063258D">
        <w:tc>
          <w:tcPr>
            <w:tcW w:w="230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Хохлова М.Г.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  <w:p w:rsidR="00930631" w:rsidRPr="0002093C" w:rsidRDefault="00930631" w:rsidP="000209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261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90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93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369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930631" w:rsidRPr="0002093C" w:rsidRDefault="00930631" w:rsidP="000209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0631" w:rsidRDefault="00930631">
      <w:pPr>
        <w:jc w:val="center"/>
        <w:rPr>
          <w:rFonts w:ascii="Times New Roman" w:hAnsi="Times New Roman"/>
          <w:sz w:val="24"/>
          <w:szCs w:val="24"/>
        </w:rPr>
      </w:pPr>
    </w:p>
    <w:sectPr w:rsidR="00930631" w:rsidSect="00884D2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30F6"/>
    <w:rsid w:val="0002093C"/>
    <w:rsid w:val="003F72B4"/>
    <w:rsid w:val="0044639C"/>
    <w:rsid w:val="0063258D"/>
    <w:rsid w:val="00800475"/>
    <w:rsid w:val="00884D2E"/>
    <w:rsid w:val="00930631"/>
    <w:rsid w:val="00A130F6"/>
    <w:rsid w:val="00A76A94"/>
    <w:rsid w:val="00C04C31"/>
    <w:rsid w:val="00C84F9F"/>
    <w:rsid w:val="00CA3D9E"/>
    <w:rsid w:val="00D81589"/>
    <w:rsid w:val="00E86EEA"/>
    <w:rsid w:val="00FB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30F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135</Words>
  <Characters>773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Перспективный график повышения квалификации педагогов МБОУ СОШ №3</dc:title>
  <dc:subject/>
  <dc:creator>Customer</dc:creator>
  <cp:keywords/>
  <dc:description/>
  <cp:lastModifiedBy>1</cp:lastModifiedBy>
  <cp:revision>2</cp:revision>
  <cp:lastPrinted>2012-11-29T02:06:00Z</cp:lastPrinted>
  <dcterms:created xsi:type="dcterms:W3CDTF">2015-02-09T02:25:00Z</dcterms:created>
  <dcterms:modified xsi:type="dcterms:W3CDTF">2015-02-09T02:25:00Z</dcterms:modified>
</cp:coreProperties>
</file>