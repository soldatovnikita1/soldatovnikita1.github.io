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16" w:rsidRDefault="00062916" w:rsidP="00D30395">
      <w:pPr>
        <w:pStyle w:val="NormalWeb"/>
        <w:spacing w:before="0" w:beforeAutospacing="0" w:after="0" w:afterAutospacing="0"/>
        <w:rPr>
          <w:rStyle w:val="Strong"/>
          <w:b w:val="0"/>
          <w:color w:val="000000"/>
          <w:sz w:val="28"/>
          <w:szCs w:val="28"/>
        </w:rPr>
      </w:pPr>
    </w:p>
    <w:p w:rsidR="00062916" w:rsidRPr="007B5692" w:rsidRDefault="00062916" w:rsidP="007B5692">
      <w:pPr>
        <w:rPr>
          <w:lang w:eastAsia="en-US"/>
        </w:rPr>
      </w:pPr>
      <w:r w:rsidRPr="007B5692">
        <w:rPr>
          <w:bCs/>
          <w:color w:val="000000"/>
          <w:sz w:val="28"/>
          <w:szCs w:val="28"/>
        </w:rPr>
        <w:t xml:space="preserve">ПРИНЯТО                                                                   </w:t>
      </w:r>
      <w:r w:rsidRPr="00FE4CDC">
        <w:rPr>
          <w:bCs/>
          <w:color w:val="000000"/>
          <w:sz w:val="28"/>
          <w:szCs w:val="28"/>
        </w:rPr>
        <w:t xml:space="preserve">           </w:t>
      </w:r>
      <w:r w:rsidRPr="007938FC">
        <w:rPr>
          <w:sz w:val="28"/>
          <w:szCs w:val="28"/>
          <w:lang w:eastAsia="en-US"/>
        </w:rPr>
        <w:t>УТВЕРЖДАЮ</w:t>
      </w:r>
    </w:p>
    <w:p w:rsidR="00062916" w:rsidRPr="007B5692" w:rsidRDefault="00062916" w:rsidP="007B5692">
      <w:pPr>
        <w:rPr>
          <w:bCs/>
          <w:color w:val="000000"/>
          <w:sz w:val="28"/>
          <w:szCs w:val="28"/>
        </w:rPr>
      </w:pPr>
      <w:r w:rsidRPr="007B5692">
        <w:rPr>
          <w:bCs/>
          <w:color w:val="000000"/>
          <w:sz w:val="28"/>
          <w:szCs w:val="28"/>
        </w:rPr>
        <w:t xml:space="preserve">решением                                                                    </w:t>
      </w:r>
    </w:p>
    <w:p w:rsidR="00062916" w:rsidRPr="007B5692" w:rsidRDefault="00062916" w:rsidP="007B5692">
      <w:pPr>
        <w:rPr>
          <w:bCs/>
          <w:color w:val="000000"/>
          <w:sz w:val="28"/>
          <w:szCs w:val="28"/>
        </w:rPr>
      </w:pPr>
      <w:r w:rsidRPr="007B5692">
        <w:rPr>
          <w:bCs/>
          <w:color w:val="000000"/>
          <w:sz w:val="28"/>
          <w:szCs w:val="28"/>
        </w:rPr>
        <w:t xml:space="preserve">педагогического совета                                            </w:t>
      </w:r>
      <w:r w:rsidRPr="002E0DD6">
        <w:rPr>
          <w:bCs/>
          <w:color w:val="000000"/>
          <w:sz w:val="28"/>
          <w:szCs w:val="28"/>
        </w:rPr>
        <w:t xml:space="preserve">          </w:t>
      </w:r>
      <w:r w:rsidRPr="007B5692">
        <w:rPr>
          <w:bCs/>
          <w:color w:val="000000"/>
          <w:sz w:val="28"/>
          <w:szCs w:val="28"/>
        </w:rPr>
        <w:t xml:space="preserve">  Директор МБОУ СОШ №3</w:t>
      </w:r>
    </w:p>
    <w:p w:rsidR="00062916" w:rsidRPr="007B5692" w:rsidRDefault="00062916" w:rsidP="007B5692">
      <w:pPr>
        <w:rPr>
          <w:bCs/>
          <w:color w:val="000000"/>
          <w:sz w:val="28"/>
          <w:szCs w:val="28"/>
        </w:rPr>
      </w:pPr>
      <w:r w:rsidRPr="007B5692">
        <w:rPr>
          <w:bCs/>
          <w:color w:val="000000"/>
          <w:sz w:val="28"/>
          <w:szCs w:val="28"/>
        </w:rPr>
        <w:t xml:space="preserve">МБОУ СОШ №3                                                        </w:t>
      </w:r>
      <w:r w:rsidRPr="002E0DD6">
        <w:rPr>
          <w:bCs/>
          <w:color w:val="000000"/>
          <w:sz w:val="28"/>
          <w:szCs w:val="28"/>
        </w:rPr>
        <w:t xml:space="preserve">           </w:t>
      </w:r>
      <w:r w:rsidRPr="007B5692">
        <w:rPr>
          <w:bCs/>
          <w:color w:val="000000"/>
          <w:sz w:val="28"/>
          <w:szCs w:val="28"/>
        </w:rPr>
        <w:t xml:space="preserve">  _______С.В. Тараторкина</w:t>
      </w:r>
    </w:p>
    <w:p w:rsidR="00062916" w:rsidRPr="007B5692" w:rsidRDefault="00062916" w:rsidP="007B5692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Протокол № 1</w:t>
      </w:r>
      <w:r w:rsidRPr="007B5692">
        <w:rPr>
          <w:sz w:val="28"/>
          <w:szCs w:val="28"/>
          <w:lang w:eastAsia="en-US"/>
        </w:rPr>
        <w:t xml:space="preserve"> от 31.0</w:t>
      </w:r>
      <w:r>
        <w:rPr>
          <w:sz w:val="28"/>
          <w:szCs w:val="28"/>
          <w:lang w:eastAsia="en-US"/>
        </w:rPr>
        <w:t>8</w:t>
      </w:r>
      <w:r w:rsidRPr="007B5692">
        <w:rPr>
          <w:sz w:val="28"/>
          <w:szCs w:val="28"/>
          <w:lang w:eastAsia="en-US"/>
        </w:rPr>
        <w:t xml:space="preserve">.2015 г.                                </w:t>
      </w:r>
      <w:r w:rsidRPr="002E0DD6">
        <w:rPr>
          <w:sz w:val="28"/>
          <w:szCs w:val="28"/>
          <w:lang w:eastAsia="en-US"/>
        </w:rPr>
        <w:t xml:space="preserve">           </w:t>
      </w:r>
      <w:r w:rsidRPr="007B5692">
        <w:rPr>
          <w:sz w:val="28"/>
          <w:szCs w:val="28"/>
          <w:lang w:eastAsia="en-US"/>
        </w:rPr>
        <w:t xml:space="preserve">  </w:t>
      </w:r>
      <w:r w:rsidRPr="007B5692">
        <w:rPr>
          <w:sz w:val="28"/>
          <w:szCs w:val="28"/>
        </w:rPr>
        <w:t>от 01.09.2015г.</w:t>
      </w:r>
    </w:p>
    <w:p w:rsidR="00062916" w:rsidRPr="00D30395" w:rsidRDefault="00062916" w:rsidP="00D30395">
      <w:pPr>
        <w:rPr>
          <w:sz w:val="28"/>
          <w:szCs w:val="28"/>
          <w:lang w:eastAsia="en-US"/>
        </w:rPr>
      </w:pPr>
      <w:bookmarkStart w:id="0" w:name="_GoBack"/>
      <w:bookmarkEnd w:id="0"/>
      <w:r>
        <w:rPr>
          <w:sz w:val="28"/>
          <w:szCs w:val="28"/>
        </w:rPr>
        <w:t>.</w:t>
      </w:r>
    </w:p>
    <w:p w:rsidR="00062916" w:rsidRDefault="00062916" w:rsidP="00D30395">
      <w:pPr>
        <w:pStyle w:val="NormalWeb"/>
        <w:spacing w:before="0" w:beforeAutospacing="0" w:after="0" w:afterAutospacing="0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>
      <w:pPr>
        <w:pStyle w:val="NormalWeb"/>
        <w:spacing w:before="0" w:beforeAutospacing="0" w:after="0" w:afterAutospacing="0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F90AB5">
      <w:pPr>
        <w:pStyle w:val="NormalWeb"/>
        <w:spacing w:before="0" w:beforeAutospacing="0" w:after="0" w:afterAutospacing="0" w:line="360" w:lineRule="auto"/>
        <w:jc w:val="center"/>
        <w:rPr>
          <w:rStyle w:val="Strong"/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ПОЛОЖЕНИЕ</w:t>
      </w:r>
    </w:p>
    <w:p w:rsidR="00062916" w:rsidRDefault="00062916" w:rsidP="00F90AB5">
      <w:pPr>
        <w:pStyle w:val="NormalWeb"/>
        <w:spacing w:before="0" w:beforeAutospacing="0" w:after="0" w:afterAutospacing="0" w:line="360" w:lineRule="auto"/>
        <w:jc w:val="center"/>
        <w:rPr>
          <w:rStyle w:val="Strong"/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 xml:space="preserve"> О ПОРЯДКЕ ОБЕСПЕЧЕНИЯ УЧЕБНИКАМИ </w:t>
      </w:r>
    </w:p>
    <w:p w:rsidR="00062916" w:rsidRDefault="00062916" w:rsidP="00F90AB5">
      <w:pPr>
        <w:pStyle w:val="NormalWeb"/>
        <w:spacing w:before="0" w:beforeAutospacing="0" w:after="0" w:afterAutospacing="0" w:line="360" w:lineRule="auto"/>
        <w:jc w:val="center"/>
        <w:rPr>
          <w:rStyle w:val="Strong"/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 xml:space="preserve">И УЧЕБНЫМИ ПОСОБИЯМИ </w:t>
      </w:r>
    </w:p>
    <w:p w:rsidR="00062916" w:rsidRDefault="00062916" w:rsidP="00F90AB5">
      <w:pPr>
        <w:pStyle w:val="NormalWeb"/>
        <w:spacing w:before="0" w:beforeAutospacing="0" w:after="0" w:afterAutospacing="0" w:line="360" w:lineRule="auto"/>
        <w:jc w:val="center"/>
        <w:rPr>
          <w:rStyle w:val="Strong"/>
          <w:color w:val="000000"/>
          <w:sz w:val="28"/>
          <w:szCs w:val="28"/>
        </w:rPr>
      </w:pPr>
    </w:p>
    <w:p w:rsidR="00062916" w:rsidRDefault="00062916" w:rsidP="00355587"/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Default="00062916" w:rsidP="00D672C0">
      <w:pPr>
        <w:rPr>
          <w:sz w:val="28"/>
          <w:szCs w:val="28"/>
        </w:rPr>
      </w:pPr>
    </w:p>
    <w:p w:rsidR="00062916" w:rsidRDefault="00062916" w:rsidP="00355587">
      <w:pPr>
        <w:jc w:val="center"/>
        <w:rPr>
          <w:sz w:val="28"/>
          <w:szCs w:val="28"/>
        </w:rPr>
      </w:pPr>
    </w:p>
    <w:p w:rsidR="00062916" w:rsidRPr="00F90AB5" w:rsidRDefault="00062916" w:rsidP="00F90AB5">
      <w:pPr>
        <w:spacing w:after="200" w:line="276" w:lineRule="auto"/>
        <w:jc w:val="center"/>
        <w:rPr>
          <w:sz w:val="28"/>
          <w:szCs w:val="28"/>
          <w:lang w:eastAsia="en-US"/>
        </w:rPr>
      </w:pPr>
      <w:r w:rsidRPr="00F90AB5">
        <w:rPr>
          <w:sz w:val="28"/>
          <w:szCs w:val="28"/>
          <w:lang w:eastAsia="en-US"/>
        </w:rPr>
        <w:t>г. Енисейск</w:t>
      </w:r>
    </w:p>
    <w:p w:rsidR="00062916" w:rsidRPr="001C34D1" w:rsidRDefault="00062916" w:rsidP="001C34D1">
      <w:pPr>
        <w:spacing w:after="200" w:line="276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2015г.</w:t>
      </w:r>
    </w:p>
    <w:p w:rsidR="00062916" w:rsidRDefault="00062916" w:rsidP="00F90AB5">
      <w:pPr>
        <w:spacing w:line="360" w:lineRule="auto"/>
        <w:jc w:val="both"/>
      </w:pP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1.1.Все учебники выдаются классному руководителю на класс (1-4 классы) и обучающимся (5 -11 классы) в начале учебного года под подпись классного руководителя 1-4 классов и обучающихся (5 -11 классов); факт выдачи фиксируется в журнале учета выдачи учебников.</w:t>
      </w:r>
    </w:p>
    <w:p w:rsidR="00062916" w:rsidRPr="002E0DD6" w:rsidRDefault="00062916" w:rsidP="001C34D1">
      <w:pPr>
        <w:spacing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1.2. Дидактические материалы к учебникам (задачники и т.п.) из фонда библиотеки выдаются  бесплатно.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1.3.  Учебники, имеющиеся в фонде библиотеки школы, выдаются до 1 сентября.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 xml:space="preserve">1.4 Обучающиеся (1 -4 классов) получают учебники у классного руководителя; факт выдачи каждого учебника фиксируется в листе учёта учебной литературы, которые в течение учебного года хранятся у классного руководителя. 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В исключительных случаях обучающиеся (должники, вновь поступающие и пр.) получают учебники у библиотекаря.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1.5. Педагог - библиотекарь вправе задержать выдачу учебников обучающимся при наличии задолженности за прошлый учебный год до полного расчета с библиотекой.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1.6. В конце учебного года обучающиеся (1-4 классов) сдают все учебники классному руководителю. Выдача необходимых учебников на летний период фиксируется в читательских формулярах под личную подпись обучающихся.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1.6  Обучающиеся выпускных классов перед получением документа об окончании школы обязаны полностью рассчитаться с библиотекой (по обходному листу).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1.7  Учебные пособия, предназначенные для работы на уроках, выдаются в кабинеты под личную  ответственность заведующих кабинетами на весь учебный год.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1.8. В целях контроля за сохранностью учебников обучающимися проводятся рейды, сведения о результатах рейда доводятся до классного руководителя, при необходимости до директора школы.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1.9.  С правилами пользования учебниками учащихся и родителей знакомит классный руководитель, они выставляются на сайте школы.</w:t>
      </w:r>
    </w:p>
    <w:p w:rsidR="00062916" w:rsidRPr="002E0DD6" w:rsidRDefault="00062916" w:rsidP="001C34D1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 </w:t>
      </w:r>
      <w:r w:rsidRPr="002E0DD6">
        <w:rPr>
          <w:rStyle w:val="Strong"/>
          <w:sz w:val="28"/>
          <w:szCs w:val="28"/>
        </w:rPr>
        <w:t>2.</w:t>
      </w:r>
      <w:r w:rsidRPr="002E0DD6">
        <w:rPr>
          <w:rStyle w:val="apple-converted-space"/>
          <w:b/>
          <w:bCs/>
          <w:sz w:val="28"/>
          <w:szCs w:val="28"/>
        </w:rPr>
        <w:t> </w:t>
      </w:r>
      <w:r w:rsidRPr="002E0DD6">
        <w:rPr>
          <w:rStyle w:val="Strong"/>
          <w:sz w:val="28"/>
          <w:szCs w:val="28"/>
        </w:rPr>
        <w:t>Правила пользования учебниками для обучающихся и родителей</w:t>
      </w:r>
    </w:p>
    <w:p w:rsidR="00062916" w:rsidRPr="002E0DD6" w:rsidRDefault="00062916" w:rsidP="001C34D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Обучающиеся имеют право получать учебники, предусмотренные программами данной школы, во временное пользование из фонда библиотеки.</w:t>
      </w:r>
    </w:p>
    <w:p w:rsidR="00062916" w:rsidRPr="002E0DD6" w:rsidRDefault="00062916" w:rsidP="001C34D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Учебники могут быть выданы как новые, так и использованные ранее. Проблемы нехватки учебников решаются через обменно-резервный фонд школ города.</w:t>
      </w:r>
    </w:p>
    <w:p w:rsidR="00062916" w:rsidRPr="002E0DD6" w:rsidRDefault="00062916" w:rsidP="001C34D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Фонд дидактических материалов к учебникам (задачники и т.п.) из фонда библиотеки выдаются  бесплатно.</w:t>
      </w:r>
    </w:p>
    <w:p w:rsidR="00062916" w:rsidRPr="002E0DD6" w:rsidRDefault="00062916" w:rsidP="001C34D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 xml:space="preserve">Обучающиеся должны </w:t>
      </w:r>
      <w:r w:rsidRPr="002E0DD6">
        <w:rPr>
          <w:b/>
          <w:sz w:val="28"/>
          <w:szCs w:val="28"/>
        </w:rPr>
        <w:t>подписывать (ФИО, класс) каждый учебник</w:t>
      </w:r>
      <w:r w:rsidRPr="002E0DD6">
        <w:rPr>
          <w:sz w:val="28"/>
          <w:szCs w:val="28"/>
        </w:rPr>
        <w:t>, полученный  из фонда школьной библиотеки.</w:t>
      </w:r>
    </w:p>
    <w:p w:rsidR="00062916" w:rsidRPr="002E0DD6" w:rsidRDefault="00062916" w:rsidP="001C34D1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2E0DD6">
        <w:rPr>
          <w:sz w:val="28"/>
          <w:szCs w:val="28"/>
        </w:rPr>
        <w:t xml:space="preserve">Учебник должен </w:t>
      </w:r>
      <w:r w:rsidRPr="002E0DD6">
        <w:rPr>
          <w:b/>
          <w:sz w:val="28"/>
          <w:szCs w:val="28"/>
        </w:rPr>
        <w:t>иметь</w:t>
      </w:r>
      <w:r w:rsidRPr="002E0DD6">
        <w:rPr>
          <w:sz w:val="28"/>
          <w:szCs w:val="28"/>
        </w:rPr>
        <w:t xml:space="preserve"> дополнительную </w:t>
      </w:r>
      <w:r w:rsidRPr="002E0DD6">
        <w:rPr>
          <w:b/>
          <w:sz w:val="28"/>
          <w:szCs w:val="28"/>
        </w:rPr>
        <w:t>съёмную обложку.</w:t>
      </w:r>
    </w:p>
    <w:p w:rsidR="00062916" w:rsidRPr="002E0DD6" w:rsidRDefault="00062916" w:rsidP="001C34D1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2E0DD6">
        <w:rPr>
          <w:sz w:val="28"/>
          <w:szCs w:val="28"/>
        </w:rPr>
        <w:t xml:space="preserve">В учебниках </w:t>
      </w:r>
      <w:r w:rsidRPr="002E0DD6">
        <w:rPr>
          <w:b/>
          <w:sz w:val="28"/>
          <w:szCs w:val="28"/>
        </w:rPr>
        <w:t>нельзя писать, рисовать, загибать и вырывать страницы и т.д.</w:t>
      </w:r>
    </w:p>
    <w:p w:rsidR="00062916" w:rsidRPr="002E0DD6" w:rsidRDefault="00062916" w:rsidP="001C34D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Обучающиеся</w:t>
      </w:r>
      <w:r>
        <w:rPr>
          <w:sz w:val="28"/>
          <w:szCs w:val="28"/>
        </w:rPr>
        <w:t xml:space="preserve"> </w:t>
      </w:r>
      <w:r w:rsidRPr="002E0DD6">
        <w:rPr>
          <w:b/>
          <w:sz w:val="28"/>
          <w:szCs w:val="28"/>
        </w:rPr>
        <w:t>обязаны возвращать</w:t>
      </w:r>
      <w:r w:rsidRPr="002E0DD6">
        <w:rPr>
          <w:sz w:val="28"/>
          <w:szCs w:val="28"/>
        </w:rPr>
        <w:t xml:space="preserve"> школьные учебники </w:t>
      </w:r>
      <w:r w:rsidRPr="002E0DD6">
        <w:rPr>
          <w:b/>
          <w:sz w:val="28"/>
          <w:szCs w:val="28"/>
        </w:rPr>
        <w:t>в опрятном виде</w:t>
      </w:r>
      <w:r w:rsidRPr="002E0DD6">
        <w:rPr>
          <w:sz w:val="28"/>
          <w:szCs w:val="28"/>
        </w:rPr>
        <w:t xml:space="preserve">, по необходимости </w:t>
      </w:r>
      <w:r w:rsidRPr="002E0DD6">
        <w:rPr>
          <w:b/>
          <w:sz w:val="28"/>
          <w:szCs w:val="28"/>
        </w:rPr>
        <w:t>ремонтировать их.</w:t>
      </w:r>
    </w:p>
    <w:p w:rsidR="00062916" w:rsidRPr="002E0DD6" w:rsidRDefault="00062916" w:rsidP="001C34D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0DD6">
        <w:rPr>
          <w:b/>
          <w:sz w:val="28"/>
          <w:szCs w:val="28"/>
        </w:rPr>
        <w:t>В случае порчи и утери учебников, возместить их новыми или равноценными</w:t>
      </w:r>
      <w:r w:rsidRPr="002E0DD6">
        <w:rPr>
          <w:sz w:val="28"/>
          <w:szCs w:val="28"/>
        </w:rPr>
        <w:t xml:space="preserve"> по согласованию с  педагогом - библиотекарем.</w:t>
      </w:r>
    </w:p>
    <w:p w:rsidR="00062916" w:rsidRPr="002E0DD6" w:rsidRDefault="00062916" w:rsidP="001C34D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 xml:space="preserve">Учебники должны </w:t>
      </w:r>
      <w:r w:rsidRPr="002E0DD6">
        <w:rPr>
          <w:b/>
          <w:sz w:val="28"/>
          <w:szCs w:val="28"/>
        </w:rPr>
        <w:t xml:space="preserve">возвращаться </w:t>
      </w:r>
      <w:r w:rsidRPr="002E0DD6">
        <w:rPr>
          <w:sz w:val="28"/>
          <w:szCs w:val="28"/>
        </w:rPr>
        <w:t xml:space="preserve">в библиотеку в установленные сроки </w:t>
      </w:r>
      <w:r w:rsidRPr="002E0DD6">
        <w:rPr>
          <w:b/>
          <w:sz w:val="28"/>
          <w:szCs w:val="28"/>
        </w:rPr>
        <w:t>в конце</w:t>
      </w:r>
      <w:r>
        <w:rPr>
          <w:b/>
          <w:sz w:val="28"/>
          <w:szCs w:val="28"/>
        </w:rPr>
        <w:t xml:space="preserve"> </w:t>
      </w:r>
      <w:r w:rsidRPr="002E0DD6">
        <w:rPr>
          <w:b/>
          <w:sz w:val="28"/>
          <w:szCs w:val="28"/>
        </w:rPr>
        <w:t>учебного года,</w:t>
      </w:r>
      <w:r w:rsidRPr="002E0DD6">
        <w:rPr>
          <w:sz w:val="28"/>
          <w:szCs w:val="28"/>
        </w:rPr>
        <w:t xml:space="preserve">  (до летних каникул).</w:t>
      </w:r>
    </w:p>
    <w:p w:rsidR="00062916" w:rsidRPr="002E0DD6" w:rsidRDefault="00062916" w:rsidP="001C34D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E0DD6">
        <w:rPr>
          <w:b/>
          <w:sz w:val="28"/>
          <w:szCs w:val="28"/>
        </w:rPr>
        <w:t>Выпускники (9,11 классов) обязаны рассчитаться с библиотекой</w:t>
      </w:r>
      <w:r w:rsidRPr="002E0DD6">
        <w:rPr>
          <w:sz w:val="28"/>
          <w:szCs w:val="28"/>
        </w:rPr>
        <w:t xml:space="preserve"> по истечении срока обучения </w:t>
      </w:r>
      <w:r w:rsidRPr="002E0DD6">
        <w:rPr>
          <w:b/>
          <w:sz w:val="28"/>
          <w:szCs w:val="28"/>
        </w:rPr>
        <w:t>(до получения аттестата</w:t>
      </w:r>
      <w:r w:rsidRPr="002E0DD6">
        <w:rPr>
          <w:sz w:val="28"/>
          <w:szCs w:val="28"/>
        </w:rPr>
        <w:t>).</w:t>
      </w:r>
    </w:p>
    <w:p w:rsidR="00062916" w:rsidRPr="002E0DD6" w:rsidRDefault="00062916" w:rsidP="001C34D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>Срок использования учебников, которые рассчитаны на два года или более, автоматически продляются.</w:t>
      </w:r>
    </w:p>
    <w:p w:rsidR="00062916" w:rsidRPr="002E0DD6" w:rsidRDefault="00062916" w:rsidP="001C34D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E0DD6">
        <w:rPr>
          <w:b/>
          <w:sz w:val="28"/>
          <w:szCs w:val="28"/>
        </w:rPr>
        <w:t>Учебники,</w:t>
      </w:r>
      <w:r w:rsidRPr="002E0DD6">
        <w:rPr>
          <w:sz w:val="28"/>
          <w:szCs w:val="28"/>
        </w:rPr>
        <w:t xml:space="preserve"> имеющиеся в библиотеке </w:t>
      </w:r>
      <w:r w:rsidRPr="002E0DD6">
        <w:rPr>
          <w:b/>
          <w:sz w:val="28"/>
          <w:szCs w:val="28"/>
        </w:rPr>
        <w:t>в небольшом количестве</w:t>
      </w:r>
      <w:r w:rsidRPr="002E0DD6">
        <w:rPr>
          <w:sz w:val="28"/>
          <w:szCs w:val="28"/>
        </w:rPr>
        <w:t xml:space="preserve"> экземпляров, на дом не </w:t>
      </w:r>
      <w:r w:rsidRPr="002E0DD6">
        <w:rPr>
          <w:b/>
          <w:sz w:val="28"/>
          <w:szCs w:val="28"/>
        </w:rPr>
        <w:t>выдаются,</w:t>
      </w:r>
      <w:r w:rsidRPr="002E0DD6">
        <w:rPr>
          <w:sz w:val="28"/>
          <w:szCs w:val="28"/>
        </w:rPr>
        <w:t xml:space="preserve"> а используются для работы в читальном зале или выдаются </w:t>
      </w:r>
      <w:r w:rsidRPr="002E0DD6">
        <w:rPr>
          <w:b/>
          <w:sz w:val="28"/>
          <w:szCs w:val="28"/>
        </w:rPr>
        <w:t xml:space="preserve">на кабинет </w:t>
      </w:r>
      <w:r w:rsidRPr="002E0DD6">
        <w:rPr>
          <w:sz w:val="28"/>
          <w:szCs w:val="28"/>
        </w:rPr>
        <w:t>под ответственность учителя – предметника во временное пользование.</w:t>
      </w:r>
    </w:p>
    <w:p w:rsidR="00062916" w:rsidRPr="002E0DD6" w:rsidRDefault="00062916" w:rsidP="001C34D1">
      <w:pPr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2E0DD6">
        <w:rPr>
          <w:b/>
          <w:sz w:val="28"/>
          <w:szCs w:val="28"/>
        </w:rPr>
        <w:t>Ответственность</w:t>
      </w:r>
      <w:r w:rsidRPr="002E0DD6">
        <w:rPr>
          <w:sz w:val="28"/>
          <w:szCs w:val="28"/>
        </w:rPr>
        <w:t xml:space="preserve"> за сохранность школьных учебников </w:t>
      </w:r>
      <w:r w:rsidRPr="002E0DD6">
        <w:rPr>
          <w:b/>
          <w:sz w:val="28"/>
          <w:szCs w:val="28"/>
        </w:rPr>
        <w:t>несут как обучающиеся</w:t>
      </w:r>
      <w:r w:rsidRPr="002E0DD6">
        <w:rPr>
          <w:sz w:val="28"/>
          <w:szCs w:val="28"/>
        </w:rPr>
        <w:t xml:space="preserve">, </w:t>
      </w:r>
      <w:r w:rsidRPr="002E0DD6">
        <w:rPr>
          <w:b/>
          <w:sz w:val="28"/>
          <w:szCs w:val="28"/>
        </w:rPr>
        <w:t>так их родители.</w:t>
      </w:r>
    </w:p>
    <w:p w:rsidR="00062916" w:rsidRPr="002E0DD6" w:rsidRDefault="00062916" w:rsidP="001C34D1">
      <w:pPr>
        <w:spacing w:line="360" w:lineRule="auto"/>
        <w:jc w:val="both"/>
        <w:rPr>
          <w:sz w:val="28"/>
          <w:szCs w:val="28"/>
        </w:rPr>
      </w:pPr>
      <w:r w:rsidRPr="002E0DD6">
        <w:rPr>
          <w:sz w:val="28"/>
          <w:szCs w:val="28"/>
        </w:rPr>
        <w:t xml:space="preserve">Обучающиеся, </w:t>
      </w:r>
      <w:r w:rsidRPr="002E0DD6">
        <w:rPr>
          <w:b/>
          <w:sz w:val="28"/>
          <w:szCs w:val="28"/>
        </w:rPr>
        <w:t>выбывающие</w:t>
      </w:r>
      <w:r w:rsidRPr="002E0DD6">
        <w:rPr>
          <w:sz w:val="28"/>
          <w:szCs w:val="28"/>
        </w:rPr>
        <w:t xml:space="preserve"> в течение учебного года, </w:t>
      </w:r>
      <w:r w:rsidRPr="002E0DD6">
        <w:rPr>
          <w:b/>
          <w:sz w:val="28"/>
          <w:szCs w:val="28"/>
        </w:rPr>
        <w:t>обязаны сдать учебники</w:t>
      </w:r>
      <w:r w:rsidRPr="002E0DD6">
        <w:rPr>
          <w:sz w:val="28"/>
          <w:szCs w:val="28"/>
        </w:rPr>
        <w:t xml:space="preserve"> перед получением документов.</w:t>
      </w:r>
    </w:p>
    <w:p w:rsidR="00062916" w:rsidRPr="002E0DD6" w:rsidRDefault="00062916" w:rsidP="00F90AB5">
      <w:pPr>
        <w:spacing w:line="360" w:lineRule="auto"/>
        <w:jc w:val="both"/>
        <w:rPr>
          <w:sz w:val="28"/>
          <w:szCs w:val="28"/>
        </w:rPr>
      </w:pPr>
    </w:p>
    <w:p w:rsidR="00062916" w:rsidRPr="002E0DD6" w:rsidRDefault="00062916" w:rsidP="00F90AB5">
      <w:pPr>
        <w:spacing w:line="360" w:lineRule="auto"/>
        <w:jc w:val="both"/>
        <w:rPr>
          <w:sz w:val="28"/>
          <w:szCs w:val="28"/>
        </w:rPr>
      </w:pPr>
    </w:p>
    <w:p w:rsidR="00062916" w:rsidRPr="002E0DD6" w:rsidRDefault="00062916" w:rsidP="00F90AB5">
      <w:pPr>
        <w:spacing w:line="360" w:lineRule="auto"/>
        <w:jc w:val="both"/>
        <w:rPr>
          <w:sz w:val="28"/>
          <w:szCs w:val="28"/>
        </w:rPr>
      </w:pPr>
    </w:p>
    <w:p w:rsidR="00062916" w:rsidRPr="002E0DD6" w:rsidRDefault="00062916" w:rsidP="00F90AB5">
      <w:pPr>
        <w:spacing w:line="360" w:lineRule="auto"/>
        <w:jc w:val="both"/>
        <w:rPr>
          <w:sz w:val="28"/>
          <w:szCs w:val="28"/>
        </w:rPr>
      </w:pPr>
    </w:p>
    <w:sectPr w:rsidR="00062916" w:rsidRPr="002E0DD6" w:rsidSect="002E0DD6">
      <w:pgSz w:w="11906" w:h="16838"/>
      <w:pgMar w:top="360" w:right="74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6F46"/>
    <w:multiLevelType w:val="multilevel"/>
    <w:tmpl w:val="1D4077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3D0276B"/>
    <w:multiLevelType w:val="multilevel"/>
    <w:tmpl w:val="9984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B13"/>
    <w:rsid w:val="00062916"/>
    <w:rsid w:val="000632EC"/>
    <w:rsid w:val="0009702F"/>
    <w:rsid w:val="000D7ABE"/>
    <w:rsid w:val="001C34D1"/>
    <w:rsid w:val="00226F1F"/>
    <w:rsid w:val="00270E17"/>
    <w:rsid w:val="002E0DD6"/>
    <w:rsid w:val="00355587"/>
    <w:rsid w:val="003E7F01"/>
    <w:rsid w:val="004E0265"/>
    <w:rsid w:val="00502646"/>
    <w:rsid w:val="0057053E"/>
    <w:rsid w:val="005F4229"/>
    <w:rsid w:val="0062626D"/>
    <w:rsid w:val="007938FC"/>
    <w:rsid w:val="007B5692"/>
    <w:rsid w:val="009518D9"/>
    <w:rsid w:val="00A90146"/>
    <w:rsid w:val="00AD0A6E"/>
    <w:rsid w:val="00B51B13"/>
    <w:rsid w:val="00C267CF"/>
    <w:rsid w:val="00CD37D8"/>
    <w:rsid w:val="00D30395"/>
    <w:rsid w:val="00D3296B"/>
    <w:rsid w:val="00D672C0"/>
    <w:rsid w:val="00DA68BA"/>
    <w:rsid w:val="00DC7C54"/>
    <w:rsid w:val="00E25FC1"/>
    <w:rsid w:val="00F63609"/>
    <w:rsid w:val="00F90AB5"/>
    <w:rsid w:val="00FE4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8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35558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uiPriority w:val="99"/>
    <w:rsid w:val="00355587"/>
    <w:rPr>
      <w:rFonts w:cs="Times New Roman"/>
    </w:rPr>
  </w:style>
  <w:style w:type="character" w:customStyle="1" w:styleId="articleseparator">
    <w:name w:val="article_separator"/>
    <w:basedOn w:val="DefaultParagraphFont"/>
    <w:uiPriority w:val="99"/>
    <w:rsid w:val="00355587"/>
    <w:rPr>
      <w:rFonts w:cs="Times New Roman"/>
    </w:rPr>
  </w:style>
  <w:style w:type="character" w:styleId="Strong">
    <w:name w:val="Strong"/>
    <w:basedOn w:val="DefaultParagraphFont"/>
    <w:uiPriority w:val="99"/>
    <w:qFormat/>
    <w:rsid w:val="00355587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33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4</Pages>
  <Words>590</Words>
  <Characters>3365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ПРИНЯТО                                                                              УТВЕРЖДАЮ</dc:title>
  <dc:subject/>
  <dc:creator>777</dc:creator>
  <cp:keywords/>
  <dc:description/>
  <cp:lastModifiedBy>1</cp:lastModifiedBy>
  <cp:revision>2</cp:revision>
  <dcterms:created xsi:type="dcterms:W3CDTF">2015-10-04T07:50:00Z</dcterms:created>
  <dcterms:modified xsi:type="dcterms:W3CDTF">2015-10-04T07:50:00Z</dcterms:modified>
</cp:coreProperties>
</file>