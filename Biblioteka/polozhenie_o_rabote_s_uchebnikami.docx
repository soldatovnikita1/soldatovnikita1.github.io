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547" w:rsidRPr="00FE3471" w:rsidRDefault="006B5547" w:rsidP="00FE347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E3471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ПРИНЯТО                                                                    </w:t>
      </w:r>
      <w:r w:rsidRPr="00FE3471">
        <w:rPr>
          <w:rFonts w:ascii="Times New Roman" w:hAnsi="Times New Roman"/>
          <w:sz w:val="24"/>
          <w:szCs w:val="24"/>
        </w:rPr>
        <w:t>УТВЕРЖДАЮ</w:t>
      </w:r>
    </w:p>
    <w:p w:rsidR="006B5547" w:rsidRPr="00FE3471" w:rsidRDefault="006B5547" w:rsidP="00FE3471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FE3471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решением                                                                    </w:t>
      </w:r>
    </w:p>
    <w:p w:rsidR="006B5547" w:rsidRPr="00FE3471" w:rsidRDefault="006B5547" w:rsidP="00FE3471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FE3471">
        <w:rPr>
          <w:rFonts w:ascii="Times New Roman" w:hAnsi="Times New Roman"/>
          <w:bCs/>
          <w:color w:val="000000"/>
          <w:sz w:val="28"/>
          <w:szCs w:val="28"/>
          <w:lang w:eastAsia="ru-RU"/>
        </w:rPr>
        <w:t>педагогического совета                                              Директор МБОУ СОШ №3</w:t>
      </w:r>
    </w:p>
    <w:p w:rsidR="006B5547" w:rsidRPr="00FE3471" w:rsidRDefault="006B5547" w:rsidP="00FE3471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FE3471">
        <w:rPr>
          <w:rFonts w:ascii="Times New Roman" w:hAnsi="Times New Roman"/>
          <w:bCs/>
          <w:color w:val="000000"/>
          <w:sz w:val="28"/>
          <w:szCs w:val="28"/>
          <w:lang w:eastAsia="ru-RU"/>
        </w:rPr>
        <w:t>МБОУ СОШ №3                                                          _______С.В. Тараторкина</w:t>
      </w:r>
    </w:p>
    <w:p w:rsidR="006B5547" w:rsidRDefault="006B5547" w:rsidP="00FE347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Протокол № 1</w:t>
      </w:r>
      <w:r w:rsidRPr="00FE3471">
        <w:rPr>
          <w:rFonts w:ascii="Times New Roman" w:hAnsi="Times New Roman"/>
          <w:sz w:val="28"/>
          <w:szCs w:val="28"/>
        </w:rPr>
        <w:t xml:space="preserve"> от 31.0</w:t>
      </w:r>
      <w:r>
        <w:rPr>
          <w:rFonts w:ascii="Times New Roman" w:hAnsi="Times New Roman"/>
          <w:sz w:val="28"/>
          <w:szCs w:val="28"/>
        </w:rPr>
        <w:t>8</w:t>
      </w:r>
      <w:r w:rsidRPr="00FE3471">
        <w:rPr>
          <w:rFonts w:ascii="Times New Roman" w:hAnsi="Times New Roman"/>
          <w:sz w:val="28"/>
          <w:szCs w:val="28"/>
        </w:rPr>
        <w:t xml:space="preserve">.2015 г.                                  </w:t>
      </w:r>
      <w:r>
        <w:rPr>
          <w:rFonts w:ascii="Times New Roman" w:hAnsi="Times New Roman"/>
          <w:sz w:val="28"/>
          <w:szCs w:val="28"/>
          <w:lang w:eastAsia="ru-RU"/>
        </w:rPr>
        <w:t>приказ №  03-10-85/5</w:t>
      </w:r>
      <w:r w:rsidRPr="00FE3471">
        <w:rPr>
          <w:rFonts w:ascii="Times New Roman" w:hAnsi="Times New Roman"/>
          <w:sz w:val="28"/>
          <w:szCs w:val="28"/>
          <w:lang w:eastAsia="ru-RU"/>
        </w:rPr>
        <w:t xml:space="preserve"> от </w:t>
      </w:r>
      <w:r>
        <w:rPr>
          <w:rFonts w:ascii="Times New Roman" w:hAnsi="Times New Roman"/>
          <w:sz w:val="28"/>
          <w:szCs w:val="28"/>
          <w:lang w:eastAsia="ru-RU"/>
        </w:rPr>
        <w:t xml:space="preserve">         </w:t>
      </w:r>
    </w:p>
    <w:p w:rsidR="006B5547" w:rsidRPr="00FE3471" w:rsidRDefault="006B5547" w:rsidP="00FE347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                                               </w:t>
      </w:r>
      <w:r w:rsidRPr="00FE3471">
        <w:rPr>
          <w:rFonts w:ascii="Times New Roman" w:hAnsi="Times New Roman"/>
          <w:sz w:val="28"/>
          <w:szCs w:val="28"/>
          <w:lang w:eastAsia="ru-RU"/>
        </w:rPr>
        <w:t>01.09.2015г.</w:t>
      </w:r>
    </w:p>
    <w:p w:rsidR="006B5547" w:rsidRDefault="006B5547" w:rsidP="0014461A">
      <w:pPr>
        <w:spacing w:after="0" w:line="24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6B5547" w:rsidRDefault="006B5547" w:rsidP="0014461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B5547" w:rsidRDefault="006B5547" w:rsidP="0014461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B5547" w:rsidRDefault="006B5547" w:rsidP="0014461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B5547" w:rsidRDefault="006B5547" w:rsidP="0014461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B5547" w:rsidRDefault="006B5547" w:rsidP="0014461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B5547" w:rsidRDefault="006B5547" w:rsidP="0014461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B5547" w:rsidRDefault="006B5547" w:rsidP="0014461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B5547" w:rsidRDefault="006B5547" w:rsidP="0055166B">
      <w:pPr>
        <w:rPr>
          <w:rFonts w:ascii="Times New Roman" w:hAnsi="Times New Roman"/>
          <w:sz w:val="28"/>
          <w:szCs w:val="28"/>
        </w:rPr>
      </w:pPr>
    </w:p>
    <w:p w:rsidR="006B5547" w:rsidRPr="006B7D1E" w:rsidRDefault="006B5547" w:rsidP="0055166B">
      <w:pPr>
        <w:jc w:val="center"/>
        <w:rPr>
          <w:rFonts w:ascii="Times New Roman" w:hAnsi="Times New Roman"/>
          <w:b/>
          <w:sz w:val="28"/>
          <w:szCs w:val="28"/>
        </w:rPr>
      </w:pPr>
      <w:r w:rsidRPr="006B7D1E">
        <w:rPr>
          <w:rFonts w:ascii="Times New Roman" w:hAnsi="Times New Roman"/>
          <w:b/>
          <w:sz w:val="28"/>
          <w:szCs w:val="28"/>
        </w:rPr>
        <w:t>ПОЛОЖЕНИЕ</w:t>
      </w:r>
    </w:p>
    <w:p w:rsidR="006B5547" w:rsidRPr="006B7D1E" w:rsidRDefault="006B5547" w:rsidP="0055166B">
      <w:pPr>
        <w:jc w:val="center"/>
        <w:rPr>
          <w:rFonts w:ascii="Times New Roman" w:hAnsi="Times New Roman"/>
          <w:b/>
          <w:sz w:val="28"/>
          <w:szCs w:val="28"/>
        </w:rPr>
      </w:pPr>
      <w:r w:rsidRPr="006B7D1E">
        <w:rPr>
          <w:rFonts w:ascii="Times New Roman" w:hAnsi="Times New Roman"/>
          <w:b/>
          <w:sz w:val="28"/>
          <w:szCs w:val="28"/>
        </w:rPr>
        <w:t>О ПОРЯДКЕ РАБОТЫ ОБУЧАЮЩИХСЯ,</w:t>
      </w:r>
    </w:p>
    <w:p w:rsidR="006B5547" w:rsidRPr="006B7D1E" w:rsidRDefault="006B5547" w:rsidP="0055166B">
      <w:pPr>
        <w:jc w:val="center"/>
        <w:rPr>
          <w:rFonts w:ascii="Times New Roman" w:hAnsi="Times New Roman"/>
          <w:b/>
          <w:sz w:val="28"/>
          <w:szCs w:val="28"/>
        </w:rPr>
      </w:pPr>
      <w:r w:rsidRPr="006B7D1E">
        <w:rPr>
          <w:rFonts w:ascii="Times New Roman" w:hAnsi="Times New Roman"/>
          <w:b/>
          <w:sz w:val="28"/>
          <w:szCs w:val="28"/>
        </w:rPr>
        <w:t>ОСВАИВАЮЩИХ ОСНОВНЫЕ ОБРАЗОВАТЕЛЬНЫЕ ПРОГРАММЫ</w:t>
      </w:r>
    </w:p>
    <w:p w:rsidR="006B5547" w:rsidRPr="006B7D1E" w:rsidRDefault="006B5547" w:rsidP="0055166B">
      <w:pPr>
        <w:jc w:val="center"/>
        <w:rPr>
          <w:rFonts w:ascii="Times New Roman" w:hAnsi="Times New Roman"/>
          <w:b/>
          <w:sz w:val="28"/>
          <w:szCs w:val="28"/>
        </w:rPr>
      </w:pPr>
      <w:r w:rsidRPr="006B7D1E">
        <w:rPr>
          <w:rFonts w:ascii="Times New Roman" w:hAnsi="Times New Roman"/>
          <w:b/>
          <w:sz w:val="28"/>
          <w:szCs w:val="28"/>
        </w:rPr>
        <w:t>В ПРЕДЕЛАХ ФЕДЕРАЛЬНЫХ ОБРАЗОВАТЕЛЬНЫХ СТАНДАРТОВ,</w:t>
      </w:r>
    </w:p>
    <w:p w:rsidR="006B5547" w:rsidRPr="006B7D1E" w:rsidRDefault="006B5547" w:rsidP="0055166B">
      <w:pPr>
        <w:jc w:val="center"/>
        <w:rPr>
          <w:rFonts w:ascii="Times New Roman" w:hAnsi="Times New Roman"/>
          <w:b/>
          <w:sz w:val="28"/>
          <w:szCs w:val="28"/>
        </w:rPr>
      </w:pPr>
      <w:r w:rsidRPr="006B7D1E">
        <w:rPr>
          <w:rFonts w:ascii="Times New Roman" w:hAnsi="Times New Roman"/>
          <w:b/>
          <w:sz w:val="28"/>
          <w:szCs w:val="28"/>
        </w:rPr>
        <w:t>ОБРАЗОВАТЕЛЬНЫХ СТАНДАРТОВ</w:t>
      </w:r>
    </w:p>
    <w:p w:rsidR="006B5547" w:rsidRPr="006B7D1E" w:rsidRDefault="006B5547" w:rsidP="0055166B">
      <w:pPr>
        <w:jc w:val="center"/>
        <w:rPr>
          <w:rFonts w:ascii="Times New Roman" w:hAnsi="Times New Roman"/>
          <w:b/>
          <w:sz w:val="28"/>
          <w:szCs w:val="28"/>
        </w:rPr>
      </w:pPr>
      <w:r w:rsidRPr="006B7D1E">
        <w:rPr>
          <w:rFonts w:ascii="Times New Roman" w:hAnsi="Times New Roman"/>
          <w:b/>
          <w:sz w:val="28"/>
          <w:szCs w:val="28"/>
        </w:rPr>
        <w:t>С УЧЕБНИКАМИ, УЧЕБНЫМИ ПОСОБИЯМИ,</w:t>
      </w:r>
    </w:p>
    <w:p w:rsidR="006B5547" w:rsidRPr="006B7D1E" w:rsidRDefault="006B5547" w:rsidP="0055166B">
      <w:pPr>
        <w:jc w:val="center"/>
        <w:rPr>
          <w:rFonts w:ascii="Times New Roman" w:hAnsi="Times New Roman"/>
          <w:b/>
          <w:sz w:val="28"/>
          <w:szCs w:val="28"/>
        </w:rPr>
      </w:pPr>
      <w:r w:rsidRPr="006B7D1E">
        <w:rPr>
          <w:rFonts w:ascii="Times New Roman" w:hAnsi="Times New Roman"/>
          <w:b/>
          <w:sz w:val="28"/>
          <w:szCs w:val="28"/>
        </w:rPr>
        <w:t>УЧЕБНО-МЕТОДИЧЕСКИМИ МАТЕРИАЛАМИ</w:t>
      </w:r>
    </w:p>
    <w:p w:rsidR="006B5547" w:rsidRPr="0055166B" w:rsidRDefault="006B5547" w:rsidP="0055166B">
      <w:pPr>
        <w:rPr>
          <w:rFonts w:ascii="Times New Roman" w:hAnsi="Times New Roman"/>
          <w:sz w:val="28"/>
          <w:szCs w:val="28"/>
        </w:rPr>
      </w:pPr>
    </w:p>
    <w:p w:rsidR="006B5547" w:rsidRDefault="006B5547" w:rsidP="0055166B">
      <w:pPr>
        <w:rPr>
          <w:rFonts w:ascii="Times New Roman" w:hAnsi="Times New Roman"/>
          <w:sz w:val="28"/>
          <w:szCs w:val="28"/>
        </w:rPr>
      </w:pPr>
    </w:p>
    <w:p w:rsidR="006B5547" w:rsidRDefault="006B5547" w:rsidP="0055166B">
      <w:pPr>
        <w:rPr>
          <w:rFonts w:ascii="Times New Roman" w:hAnsi="Times New Roman"/>
          <w:sz w:val="28"/>
          <w:szCs w:val="28"/>
        </w:rPr>
      </w:pPr>
    </w:p>
    <w:p w:rsidR="006B5547" w:rsidRDefault="006B5547" w:rsidP="0055166B">
      <w:pPr>
        <w:rPr>
          <w:rFonts w:ascii="Times New Roman" w:hAnsi="Times New Roman"/>
          <w:sz w:val="28"/>
          <w:szCs w:val="28"/>
        </w:rPr>
      </w:pPr>
    </w:p>
    <w:p w:rsidR="006B5547" w:rsidRDefault="006B5547" w:rsidP="0055166B">
      <w:pPr>
        <w:rPr>
          <w:rFonts w:ascii="Times New Roman" w:hAnsi="Times New Roman"/>
          <w:sz w:val="28"/>
          <w:szCs w:val="28"/>
        </w:rPr>
      </w:pPr>
    </w:p>
    <w:p w:rsidR="006B5547" w:rsidRDefault="006B5547" w:rsidP="0055166B">
      <w:pPr>
        <w:rPr>
          <w:rFonts w:ascii="Times New Roman" w:hAnsi="Times New Roman"/>
          <w:sz w:val="28"/>
          <w:szCs w:val="28"/>
        </w:rPr>
      </w:pPr>
    </w:p>
    <w:p w:rsidR="006B5547" w:rsidRDefault="006B5547" w:rsidP="0055166B">
      <w:pPr>
        <w:rPr>
          <w:rFonts w:ascii="Times New Roman" w:hAnsi="Times New Roman"/>
          <w:sz w:val="28"/>
          <w:szCs w:val="28"/>
        </w:rPr>
      </w:pPr>
    </w:p>
    <w:p w:rsidR="006B5547" w:rsidRDefault="006B5547" w:rsidP="0055166B">
      <w:pPr>
        <w:rPr>
          <w:rFonts w:ascii="Times New Roman" w:hAnsi="Times New Roman"/>
          <w:sz w:val="28"/>
          <w:szCs w:val="28"/>
        </w:rPr>
      </w:pPr>
    </w:p>
    <w:p w:rsidR="006B5547" w:rsidRDefault="006B5547" w:rsidP="006B7D1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Енисейск</w:t>
      </w:r>
    </w:p>
    <w:p w:rsidR="006B5547" w:rsidRDefault="006B5547" w:rsidP="006B7D1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2015г</w:t>
      </w:r>
    </w:p>
    <w:p w:rsidR="006B5547" w:rsidRDefault="006B5547" w:rsidP="006B7D1E">
      <w:pPr>
        <w:jc w:val="center"/>
        <w:rPr>
          <w:rFonts w:ascii="Times New Roman" w:hAnsi="Times New Roman"/>
          <w:sz w:val="28"/>
          <w:szCs w:val="28"/>
        </w:rPr>
      </w:pPr>
    </w:p>
    <w:p w:rsidR="006B5547" w:rsidRPr="00B91466" w:rsidRDefault="006B5547" w:rsidP="006B7D1E">
      <w:pPr>
        <w:jc w:val="center"/>
        <w:rPr>
          <w:rFonts w:ascii="Times New Roman" w:hAnsi="Times New Roman"/>
          <w:b/>
          <w:sz w:val="24"/>
          <w:szCs w:val="24"/>
        </w:rPr>
      </w:pPr>
      <w:r w:rsidRPr="00B91466">
        <w:rPr>
          <w:rFonts w:ascii="Times New Roman" w:hAnsi="Times New Roman"/>
          <w:b/>
          <w:sz w:val="24"/>
          <w:szCs w:val="24"/>
        </w:rPr>
        <w:t>1.Общие положения</w:t>
      </w:r>
    </w:p>
    <w:p w:rsidR="006B5547" w:rsidRPr="00B91466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 xml:space="preserve">1.1. Настоящее Положение о порядке работы обучающихся, осваивающих основные образовательные программы в пределах федеральных государственных образовательных стандартов, образовательных стандартов с учебниками, учебными пособиями, учебно- методическими материалами (далее Положение) является локальным актом муниципального бюджетного общеобразовательного учреждения </w:t>
      </w:r>
      <w:r>
        <w:rPr>
          <w:rFonts w:ascii="Times New Roman" w:hAnsi="Times New Roman"/>
          <w:sz w:val="24"/>
          <w:szCs w:val="24"/>
        </w:rPr>
        <w:t xml:space="preserve">«Средняя общеобразовательная </w:t>
      </w:r>
      <w:r w:rsidRPr="00B91466">
        <w:rPr>
          <w:rFonts w:ascii="Times New Roman" w:hAnsi="Times New Roman"/>
          <w:sz w:val="24"/>
          <w:szCs w:val="24"/>
        </w:rPr>
        <w:t>школ</w:t>
      </w:r>
      <w:r>
        <w:rPr>
          <w:rFonts w:ascii="Times New Roman" w:hAnsi="Times New Roman"/>
          <w:sz w:val="24"/>
          <w:szCs w:val="24"/>
        </w:rPr>
        <w:t>а</w:t>
      </w:r>
      <w:r w:rsidRPr="00B91466">
        <w:rPr>
          <w:rFonts w:ascii="Times New Roman" w:hAnsi="Times New Roman"/>
          <w:sz w:val="24"/>
          <w:szCs w:val="24"/>
        </w:rPr>
        <w:t xml:space="preserve"> №3</w:t>
      </w:r>
      <w:r>
        <w:rPr>
          <w:rFonts w:ascii="Times New Roman" w:hAnsi="Times New Roman"/>
          <w:sz w:val="24"/>
          <w:szCs w:val="24"/>
        </w:rPr>
        <w:t>»</w:t>
      </w:r>
      <w:r w:rsidRPr="00B91466">
        <w:rPr>
          <w:rFonts w:ascii="Times New Roman" w:hAnsi="Times New Roman"/>
          <w:sz w:val="24"/>
          <w:szCs w:val="24"/>
        </w:rPr>
        <w:t xml:space="preserve"> г. Енисейска (далее  МБОУ СОШ №3), определяет правила пользования, механизм выдачи и возврата в фонд библиотеки учебников, учебных пособ</w:t>
      </w:r>
      <w:r>
        <w:rPr>
          <w:rFonts w:ascii="Times New Roman" w:hAnsi="Times New Roman"/>
          <w:sz w:val="24"/>
          <w:szCs w:val="24"/>
        </w:rPr>
        <w:t>ий, учебно-</w:t>
      </w:r>
      <w:r w:rsidRPr="00B91466">
        <w:rPr>
          <w:rFonts w:ascii="Times New Roman" w:hAnsi="Times New Roman"/>
          <w:sz w:val="24"/>
          <w:szCs w:val="24"/>
        </w:rPr>
        <w:t>методических материалов обучающимися.</w:t>
      </w:r>
    </w:p>
    <w:p w:rsidR="006B5547" w:rsidRPr="00B91466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1.2. Настоящее Положение разработано в соответствии со следующими документами:</w:t>
      </w:r>
    </w:p>
    <w:p w:rsidR="006B5547" w:rsidRPr="00B91466" w:rsidRDefault="006B5547" w:rsidP="00B9146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Статьей 35 Федерального Закона от 29.12.2012 №273-ФЗ «Об образовании в Российской Федерации».</w:t>
      </w:r>
    </w:p>
    <w:p w:rsidR="006B5547" w:rsidRPr="00663917" w:rsidRDefault="006B5547" w:rsidP="006B7D1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63917">
        <w:rPr>
          <w:rFonts w:ascii="Times New Roman" w:hAnsi="Times New Roman"/>
          <w:sz w:val="24"/>
          <w:szCs w:val="24"/>
        </w:rPr>
        <w:t>Порядка предоставления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663917">
        <w:rPr>
          <w:rFonts w:ascii="Times New Roman" w:hAnsi="Times New Roman"/>
          <w:sz w:val="24"/>
          <w:szCs w:val="24"/>
        </w:rPr>
        <w:t>в пользование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663917">
        <w:rPr>
          <w:rFonts w:ascii="Times New Roman" w:hAnsi="Times New Roman"/>
          <w:sz w:val="24"/>
          <w:szCs w:val="24"/>
        </w:rPr>
        <w:t>обучающимся,</w:t>
      </w:r>
      <w:r>
        <w:rPr>
          <w:rFonts w:ascii="Times New Roman" w:hAnsi="Times New Roman"/>
          <w:sz w:val="24"/>
          <w:szCs w:val="24"/>
        </w:rPr>
        <w:t xml:space="preserve"> </w:t>
      </w:r>
      <w:r w:rsidRPr="00663917">
        <w:rPr>
          <w:rFonts w:ascii="Times New Roman" w:hAnsi="Times New Roman"/>
          <w:sz w:val="24"/>
          <w:szCs w:val="24"/>
        </w:rPr>
        <w:t>осваивающим основные образовательные программы в пределах федеральных государственных образовательных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663917">
        <w:rPr>
          <w:rFonts w:ascii="Times New Roman" w:hAnsi="Times New Roman"/>
          <w:sz w:val="24"/>
          <w:szCs w:val="24"/>
        </w:rPr>
        <w:t>стандартов, образовательных стандартов учебников, учебных пособий, а также учебно-методических материалов, средств обучения и воспитания» № 2585 от 06.11.2013.</w:t>
      </w:r>
    </w:p>
    <w:p w:rsidR="006B5547" w:rsidRPr="00B91466" w:rsidRDefault="006B5547" w:rsidP="00B9146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Уставом МБОУ СОШ №3</w:t>
      </w:r>
    </w:p>
    <w:p w:rsidR="006B5547" w:rsidRPr="00B91466" w:rsidRDefault="006B5547" w:rsidP="00B9146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Положением о библиотеке МБОУ СОШ №3.</w:t>
      </w:r>
    </w:p>
    <w:p w:rsidR="006B5547" w:rsidRPr="00B91466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1.3.Понятия, используемые в Положении.</w:t>
      </w:r>
    </w:p>
    <w:p w:rsidR="006B5547" w:rsidRPr="00B91466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Учебник – учебное издание, содержащее систематическое изложение учебной дисциплины, ее раздела, части, соответствующее учебной программе, и официально утвержденное в качестве данного вида.</w:t>
      </w:r>
    </w:p>
    <w:p w:rsidR="006B5547" w:rsidRPr="00B91466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Учебное пособие – учебное издание, дополняющее или заменяющее частично или полностью учебник, официально утвержденное в качестве данного вида.</w:t>
      </w:r>
    </w:p>
    <w:p w:rsidR="006B5547" w:rsidRPr="00B91466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Рабочая тетрадь – учебное пособие, имеющее особый дидактической аппарат, способствующий самостоятельной работе учащегося над освоением учебного предмета.</w:t>
      </w:r>
    </w:p>
    <w:p w:rsidR="006B5547" w:rsidRPr="00B91466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Учебный комплект – набор учебных изданий, предназначенный для определенной ступени обучения и включающий учебник и учебные пособия,</w:t>
      </w:r>
      <w:r>
        <w:rPr>
          <w:rFonts w:ascii="Times New Roman" w:hAnsi="Times New Roman"/>
          <w:sz w:val="24"/>
          <w:szCs w:val="24"/>
        </w:rPr>
        <w:t xml:space="preserve"> </w:t>
      </w:r>
      <w:r w:rsidRPr="00B91466">
        <w:rPr>
          <w:rFonts w:ascii="Times New Roman" w:hAnsi="Times New Roman"/>
          <w:sz w:val="24"/>
          <w:szCs w:val="24"/>
        </w:rPr>
        <w:t>выпущенные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B91466">
        <w:rPr>
          <w:rFonts w:ascii="Times New Roman" w:hAnsi="Times New Roman"/>
          <w:sz w:val="24"/>
          <w:szCs w:val="24"/>
        </w:rPr>
        <w:t>организациями, входящими в перечень организаций, осуществляющих выпуск учебных пособий, которые допускаются при реализации имеющих государственную аккредитацию образовательных программ начального общего, основного общего, среднего общего образования.</w:t>
      </w:r>
    </w:p>
    <w:p w:rsidR="006B5547" w:rsidRPr="00B91466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Учебно-методические материалы – это совокупность материалов, в полном объеме обеспечивающих преподавание данной дисциплины (рабочие материалы, поурочное планирование, конспекты, методические пособия, дидактические материалы, практикумы, задачники, атласы, контурные карты, средства контроля знаний, справочные издания и  т.п.).</w:t>
      </w:r>
    </w:p>
    <w:p w:rsidR="006B5547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1.4. МБОУ СОШ №3обеспечивает обучающихся учебниками, имеющимися в фонде библиотеки, бесплатно и в соответствии с федеральным перечнем учебников, рекомендованных  (допущенных) к  использованию при реализации имеющих аккредитацию образовательных программ начального общего, основного общего, среднего общего образования. Фонд библиотеки формируется исходя из бюджетного финансирования.</w:t>
      </w:r>
    </w:p>
    <w:p w:rsidR="006B5547" w:rsidRPr="00B91466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B5547" w:rsidRPr="00B91466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1.5.ОбучающимсяМБОУ СОШ №3 учебники, учебные пособия и учебно-методические материалы предоставляются в пользование на срок изучения учебного предмета.</w:t>
      </w:r>
    </w:p>
    <w:p w:rsidR="006B5547" w:rsidRPr="00B91466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1.6. Обеспечение обучающихся осуществляется за счет:</w:t>
      </w:r>
    </w:p>
    <w:p w:rsidR="006B5547" w:rsidRPr="00B91466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- фонда учебной литературы библиотеки МБОУ СОШ №3;</w:t>
      </w:r>
    </w:p>
    <w:p w:rsidR="006B5547" w:rsidRPr="00B91466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- обменно-резервного фонда школьных библиотек  г. Енисейска.</w:t>
      </w:r>
    </w:p>
    <w:p w:rsidR="006B5547" w:rsidRPr="00B91466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1.7.Данное Положение вступает в силу со дня его утверждения и принимается на неопределенный срок. Изменения и дополнения к Порядку принимаются Педагогическим советом МБОУ СОШ №3. После принятия новой редакции Порядка предыдущая редакция утрачивает силу.</w:t>
      </w:r>
    </w:p>
    <w:p w:rsidR="006B5547" w:rsidRPr="00B91466" w:rsidRDefault="006B5547" w:rsidP="00B9146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91466">
        <w:rPr>
          <w:rFonts w:ascii="Times New Roman" w:hAnsi="Times New Roman"/>
          <w:b/>
          <w:sz w:val="24"/>
          <w:szCs w:val="24"/>
        </w:rPr>
        <w:t>2. Порядок выдачи</w:t>
      </w:r>
    </w:p>
    <w:p w:rsidR="006B5547" w:rsidRPr="00B91466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2.1.Учебники, учебные пособия и учебно-методические материалы выдаются педагогом -  библиотекарем  классным руководителям 1-4 классов и обучающимся 5-11 классов до начала учебного года (25-31 августа) по графику, утвержденному МБОУ СОШ №3  и размещенным на информационном стенде и сайте МБОУ СОШ №3.</w:t>
      </w:r>
    </w:p>
    <w:p w:rsidR="006B5547" w:rsidRPr="00B91466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2.2. Факт выдачи фиксируется в «Журнале выдачи учебной литературы». Классный руководитель и обучающиеся  расписываются в журнале  выдачи за каждое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B91466">
        <w:rPr>
          <w:rFonts w:ascii="Times New Roman" w:hAnsi="Times New Roman"/>
          <w:sz w:val="24"/>
          <w:szCs w:val="24"/>
        </w:rPr>
        <w:t>наименование из полученного учебного комплекта.</w:t>
      </w:r>
    </w:p>
    <w:p w:rsidR="006B5547" w:rsidRPr="00B91466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2.3. Классный руководитель и обучающиеся несут ответственность за своевременный возврат всех полученных учебных комплектов, выдает их обучающимся.</w:t>
      </w:r>
    </w:p>
    <w:p w:rsidR="006B5547" w:rsidRPr="00B91466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2.4. Классный руководитель выдает каждому обучающемуся по 1 учебному комплекту.</w:t>
      </w:r>
    </w:p>
    <w:p w:rsidR="006B5547" w:rsidRPr="00B91466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2.5. Если учебник состоит из 2-х частей, из фондов библиотеки выдаются сразу обе части.</w:t>
      </w:r>
    </w:p>
    <w:p w:rsidR="006B5547" w:rsidRPr="00B91466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2.6. Обучающиеся (1 -4классы) получают учебники у классного руководителя и  расписываются за каждое наименование в Листе индивидуальной выдачи учебной литературы.</w:t>
      </w:r>
    </w:p>
    <w:p w:rsidR="006B5547" w:rsidRPr="00B91466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2.7. Обучающийся  заполняет паспорт на каждый выданный учебник (фамилия, класс, учебный год) на форзаце учебника.</w:t>
      </w:r>
    </w:p>
    <w:p w:rsidR="006B5547" w:rsidRPr="00B91466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2.8. Классный руководитель возвращает лист выдачи с подписями обучающихся в библиотеку.</w:t>
      </w:r>
    </w:p>
    <w:p w:rsidR="006B5547" w:rsidRPr="00B91466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2.9. В день выдачи классный руководитель проводит инструктаж с обучающимися о правилах пользования учебной литературой.</w:t>
      </w:r>
    </w:p>
    <w:p w:rsidR="006B5547" w:rsidRDefault="006B5547" w:rsidP="00BB204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2.10. Учебники, имеющиеся в фонде библиотеки МБОУ СОШ №3, выдаются до1 сентября, привлечённые из обменно – резервного фонда города  до 15 сентября.</w:t>
      </w:r>
      <w:r w:rsidRPr="00B91466">
        <w:rPr>
          <w:rFonts w:ascii="Times New Roman" w:hAnsi="Times New Roman"/>
          <w:sz w:val="24"/>
          <w:szCs w:val="24"/>
        </w:rPr>
        <w:br/>
        <w:t>2.11. Учебники по предметам ИЗО, музыка, физкультура, технология  а также учебные пособия по другим предметам выдаются на кабинет под</w:t>
      </w:r>
      <w:r w:rsidRPr="00B91466">
        <w:rPr>
          <w:rFonts w:ascii="Times New Roman" w:hAnsi="Times New Roman"/>
          <w:sz w:val="24"/>
          <w:szCs w:val="24"/>
        </w:rPr>
        <w:br/>
        <w:t>ответственность учителя-предметника на учебный год. Учащимся они предоставляются в личное пользование только на уроке. При желании обучающегося учебники можно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B91466">
        <w:rPr>
          <w:rFonts w:ascii="Times New Roman" w:hAnsi="Times New Roman"/>
          <w:sz w:val="24"/>
          <w:szCs w:val="24"/>
        </w:rPr>
        <w:t>получить</w:t>
      </w:r>
      <w:r>
        <w:rPr>
          <w:rFonts w:ascii="Times New Roman" w:hAnsi="Times New Roman"/>
          <w:sz w:val="24"/>
          <w:szCs w:val="24"/>
        </w:rPr>
        <w:t xml:space="preserve"> на </w:t>
      </w:r>
      <w:r w:rsidRPr="00B91466">
        <w:rPr>
          <w:rFonts w:ascii="Times New Roman" w:hAnsi="Times New Roman"/>
          <w:sz w:val="24"/>
          <w:szCs w:val="24"/>
        </w:rPr>
        <w:t>формуляр пользов</w:t>
      </w:r>
      <w:r>
        <w:rPr>
          <w:rFonts w:ascii="Times New Roman" w:hAnsi="Times New Roman"/>
          <w:sz w:val="24"/>
          <w:szCs w:val="24"/>
        </w:rPr>
        <w:t>ателя.</w:t>
      </w:r>
    </w:p>
    <w:p w:rsidR="006B5547" w:rsidRPr="00B91466" w:rsidRDefault="006B5547" w:rsidP="00BB204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2.12.Педагог – библиотекарь  вправе задержать выдачу учебников обучающимся при наличии задолженности за прошлый учебный год до полного расчета с библиотекой.</w:t>
      </w:r>
    </w:p>
    <w:p w:rsidR="006B5547" w:rsidRPr="00B91466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2.13. В тех случаях, когда количество учебников по какому-либо предмету равняется количеству обучающихся, учителя МБОУ СОШ №3 учебной литературой из фонда библиотеки не обеспечиваются. Учебники предоставляются обучающимся в личн</w:t>
      </w:r>
      <w:r>
        <w:rPr>
          <w:rFonts w:ascii="Times New Roman" w:hAnsi="Times New Roman"/>
          <w:sz w:val="24"/>
          <w:szCs w:val="24"/>
        </w:rPr>
        <w:t xml:space="preserve">ое пользование на срок изучения </w:t>
      </w:r>
      <w:r w:rsidRPr="00B91466">
        <w:rPr>
          <w:rFonts w:ascii="Times New Roman" w:hAnsi="Times New Roman"/>
          <w:sz w:val="24"/>
          <w:szCs w:val="24"/>
        </w:rPr>
        <w:t xml:space="preserve">учебного предмета, курса, дисциплины.  </w:t>
      </w:r>
    </w:p>
    <w:p w:rsidR="006B5547" w:rsidRPr="00B91466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2.14 Выдача необходимых учебников на летний период фиксируется в читательских формулярах.</w:t>
      </w:r>
    </w:p>
    <w:p w:rsidR="006B5547" w:rsidRDefault="006B5547" w:rsidP="00BB204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91466">
        <w:rPr>
          <w:rFonts w:ascii="Times New Roman" w:hAnsi="Times New Roman"/>
          <w:b/>
          <w:sz w:val="24"/>
          <w:szCs w:val="24"/>
        </w:rPr>
        <w:t>3. Порядок возврата</w:t>
      </w:r>
    </w:p>
    <w:p w:rsidR="006B5547" w:rsidRDefault="006B5547" w:rsidP="00DC1359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br/>
        <w:t>3.1. Если учебник состоит из 2-х частей, обе части обучающиеся сдают в конце</w:t>
      </w:r>
      <w:r>
        <w:rPr>
          <w:rFonts w:ascii="Times New Roman" w:hAnsi="Times New Roman"/>
          <w:sz w:val="24"/>
          <w:szCs w:val="24"/>
        </w:rPr>
        <w:t xml:space="preserve"> учебного года. </w:t>
      </w:r>
    </w:p>
    <w:p w:rsidR="006B5547" w:rsidRPr="00BB204C" w:rsidRDefault="006B5547" w:rsidP="00DC1359">
      <w:pPr>
        <w:tabs>
          <w:tab w:val="left" w:pos="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 xml:space="preserve">3.2. В конце учебного года обучающиеся 1-4 классов </w:t>
      </w:r>
      <w:r>
        <w:rPr>
          <w:rFonts w:ascii="Times New Roman" w:hAnsi="Times New Roman"/>
          <w:sz w:val="24"/>
          <w:szCs w:val="24"/>
        </w:rPr>
        <w:t xml:space="preserve"> сдают все учебники классному </w:t>
      </w:r>
      <w:r w:rsidRPr="00B91466">
        <w:rPr>
          <w:rFonts w:ascii="Times New Roman" w:hAnsi="Times New Roman"/>
          <w:sz w:val="24"/>
          <w:szCs w:val="24"/>
        </w:rPr>
        <w:t>руководителю</w:t>
      </w:r>
      <w:r>
        <w:rPr>
          <w:rFonts w:ascii="Times New Roman" w:hAnsi="Times New Roman"/>
          <w:sz w:val="24"/>
          <w:szCs w:val="24"/>
        </w:rPr>
        <w:t xml:space="preserve"> </w:t>
      </w:r>
      <w:r w:rsidRPr="00B91466">
        <w:rPr>
          <w:rFonts w:ascii="Times New Roman" w:hAnsi="Times New Roman"/>
          <w:sz w:val="24"/>
          <w:szCs w:val="24"/>
        </w:rPr>
        <w:t>в за</w:t>
      </w:r>
      <w:r>
        <w:rPr>
          <w:rFonts w:ascii="Times New Roman" w:hAnsi="Times New Roman"/>
          <w:sz w:val="24"/>
          <w:szCs w:val="24"/>
        </w:rPr>
        <w:t>ранее запланированный день.</w:t>
      </w:r>
    </w:p>
    <w:p w:rsidR="006B5547" w:rsidRDefault="006B5547" w:rsidP="00DC1359">
      <w:pPr>
        <w:tabs>
          <w:tab w:val="left" w:pos="0"/>
        </w:tabs>
        <w:spacing w:after="0"/>
        <w:ind w:left="142" w:hanging="142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3.3. Классный руководитель сдает учебники по</w:t>
      </w:r>
      <w:r>
        <w:rPr>
          <w:rFonts w:ascii="Times New Roman" w:hAnsi="Times New Roman"/>
          <w:sz w:val="24"/>
          <w:szCs w:val="24"/>
        </w:rPr>
        <w:t xml:space="preserve"> заранее утвержденному графику.</w:t>
      </w:r>
    </w:p>
    <w:p w:rsidR="006B5547" w:rsidRPr="00B91466" w:rsidRDefault="006B5547" w:rsidP="00DC1359">
      <w:pPr>
        <w:spacing w:after="0"/>
        <w:ind w:left="142" w:hanging="142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3.4. При сдаче школьных учебников необходимо учитывать следующие сроки:</w:t>
      </w:r>
      <w:r w:rsidRPr="00B91466">
        <w:rPr>
          <w:rFonts w:ascii="Times New Roman" w:hAnsi="Times New Roman"/>
          <w:sz w:val="24"/>
          <w:szCs w:val="24"/>
        </w:rPr>
        <w:br/>
      </w:r>
      <w:r w:rsidRPr="00B91466">
        <w:rPr>
          <w:rFonts w:ascii="Times New Roman" w:hAnsi="Times New Roman"/>
          <w:sz w:val="24"/>
          <w:szCs w:val="24"/>
        </w:rPr>
        <w:sym w:font="Symbol" w:char="F0B7"/>
      </w:r>
      <w:r w:rsidRPr="00B91466">
        <w:rPr>
          <w:rFonts w:ascii="Times New Roman" w:hAnsi="Times New Roman"/>
          <w:sz w:val="24"/>
          <w:szCs w:val="24"/>
        </w:rPr>
        <w:t>1-4 классы – до 25 мая;</w:t>
      </w:r>
    </w:p>
    <w:p w:rsidR="006B5547" w:rsidRPr="00B91466" w:rsidRDefault="006B5547" w:rsidP="00DC135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5-8, 10 классы – до 31 мая;</w:t>
      </w:r>
    </w:p>
    <w:p w:rsidR="006B5547" w:rsidRPr="00B91466" w:rsidRDefault="006B5547" w:rsidP="00DC135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9 и 11 классы – (до получения документа об окончании  МБОУ СОШ №3).</w:t>
      </w:r>
    </w:p>
    <w:p w:rsidR="006B5547" w:rsidRPr="00B91466" w:rsidRDefault="006B5547" w:rsidP="00DC1359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3.5. Во время возврата учебников в библиотеку педагог - библиотекарь проверяет каждый учебник и возвращает классному руководителю все неподписанные и испорченные учебники, требующие ремонта или замены.</w:t>
      </w:r>
    </w:p>
    <w:p w:rsidR="006B5547" w:rsidRPr="00B91466" w:rsidRDefault="006B5547" w:rsidP="00DC1359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3.6. Учебники, срок использования которых рассчитан на 2 года и более, остаются у обучающихся до окончания обучения по данному предмету.</w:t>
      </w:r>
    </w:p>
    <w:p w:rsidR="006B5547" w:rsidRPr="00B91466" w:rsidRDefault="006B5547" w:rsidP="00DC1359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В конце учебного года учителя должны сдать все учебники, которые были выданы им на формуляр для ведения учебной деятельности.</w:t>
      </w:r>
    </w:p>
    <w:p w:rsidR="006B5547" w:rsidRPr="00B91466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B5547" w:rsidRPr="00B91466" w:rsidRDefault="006B5547" w:rsidP="00B9146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91466">
        <w:rPr>
          <w:rFonts w:ascii="Times New Roman" w:hAnsi="Times New Roman"/>
          <w:b/>
          <w:sz w:val="24"/>
          <w:szCs w:val="24"/>
        </w:rPr>
        <w:t>4. Правила пользования</w:t>
      </w:r>
    </w:p>
    <w:p w:rsidR="006B5547" w:rsidRPr="00B91466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4.1. Обучающийся должен подписать каж</w:t>
      </w:r>
      <w:r>
        <w:rPr>
          <w:rFonts w:ascii="Times New Roman" w:hAnsi="Times New Roman"/>
          <w:sz w:val="24"/>
          <w:szCs w:val="24"/>
        </w:rPr>
        <w:t xml:space="preserve">дый учебник, полученный в личное </w:t>
      </w:r>
      <w:r w:rsidRPr="00B91466">
        <w:rPr>
          <w:rFonts w:ascii="Times New Roman" w:hAnsi="Times New Roman"/>
          <w:sz w:val="24"/>
          <w:szCs w:val="24"/>
        </w:rPr>
        <w:t>пользование из библиотеки (фамилия, имя, класс, учебный год).</w:t>
      </w:r>
    </w:p>
    <w:p w:rsidR="006B5547" w:rsidRPr="00B91466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4.2. Обучающийся должен просмотреть каждый полученный учебник и  при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B91466">
        <w:rPr>
          <w:rFonts w:ascii="Times New Roman" w:hAnsi="Times New Roman"/>
          <w:sz w:val="24"/>
          <w:szCs w:val="24"/>
        </w:rPr>
        <w:t>обнаружении дефектов в течение двух недель обратиться в библиотеку, чтобы отметить недостатки, по возможности, устранить дефекты. Если учебник не подлежит ремонту – заменить на новый. Если испорчены отдельные страницы, надо указать их номера. По истечении установленного срока, претензии о недочетах не принимаются, и вина возлагается на обучающегося.</w:t>
      </w:r>
    </w:p>
    <w:p w:rsidR="006B5547" w:rsidRPr="00B91466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4.3. В течение срока пользования учебники, учебные пособия должны иметь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B91466">
        <w:rPr>
          <w:rFonts w:ascii="Times New Roman" w:hAnsi="Times New Roman"/>
          <w:sz w:val="24"/>
          <w:szCs w:val="24"/>
        </w:rPr>
        <w:t>дополнительную съемную обложку, защищающую их от повреждений и загрязнений.</w:t>
      </w:r>
    </w:p>
    <w:p w:rsidR="006B5547" w:rsidRPr="00B91466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4.4.Запрещается оклеивать учебники ламинированной пленкой во избежание повреждения обложки и форзаца.</w:t>
      </w:r>
    </w:p>
    <w:p w:rsidR="006B5547" w:rsidRPr="00B91466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4.5</w:t>
      </w:r>
      <w:r>
        <w:rPr>
          <w:rFonts w:ascii="Times New Roman" w:hAnsi="Times New Roman"/>
          <w:sz w:val="24"/>
          <w:szCs w:val="24"/>
        </w:rPr>
        <w:t>.</w:t>
      </w:r>
      <w:r w:rsidRPr="00B91466">
        <w:rPr>
          <w:rFonts w:ascii="Times New Roman" w:hAnsi="Times New Roman"/>
          <w:sz w:val="24"/>
          <w:szCs w:val="24"/>
        </w:rPr>
        <w:t xml:space="preserve"> Рекомендуется пользоваться закладками, не вкладывать в учебник посторонние предметы (авторучки, линейки, тетради), не вырывать и не загибать страницы.</w:t>
      </w:r>
    </w:p>
    <w:p w:rsidR="006B5547" w:rsidRPr="00B91466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4.6. Не делать в учебнике какие-либо пометки карандашом, ручкой и т.д..</w:t>
      </w:r>
    </w:p>
    <w:p w:rsidR="006B5547" w:rsidRPr="00B91466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4.7. Хранить учебники дома в отведенном для них месте, недоступном для маленьких детей и домашних животных, отдалённом от источников огня и влажности.</w:t>
      </w:r>
    </w:p>
    <w:p w:rsidR="006B5547" w:rsidRPr="00B91466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4.8. Обучающиеся должны сохранить в течение года все учебники целыми, с наличием всех страниц без записей и пометок.</w:t>
      </w:r>
    </w:p>
    <w:p w:rsidR="006B5547" w:rsidRPr="00B91466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4.9. Производить ремонт только клеем ПВА, ПФ, клеем-карандашом; бумага должна быть белой, тонкой; учебник, отремонтированный некачественно, возвращается для повторного ремонта.</w:t>
      </w:r>
    </w:p>
    <w:p w:rsidR="006B5547" w:rsidRPr="00B91466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4.10. Сохранять в течение года все учебники целыми, без разрушения сшивки книги, с наличием всех страниц без записей и пометок.</w:t>
      </w:r>
    </w:p>
    <w:p w:rsidR="006B5547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91466">
        <w:rPr>
          <w:rFonts w:ascii="Times New Roman" w:hAnsi="Times New Roman"/>
          <w:sz w:val="24"/>
          <w:szCs w:val="24"/>
        </w:rPr>
        <w:t>4.11. В случае пропажи учебника, обучающийся обязан незамедлительно сообщить об этом классному руководителю и педагогу - библиотекарю.</w:t>
      </w:r>
    </w:p>
    <w:p w:rsidR="006B5547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B5547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B5547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B5547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B5547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B5547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B5547" w:rsidRDefault="006B5547" w:rsidP="005149EC">
      <w:pPr>
        <w:jc w:val="both"/>
      </w:pPr>
    </w:p>
    <w:tbl>
      <w:tblPr>
        <w:tblW w:w="0" w:type="auto"/>
        <w:tblLook w:val="01E0"/>
      </w:tblPr>
      <w:tblGrid>
        <w:gridCol w:w="1809"/>
        <w:gridCol w:w="7762"/>
      </w:tblGrid>
      <w:tr w:rsidR="006B5547" w:rsidTr="00334653">
        <w:trPr>
          <w:trHeight w:val="1069"/>
        </w:trPr>
        <w:tc>
          <w:tcPr>
            <w:tcW w:w="1809" w:type="dxa"/>
          </w:tcPr>
          <w:p w:rsidR="006B5547" w:rsidRPr="00127A2F" w:rsidRDefault="006B5547" w:rsidP="00334653">
            <w:pPr>
              <w:rPr>
                <w:rFonts w:ascii="Times New Roman" w:hAnsi="Times New Roman"/>
              </w:rPr>
            </w:pPr>
            <w:r>
              <w:rPr>
                <w:noProof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25.2pt;margin-top:-2.75pt;width:1in;height:48pt;z-index:-251658240">
                  <v:imagedata r:id="rId5" o:title=""/>
                </v:shape>
              </w:pict>
            </w:r>
          </w:p>
        </w:tc>
        <w:tc>
          <w:tcPr>
            <w:tcW w:w="7762" w:type="dxa"/>
          </w:tcPr>
          <w:p w:rsidR="006B5547" w:rsidRPr="00127A2F" w:rsidRDefault="006B5547" w:rsidP="006646F3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 w:rsidRPr="00127A2F">
              <w:rPr>
                <w:rFonts w:ascii="Times New Roman" w:hAnsi="Times New Roman"/>
                <w:b/>
                <w:szCs w:val="28"/>
              </w:rPr>
              <w:t>Муниципальное бюджетное образовательное учреждение</w:t>
            </w:r>
          </w:p>
          <w:p w:rsidR="006B5547" w:rsidRPr="00127A2F" w:rsidRDefault="006B5547" w:rsidP="006646F3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 w:rsidRPr="00127A2F">
              <w:rPr>
                <w:rFonts w:ascii="Times New Roman" w:hAnsi="Times New Roman"/>
                <w:b/>
                <w:bCs/>
                <w:szCs w:val="28"/>
              </w:rPr>
              <w:t>«Средняя   общеобразовательная школа   № 3» г.Енисейска</w:t>
            </w:r>
          </w:p>
          <w:p w:rsidR="006B5547" w:rsidRPr="00127A2F" w:rsidRDefault="006B5547" w:rsidP="006646F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27A2F">
              <w:rPr>
                <w:rFonts w:ascii="Times New Roman" w:hAnsi="Times New Roman"/>
              </w:rPr>
              <w:t>663184,  г. Енисейск,  Красноярский  край,  ул. Ленина 102 т.8 (39195)2-23-06</w:t>
            </w:r>
          </w:p>
          <w:p w:rsidR="006B5547" w:rsidRPr="00127A2F" w:rsidRDefault="006B5547" w:rsidP="006646F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27A2F">
              <w:rPr>
                <w:rFonts w:ascii="Times New Roman" w:hAnsi="Times New Roman"/>
                <w:lang w:val="en-US"/>
              </w:rPr>
              <w:t>e</w:t>
            </w:r>
            <w:r w:rsidRPr="00127A2F">
              <w:rPr>
                <w:rFonts w:ascii="Times New Roman" w:hAnsi="Times New Roman"/>
              </w:rPr>
              <w:t>-</w:t>
            </w:r>
            <w:r w:rsidRPr="00127A2F">
              <w:rPr>
                <w:rFonts w:ascii="Times New Roman" w:hAnsi="Times New Roman"/>
                <w:lang w:val="en-US"/>
              </w:rPr>
              <w:t>mail</w:t>
            </w:r>
            <w:r w:rsidRPr="00127A2F">
              <w:rPr>
                <w:rFonts w:ascii="Times New Roman" w:hAnsi="Times New Roman"/>
              </w:rPr>
              <w:t>:</w:t>
            </w:r>
            <w:r w:rsidRPr="00127A2F">
              <w:rPr>
                <w:rFonts w:ascii="Times New Roman" w:hAnsi="Times New Roman"/>
                <w:lang w:val="en-US"/>
              </w:rPr>
              <w:t>mousosh</w:t>
            </w:r>
            <w:r w:rsidRPr="00127A2F">
              <w:rPr>
                <w:rFonts w:ascii="Times New Roman" w:hAnsi="Times New Roman"/>
              </w:rPr>
              <w:t>_102@</w:t>
            </w:r>
            <w:r w:rsidRPr="00127A2F">
              <w:rPr>
                <w:rFonts w:ascii="Times New Roman" w:hAnsi="Times New Roman"/>
                <w:lang w:val="en-US"/>
              </w:rPr>
              <w:t>mail</w:t>
            </w:r>
            <w:r w:rsidRPr="00127A2F">
              <w:rPr>
                <w:rFonts w:ascii="Times New Roman" w:hAnsi="Times New Roman"/>
              </w:rPr>
              <w:t>.</w:t>
            </w:r>
            <w:r w:rsidRPr="00127A2F">
              <w:rPr>
                <w:rFonts w:ascii="Times New Roman" w:hAnsi="Times New Roman"/>
                <w:lang w:val="en-US"/>
              </w:rPr>
              <w:t>ru</w:t>
            </w:r>
          </w:p>
        </w:tc>
      </w:tr>
    </w:tbl>
    <w:p w:rsidR="006B5547" w:rsidRDefault="006B5547" w:rsidP="005149EC">
      <w:pPr>
        <w:spacing w:after="120"/>
        <w:ind w:left="45" w:right="326"/>
        <w:jc w:val="center"/>
        <w:rPr>
          <w:rFonts w:ascii="Times New Roman" w:hAnsi="Times New Roman"/>
          <w:b/>
          <w:bCs/>
        </w:rPr>
      </w:pPr>
    </w:p>
    <w:p w:rsidR="006B5547" w:rsidRPr="0053445F" w:rsidRDefault="006B5547" w:rsidP="005149EC">
      <w:pPr>
        <w:spacing w:after="120"/>
        <w:ind w:left="45" w:right="326"/>
        <w:jc w:val="center"/>
        <w:rPr>
          <w:rFonts w:ascii="Times New Roman" w:hAnsi="Times New Roman"/>
          <w:b/>
          <w:bCs/>
        </w:rPr>
      </w:pPr>
      <w:r w:rsidRPr="0053445F">
        <w:rPr>
          <w:rFonts w:ascii="Times New Roman" w:hAnsi="Times New Roman"/>
          <w:b/>
          <w:bCs/>
        </w:rPr>
        <w:t>П</w:t>
      </w:r>
      <w:r>
        <w:rPr>
          <w:rFonts w:ascii="Times New Roman" w:hAnsi="Times New Roman"/>
          <w:b/>
          <w:bCs/>
        </w:rPr>
        <w:t>РИКАЗ</w:t>
      </w:r>
    </w:p>
    <w:p w:rsidR="006B5547" w:rsidRPr="0053445F" w:rsidRDefault="006B5547" w:rsidP="005149EC">
      <w:pPr>
        <w:spacing w:after="120"/>
        <w:ind w:left="45" w:right="326"/>
        <w:jc w:val="center"/>
        <w:rPr>
          <w:rFonts w:ascii="Times New Roman" w:hAnsi="Times New Roman"/>
        </w:rPr>
      </w:pPr>
    </w:p>
    <w:p w:rsidR="006B5547" w:rsidRPr="006646F3" w:rsidRDefault="006B5547" w:rsidP="005149EC">
      <w:pPr>
        <w:spacing w:after="120"/>
        <w:ind w:left="45" w:right="3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01.09.2015</w:t>
      </w:r>
      <w:r w:rsidRPr="0053445F">
        <w:rPr>
          <w:rFonts w:ascii="Times New Roman" w:hAnsi="Times New Roman"/>
        </w:rPr>
        <w:t xml:space="preserve"> г</w:t>
      </w:r>
      <w:r w:rsidRPr="006646F3">
        <w:rPr>
          <w:rFonts w:ascii="Times New Roman" w:hAnsi="Times New Roman"/>
          <w:sz w:val="24"/>
          <w:szCs w:val="24"/>
        </w:rPr>
        <w:t xml:space="preserve">.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03-10-85/5</w:t>
      </w:r>
    </w:p>
    <w:p w:rsidR="006B5547" w:rsidRPr="006646F3" w:rsidRDefault="006B5547" w:rsidP="005149EC">
      <w:pPr>
        <w:spacing w:after="120"/>
        <w:ind w:left="45" w:right="326"/>
        <w:rPr>
          <w:rFonts w:ascii="Times New Roman" w:hAnsi="Times New Roman"/>
          <w:sz w:val="24"/>
          <w:szCs w:val="24"/>
        </w:rPr>
      </w:pPr>
    </w:p>
    <w:p w:rsidR="006B5547" w:rsidRPr="006646F3" w:rsidRDefault="006B5547" w:rsidP="005149EC">
      <w:pPr>
        <w:spacing w:after="120"/>
        <w:ind w:left="45" w:right="326"/>
        <w:rPr>
          <w:rFonts w:ascii="Times New Roman" w:hAnsi="Times New Roman"/>
          <w:sz w:val="24"/>
          <w:szCs w:val="24"/>
        </w:rPr>
      </w:pPr>
    </w:p>
    <w:p w:rsidR="006B5547" w:rsidRPr="006646F3" w:rsidRDefault="006B5547" w:rsidP="006646F3">
      <w:pPr>
        <w:spacing w:after="120"/>
        <w:ind w:left="45" w:right="326"/>
        <w:rPr>
          <w:rFonts w:ascii="Times New Roman" w:hAnsi="Times New Roman"/>
          <w:sz w:val="24"/>
          <w:szCs w:val="24"/>
        </w:rPr>
      </w:pPr>
      <w:r w:rsidRPr="006646F3">
        <w:rPr>
          <w:rFonts w:ascii="Times New Roman" w:hAnsi="Times New Roman"/>
          <w:sz w:val="24"/>
          <w:szCs w:val="24"/>
        </w:rPr>
        <w:t xml:space="preserve">Об утверждении Положения </w:t>
      </w:r>
    </w:p>
    <w:p w:rsidR="006B5547" w:rsidRPr="006646F3" w:rsidRDefault="006B5547" w:rsidP="005149EC">
      <w:pPr>
        <w:spacing w:after="120"/>
        <w:ind w:left="45" w:right="326"/>
        <w:rPr>
          <w:rFonts w:ascii="Times New Roman" w:hAnsi="Times New Roman"/>
          <w:sz w:val="24"/>
          <w:szCs w:val="24"/>
        </w:rPr>
      </w:pPr>
    </w:p>
    <w:p w:rsidR="006B5547" w:rsidRPr="006646F3" w:rsidRDefault="006B5547" w:rsidP="005149EC">
      <w:pPr>
        <w:spacing w:after="120"/>
        <w:ind w:left="45" w:right="326"/>
        <w:jc w:val="both"/>
        <w:rPr>
          <w:rFonts w:ascii="Times New Roman" w:hAnsi="Times New Roman"/>
          <w:sz w:val="24"/>
          <w:szCs w:val="24"/>
        </w:rPr>
      </w:pPr>
      <w:r w:rsidRPr="006646F3">
        <w:rPr>
          <w:rFonts w:ascii="Times New Roman" w:hAnsi="Times New Roman"/>
          <w:sz w:val="24"/>
          <w:szCs w:val="24"/>
        </w:rPr>
        <w:tab/>
        <w:t>В соответствии с Федеральным законом от 29.12.2012 № 273-ФЗ «Об образовании в Российской Федерации», приказом  главного управления образования администрации Красноярского края «О мероприятиях по обеспечению учебной литературой образовательных учреждений края» от 29.12.2003г. №490, письмом Минобрнауки РФ от 08.12.2011г. № МД-1634/03 «Об использовании учебников в образовательном процессе», в целях своевременного и качественного обеспечения учебной литературой обучающихся, на основании «Положения  о библиотеке  МБОУ СОШ № 3» и  «Правил пользования  библиотекой МБОУ СОШ № 3».</w:t>
      </w:r>
    </w:p>
    <w:p w:rsidR="006B5547" w:rsidRPr="006646F3" w:rsidRDefault="006B5547" w:rsidP="005149EC">
      <w:pPr>
        <w:spacing w:after="120"/>
        <w:ind w:left="45" w:right="326"/>
        <w:rPr>
          <w:rFonts w:ascii="Times New Roman" w:hAnsi="Times New Roman"/>
          <w:sz w:val="24"/>
          <w:szCs w:val="24"/>
        </w:rPr>
      </w:pPr>
    </w:p>
    <w:p w:rsidR="006B5547" w:rsidRPr="006646F3" w:rsidRDefault="006B5547" w:rsidP="005149EC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:rsidR="006B5547" w:rsidRPr="006646F3" w:rsidRDefault="006B5547" w:rsidP="005149EC">
      <w:pPr>
        <w:rPr>
          <w:rFonts w:ascii="Times New Roman" w:hAnsi="Times New Roman"/>
          <w:b/>
          <w:sz w:val="24"/>
          <w:szCs w:val="24"/>
        </w:rPr>
      </w:pPr>
      <w:r w:rsidRPr="006646F3">
        <w:rPr>
          <w:rFonts w:ascii="Times New Roman" w:hAnsi="Times New Roman"/>
          <w:b/>
          <w:sz w:val="24"/>
          <w:szCs w:val="24"/>
        </w:rPr>
        <w:t>ПРИКАЗЫВАЮ:</w:t>
      </w:r>
    </w:p>
    <w:p w:rsidR="006B5547" w:rsidRPr="006646F3" w:rsidRDefault="006B5547" w:rsidP="005149EC">
      <w:pPr>
        <w:rPr>
          <w:rFonts w:ascii="Times New Roman" w:hAnsi="Times New Roman"/>
          <w:b/>
          <w:sz w:val="24"/>
          <w:szCs w:val="24"/>
        </w:rPr>
      </w:pPr>
    </w:p>
    <w:p w:rsidR="006B5547" w:rsidRPr="006646F3" w:rsidRDefault="006B5547" w:rsidP="005149E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6646F3">
        <w:rPr>
          <w:rFonts w:ascii="Times New Roman" w:hAnsi="Times New Roman"/>
          <w:sz w:val="24"/>
          <w:szCs w:val="24"/>
        </w:rPr>
        <w:t xml:space="preserve">Утвердить Положение о </w:t>
      </w:r>
      <w:r>
        <w:rPr>
          <w:rFonts w:ascii="Times New Roman" w:hAnsi="Times New Roman"/>
          <w:sz w:val="24"/>
          <w:szCs w:val="24"/>
        </w:rPr>
        <w:t>порядке работы обучающихся, осваивающих основные образовательные программы в пределах ФГОС, образовательных стандартов с учебниками, учебными пособиями, учебно-методическими материалами</w:t>
      </w:r>
      <w:r w:rsidRPr="006646F3">
        <w:rPr>
          <w:rFonts w:ascii="Times New Roman" w:hAnsi="Times New Roman"/>
          <w:sz w:val="24"/>
          <w:szCs w:val="24"/>
        </w:rPr>
        <w:t xml:space="preserve"> в </w:t>
      </w:r>
      <w:r w:rsidRPr="006646F3">
        <w:rPr>
          <w:rFonts w:ascii="Times New Roman" w:hAnsi="Times New Roman"/>
          <w:sz w:val="24"/>
          <w:szCs w:val="24"/>
          <w:lang w:eastAsia="ru-RU"/>
        </w:rPr>
        <w:t>МБОУ СОШ №3.</w:t>
      </w:r>
    </w:p>
    <w:p w:rsidR="006B5547" w:rsidRPr="006646F3" w:rsidRDefault="006B5547" w:rsidP="005149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646F3">
        <w:rPr>
          <w:rFonts w:ascii="Times New Roman" w:hAnsi="Times New Roman"/>
          <w:sz w:val="24"/>
          <w:szCs w:val="24"/>
          <w:lang w:eastAsia="ru-RU"/>
        </w:rPr>
        <w:t xml:space="preserve">Педагогу-библиотекарю донести </w:t>
      </w:r>
      <w:r w:rsidRPr="006646F3">
        <w:rPr>
          <w:rFonts w:ascii="Times New Roman" w:hAnsi="Times New Roman"/>
          <w:sz w:val="24"/>
          <w:szCs w:val="24"/>
        </w:rPr>
        <w:t xml:space="preserve">Положение </w:t>
      </w:r>
      <w:r w:rsidRPr="006646F3">
        <w:rPr>
          <w:rFonts w:ascii="Times New Roman" w:hAnsi="Times New Roman"/>
          <w:sz w:val="24"/>
          <w:szCs w:val="24"/>
          <w:lang w:eastAsia="ru-RU"/>
        </w:rPr>
        <w:t>до учащихся школы на классных часах, разместить на  информационном стенде.</w:t>
      </w:r>
    </w:p>
    <w:p w:rsidR="006B5547" w:rsidRPr="006646F3" w:rsidRDefault="006B5547" w:rsidP="005149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646F3">
        <w:rPr>
          <w:rFonts w:ascii="Times New Roman" w:hAnsi="Times New Roman"/>
          <w:sz w:val="24"/>
          <w:szCs w:val="24"/>
          <w:lang w:eastAsia="ru-RU"/>
        </w:rPr>
        <w:t>Контроль исполнения данного приказа оставляю за собой.</w:t>
      </w:r>
    </w:p>
    <w:p w:rsidR="006B5547" w:rsidRPr="006646F3" w:rsidRDefault="006B5547" w:rsidP="005149EC">
      <w:pPr>
        <w:jc w:val="center"/>
        <w:rPr>
          <w:rFonts w:ascii="Times New Roman" w:hAnsi="Times New Roman"/>
          <w:b/>
          <w:sz w:val="24"/>
          <w:szCs w:val="24"/>
        </w:rPr>
      </w:pPr>
    </w:p>
    <w:p w:rsidR="006B5547" w:rsidRPr="006646F3" w:rsidRDefault="006B5547" w:rsidP="005149EC">
      <w:pPr>
        <w:jc w:val="center"/>
        <w:rPr>
          <w:rFonts w:ascii="Times New Roman" w:hAnsi="Times New Roman"/>
          <w:sz w:val="24"/>
          <w:szCs w:val="24"/>
        </w:rPr>
      </w:pPr>
    </w:p>
    <w:p w:rsidR="006B5547" w:rsidRPr="006646F3" w:rsidRDefault="006B5547" w:rsidP="005149EC">
      <w:pPr>
        <w:jc w:val="center"/>
        <w:rPr>
          <w:rFonts w:ascii="Times New Roman" w:hAnsi="Times New Roman"/>
          <w:sz w:val="24"/>
          <w:szCs w:val="24"/>
        </w:rPr>
      </w:pPr>
    </w:p>
    <w:p w:rsidR="006B5547" w:rsidRPr="006646F3" w:rsidRDefault="006B5547" w:rsidP="005149EC">
      <w:pPr>
        <w:jc w:val="center"/>
        <w:rPr>
          <w:rFonts w:ascii="Times New Roman" w:hAnsi="Times New Roman"/>
          <w:sz w:val="24"/>
          <w:szCs w:val="24"/>
        </w:rPr>
      </w:pPr>
    </w:p>
    <w:p w:rsidR="006B5547" w:rsidRPr="006646F3" w:rsidRDefault="006B5547" w:rsidP="005149EC">
      <w:pPr>
        <w:suppressAutoHyphens/>
        <w:rPr>
          <w:rFonts w:ascii="Times New Roman" w:hAnsi="Times New Roman"/>
          <w:sz w:val="24"/>
          <w:szCs w:val="24"/>
          <w:lang w:eastAsia="ar-SA"/>
        </w:rPr>
      </w:pPr>
      <w:r w:rsidRPr="006646F3">
        <w:rPr>
          <w:rFonts w:ascii="Times New Roman" w:hAnsi="Times New Roman"/>
          <w:sz w:val="24"/>
          <w:szCs w:val="24"/>
          <w:lang w:eastAsia="ar-SA"/>
        </w:rPr>
        <w:t>Директор МБОУ СОШ №3                                                                              С. В. Тараторкина</w:t>
      </w:r>
    </w:p>
    <w:p w:rsidR="006B5547" w:rsidRPr="006646F3" w:rsidRDefault="006B5547" w:rsidP="005149EC">
      <w:pPr>
        <w:suppressAutoHyphens/>
        <w:jc w:val="center"/>
        <w:rPr>
          <w:rFonts w:ascii="Times New Roman" w:hAnsi="Times New Roman"/>
          <w:b/>
          <w:sz w:val="24"/>
          <w:szCs w:val="24"/>
          <w:lang w:eastAsia="ar-SA"/>
        </w:rPr>
      </w:pPr>
    </w:p>
    <w:p w:rsidR="006B5547" w:rsidRPr="006646F3" w:rsidRDefault="006B5547" w:rsidP="005149EC">
      <w:pPr>
        <w:jc w:val="both"/>
        <w:rPr>
          <w:rFonts w:ascii="Times New Roman" w:hAnsi="Times New Roman"/>
          <w:sz w:val="24"/>
          <w:szCs w:val="24"/>
        </w:rPr>
      </w:pPr>
    </w:p>
    <w:p w:rsidR="006B5547" w:rsidRPr="00B91466" w:rsidRDefault="006B5547" w:rsidP="00B9146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sectPr w:rsidR="006B5547" w:rsidRPr="00B91466" w:rsidSect="005149EC">
      <w:pgSz w:w="11906" w:h="16838"/>
      <w:pgMar w:top="1134" w:right="850" w:bottom="53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8771A"/>
    <w:multiLevelType w:val="hybridMultilevel"/>
    <w:tmpl w:val="ED521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0518FE"/>
    <w:multiLevelType w:val="hybridMultilevel"/>
    <w:tmpl w:val="0C848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7C124B"/>
    <w:multiLevelType w:val="hybridMultilevel"/>
    <w:tmpl w:val="16C8509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7C17593"/>
    <w:multiLevelType w:val="hybridMultilevel"/>
    <w:tmpl w:val="B7F0E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FC14FA"/>
    <w:multiLevelType w:val="hybridMultilevel"/>
    <w:tmpl w:val="CE541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2F37"/>
    <w:rsid w:val="00034FD8"/>
    <w:rsid w:val="0006570A"/>
    <w:rsid w:val="00127A2F"/>
    <w:rsid w:val="0014461A"/>
    <w:rsid w:val="00184F69"/>
    <w:rsid w:val="002629D1"/>
    <w:rsid w:val="002E57F6"/>
    <w:rsid w:val="00334653"/>
    <w:rsid w:val="0034140F"/>
    <w:rsid w:val="00483DBF"/>
    <w:rsid w:val="005149EC"/>
    <w:rsid w:val="0053445F"/>
    <w:rsid w:val="0055166B"/>
    <w:rsid w:val="00562157"/>
    <w:rsid w:val="005B038C"/>
    <w:rsid w:val="005D7EA7"/>
    <w:rsid w:val="00663917"/>
    <w:rsid w:val="006646F3"/>
    <w:rsid w:val="006B5547"/>
    <w:rsid w:val="006B7D1E"/>
    <w:rsid w:val="007D55AC"/>
    <w:rsid w:val="00882F37"/>
    <w:rsid w:val="008A2133"/>
    <w:rsid w:val="00B91466"/>
    <w:rsid w:val="00B936DD"/>
    <w:rsid w:val="00B95E97"/>
    <w:rsid w:val="00BB204C"/>
    <w:rsid w:val="00BB7E87"/>
    <w:rsid w:val="00C61579"/>
    <w:rsid w:val="00DC1359"/>
    <w:rsid w:val="00DC7DF3"/>
    <w:rsid w:val="00FE2B5C"/>
    <w:rsid w:val="00FE3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E87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B7D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99</TotalTime>
  <Pages>5</Pages>
  <Words>1603</Words>
  <Characters>9142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1</cp:lastModifiedBy>
  <cp:revision>15</cp:revision>
  <cp:lastPrinted>2015-09-15T04:54:00Z</cp:lastPrinted>
  <dcterms:created xsi:type="dcterms:W3CDTF">2015-09-05T04:14:00Z</dcterms:created>
  <dcterms:modified xsi:type="dcterms:W3CDTF">2015-09-15T05:04:00Z</dcterms:modified>
</cp:coreProperties>
</file>