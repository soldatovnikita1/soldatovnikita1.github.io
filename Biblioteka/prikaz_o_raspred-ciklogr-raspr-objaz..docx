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809"/>
        <w:gridCol w:w="7762"/>
      </w:tblGrid>
      <w:tr w:rsidR="003329AF" w:rsidTr="002E44BC">
        <w:trPr>
          <w:trHeight w:val="1069"/>
        </w:trPr>
        <w:tc>
          <w:tcPr>
            <w:tcW w:w="1809" w:type="dxa"/>
          </w:tcPr>
          <w:p w:rsidR="003329AF" w:rsidRPr="00127A2F" w:rsidRDefault="003329AF" w:rsidP="00127A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2pt;margin-top:-2.75pt;width:1in;height:48pt;z-index:-251658240">
                  <v:imagedata r:id="rId5" o:title=""/>
                </v:shape>
              </w:pict>
            </w:r>
          </w:p>
        </w:tc>
        <w:tc>
          <w:tcPr>
            <w:tcW w:w="7762" w:type="dxa"/>
          </w:tcPr>
          <w:p w:rsidR="003329AF" w:rsidRPr="00127A2F" w:rsidRDefault="003329AF" w:rsidP="00127A2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127A2F">
              <w:rPr>
                <w:rFonts w:ascii="Times New Roman" w:hAnsi="Times New Roman"/>
                <w:b/>
                <w:color w:val="000000"/>
                <w:szCs w:val="28"/>
              </w:rPr>
              <w:t>Муниципальное бюджетное образовательное учреждение</w:t>
            </w:r>
          </w:p>
          <w:p w:rsidR="003329AF" w:rsidRPr="00127A2F" w:rsidRDefault="003329AF" w:rsidP="00127A2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127A2F">
              <w:rPr>
                <w:rFonts w:ascii="Times New Roman" w:hAnsi="Times New Roman"/>
                <w:b/>
                <w:bCs/>
                <w:color w:val="000000"/>
                <w:szCs w:val="28"/>
              </w:rPr>
              <w:t>«Средняя   общеобразовательная школа   № 3» г.Енисейска</w:t>
            </w:r>
          </w:p>
          <w:p w:rsidR="003329AF" w:rsidRPr="00127A2F" w:rsidRDefault="003329AF" w:rsidP="00127A2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127A2F">
              <w:rPr>
                <w:rFonts w:ascii="Times New Roman" w:hAnsi="Times New Roman"/>
                <w:color w:val="000000"/>
              </w:rPr>
              <w:t>663184,  г. Енисейск,  Красноярский  край,  ул. Ленина 102 т.8 (39195)2-23-06</w:t>
            </w:r>
          </w:p>
          <w:p w:rsidR="003329AF" w:rsidRPr="00127A2F" w:rsidRDefault="003329AF" w:rsidP="00127A2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7A2F">
              <w:rPr>
                <w:rFonts w:ascii="Times New Roman" w:hAnsi="Times New Roman"/>
                <w:lang w:val="en-US"/>
              </w:rPr>
              <w:t>e</w:t>
            </w:r>
            <w:r w:rsidRPr="00127A2F">
              <w:rPr>
                <w:rFonts w:ascii="Times New Roman" w:hAnsi="Times New Roman"/>
              </w:rPr>
              <w:t>-</w:t>
            </w:r>
            <w:r w:rsidRPr="00127A2F">
              <w:rPr>
                <w:rFonts w:ascii="Times New Roman" w:hAnsi="Times New Roman"/>
                <w:lang w:val="en-US"/>
              </w:rPr>
              <w:t>mail</w:t>
            </w:r>
            <w:r w:rsidRPr="00127A2F">
              <w:rPr>
                <w:rFonts w:ascii="Times New Roman" w:hAnsi="Times New Roman"/>
              </w:rPr>
              <w:t>:</w:t>
            </w:r>
            <w:r w:rsidRPr="00127A2F">
              <w:rPr>
                <w:rFonts w:ascii="Times New Roman" w:hAnsi="Times New Roman"/>
                <w:lang w:val="en-US"/>
              </w:rPr>
              <w:t>mousosh</w:t>
            </w:r>
            <w:r w:rsidRPr="00127A2F">
              <w:rPr>
                <w:rFonts w:ascii="Times New Roman" w:hAnsi="Times New Roman"/>
              </w:rPr>
              <w:t>_102@</w:t>
            </w:r>
            <w:r w:rsidRPr="00127A2F">
              <w:rPr>
                <w:rFonts w:ascii="Times New Roman" w:hAnsi="Times New Roman"/>
                <w:lang w:val="en-US"/>
              </w:rPr>
              <w:t>mail</w:t>
            </w:r>
            <w:r w:rsidRPr="00127A2F">
              <w:rPr>
                <w:rFonts w:ascii="Times New Roman" w:hAnsi="Times New Roman"/>
              </w:rPr>
              <w:t>.</w:t>
            </w:r>
            <w:r w:rsidRPr="00127A2F">
              <w:rPr>
                <w:rFonts w:ascii="Times New Roman" w:hAnsi="Times New Roman"/>
                <w:lang w:val="en-US"/>
              </w:rPr>
              <w:t>ru</w:t>
            </w:r>
          </w:p>
        </w:tc>
      </w:tr>
    </w:tbl>
    <w:p w:rsidR="003329AF" w:rsidRDefault="003329AF" w:rsidP="0053445F">
      <w:pPr>
        <w:spacing w:after="120" w:line="240" w:lineRule="auto"/>
        <w:ind w:left="45" w:right="326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3329AF" w:rsidRPr="0053445F" w:rsidRDefault="003329AF" w:rsidP="0053445F">
      <w:pPr>
        <w:spacing w:after="120" w:line="240" w:lineRule="auto"/>
        <w:ind w:left="45" w:right="326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53445F">
        <w:rPr>
          <w:rFonts w:ascii="Times New Roman" w:hAnsi="Times New Roman"/>
          <w:b/>
          <w:bCs/>
          <w:sz w:val="24"/>
          <w:szCs w:val="24"/>
          <w:lang w:eastAsia="ru-RU"/>
        </w:rPr>
        <w:t>П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РИКАЗ</w:t>
      </w:r>
    </w:p>
    <w:p w:rsidR="003329AF" w:rsidRPr="0053445F" w:rsidRDefault="003329AF" w:rsidP="0053445F">
      <w:pPr>
        <w:spacing w:after="120" w:line="240" w:lineRule="auto"/>
        <w:ind w:left="45" w:right="326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329AF" w:rsidRPr="0053445F" w:rsidRDefault="003329AF" w:rsidP="0053445F">
      <w:pPr>
        <w:spacing w:after="120" w:line="240" w:lineRule="auto"/>
        <w:ind w:left="45" w:right="326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01.09.2015</w:t>
      </w:r>
      <w:r w:rsidRPr="0053445F">
        <w:rPr>
          <w:rFonts w:ascii="Times New Roman" w:hAnsi="Times New Roman"/>
          <w:sz w:val="24"/>
          <w:szCs w:val="24"/>
          <w:lang w:eastAsia="ru-RU"/>
        </w:rPr>
        <w:t xml:space="preserve"> г.                   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03-10-85/2</w:t>
      </w:r>
    </w:p>
    <w:p w:rsidR="003329AF" w:rsidRPr="0053445F" w:rsidRDefault="003329AF" w:rsidP="0053445F">
      <w:pPr>
        <w:spacing w:after="120" w:line="240" w:lineRule="auto"/>
        <w:ind w:left="45" w:right="326"/>
        <w:rPr>
          <w:rFonts w:ascii="Times New Roman" w:hAnsi="Times New Roman"/>
          <w:sz w:val="24"/>
          <w:szCs w:val="24"/>
          <w:lang w:eastAsia="ru-RU"/>
        </w:rPr>
      </w:pPr>
    </w:p>
    <w:p w:rsidR="003329AF" w:rsidRPr="0053445F" w:rsidRDefault="003329AF" w:rsidP="0053445F">
      <w:pPr>
        <w:spacing w:after="120" w:line="240" w:lineRule="auto"/>
        <w:ind w:left="45" w:right="326"/>
        <w:rPr>
          <w:rFonts w:ascii="Times New Roman" w:hAnsi="Times New Roman"/>
          <w:sz w:val="24"/>
          <w:szCs w:val="24"/>
          <w:lang w:eastAsia="ru-RU"/>
        </w:rPr>
      </w:pPr>
    </w:p>
    <w:p w:rsidR="003329AF" w:rsidRPr="0053445F" w:rsidRDefault="003329AF" w:rsidP="0053445F">
      <w:pPr>
        <w:spacing w:after="120" w:line="240" w:lineRule="auto"/>
        <w:ind w:left="45" w:right="326"/>
        <w:rPr>
          <w:rFonts w:ascii="Times New Roman" w:hAnsi="Times New Roman"/>
          <w:sz w:val="24"/>
          <w:szCs w:val="24"/>
          <w:lang w:eastAsia="ru-RU"/>
        </w:rPr>
      </w:pPr>
      <w:r w:rsidRPr="0053445F">
        <w:rPr>
          <w:rFonts w:ascii="Times New Roman" w:hAnsi="Times New Roman"/>
          <w:sz w:val="24"/>
          <w:szCs w:val="24"/>
          <w:lang w:eastAsia="ru-RU"/>
        </w:rPr>
        <w:t xml:space="preserve">О функциональных обязанностях работников ОУ </w:t>
      </w:r>
    </w:p>
    <w:p w:rsidR="003329AF" w:rsidRDefault="003329AF" w:rsidP="0053445F">
      <w:pPr>
        <w:spacing w:after="120" w:line="240" w:lineRule="auto"/>
        <w:ind w:left="45" w:right="326"/>
        <w:rPr>
          <w:rFonts w:ascii="Times New Roman" w:hAnsi="Times New Roman"/>
          <w:sz w:val="24"/>
          <w:szCs w:val="24"/>
          <w:lang w:eastAsia="ru-RU"/>
        </w:rPr>
      </w:pPr>
      <w:r w:rsidRPr="0053445F">
        <w:rPr>
          <w:rFonts w:ascii="Times New Roman" w:hAnsi="Times New Roman"/>
          <w:sz w:val="24"/>
          <w:szCs w:val="24"/>
          <w:lang w:eastAsia="ru-RU"/>
        </w:rPr>
        <w:t>по организации работы по учебному</w:t>
      </w:r>
      <w:r>
        <w:rPr>
          <w:rFonts w:ascii="Times New Roman" w:hAnsi="Times New Roman"/>
          <w:sz w:val="24"/>
          <w:szCs w:val="24"/>
          <w:lang w:eastAsia="ru-RU"/>
        </w:rPr>
        <w:t xml:space="preserve">  </w:t>
      </w:r>
      <w:r w:rsidRPr="0053445F">
        <w:rPr>
          <w:rFonts w:ascii="Times New Roman" w:hAnsi="Times New Roman"/>
          <w:sz w:val="24"/>
          <w:szCs w:val="24"/>
          <w:lang w:eastAsia="ru-RU"/>
        </w:rPr>
        <w:t>книгообеспечению.</w:t>
      </w:r>
    </w:p>
    <w:p w:rsidR="003329AF" w:rsidRDefault="003329AF" w:rsidP="0053445F">
      <w:pPr>
        <w:spacing w:after="120" w:line="240" w:lineRule="auto"/>
        <w:ind w:left="45" w:right="326"/>
        <w:rPr>
          <w:rFonts w:ascii="Times New Roman" w:hAnsi="Times New Roman"/>
          <w:sz w:val="24"/>
          <w:szCs w:val="24"/>
          <w:lang w:eastAsia="ru-RU"/>
        </w:rPr>
      </w:pPr>
    </w:p>
    <w:p w:rsidR="003329AF" w:rsidRDefault="003329AF" w:rsidP="00E80AEE">
      <w:pPr>
        <w:spacing w:after="120"/>
        <w:ind w:left="45" w:right="3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 xml:space="preserve">В соответствии с </w:t>
      </w:r>
      <w:r w:rsidRPr="00632E21">
        <w:rPr>
          <w:rFonts w:ascii="Times New Roman" w:hAnsi="Times New Roman"/>
          <w:sz w:val="24"/>
          <w:szCs w:val="24"/>
          <w:lang w:eastAsia="ru-RU"/>
        </w:rPr>
        <w:t>Фед</w:t>
      </w:r>
      <w:r>
        <w:rPr>
          <w:rFonts w:ascii="Times New Roman" w:hAnsi="Times New Roman"/>
          <w:sz w:val="24"/>
          <w:szCs w:val="24"/>
          <w:lang w:eastAsia="ru-RU"/>
        </w:rPr>
        <w:t xml:space="preserve">еральным законом от 29.12.2012 </w:t>
      </w:r>
      <w:r w:rsidRPr="00632E21">
        <w:rPr>
          <w:rFonts w:ascii="Times New Roman" w:hAnsi="Times New Roman"/>
          <w:sz w:val="24"/>
          <w:szCs w:val="24"/>
          <w:lang w:eastAsia="ru-RU"/>
        </w:rPr>
        <w:t>№ 273-ФЗ «Об образовании в Р</w:t>
      </w:r>
      <w:r>
        <w:rPr>
          <w:rFonts w:ascii="Times New Roman" w:hAnsi="Times New Roman"/>
          <w:sz w:val="24"/>
          <w:szCs w:val="24"/>
          <w:lang w:eastAsia="ru-RU"/>
        </w:rPr>
        <w:t xml:space="preserve">оссийской Федерации», </w:t>
      </w:r>
      <w:r w:rsidRPr="00632E21">
        <w:rPr>
          <w:rFonts w:ascii="Times New Roman" w:hAnsi="Times New Roman"/>
          <w:sz w:val="24"/>
          <w:szCs w:val="24"/>
          <w:lang w:eastAsia="ru-RU"/>
        </w:rPr>
        <w:t xml:space="preserve">приказом  главного управления образования администрации Красноярского края «О мероприятиях по обеспечению учебной литературой </w:t>
      </w:r>
      <w:r>
        <w:rPr>
          <w:rFonts w:ascii="Times New Roman" w:hAnsi="Times New Roman"/>
          <w:sz w:val="24"/>
          <w:szCs w:val="24"/>
          <w:lang w:eastAsia="ru-RU"/>
        </w:rPr>
        <w:t>образовательных учреждений края»</w:t>
      </w:r>
      <w:r w:rsidRPr="00632E21">
        <w:rPr>
          <w:rFonts w:ascii="Times New Roman" w:hAnsi="Times New Roman"/>
          <w:sz w:val="24"/>
          <w:szCs w:val="24"/>
          <w:lang w:eastAsia="ru-RU"/>
        </w:rPr>
        <w:t xml:space="preserve"> от 29.12.2003г. №490, письмом Минобрнауки РФ от 08.12.2011г. № МД-1634/03 «Об использовании учебников в образовательном процессе», в целях своевременного и качественного обеспечения учебной литературой обучающихся </w:t>
      </w:r>
    </w:p>
    <w:p w:rsidR="003329AF" w:rsidRDefault="003329AF" w:rsidP="00E80AEE">
      <w:pPr>
        <w:spacing w:after="120"/>
        <w:ind w:left="45" w:right="326"/>
        <w:rPr>
          <w:rFonts w:ascii="Times New Roman" w:hAnsi="Times New Roman"/>
          <w:sz w:val="24"/>
          <w:szCs w:val="24"/>
          <w:lang w:eastAsia="ru-RU"/>
        </w:rPr>
      </w:pPr>
    </w:p>
    <w:p w:rsidR="003329AF" w:rsidRPr="003C0A99" w:rsidRDefault="003329AF" w:rsidP="003C0A99">
      <w:pPr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329AF" w:rsidRDefault="003329AF" w:rsidP="00B4133A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B4133A">
        <w:rPr>
          <w:rFonts w:ascii="Times New Roman" w:hAnsi="Times New Roman"/>
          <w:b/>
          <w:sz w:val="24"/>
          <w:szCs w:val="24"/>
          <w:lang w:eastAsia="ru-RU"/>
        </w:rPr>
        <w:t>ПРИКАЗЫВАЮ:</w:t>
      </w:r>
    </w:p>
    <w:p w:rsidR="003329AF" w:rsidRDefault="003329AF" w:rsidP="00B4133A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3329AF" w:rsidRPr="00B4133A" w:rsidRDefault="003329AF" w:rsidP="00B413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133A">
        <w:rPr>
          <w:rFonts w:ascii="Times New Roman" w:hAnsi="Times New Roman"/>
          <w:sz w:val="24"/>
          <w:szCs w:val="24"/>
          <w:lang w:eastAsia="ru-RU"/>
        </w:rPr>
        <w:t>Распределить функциональные обязанности работников образовательного учреждения и утвердить циклограмму работы по организации работы по учебному книгообеспечению в 2015-2016 учебном  году:</w:t>
      </w:r>
    </w:p>
    <w:p w:rsidR="003329AF" w:rsidRPr="00B4133A" w:rsidRDefault="003329AF" w:rsidP="000C03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C0352">
        <w:rPr>
          <w:rFonts w:ascii="Times New Roman" w:hAnsi="Times New Roman"/>
          <w:sz w:val="24"/>
          <w:szCs w:val="24"/>
          <w:lang w:eastAsia="ru-RU"/>
        </w:rPr>
        <w:t>Контроль исполнения приказа возложить на Жичинскую О.В.,  замест</w:t>
      </w:r>
      <w:r>
        <w:rPr>
          <w:rFonts w:ascii="Times New Roman" w:hAnsi="Times New Roman"/>
          <w:sz w:val="24"/>
          <w:szCs w:val="24"/>
          <w:lang w:eastAsia="ru-RU"/>
        </w:rPr>
        <w:t>ителя директора школы по учебно</w:t>
      </w:r>
      <w:r w:rsidRPr="000C0352">
        <w:rPr>
          <w:rFonts w:ascii="Times New Roman" w:hAnsi="Times New Roman"/>
          <w:sz w:val="24"/>
          <w:szCs w:val="24"/>
          <w:lang w:eastAsia="ru-RU"/>
        </w:rPr>
        <w:t>й  работе.</w:t>
      </w:r>
    </w:p>
    <w:p w:rsidR="003329AF" w:rsidRPr="003C0A99" w:rsidRDefault="003329AF" w:rsidP="003C0A9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3329AF" w:rsidRDefault="003329AF" w:rsidP="003C0A9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329AF" w:rsidRDefault="003329AF" w:rsidP="003C0A9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329AF" w:rsidRPr="003C0A99" w:rsidRDefault="003329AF" w:rsidP="003C0A9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329AF" w:rsidRPr="000C0352" w:rsidRDefault="003329AF" w:rsidP="00127A2F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  <w:r w:rsidRPr="000C0352">
        <w:rPr>
          <w:rFonts w:ascii="Times New Roman" w:hAnsi="Times New Roman"/>
          <w:sz w:val="24"/>
          <w:szCs w:val="24"/>
          <w:lang w:eastAsia="ar-SA"/>
        </w:rPr>
        <w:t>Директор</w:t>
      </w:r>
      <w:r>
        <w:rPr>
          <w:rFonts w:ascii="Times New Roman" w:hAnsi="Times New Roman"/>
          <w:sz w:val="24"/>
          <w:szCs w:val="24"/>
          <w:lang w:eastAsia="ar-SA"/>
        </w:rPr>
        <w:t xml:space="preserve"> МБОУ СОШ №3</w:t>
      </w:r>
      <w:r w:rsidRPr="000C0352">
        <w:rPr>
          <w:rFonts w:ascii="Times New Roman" w:hAnsi="Times New Roman"/>
          <w:sz w:val="24"/>
          <w:szCs w:val="24"/>
          <w:lang w:eastAsia="ar-SA"/>
        </w:rPr>
        <w:t xml:space="preserve">  </w:t>
      </w:r>
      <w:r>
        <w:rPr>
          <w:rFonts w:ascii="Times New Roman" w:hAnsi="Times New Roman"/>
          <w:sz w:val="24"/>
          <w:szCs w:val="24"/>
          <w:lang w:eastAsia="ar-SA"/>
        </w:rPr>
        <w:t xml:space="preserve">                                                                         </w:t>
      </w:r>
      <w:r w:rsidRPr="000C0352">
        <w:rPr>
          <w:rFonts w:ascii="Times New Roman" w:hAnsi="Times New Roman"/>
          <w:sz w:val="24"/>
          <w:szCs w:val="24"/>
          <w:lang w:eastAsia="ar-SA"/>
        </w:rPr>
        <w:t xml:space="preserve">   С. В. Тараторкина</w:t>
      </w: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127A2F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A13A9F">
      <w:pPr>
        <w:suppressAutoHyphens/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ar-SA"/>
        </w:rPr>
      </w:pPr>
      <w:r>
        <w:rPr>
          <w:rFonts w:ascii="Times New Roman" w:hAnsi="Times New Roman"/>
          <w:b/>
          <w:sz w:val="24"/>
          <w:szCs w:val="24"/>
          <w:lang w:eastAsia="ar-SA"/>
        </w:rPr>
        <w:t>Приложение</w:t>
      </w:r>
    </w:p>
    <w:p w:rsidR="003329AF" w:rsidRDefault="003329AF" w:rsidP="00A13A9F">
      <w:pPr>
        <w:suppressAutoHyphens/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ar-SA"/>
        </w:rPr>
      </w:pPr>
      <w:r>
        <w:rPr>
          <w:rFonts w:ascii="Times New Roman" w:hAnsi="Times New Roman"/>
          <w:b/>
          <w:sz w:val="24"/>
          <w:szCs w:val="24"/>
          <w:lang w:eastAsia="ar-SA"/>
        </w:rPr>
        <w:t xml:space="preserve"> к приказу</w:t>
      </w:r>
      <w:r w:rsidRPr="000C0352">
        <w:rPr>
          <w:rFonts w:ascii="Times New Roman" w:hAnsi="Times New Roman"/>
          <w:b/>
          <w:sz w:val="24"/>
          <w:szCs w:val="24"/>
          <w:lang w:eastAsia="ar-SA"/>
        </w:rPr>
        <w:t xml:space="preserve"> </w:t>
      </w:r>
    </w:p>
    <w:p w:rsidR="003329AF" w:rsidRPr="000C0352" w:rsidRDefault="003329AF" w:rsidP="00A13A9F">
      <w:pPr>
        <w:suppressAutoHyphens/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ar-SA"/>
        </w:rPr>
      </w:pPr>
      <w:r>
        <w:rPr>
          <w:rFonts w:ascii="Times New Roman" w:hAnsi="Times New Roman"/>
          <w:b/>
          <w:sz w:val="24"/>
          <w:szCs w:val="24"/>
          <w:lang w:eastAsia="ar-SA"/>
        </w:rPr>
        <w:t>03-10-85/2 от 01.09.2015</w:t>
      </w:r>
    </w:p>
    <w:p w:rsidR="003329AF" w:rsidRPr="000C0352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Pr="000C0352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3329AF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ar-SA"/>
        </w:rPr>
      </w:pPr>
    </w:p>
    <w:p w:rsidR="003329AF" w:rsidRPr="00B703CD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 w:rsidRPr="00B703CD">
        <w:rPr>
          <w:rFonts w:ascii="Times New Roman" w:hAnsi="Times New Roman"/>
          <w:b/>
          <w:sz w:val="24"/>
          <w:szCs w:val="24"/>
          <w:lang w:eastAsia="ar-SA"/>
        </w:rPr>
        <w:t xml:space="preserve">Циклограмма деятельности по обеспечению учебной литературой. Распределение функциональных обязанностей работников </w:t>
      </w:r>
    </w:p>
    <w:p w:rsidR="003329AF" w:rsidRPr="00B703CD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 w:rsidRPr="00B703CD">
        <w:rPr>
          <w:rFonts w:ascii="Times New Roman" w:hAnsi="Times New Roman"/>
          <w:b/>
          <w:sz w:val="24"/>
          <w:szCs w:val="24"/>
          <w:lang w:eastAsia="ar-SA"/>
        </w:rPr>
        <w:t>МБОУ СОШ №</w:t>
      </w:r>
      <w:bookmarkStart w:id="0" w:name="_GoBack"/>
      <w:bookmarkEnd w:id="0"/>
      <w:r w:rsidRPr="00B703CD">
        <w:rPr>
          <w:rFonts w:ascii="Times New Roman" w:hAnsi="Times New Roman"/>
          <w:b/>
          <w:sz w:val="24"/>
          <w:szCs w:val="24"/>
          <w:lang w:eastAsia="ar-SA"/>
        </w:rPr>
        <w:t xml:space="preserve">3по учебному книгообеспечению. </w:t>
      </w:r>
    </w:p>
    <w:p w:rsidR="003329AF" w:rsidRPr="00B703CD" w:rsidRDefault="003329AF" w:rsidP="00B72130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 w:rsidRPr="00B703CD">
        <w:rPr>
          <w:rFonts w:ascii="Times New Roman" w:hAnsi="Times New Roman"/>
          <w:b/>
          <w:sz w:val="24"/>
          <w:szCs w:val="24"/>
          <w:lang w:eastAsia="ar-SA"/>
        </w:rPr>
        <w:t>2015-2016 учебный год</w:t>
      </w:r>
    </w:p>
    <w:p w:rsidR="003329AF" w:rsidRPr="00B703CD" w:rsidRDefault="003329AF" w:rsidP="00B72130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</w:p>
    <w:tbl>
      <w:tblPr>
        <w:tblW w:w="10774" w:type="dxa"/>
        <w:tblInd w:w="-743" w:type="dxa"/>
        <w:tblLayout w:type="fixed"/>
        <w:tblLook w:val="0000"/>
      </w:tblPr>
      <w:tblGrid>
        <w:gridCol w:w="1135"/>
        <w:gridCol w:w="7796"/>
        <w:gridCol w:w="1843"/>
      </w:tblGrid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60" w:line="240" w:lineRule="auto"/>
              <w:ind w:left="576" w:hanging="576"/>
              <w:outlineLvl w:val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60" w:line="240" w:lineRule="auto"/>
              <w:ind w:left="576" w:hanging="576"/>
              <w:jc w:val="center"/>
              <w:outlineLvl w:val="1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  <w:t>1.1 Учитель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Соблюдает использование учебников из Федерального Перечня учебных изданий  в соответствии с утвержденным УМК школы.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Постоянно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Следит за состоянием  учебников  по своему предмету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Постоянно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Своевременно проходит курсовую переподготовку в соответствии с заявленным УМК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мере необходимости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Анализирует перечень необходимого количества учебников на следующий учебный год,  обеспечивающих образовательную программу школы  с учетом преемственности по вертикали (преемственность обучения с 1 по 11 класс) и горизонтали (целостность учебно- методического комплекта: программа,  учебник,  методическое пособие,  дидактические и раздаточные материалы) в соответствии с образовательной программой школы  и формирует потребность в учебной литературе по своему предмету; передаёт данные </w:t>
            </w: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заместителю</w:t>
            </w:r>
            <w:r w:rsidRPr="00204D34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 директора по учебно-воспитательной работе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Январь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tabs>
                <w:tab w:val="left" w:pos="3465"/>
                <w:tab w:val="left" w:pos="4950"/>
              </w:tabs>
              <w:suppressAutoHyphens/>
              <w:snapToGri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tabs>
                <w:tab w:val="left" w:pos="3465"/>
                <w:tab w:val="left" w:pos="495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  <w:t xml:space="preserve">            1.2 Методический с</w:t>
            </w:r>
            <w:r w:rsidRPr="00B703CD"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  <w:t>овет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tabs>
                <w:tab w:val="left" w:pos="3465"/>
                <w:tab w:val="left" w:pos="495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Определяет перечень учебников для каждого конкретного класса по своей предметной области и доводит его до сведения библиотеки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Декабрь, январь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Вносит предложения об утверждении на педагогическом (либо методическом) совете школы перечня учебников,  необходимых для реализации образовательной программы школы на следующий год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Январь</w:t>
            </w:r>
          </w:p>
          <w:p w:rsidR="003329AF" w:rsidRPr="00B703CD" w:rsidRDefault="003329AF" w:rsidP="005B0640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keepNext/>
              <w:tabs>
                <w:tab w:val="num" w:pos="0"/>
              </w:tabs>
              <w:suppressAutoHyphens/>
              <w:snapToGrid w:val="0"/>
              <w:spacing w:before="240" w:after="60" w:line="240" w:lineRule="auto"/>
              <w:ind w:left="432" w:hanging="432"/>
              <w:outlineLvl w:val="0"/>
              <w:rPr>
                <w:rFonts w:ascii="Times New Roman" w:hAnsi="Times New Roman"/>
                <w:b/>
                <w:bCs/>
                <w:i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keepNext/>
              <w:tabs>
                <w:tab w:val="num" w:pos="0"/>
              </w:tabs>
              <w:suppressAutoHyphens/>
              <w:snapToGrid w:val="0"/>
              <w:spacing w:before="240" w:after="60" w:line="240" w:lineRule="auto"/>
              <w:ind w:left="432" w:hanging="432"/>
              <w:jc w:val="center"/>
              <w:outlineLvl w:val="0"/>
              <w:rPr>
                <w:rFonts w:ascii="Times New Roman" w:hAnsi="Times New Roman"/>
                <w:b/>
                <w:bCs/>
                <w:i/>
                <w:kern w:val="1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b/>
                <w:bCs/>
                <w:i/>
                <w:kern w:val="1"/>
                <w:sz w:val="24"/>
                <w:szCs w:val="24"/>
                <w:lang w:eastAsia="ar-SA"/>
              </w:rPr>
              <w:t>1.3.Классный руководитель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Участвует в выдаче  (под подпись учащихся) и приеме учебников из школьного фонда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Май,  июнь,  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Проверяет наличие комплекта учебников у каждого учащегося класса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Сентябрь,  1 раз в четверть, по мере прихода новых учащихся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Информирует родителей,  учащихся о перечне необходимых учебников,  входящих в комплект  школьника данного класса и числе учебников,  имеющихся в библиотеке, знакомит с правилами учебного книгообеспечения в школе.  Проводит родительское собрание по теме, оформляет решение собрания с подписью каждого родителя.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Январь, февраль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Проводит инструктивное собрание с учащимися и родителями (законные представители) по ознакомлению с Правилами пользования учебной литературой и мерами ответственности за утерю и порчу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Организует совместно с ученическим самоуправлением  класса, смотры по сохранности учебной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 раз в четверть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Организует  ликвидацию задолженности по учебникам учащимися класса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Июнь, август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930ED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Организует работу с родителями по приобретению учебного рабочего инструментария (карты, атласы, рабочие тетради, практикумы, прописи, тесты и другие) в личную собственность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Май, август, 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Организует проверку состояния учебников, прием их от учащихся, и передачу в соответствующий класс последующей параллели.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Май,июнь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</w:p>
        </w:tc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  <w:t>1.4. Педагог - библиотекарь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Проводит анализ состояния библиотечного фонда учебников в соответствии с ежегодной потребностью образовательного учреждения,  с реализуемой им образовательной программой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Декабрь,  январь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Формирует потребность школы  в учебниках в соответствии с Федеральным перечнем,  УМК школы,  составляет совместно с заместителем директора по учебной работе школьный сводный заказ  на учебники и представляет его на утверждение директору.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Январь,  февраль,  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Организует прием учебной литературы,  обеспечивает учет и хранение,  своевременно списывает физически и морально устаревшие учебники, организует сдачу макулатуры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Постоянно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Готовит отчет ОУ о выполнении программы учреждения по созданию фонда учебников и поступления учебников в библиотечный фонд, отчёт по книгообеспеченности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До 20 сентября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Составляет базу данных излишних учебников,  возможных для передачи в муниципальный обменный фонд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Март, апрель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Подаёт запрос в обменный фонд района- города- края о недостающих учебниках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Апрель-май, август-сентябрь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Информирует</w:t>
            </w: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зам. директора по учебно-воспитательной  работе об изменениях в учебномкнигообеспечении.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мере необходимости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Ведёт доукомплектование недостающих учебников (через обменный фонд района и города, книготорги)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Февраль-сентябрь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Участвует в разработке нормативно-правовой базы по учебномукнигообеспечению в рамках своей компетенции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мере необходимости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Проводит смотр-конкурс на  лучшее состояние учебной книги 1-4 класс, 5-9 класс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Март-апрель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Осуществляет прием и  выдачу учебников 1-11 классов.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Май, июнь, 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Организуют ремонт учебников силами учащихся.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Июнь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Осуществляет процедуру приема взамен утерянных учебников.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мере необходимости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Информирует педагогический коллектив о вновь поступивших учебниках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Постоянно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</w:p>
        </w:tc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  <w:t>1.6.Заместитель директора по учебной работе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Корректирует образовательную программу ОУ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Декабрь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204D3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Обеспечивает контроль за обеспечением учителями  преемственности по вертикали  (преемственность обучения с 1 по 11 класс) и горизонтали (целостность учебно-методического комплекта: программа,   учебник,   методическое пособие,   дидактические и раздаточные материалы) в соответствии с реализуемыми школой УМК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 раз в четверть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Контролирует обеспеченность учебниками, в соответствии с утвержденным УМК образовательного учреждения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Август,  сентябрь.</w:t>
            </w:r>
          </w:p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январь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204D3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Проводит работу по составлению перечня учебников,    планируемых на следующий учебный год для реализации образовательной программы ОУ, контролирует соответствие реализуемого УМК школы стандартам,    учебным  программам,    Федеральному  Перечню учебных изданий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Январь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204D3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Организует работу с педагогическим коллективом по изучению и анализу  Федерального перечня учебных изданий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Декабрь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204D3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Формирует сводную заявку на повышение квалификации учителей по новым УМК.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специальному графику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Организует обсуждение на  методическом и педагогическом советах вопросов  по учебному книгообеспечению учащихся школы.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По плану школы 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</w:p>
        </w:tc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  <w:t>1.7.Руководитель ОУ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Отвечает за  комплектование и сохранность фонда учебной литературы в целом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Постоянно 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Ежегодно утверждает учебно-методический комплекс образовательного учреждения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Январь, февраль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Утверждает нормативно-правовую базу по книгообеспечению в рамках своей компетенции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мере необходимости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Определяет и контролирует порядок обеспечения учащихся подведомственного ОУ учебной литературой 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Январь,  сентябрь</w:t>
            </w:r>
          </w:p>
        </w:tc>
      </w:tr>
      <w:tr w:rsidR="003329AF" w:rsidRPr="001A416F" w:rsidTr="00A6770C">
        <w:trPr>
          <w:cantSplit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Оценивает деятельность работников ОУ по обеспечению учащихся учебной литературой,   определяет меры поощрения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9AF" w:rsidRPr="00B703CD" w:rsidRDefault="003329AF" w:rsidP="005B0640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B703CD">
              <w:rPr>
                <w:rFonts w:ascii="Times New Roman" w:hAnsi="Times New Roman"/>
                <w:sz w:val="24"/>
                <w:szCs w:val="24"/>
                <w:lang w:eastAsia="ar-SA"/>
              </w:rPr>
              <w:t>По мере необходимости</w:t>
            </w:r>
          </w:p>
        </w:tc>
      </w:tr>
    </w:tbl>
    <w:p w:rsidR="003329AF" w:rsidRPr="00B703CD" w:rsidRDefault="003329AF" w:rsidP="00B72130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</w:p>
    <w:p w:rsidR="003329AF" w:rsidRPr="00B703CD" w:rsidRDefault="003329AF" w:rsidP="00B72130">
      <w:pPr>
        <w:rPr>
          <w:rFonts w:ascii="Times New Roman" w:hAnsi="Times New Roman"/>
          <w:sz w:val="24"/>
          <w:szCs w:val="24"/>
        </w:rPr>
      </w:pPr>
    </w:p>
    <w:p w:rsidR="003329AF" w:rsidRPr="00B703CD" w:rsidRDefault="003329AF">
      <w:pPr>
        <w:rPr>
          <w:rFonts w:ascii="Times New Roman" w:hAnsi="Times New Roman"/>
          <w:sz w:val="24"/>
          <w:szCs w:val="24"/>
        </w:rPr>
      </w:pPr>
    </w:p>
    <w:sectPr w:rsidR="003329AF" w:rsidRPr="00B703CD" w:rsidSect="00127A2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2A76"/>
    <w:multiLevelType w:val="hybridMultilevel"/>
    <w:tmpl w:val="5972F6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7C124B"/>
    <w:multiLevelType w:val="hybridMultilevel"/>
    <w:tmpl w:val="16C8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130"/>
    <w:rsid w:val="000B4CB6"/>
    <w:rsid w:val="000C0352"/>
    <w:rsid w:val="0010644A"/>
    <w:rsid w:val="00127A2F"/>
    <w:rsid w:val="001A416F"/>
    <w:rsid w:val="001F3956"/>
    <w:rsid w:val="00204D34"/>
    <w:rsid w:val="00292EB0"/>
    <w:rsid w:val="002E44BC"/>
    <w:rsid w:val="003329AF"/>
    <w:rsid w:val="00343ED1"/>
    <w:rsid w:val="00396513"/>
    <w:rsid w:val="003C0A99"/>
    <w:rsid w:val="004256EF"/>
    <w:rsid w:val="00513451"/>
    <w:rsid w:val="0051609B"/>
    <w:rsid w:val="0053445F"/>
    <w:rsid w:val="005B0640"/>
    <w:rsid w:val="006119EA"/>
    <w:rsid w:val="00632E21"/>
    <w:rsid w:val="00704F0E"/>
    <w:rsid w:val="007067B2"/>
    <w:rsid w:val="007909BA"/>
    <w:rsid w:val="007926CC"/>
    <w:rsid w:val="00930EDC"/>
    <w:rsid w:val="00966998"/>
    <w:rsid w:val="009B1C6F"/>
    <w:rsid w:val="00A13A9F"/>
    <w:rsid w:val="00A334D9"/>
    <w:rsid w:val="00A6770C"/>
    <w:rsid w:val="00B4133A"/>
    <w:rsid w:val="00B703CD"/>
    <w:rsid w:val="00B72130"/>
    <w:rsid w:val="00C93768"/>
    <w:rsid w:val="00DD4EA4"/>
    <w:rsid w:val="00E80AEE"/>
    <w:rsid w:val="00F6341F"/>
    <w:rsid w:val="00FC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3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0EDC"/>
    <w:pPr>
      <w:keepNext/>
      <w:spacing w:after="0" w:line="240" w:lineRule="auto"/>
      <w:jc w:val="right"/>
      <w:outlineLvl w:val="0"/>
    </w:pPr>
    <w:rPr>
      <w:rFonts w:ascii="Times New Roman" w:hAnsi="Times New Roman"/>
      <w:b/>
      <w:bCs/>
      <w:sz w:val="32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0EDC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30EDC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30EDC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rsid w:val="00930EDC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41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86</TotalTime>
  <Pages>4</Pages>
  <Words>1156</Words>
  <Characters>6591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18</cp:revision>
  <cp:lastPrinted>2015-09-15T03:15:00Z</cp:lastPrinted>
  <dcterms:created xsi:type="dcterms:W3CDTF">2014-12-12T03:49:00Z</dcterms:created>
  <dcterms:modified xsi:type="dcterms:W3CDTF">2015-09-15T03:15:00Z</dcterms:modified>
</cp:coreProperties>
</file>