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70" w:rsidRDefault="00FC6870" w:rsidP="005F489B">
      <w:pPr>
        <w:tabs>
          <w:tab w:val="left" w:pos="567"/>
        </w:tabs>
        <w:jc w:val="both"/>
        <w:rPr>
          <w:sz w:val="28"/>
          <w:szCs w:val="28"/>
        </w:rPr>
      </w:pPr>
    </w:p>
    <w:p w:rsidR="00FC6870" w:rsidRDefault="00FC6870" w:rsidP="00242B6A">
      <w:pPr>
        <w:pStyle w:val="Heading5"/>
      </w:pPr>
    </w:p>
    <w:p w:rsidR="00FC6870" w:rsidRDefault="00FC6870" w:rsidP="00242B6A">
      <w:pPr>
        <w:pStyle w:val="Heading5"/>
        <w:rPr>
          <w:b/>
        </w:rPr>
      </w:pPr>
      <w:r>
        <w:rPr>
          <w:b/>
        </w:rPr>
        <w:t>ПЛАН МЕРОПРИЯТИЙ, ПОСВЯЩЕННЫ</w:t>
      </w:r>
      <w:r w:rsidRPr="00624387">
        <w:rPr>
          <w:b/>
        </w:rPr>
        <w:t>Х</w:t>
      </w:r>
      <w:r>
        <w:rPr>
          <w:b/>
        </w:rPr>
        <w:t xml:space="preserve"> ВСЕРОССИЙСКОМУ </w:t>
      </w:r>
      <w:r w:rsidRPr="00781CB4">
        <w:rPr>
          <w:b/>
        </w:rPr>
        <w:t xml:space="preserve">ДНЮ </w:t>
      </w:r>
      <w:r>
        <w:rPr>
          <w:b/>
        </w:rPr>
        <w:t>ПРАВОВОЙ ПОМОЩИ ДЕТЯМ</w:t>
      </w:r>
    </w:p>
    <w:p w:rsidR="00FC6870" w:rsidRPr="0041595C" w:rsidRDefault="00FC6870" w:rsidP="004159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 26.10.2018 по 24</w:t>
      </w:r>
      <w:r w:rsidRPr="00802A00">
        <w:rPr>
          <w:b/>
          <w:sz w:val="28"/>
          <w:szCs w:val="28"/>
        </w:rPr>
        <w:t>.11.2018 года</w:t>
      </w:r>
    </w:p>
    <w:p w:rsidR="00FC6870" w:rsidRDefault="00FC6870" w:rsidP="00242B6A"/>
    <w:tbl>
      <w:tblPr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42"/>
        <w:gridCol w:w="2881"/>
        <w:gridCol w:w="2322"/>
        <w:gridCol w:w="2196"/>
        <w:gridCol w:w="1892"/>
      </w:tblGrid>
      <w:tr w:rsidR="00FC6870" w:rsidRPr="0041595C" w:rsidTr="00002478">
        <w:tc>
          <w:tcPr>
            <w:tcW w:w="542" w:type="dxa"/>
          </w:tcPr>
          <w:p w:rsidR="00FC6870" w:rsidRPr="0041595C" w:rsidRDefault="00FC6870" w:rsidP="007020C7">
            <w:pPr>
              <w:jc w:val="center"/>
            </w:pPr>
            <w:r w:rsidRPr="0041595C">
              <w:t>№</w:t>
            </w:r>
          </w:p>
        </w:tc>
        <w:tc>
          <w:tcPr>
            <w:tcW w:w="2881" w:type="dxa"/>
          </w:tcPr>
          <w:p w:rsidR="00FC6870" w:rsidRPr="0041595C" w:rsidRDefault="00FC6870" w:rsidP="007020C7">
            <w:pPr>
              <w:jc w:val="center"/>
            </w:pPr>
            <w:r w:rsidRPr="0041595C">
              <w:t>Наименование мероприятия</w:t>
            </w:r>
          </w:p>
        </w:tc>
        <w:tc>
          <w:tcPr>
            <w:tcW w:w="2322" w:type="dxa"/>
          </w:tcPr>
          <w:p w:rsidR="00FC6870" w:rsidRPr="0041595C" w:rsidRDefault="00FC6870" w:rsidP="007020C7">
            <w:pPr>
              <w:jc w:val="center"/>
            </w:pPr>
            <w:r w:rsidRPr="0041595C">
              <w:t>Место проведения</w:t>
            </w:r>
          </w:p>
        </w:tc>
        <w:tc>
          <w:tcPr>
            <w:tcW w:w="2196" w:type="dxa"/>
          </w:tcPr>
          <w:p w:rsidR="00FC6870" w:rsidRPr="0041595C" w:rsidRDefault="00FC6870" w:rsidP="007020C7">
            <w:pPr>
              <w:jc w:val="center"/>
            </w:pPr>
            <w:r w:rsidRPr="0041595C">
              <w:t>Ответственный</w:t>
            </w:r>
          </w:p>
          <w:p w:rsidR="00FC6870" w:rsidRPr="0041595C" w:rsidRDefault="00FC6870" w:rsidP="007020C7">
            <w:pPr>
              <w:jc w:val="center"/>
            </w:pPr>
            <w:r w:rsidRPr="0041595C">
              <w:t>исполнитель</w:t>
            </w:r>
          </w:p>
        </w:tc>
        <w:tc>
          <w:tcPr>
            <w:tcW w:w="1892" w:type="dxa"/>
          </w:tcPr>
          <w:p w:rsidR="00FC6870" w:rsidRPr="0041595C" w:rsidRDefault="00FC6870" w:rsidP="007020C7">
            <w:pPr>
              <w:jc w:val="center"/>
            </w:pPr>
            <w:r w:rsidRPr="0041595C">
              <w:t>Контактные телефоны</w:t>
            </w:r>
          </w:p>
        </w:tc>
      </w:tr>
      <w:tr w:rsidR="00FC6870" w:rsidRPr="0041595C" w:rsidTr="00002478">
        <w:tc>
          <w:tcPr>
            <w:tcW w:w="542" w:type="dxa"/>
          </w:tcPr>
          <w:p w:rsidR="00FC6870" w:rsidRPr="0041595C" w:rsidRDefault="00FC6870" w:rsidP="007020C7">
            <w:pPr>
              <w:jc w:val="center"/>
            </w:pPr>
            <w:r w:rsidRPr="0041595C">
              <w:t>1.</w:t>
            </w:r>
          </w:p>
        </w:tc>
        <w:tc>
          <w:tcPr>
            <w:tcW w:w="2881" w:type="dxa"/>
          </w:tcPr>
          <w:p w:rsidR="00FC6870" w:rsidRPr="0041595C" w:rsidRDefault="00FC6870" w:rsidP="00C67EB4">
            <w:pPr>
              <w:pStyle w:val="msonormalmailrucssattributepostfix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41595C">
              <w:t>Работа площадки  «Моя семья» в рамках форума «Семья и город»:</w:t>
            </w:r>
          </w:p>
          <w:p w:rsidR="00FC6870" w:rsidRPr="0041595C" w:rsidRDefault="00FC6870" w:rsidP="00C67EB4">
            <w:pPr>
              <w:pStyle w:val="msonormalmailrucssattributepostfix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41595C">
              <w:rPr>
                <w:color w:val="000000"/>
                <w:shd w:val="clear" w:color="auto" w:fill="FFFFFF"/>
              </w:rPr>
              <w:t xml:space="preserve">Видеофильм «О дисциплине в семье». </w:t>
            </w:r>
          </w:p>
          <w:p w:rsidR="00FC6870" w:rsidRPr="0041595C" w:rsidRDefault="00FC6870" w:rsidP="00C67EB4">
            <w:pPr>
              <w:pStyle w:val="msonormalmailrucssattributepostfix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41595C">
              <w:rPr>
                <w:color w:val="000000"/>
                <w:shd w:val="clear" w:color="auto" w:fill="FFFFFF"/>
              </w:rPr>
              <w:t xml:space="preserve">Тренинговые занятия: </w:t>
            </w:r>
          </w:p>
          <w:p w:rsidR="00FC6870" w:rsidRPr="0041595C" w:rsidRDefault="00FC6870" w:rsidP="00C67EB4">
            <w:pPr>
              <w:pStyle w:val="msonormalmailrucssattributepostfix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41595C">
              <w:rPr>
                <w:color w:val="000000"/>
                <w:shd w:val="clear" w:color="auto" w:fill="FFFFFF"/>
              </w:rPr>
              <w:t xml:space="preserve">1. "Профилактика эмоционального выгорания замещающих родителей" </w:t>
            </w:r>
          </w:p>
          <w:p w:rsidR="00FC6870" w:rsidRPr="0041595C" w:rsidRDefault="00FC6870" w:rsidP="00C67EB4">
            <w:pPr>
              <w:jc w:val="both"/>
              <w:rPr>
                <w:color w:val="000000"/>
                <w:shd w:val="clear" w:color="auto" w:fill="FFFFFF"/>
              </w:rPr>
            </w:pPr>
            <w:r w:rsidRPr="0041595C">
              <w:rPr>
                <w:color w:val="000000"/>
                <w:shd w:val="clear" w:color="auto" w:fill="FFFFFF"/>
              </w:rPr>
              <w:t xml:space="preserve">2. "Способы эффективного общения с ребенком-подростком" </w:t>
            </w:r>
          </w:p>
          <w:p w:rsidR="00FC6870" w:rsidRPr="0041595C" w:rsidRDefault="00FC6870" w:rsidP="00C67EB4">
            <w:pPr>
              <w:jc w:val="both"/>
              <w:rPr>
                <w:color w:val="000000"/>
                <w:shd w:val="clear" w:color="auto" w:fill="FFFFFF"/>
              </w:rPr>
            </w:pPr>
            <w:r w:rsidRPr="0041595C">
              <w:rPr>
                <w:color w:val="000000"/>
                <w:shd w:val="clear" w:color="auto" w:fill="FFFFFF"/>
              </w:rPr>
              <w:t>3. «Конфликт, как предпосылки психосоматических расстройств»</w:t>
            </w:r>
          </w:p>
          <w:p w:rsidR="00FC6870" w:rsidRPr="0041595C" w:rsidRDefault="00FC6870" w:rsidP="00C67EB4">
            <w:pPr>
              <w:jc w:val="both"/>
              <w:rPr>
                <w:bCs/>
                <w:color w:val="303030"/>
              </w:rPr>
            </w:pPr>
            <w:r w:rsidRPr="0041595C">
              <w:rPr>
                <w:bCs/>
                <w:color w:val="303030"/>
              </w:rPr>
              <w:t>Презентация  «Здоровое питание»</w:t>
            </w:r>
          </w:p>
        </w:tc>
        <w:tc>
          <w:tcPr>
            <w:tcW w:w="2322" w:type="dxa"/>
          </w:tcPr>
          <w:p w:rsidR="00FC6870" w:rsidRPr="0041595C" w:rsidRDefault="00FC6870" w:rsidP="007020C7">
            <w:pPr>
              <w:jc w:val="both"/>
            </w:pPr>
            <w:r w:rsidRPr="0041595C">
              <w:t>26.10.2018 Культурный центр (малый зал)</w:t>
            </w:r>
          </w:p>
        </w:tc>
        <w:tc>
          <w:tcPr>
            <w:tcW w:w="2196" w:type="dxa"/>
          </w:tcPr>
          <w:p w:rsidR="00FC6870" w:rsidRDefault="00FC6870" w:rsidP="007020C7">
            <w:pPr>
              <w:jc w:val="both"/>
            </w:pPr>
            <w:r>
              <w:t>Г</w:t>
            </w:r>
            <w:r w:rsidRPr="0041595C">
              <w:t>ла</w:t>
            </w:r>
            <w:r>
              <w:t xml:space="preserve">вный специалист </w:t>
            </w:r>
          </w:p>
          <w:p w:rsidR="00FC6870" w:rsidRDefault="00FC6870" w:rsidP="007020C7">
            <w:pPr>
              <w:jc w:val="both"/>
            </w:pPr>
            <w:r>
              <w:t xml:space="preserve">по вопросам семьи, материнства и детства администрации </w:t>
            </w:r>
          </w:p>
          <w:p w:rsidR="00FC6870" w:rsidRPr="0041595C" w:rsidRDefault="00FC6870" w:rsidP="007020C7">
            <w:pPr>
              <w:jc w:val="both"/>
            </w:pPr>
            <w:r>
              <w:t>г. Енисейска</w:t>
            </w:r>
          </w:p>
        </w:tc>
        <w:tc>
          <w:tcPr>
            <w:tcW w:w="1892" w:type="dxa"/>
          </w:tcPr>
          <w:p w:rsidR="00FC6870" w:rsidRPr="0041595C" w:rsidRDefault="00FC6870" w:rsidP="007020C7">
            <w:pPr>
              <w:jc w:val="both"/>
            </w:pPr>
            <w:r w:rsidRPr="0041595C">
              <w:t>2-37-48</w:t>
            </w:r>
          </w:p>
        </w:tc>
      </w:tr>
      <w:tr w:rsidR="00FC6870" w:rsidRPr="0041595C" w:rsidTr="00002478">
        <w:tc>
          <w:tcPr>
            <w:tcW w:w="542" w:type="dxa"/>
          </w:tcPr>
          <w:p w:rsidR="00FC6870" w:rsidRPr="0041595C" w:rsidRDefault="00FC6870" w:rsidP="007020C7">
            <w:pPr>
              <w:jc w:val="center"/>
            </w:pPr>
            <w:r w:rsidRPr="0041595C">
              <w:t>2.</w:t>
            </w:r>
          </w:p>
        </w:tc>
        <w:tc>
          <w:tcPr>
            <w:tcW w:w="2881" w:type="dxa"/>
          </w:tcPr>
          <w:p w:rsidR="00FC6870" w:rsidRPr="0041595C" w:rsidRDefault="00FC6870" w:rsidP="007020C7">
            <w:pPr>
              <w:jc w:val="both"/>
            </w:pPr>
            <w:r w:rsidRPr="0041595C">
              <w:t xml:space="preserve">Организация  пункта бесплатной правовой помощи несовершеннолетним и их родителям </w:t>
            </w:r>
          </w:p>
        </w:tc>
        <w:tc>
          <w:tcPr>
            <w:tcW w:w="2322" w:type="dxa"/>
            <w:vMerge w:val="restart"/>
          </w:tcPr>
          <w:p w:rsidR="00FC6870" w:rsidRPr="0041595C" w:rsidRDefault="00FC6870" w:rsidP="007020C7">
            <w:pPr>
              <w:jc w:val="both"/>
            </w:pPr>
            <w:r w:rsidRPr="0041595C">
              <w:t>КГБОУ СО «Центр социальной помощи семье и детям «Енисейский»»</w:t>
            </w:r>
          </w:p>
          <w:p w:rsidR="00FC6870" w:rsidRPr="0041595C" w:rsidRDefault="00FC6870" w:rsidP="007020C7">
            <w:pPr>
              <w:jc w:val="both"/>
            </w:pPr>
            <w:r w:rsidRPr="0041595C">
              <w:t>с. Верхнепашино, ул. Рабочая, 62,  Енисейского р-на</w:t>
            </w:r>
          </w:p>
        </w:tc>
        <w:tc>
          <w:tcPr>
            <w:tcW w:w="2196" w:type="dxa"/>
            <w:vMerge w:val="restart"/>
          </w:tcPr>
          <w:p w:rsidR="00FC6870" w:rsidRDefault="00FC6870" w:rsidP="007020C7">
            <w:pPr>
              <w:jc w:val="both"/>
            </w:pPr>
          </w:p>
          <w:p w:rsidR="00FC6870" w:rsidRDefault="00FC6870" w:rsidP="007020C7">
            <w:pPr>
              <w:jc w:val="both"/>
            </w:pPr>
          </w:p>
          <w:p w:rsidR="00FC6870" w:rsidRDefault="00FC6870" w:rsidP="007020C7">
            <w:pPr>
              <w:jc w:val="both"/>
            </w:pPr>
          </w:p>
          <w:p w:rsidR="00FC6870" w:rsidRPr="0041595C" w:rsidRDefault="00FC6870" w:rsidP="007020C7">
            <w:pPr>
              <w:jc w:val="both"/>
            </w:pPr>
            <w:r>
              <w:t>Директор центра</w:t>
            </w:r>
          </w:p>
          <w:p w:rsidR="00FC6870" w:rsidRPr="0041595C" w:rsidRDefault="00FC6870" w:rsidP="007020C7">
            <w:pPr>
              <w:jc w:val="both"/>
            </w:pPr>
          </w:p>
        </w:tc>
        <w:tc>
          <w:tcPr>
            <w:tcW w:w="1892" w:type="dxa"/>
            <w:vMerge w:val="restart"/>
          </w:tcPr>
          <w:p w:rsidR="00FC6870" w:rsidRDefault="00FC6870" w:rsidP="007020C7">
            <w:pPr>
              <w:jc w:val="both"/>
            </w:pPr>
          </w:p>
          <w:p w:rsidR="00FC6870" w:rsidRDefault="00FC6870" w:rsidP="007020C7">
            <w:pPr>
              <w:jc w:val="both"/>
            </w:pPr>
          </w:p>
          <w:p w:rsidR="00FC6870" w:rsidRDefault="00FC6870" w:rsidP="007020C7">
            <w:pPr>
              <w:jc w:val="both"/>
            </w:pPr>
          </w:p>
          <w:p w:rsidR="00FC6870" w:rsidRDefault="00FC6870" w:rsidP="007020C7">
            <w:pPr>
              <w:jc w:val="both"/>
            </w:pPr>
            <w:r w:rsidRPr="0041595C">
              <w:t xml:space="preserve">8(39195) </w:t>
            </w:r>
          </w:p>
          <w:p w:rsidR="00FC6870" w:rsidRPr="0041595C" w:rsidRDefault="00FC6870" w:rsidP="007020C7">
            <w:pPr>
              <w:jc w:val="both"/>
            </w:pPr>
            <w:r w:rsidRPr="0041595C">
              <w:t>72-478; 72-550</w:t>
            </w:r>
          </w:p>
        </w:tc>
      </w:tr>
      <w:tr w:rsidR="00FC6870" w:rsidRPr="0041595C" w:rsidTr="00002478">
        <w:tc>
          <w:tcPr>
            <w:tcW w:w="542" w:type="dxa"/>
          </w:tcPr>
          <w:p w:rsidR="00FC6870" w:rsidRPr="0041595C" w:rsidRDefault="00FC6870" w:rsidP="007020C7">
            <w:pPr>
              <w:jc w:val="center"/>
            </w:pPr>
            <w:r w:rsidRPr="0041595C">
              <w:t>3.</w:t>
            </w:r>
          </w:p>
        </w:tc>
        <w:tc>
          <w:tcPr>
            <w:tcW w:w="2881" w:type="dxa"/>
          </w:tcPr>
          <w:p w:rsidR="00FC6870" w:rsidRPr="0041595C" w:rsidRDefault="00FC6870" w:rsidP="007020C7">
            <w:pPr>
              <w:jc w:val="both"/>
            </w:pPr>
            <w:r w:rsidRPr="0041595C">
              <w:t>"Под семейным зонтиком" - правовая гостиная</w:t>
            </w:r>
          </w:p>
        </w:tc>
        <w:tc>
          <w:tcPr>
            <w:tcW w:w="2322" w:type="dxa"/>
            <w:vMerge/>
          </w:tcPr>
          <w:p w:rsidR="00FC6870" w:rsidRPr="0041595C" w:rsidRDefault="00FC6870" w:rsidP="007020C7">
            <w:pPr>
              <w:jc w:val="both"/>
            </w:pPr>
          </w:p>
        </w:tc>
        <w:tc>
          <w:tcPr>
            <w:tcW w:w="2196" w:type="dxa"/>
            <w:vMerge/>
          </w:tcPr>
          <w:p w:rsidR="00FC6870" w:rsidRPr="0041595C" w:rsidRDefault="00FC6870" w:rsidP="007020C7">
            <w:pPr>
              <w:jc w:val="both"/>
            </w:pPr>
          </w:p>
        </w:tc>
        <w:tc>
          <w:tcPr>
            <w:tcW w:w="1892" w:type="dxa"/>
            <w:vMerge/>
          </w:tcPr>
          <w:p w:rsidR="00FC6870" w:rsidRPr="0041595C" w:rsidRDefault="00FC6870" w:rsidP="007020C7">
            <w:pPr>
              <w:jc w:val="both"/>
            </w:pPr>
          </w:p>
        </w:tc>
      </w:tr>
      <w:tr w:rsidR="00FC6870" w:rsidRPr="0041595C" w:rsidTr="00002478">
        <w:tc>
          <w:tcPr>
            <w:tcW w:w="542" w:type="dxa"/>
          </w:tcPr>
          <w:p w:rsidR="00FC6870" w:rsidRPr="0041595C" w:rsidRDefault="00FC6870" w:rsidP="007020C7">
            <w:pPr>
              <w:jc w:val="center"/>
            </w:pPr>
            <w:r w:rsidRPr="0041595C">
              <w:t>4.</w:t>
            </w:r>
          </w:p>
        </w:tc>
        <w:tc>
          <w:tcPr>
            <w:tcW w:w="2881" w:type="dxa"/>
          </w:tcPr>
          <w:p w:rsidR="00FC6870" w:rsidRPr="0041595C" w:rsidRDefault="00FC6870" w:rsidP="007020C7">
            <w:pPr>
              <w:jc w:val="both"/>
            </w:pPr>
            <w:r w:rsidRPr="0041595C">
              <w:t xml:space="preserve">"Шалость или проступок" - дискурс - площадка  с несовершеннолетними </w:t>
            </w:r>
          </w:p>
        </w:tc>
        <w:tc>
          <w:tcPr>
            <w:tcW w:w="2322" w:type="dxa"/>
          </w:tcPr>
          <w:p w:rsidR="00FC6870" w:rsidRPr="0041595C" w:rsidRDefault="00FC6870" w:rsidP="007020C7">
            <w:pPr>
              <w:jc w:val="both"/>
            </w:pPr>
            <w:r w:rsidRPr="0041595C">
              <w:t xml:space="preserve">МБОУ СШ №2 </w:t>
            </w:r>
          </w:p>
          <w:p w:rsidR="00FC6870" w:rsidRPr="0041595C" w:rsidRDefault="00FC6870" w:rsidP="007020C7">
            <w:pPr>
              <w:jc w:val="both"/>
            </w:pPr>
            <w:r w:rsidRPr="0041595C">
              <w:t>г. Енисейска</w:t>
            </w:r>
          </w:p>
        </w:tc>
        <w:tc>
          <w:tcPr>
            <w:tcW w:w="2196" w:type="dxa"/>
          </w:tcPr>
          <w:p w:rsidR="00FC6870" w:rsidRPr="0041595C" w:rsidRDefault="00FC6870" w:rsidP="007020C7">
            <w:pPr>
              <w:jc w:val="both"/>
            </w:pPr>
            <w:r>
              <w:t>Руководитель образовательного учреждения</w:t>
            </w:r>
          </w:p>
        </w:tc>
        <w:tc>
          <w:tcPr>
            <w:tcW w:w="1892" w:type="dxa"/>
          </w:tcPr>
          <w:p w:rsidR="00FC6870" w:rsidRDefault="00FC6870" w:rsidP="007020C7">
            <w:pPr>
              <w:jc w:val="both"/>
            </w:pPr>
            <w:r w:rsidRPr="0041595C">
              <w:t xml:space="preserve">8(39195) </w:t>
            </w:r>
          </w:p>
          <w:p w:rsidR="00FC6870" w:rsidRPr="0041595C" w:rsidRDefault="00FC6870" w:rsidP="007020C7">
            <w:pPr>
              <w:jc w:val="both"/>
            </w:pPr>
            <w:r w:rsidRPr="0041595C">
              <w:t>72-478;</w:t>
            </w:r>
          </w:p>
        </w:tc>
      </w:tr>
      <w:tr w:rsidR="00FC6870" w:rsidRPr="0041595C" w:rsidTr="00002478">
        <w:tc>
          <w:tcPr>
            <w:tcW w:w="542" w:type="dxa"/>
          </w:tcPr>
          <w:p w:rsidR="00FC6870" w:rsidRPr="0041595C" w:rsidRDefault="00FC6870" w:rsidP="007020C7">
            <w:pPr>
              <w:jc w:val="center"/>
            </w:pPr>
            <w:r w:rsidRPr="0041595C">
              <w:t>5.</w:t>
            </w:r>
          </w:p>
        </w:tc>
        <w:tc>
          <w:tcPr>
            <w:tcW w:w="2881" w:type="dxa"/>
          </w:tcPr>
          <w:p w:rsidR="00FC6870" w:rsidRPr="0041595C" w:rsidRDefault="00FC6870" w:rsidP="007020C7">
            <w:pPr>
              <w:jc w:val="center"/>
            </w:pPr>
            <w:r w:rsidRPr="0041595C">
              <w:t>Консультации правового характера для детей и родителей</w:t>
            </w:r>
          </w:p>
        </w:tc>
        <w:tc>
          <w:tcPr>
            <w:tcW w:w="2322" w:type="dxa"/>
          </w:tcPr>
          <w:p w:rsidR="00FC6870" w:rsidRPr="0041595C" w:rsidRDefault="00FC6870" w:rsidP="007020C7">
            <w:pPr>
              <w:jc w:val="center"/>
            </w:pPr>
            <w:r w:rsidRPr="0041595C">
              <w:t>МАОУ СШ №1,</w:t>
            </w:r>
          </w:p>
          <w:p w:rsidR="00FC6870" w:rsidRDefault="00FC6870" w:rsidP="007020C7">
            <w:pPr>
              <w:jc w:val="center"/>
            </w:pPr>
            <w:r w:rsidRPr="0041595C">
              <w:t>(ул. Вейнбаума, 52)</w:t>
            </w:r>
          </w:p>
          <w:p w:rsidR="00FC6870" w:rsidRPr="0041595C" w:rsidRDefault="00FC6870" w:rsidP="006317F6">
            <w:pPr>
              <w:jc w:val="center"/>
            </w:pPr>
            <w:r w:rsidRPr="0041595C">
              <w:t>МБОУ СШ №2,</w:t>
            </w:r>
          </w:p>
          <w:p w:rsidR="00FC6870" w:rsidRDefault="00FC6870" w:rsidP="006317F6">
            <w:pPr>
              <w:jc w:val="center"/>
            </w:pPr>
            <w:r w:rsidRPr="0041595C">
              <w:t>(ул. Бабкина, 46)</w:t>
            </w:r>
          </w:p>
          <w:p w:rsidR="00FC6870" w:rsidRPr="0041595C" w:rsidRDefault="00FC6870" w:rsidP="006317F6">
            <w:pPr>
              <w:jc w:val="center"/>
            </w:pPr>
            <w:r w:rsidRPr="0041595C">
              <w:t>МБОУ СШ №3,</w:t>
            </w:r>
          </w:p>
          <w:p w:rsidR="00FC6870" w:rsidRDefault="00FC6870" w:rsidP="006317F6">
            <w:pPr>
              <w:jc w:val="center"/>
            </w:pPr>
            <w:r w:rsidRPr="0041595C">
              <w:t>(ул. Ленина, 102)</w:t>
            </w:r>
          </w:p>
          <w:p w:rsidR="00FC6870" w:rsidRPr="0041595C" w:rsidRDefault="00FC6870" w:rsidP="006317F6">
            <w:pPr>
              <w:jc w:val="center"/>
            </w:pPr>
            <w:r w:rsidRPr="0041595C">
              <w:t>МБОУ СШ №7,</w:t>
            </w:r>
          </w:p>
          <w:p w:rsidR="00FC6870" w:rsidRDefault="00FC6870" w:rsidP="006317F6">
            <w:pPr>
              <w:jc w:val="center"/>
            </w:pPr>
            <w:r w:rsidRPr="0041595C">
              <w:t>(«Полюс»)</w:t>
            </w:r>
          </w:p>
          <w:p w:rsidR="00FC6870" w:rsidRPr="0041595C" w:rsidRDefault="00FC6870" w:rsidP="006317F6">
            <w:pPr>
              <w:jc w:val="center"/>
            </w:pPr>
            <w:r w:rsidRPr="0041595C">
              <w:t>МАОУ СШ №9,</w:t>
            </w:r>
          </w:p>
          <w:p w:rsidR="00FC6870" w:rsidRDefault="00FC6870" w:rsidP="006317F6">
            <w:pPr>
              <w:jc w:val="center"/>
            </w:pPr>
            <w:r w:rsidRPr="0041595C">
              <w:t>(ул. Вейнбаума, 52)</w:t>
            </w:r>
          </w:p>
          <w:p w:rsidR="00FC6870" w:rsidRPr="0041595C" w:rsidRDefault="00FC6870" w:rsidP="006317F6">
            <w:pPr>
              <w:jc w:val="center"/>
            </w:pPr>
            <w:r w:rsidRPr="0041595C">
              <w:t>ЧОУ ЕПГ,</w:t>
            </w:r>
          </w:p>
          <w:p w:rsidR="00FC6870" w:rsidRPr="0041595C" w:rsidRDefault="00FC6870" w:rsidP="006317F6">
            <w:pPr>
              <w:jc w:val="center"/>
              <w:rPr>
                <w:b/>
              </w:rPr>
            </w:pPr>
            <w:r w:rsidRPr="0041595C">
              <w:t>(ул. Кирова, 97)</w:t>
            </w:r>
          </w:p>
        </w:tc>
        <w:tc>
          <w:tcPr>
            <w:tcW w:w="2196" w:type="dxa"/>
          </w:tcPr>
          <w:p w:rsidR="00FC6870" w:rsidRPr="0041595C" w:rsidRDefault="00FC6870" w:rsidP="00C67EB4">
            <w:pPr>
              <w:jc w:val="center"/>
            </w:pPr>
            <w:r>
              <w:t>Руководители образовательных учреждений</w:t>
            </w:r>
          </w:p>
        </w:tc>
        <w:tc>
          <w:tcPr>
            <w:tcW w:w="1892" w:type="dxa"/>
          </w:tcPr>
          <w:p w:rsidR="00FC6870" w:rsidRDefault="00FC6870" w:rsidP="007020C7">
            <w:pPr>
              <w:jc w:val="center"/>
            </w:pPr>
            <w:r w:rsidRPr="0041595C">
              <w:t>2-31-08</w:t>
            </w: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  <w:r w:rsidRPr="0041595C">
              <w:t>2-33-16</w:t>
            </w: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  <w:r w:rsidRPr="0041595C">
              <w:t>2-23-06</w:t>
            </w: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  <w:r w:rsidRPr="0041595C">
              <w:t>67-1-30</w:t>
            </w: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  <w:r w:rsidRPr="0041595C">
              <w:t>2-70-07</w:t>
            </w:r>
          </w:p>
          <w:p w:rsidR="00FC6870" w:rsidRDefault="00FC6870" w:rsidP="007020C7">
            <w:pPr>
              <w:jc w:val="center"/>
            </w:pPr>
          </w:p>
          <w:p w:rsidR="00FC6870" w:rsidRPr="0041595C" w:rsidRDefault="00FC6870" w:rsidP="007020C7">
            <w:pPr>
              <w:jc w:val="center"/>
            </w:pPr>
            <w:r w:rsidRPr="0041595C">
              <w:t>2-50-63</w:t>
            </w:r>
          </w:p>
        </w:tc>
      </w:tr>
      <w:tr w:rsidR="00FC6870" w:rsidRPr="0041595C" w:rsidTr="008011AD">
        <w:tc>
          <w:tcPr>
            <w:tcW w:w="542" w:type="dxa"/>
          </w:tcPr>
          <w:p w:rsidR="00FC6870" w:rsidRPr="0041595C" w:rsidRDefault="00FC6870" w:rsidP="00A6178F">
            <w:r>
              <w:t>6</w:t>
            </w:r>
            <w:r w:rsidRPr="0041595C">
              <w:t>.</w:t>
            </w:r>
          </w:p>
        </w:tc>
        <w:tc>
          <w:tcPr>
            <w:tcW w:w="2881" w:type="dxa"/>
            <w:vMerge w:val="restart"/>
          </w:tcPr>
          <w:p w:rsidR="00FC6870" w:rsidRPr="0041595C" w:rsidRDefault="00FC6870" w:rsidP="007020C7">
            <w:pPr>
              <w:jc w:val="both"/>
            </w:pPr>
          </w:p>
          <w:p w:rsidR="00FC6870" w:rsidRPr="0041595C" w:rsidRDefault="00FC6870" w:rsidP="007020C7">
            <w:pPr>
              <w:jc w:val="both"/>
            </w:pPr>
          </w:p>
          <w:p w:rsidR="00FC6870" w:rsidRPr="0041595C" w:rsidRDefault="00FC6870" w:rsidP="007020C7">
            <w:pPr>
              <w:jc w:val="both"/>
            </w:pPr>
          </w:p>
          <w:p w:rsidR="00FC6870" w:rsidRPr="0041595C" w:rsidRDefault="00FC6870" w:rsidP="007020C7">
            <w:pPr>
              <w:jc w:val="both"/>
            </w:pPr>
          </w:p>
          <w:p w:rsidR="00FC6870" w:rsidRPr="0041595C" w:rsidRDefault="00FC6870" w:rsidP="007020C7">
            <w:pPr>
              <w:jc w:val="both"/>
            </w:pPr>
            <w:r w:rsidRPr="0041595C">
              <w:t>Оказания правовой помощи детям</w:t>
            </w:r>
          </w:p>
        </w:tc>
        <w:tc>
          <w:tcPr>
            <w:tcW w:w="2322" w:type="dxa"/>
          </w:tcPr>
          <w:p w:rsidR="00FC6870" w:rsidRPr="0041595C" w:rsidRDefault="00FC6870" w:rsidP="007020C7">
            <w:pPr>
              <w:jc w:val="center"/>
            </w:pPr>
            <w:r w:rsidRPr="0041595C">
              <w:t xml:space="preserve">Комплексный центр </w:t>
            </w:r>
          </w:p>
          <w:p w:rsidR="00FC6870" w:rsidRPr="0041595C" w:rsidRDefault="00FC6870" w:rsidP="007020C7">
            <w:pPr>
              <w:jc w:val="center"/>
            </w:pPr>
            <w:r w:rsidRPr="0041595C">
              <w:t>г. Енисейска,</w:t>
            </w:r>
          </w:p>
          <w:p w:rsidR="00FC6870" w:rsidRPr="0041595C" w:rsidRDefault="00FC6870" w:rsidP="007020C7">
            <w:pPr>
              <w:jc w:val="center"/>
            </w:pPr>
            <w:r w:rsidRPr="0041595C">
              <w:t>ул. Бабкина, д. 38;</w:t>
            </w:r>
          </w:p>
          <w:p w:rsidR="00FC6870" w:rsidRPr="0041595C" w:rsidRDefault="00FC6870" w:rsidP="007020C7">
            <w:pPr>
              <w:jc w:val="center"/>
            </w:pPr>
            <w:r w:rsidRPr="0041595C">
              <w:t>с 14.00 до 17.00</w:t>
            </w:r>
          </w:p>
        </w:tc>
        <w:tc>
          <w:tcPr>
            <w:tcW w:w="2196" w:type="dxa"/>
            <w:vMerge w:val="restart"/>
          </w:tcPr>
          <w:p w:rsidR="00FC6870" w:rsidRDefault="00FC6870" w:rsidP="00002478">
            <w:pPr>
              <w:jc w:val="both"/>
            </w:pPr>
            <w:r>
              <w:t xml:space="preserve">Директор МБУ «Комплексный центр социального обслуживания населения </w:t>
            </w:r>
          </w:p>
          <w:p w:rsidR="00FC6870" w:rsidRPr="0041595C" w:rsidRDefault="00FC6870" w:rsidP="00002478">
            <w:pPr>
              <w:jc w:val="both"/>
            </w:pPr>
            <w:r>
              <w:t>г. Енисейска»</w:t>
            </w:r>
          </w:p>
        </w:tc>
        <w:tc>
          <w:tcPr>
            <w:tcW w:w="1892" w:type="dxa"/>
            <w:vMerge w:val="restart"/>
          </w:tcPr>
          <w:p w:rsidR="00FC6870" w:rsidRDefault="00FC6870" w:rsidP="00D72A26">
            <w:pPr>
              <w:jc w:val="center"/>
            </w:pPr>
          </w:p>
          <w:p w:rsidR="00FC6870" w:rsidRDefault="00FC6870" w:rsidP="00D72A26">
            <w:pPr>
              <w:jc w:val="center"/>
            </w:pPr>
          </w:p>
          <w:p w:rsidR="00FC6870" w:rsidRDefault="00FC6870" w:rsidP="00D72A26">
            <w:pPr>
              <w:jc w:val="center"/>
            </w:pPr>
          </w:p>
          <w:p w:rsidR="00FC6870" w:rsidRDefault="00FC6870" w:rsidP="00D72A26">
            <w:pPr>
              <w:jc w:val="center"/>
            </w:pPr>
          </w:p>
          <w:p w:rsidR="00FC6870" w:rsidRPr="0041595C" w:rsidRDefault="00FC6870" w:rsidP="00D72A26">
            <w:pPr>
              <w:jc w:val="center"/>
            </w:pPr>
            <w:r w:rsidRPr="0041595C">
              <w:t>2-71-09</w:t>
            </w:r>
          </w:p>
          <w:p w:rsidR="00FC6870" w:rsidRPr="0041595C" w:rsidRDefault="00FC6870" w:rsidP="00D72A26">
            <w:pPr>
              <w:jc w:val="center"/>
            </w:pPr>
          </w:p>
        </w:tc>
      </w:tr>
      <w:tr w:rsidR="00FC6870" w:rsidRPr="0041595C" w:rsidTr="008011AD">
        <w:tc>
          <w:tcPr>
            <w:tcW w:w="542" w:type="dxa"/>
          </w:tcPr>
          <w:p w:rsidR="00FC6870" w:rsidRPr="0041595C" w:rsidRDefault="00FC6870" w:rsidP="00A6178F">
            <w:r>
              <w:t>7</w:t>
            </w:r>
            <w:r w:rsidRPr="0041595C">
              <w:t>.</w:t>
            </w:r>
          </w:p>
        </w:tc>
        <w:tc>
          <w:tcPr>
            <w:tcW w:w="2881" w:type="dxa"/>
            <w:vMerge/>
          </w:tcPr>
          <w:p w:rsidR="00FC6870" w:rsidRPr="0041595C" w:rsidRDefault="00FC6870" w:rsidP="007020C7">
            <w:pPr>
              <w:jc w:val="both"/>
            </w:pPr>
          </w:p>
        </w:tc>
        <w:tc>
          <w:tcPr>
            <w:tcW w:w="2322" w:type="dxa"/>
          </w:tcPr>
          <w:p w:rsidR="00FC6870" w:rsidRPr="0041595C" w:rsidRDefault="00FC6870" w:rsidP="007020C7">
            <w:pPr>
              <w:jc w:val="center"/>
            </w:pPr>
            <w:r w:rsidRPr="0041595C">
              <w:t>УСЗН</w:t>
            </w:r>
          </w:p>
          <w:p w:rsidR="00FC6870" w:rsidRPr="0041595C" w:rsidRDefault="00FC6870" w:rsidP="007020C7">
            <w:pPr>
              <w:jc w:val="center"/>
            </w:pPr>
            <w:r w:rsidRPr="0041595C">
              <w:t>г. Енисейска,</w:t>
            </w:r>
          </w:p>
          <w:p w:rsidR="00FC6870" w:rsidRPr="0041595C" w:rsidRDefault="00FC6870" w:rsidP="007020C7">
            <w:pPr>
              <w:jc w:val="center"/>
            </w:pPr>
            <w:r w:rsidRPr="0041595C">
              <w:t xml:space="preserve">ул. Ленина, </w:t>
            </w:r>
          </w:p>
          <w:p w:rsidR="00FC6870" w:rsidRPr="0041595C" w:rsidRDefault="00FC6870" w:rsidP="007020C7">
            <w:pPr>
              <w:jc w:val="center"/>
            </w:pPr>
            <w:r w:rsidRPr="0041595C">
              <w:t xml:space="preserve">д. 105, каб. 1.9 </w:t>
            </w:r>
          </w:p>
          <w:p w:rsidR="00FC6870" w:rsidRPr="0041595C" w:rsidRDefault="00FC6870" w:rsidP="007020C7">
            <w:pPr>
              <w:jc w:val="center"/>
            </w:pPr>
            <w:r w:rsidRPr="0041595C">
              <w:t xml:space="preserve">с 9.00 до 17.00 </w:t>
            </w:r>
          </w:p>
        </w:tc>
        <w:tc>
          <w:tcPr>
            <w:tcW w:w="2196" w:type="dxa"/>
            <w:vMerge/>
          </w:tcPr>
          <w:p w:rsidR="00FC6870" w:rsidRPr="0041595C" w:rsidRDefault="00FC6870" w:rsidP="007020C7">
            <w:pPr>
              <w:jc w:val="both"/>
            </w:pPr>
          </w:p>
        </w:tc>
        <w:tc>
          <w:tcPr>
            <w:tcW w:w="1892" w:type="dxa"/>
            <w:vMerge/>
          </w:tcPr>
          <w:p w:rsidR="00FC6870" w:rsidRPr="0041595C" w:rsidRDefault="00FC6870" w:rsidP="00D72A26">
            <w:pPr>
              <w:jc w:val="center"/>
            </w:pPr>
          </w:p>
        </w:tc>
      </w:tr>
      <w:tr w:rsidR="00FC6870" w:rsidRPr="0041595C" w:rsidTr="00002478">
        <w:tc>
          <w:tcPr>
            <w:tcW w:w="542" w:type="dxa"/>
          </w:tcPr>
          <w:p w:rsidR="00FC6870" w:rsidRPr="0041595C" w:rsidRDefault="00FC6870" w:rsidP="007020C7">
            <w:pPr>
              <w:jc w:val="center"/>
            </w:pPr>
            <w:r>
              <w:t>8</w:t>
            </w:r>
            <w:r w:rsidRPr="0041595C">
              <w:t>.</w:t>
            </w:r>
          </w:p>
        </w:tc>
        <w:tc>
          <w:tcPr>
            <w:tcW w:w="2881" w:type="dxa"/>
          </w:tcPr>
          <w:p w:rsidR="00FC6870" w:rsidRDefault="00FC6870" w:rsidP="007020C7">
            <w:pPr>
              <w:jc w:val="both"/>
            </w:pPr>
            <w:r w:rsidRPr="0041595C">
              <w:t xml:space="preserve">Консультирование несовершеннолетних </w:t>
            </w:r>
          </w:p>
          <w:p w:rsidR="00FC6870" w:rsidRPr="0041595C" w:rsidRDefault="00FC6870" w:rsidP="007020C7">
            <w:pPr>
              <w:jc w:val="both"/>
            </w:pPr>
            <w:r w:rsidRPr="0041595C">
              <w:t xml:space="preserve">по телефону, в том числе анонимно </w:t>
            </w:r>
          </w:p>
        </w:tc>
        <w:tc>
          <w:tcPr>
            <w:tcW w:w="2322" w:type="dxa"/>
          </w:tcPr>
          <w:p w:rsidR="00FC6870" w:rsidRPr="0041595C" w:rsidRDefault="00FC6870" w:rsidP="007020C7">
            <w:pPr>
              <w:jc w:val="center"/>
            </w:pPr>
            <w:r w:rsidRPr="0041595C">
              <w:t xml:space="preserve">тел. 8 (39195) </w:t>
            </w:r>
          </w:p>
          <w:p w:rsidR="00FC6870" w:rsidRPr="0041595C" w:rsidRDefault="00FC6870" w:rsidP="007020C7">
            <w:pPr>
              <w:jc w:val="center"/>
            </w:pPr>
            <w:r w:rsidRPr="0041595C">
              <w:t>2-71-09</w:t>
            </w:r>
          </w:p>
          <w:p w:rsidR="00FC6870" w:rsidRPr="0041595C" w:rsidRDefault="00FC6870" w:rsidP="007020C7">
            <w:pPr>
              <w:jc w:val="center"/>
            </w:pPr>
            <w:r w:rsidRPr="0041595C">
              <w:t>с 14.00 до 17.00</w:t>
            </w:r>
          </w:p>
        </w:tc>
        <w:tc>
          <w:tcPr>
            <w:tcW w:w="2196" w:type="dxa"/>
          </w:tcPr>
          <w:p w:rsidR="00FC6870" w:rsidRPr="0041595C" w:rsidRDefault="00FC6870" w:rsidP="007020C7">
            <w:pPr>
              <w:jc w:val="both"/>
            </w:pPr>
            <w:r w:rsidRPr="0041595C">
              <w:t>Камалутдинова Т.Е., специалист</w:t>
            </w:r>
          </w:p>
        </w:tc>
        <w:tc>
          <w:tcPr>
            <w:tcW w:w="1892" w:type="dxa"/>
          </w:tcPr>
          <w:p w:rsidR="00FC6870" w:rsidRPr="0041595C" w:rsidRDefault="00FC6870" w:rsidP="00D72A26">
            <w:pPr>
              <w:jc w:val="center"/>
            </w:pPr>
            <w:r w:rsidRPr="0041595C">
              <w:t>2-71-09</w:t>
            </w:r>
          </w:p>
          <w:p w:rsidR="00FC6870" w:rsidRPr="0041595C" w:rsidRDefault="00FC6870" w:rsidP="007020C7">
            <w:pPr>
              <w:jc w:val="both"/>
            </w:pPr>
          </w:p>
        </w:tc>
      </w:tr>
      <w:tr w:rsidR="00FC6870" w:rsidRPr="0041595C" w:rsidTr="003B5314">
        <w:tc>
          <w:tcPr>
            <w:tcW w:w="542" w:type="dxa"/>
          </w:tcPr>
          <w:p w:rsidR="00FC6870" w:rsidRPr="0041595C" w:rsidRDefault="00FC6870" w:rsidP="007020C7">
            <w:pPr>
              <w:jc w:val="center"/>
            </w:pPr>
            <w:r>
              <w:t>9</w:t>
            </w:r>
            <w:r w:rsidRPr="0041595C">
              <w:t>.</w:t>
            </w:r>
          </w:p>
        </w:tc>
        <w:tc>
          <w:tcPr>
            <w:tcW w:w="2881" w:type="dxa"/>
          </w:tcPr>
          <w:p w:rsidR="00FC6870" w:rsidRPr="0041595C" w:rsidRDefault="00FC6870" w:rsidP="007020C7">
            <w:r w:rsidRPr="0041595C">
              <w:t xml:space="preserve"> Познавательная викторина «Конвенция ООН о правах ребенка» </w:t>
            </w:r>
          </w:p>
          <w:p w:rsidR="00FC6870" w:rsidRPr="0041595C" w:rsidRDefault="00FC6870" w:rsidP="007020C7"/>
        </w:tc>
        <w:tc>
          <w:tcPr>
            <w:tcW w:w="2322" w:type="dxa"/>
          </w:tcPr>
          <w:p w:rsidR="00FC6870" w:rsidRPr="0041595C" w:rsidRDefault="00FC6870" w:rsidP="00FF0705">
            <w:pPr>
              <w:jc w:val="center"/>
              <w:rPr>
                <w:b/>
              </w:rPr>
            </w:pPr>
            <w:r w:rsidRPr="0041595C">
              <w:rPr>
                <w:b/>
              </w:rPr>
              <w:t>08.11.2018</w:t>
            </w:r>
          </w:p>
          <w:p w:rsidR="00FC6870" w:rsidRPr="0041595C" w:rsidRDefault="00FC6870" w:rsidP="007020C7">
            <w:r w:rsidRPr="0041595C">
              <w:t xml:space="preserve">КГБПОУ  </w:t>
            </w:r>
          </w:p>
          <w:p w:rsidR="00FC6870" w:rsidRPr="0041595C" w:rsidRDefault="00FC6870" w:rsidP="007020C7">
            <w:r w:rsidRPr="0041595C">
              <w:t>«Енисейский  педагогический колледж»,</w:t>
            </w:r>
          </w:p>
          <w:p w:rsidR="00FC6870" w:rsidRPr="0041595C" w:rsidRDefault="00FC6870" w:rsidP="007020C7"/>
        </w:tc>
        <w:tc>
          <w:tcPr>
            <w:tcW w:w="2196" w:type="dxa"/>
            <w:vMerge w:val="restart"/>
          </w:tcPr>
          <w:p w:rsidR="00FC6870" w:rsidRPr="0041595C" w:rsidRDefault="00FC6870" w:rsidP="00002478"/>
          <w:p w:rsidR="00FC6870" w:rsidRDefault="00FC6870" w:rsidP="00002478"/>
          <w:p w:rsidR="00FC6870" w:rsidRDefault="00FC6870" w:rsidP="00002478"/>
          <w:p w:rsidR="00FC6870" w:rsidRDefault="00FC6870" w:rsidP="00002478"/>
          <w:p w:rsidR="00FC6870" w:rsidRDefault="00FC6870" w:rsidP="00002478"/>
          <w:p w:rsidR="00FC6870" w:rsidRDefault="00FC6870" w:rsidP="00002478"/>
          <w:p w:rsidR="00FC6870" w:rsidRDefault="00FC6870" w:rsidP="00002478"/>
          <w:p w:rsidR="00FC6870" w:rsidRDefault="00FC6870" w:rsidP="00002478"/>
          <w:p w:rsidR="00FC6870" w:rsidRDefault="00FC6870" w:rsidP="00002478"/>
          <w:p w:rsidR="00FC6870" w:rsidRPr="0041595C" w:rsidRDefault="00FC6870" w:rsidP="00002478">
            <w:r>
              <w:t xml:space="preserve">Директор </w:t>
            </w:r>
            <w:r w:rsidRPr="0041595C">
              <w:t xml:space="preserve">КГБПОУ  </w:t>
            </w:r>
          </w:p>
          <w:p w:rsidR="00FC6870" w:rsidRPr="0041595C" w:rsidRDefault="00FC6870" w:rsidP="00002478">
            <w:r w:rsidRPr="0041595C">
              <w:t>«Енисейский  педагогический колледж»</w:t>
            </w:r>
          </w:p>
          <w:p w:rsidR="00FC6870" w:rsidRPr="0041595C" w:rsidRDefault="00FC6870" w:rsidP="00002478"/>
          <w:p w:rsidR="00FC6870" w:rsidRPr="0041595C" w:rsidRDefault="00FC6870" w:rsidP="00F826F3"/>
        </w:tc>
        <w:tc>
          <w:tcPr>
            <w:tcW w:w="1892" w:type="dxa"/>
          </w:tcPr>
          <w:p w:rsidR="00FC6870" w:rsidRPr="0041595C" w:rsidRDefault="00FC6870" w:rsidP="0041595C">
            <w:pPr>
              <w:ind w:right="-2"/>
              <w:jc w:val="center"/>
              <w:rPr>
                <w:bCs/>
              </w:rPr>
            </w:pPr>
            <w:r w:rsidRPr="0041595C">
              <w:rPr>
                <w:bCs/>
              </w:rPr>
              <w:t>2-27-13</w:t>
            </w:r>
          </w:p>
          <w:p w:rsidR="00FC6870" w:rsidRPr="0041595C" w:rsidRDefault="00FC6870" w:rsidP="0041595C">
            <w:pPr>
              <w:ind w:right="-2"/>
              <w:jc w:val="center"/>
              <w:rPr>
                <w:bCs/>
              </w:rPr>
            </w:pPr>
            <w:r w:rsidRPr="0041595C">
              <w:rPr>
                <w:bCs/>
              </w:rPr>
              <w:t>2-33-76</w:t>
            </w:r>
          </w:p>
          <w:p w:rsidR="00FC6870" w:rsidRPr="0041595C" w:rsidRDefault="00FC6870" w:rsidP="0041595C">
            <w:pPr>
              <w:jc w:val="center"/>
            </w:pPr>
          </w:p>
        </w:tc>
      </w:tr>
      <w:tr w:rsidR="00FC6870" w:rsidRPr="0041595C" w:rsidTr="003B5314">
        <w:tc>
          <w:tcPr>
            <w:tcW w:w="542" w:type="dxa"/>
          </w:tcPr>
          <w:p w:rsidR="00FC6870" w:rsidRPr="0041595C" w:rsidRDefault="00FC6870" w:rsidP="007020C7">
            <w:pPr>
              <w:jc w:val="center"/>
            </w:pPr>
            <w:r>
              <w:t>10</w:t>
            </w:r>
            <w:r w:rsidRPr="0041595C">
              <w:t>.</w:t>
            </w:r>
          </w:p>
        </w:tc>
        <w:tc>
          <w:tcPr>
            <w:tcW w:w="2881" w:type="dxa"/>
          </w:tcPr>
          <w:p w:rsidR="00FC6870" w:rsidRPr="0041595C" w:rsidRDefault="00FC6870" w:rsidP="007020C7">
            <w:r w:rsidRPr="0041595C">
              <w:t xml:space="preserve"> Консультации по правам студентов </w:t>
            </w:r>
          </w:p>
        </w:tc>
        <w:tc>
          <w:tcPr>
            <w:tcW w:w="2322" w:type="dxa"/>
          </w:tcPr>
          <w:p w:rsidR="00FC6870" w:rsidRPr="0041595C" w:rsidRDefault="00FC6870" w:rsidP="007020C7">
            <w:r w:rsidRPr="0041595C">
              <w:t xml:space="preserve">КГБПОУ  </w:t>
            </w:r>
          </w:p>
          <w:p w:rsidR="00FC6870" w:rsidRPr="0041595C" w:rsidRDefault="00FC6870" w:rsidP="007020C7">
            <w:r w:rsidRPr="0041595C">
              <w:t>«Енисейский  педагогический колледж»</w:t>
            </w:r>
          </w:p>
        </w:tc>
        <w:tc>
          <w:tcPr>
            <w:tcW w:w="2196" w:type="dxa"/>
            <w:vMerge/>
          </w:tcPr>
          <w:p w:rsidR="00FC6870" w:rsidRPr="0041595C" w:rsidRDefault="00FC6870" w:rsidP="00F826F3"/>
        </w:tc>
        <w:tc>
          <w:tcPr>
            <w:tcW w:w="1892" w:type="dxa"/>
          </w:tcPr>
          <w:p w:rsidR="00FC6870" w:rsidRDefault="00FC6870" w:rsidP="0041595C">
            <w:pPr>
              <w:ind w:right="-2"/>
              <w:jc w:val="center"/>
              <w:rPr>
                <w:bCs/>
              </w:rPr>
            </w:pPr>
            <w:r w:rsidRPr="0041595C">
              <w:rPr>
                <w:bCs/>
              </w:rPr>
              <w:t>2-27-13</w:t>
            </w:r>
          </w:p>
          <w:p w:rsidR="00FC6870" w:rsidRPr="0041595C" w:rsidRDefault="00FC6870" w:rsidP="0041595C">
            <w:pPr>
              <w:ind w:right="-2"/>
              <w:jc w:val="center"/>
              <w:rPr>
                <w:bCs/>
              </w:rPr>
            </w:pPr>
            <w:r w:rsidRPr="0041595C">
              <w:rPr>
                <w:bCs/>
              </w:rPr>
              <w:t>2-33-76</w:t>
            </w:r>
          </w:p>
          <w:p w:rsidR="00FC6870" w:rsidRPr="0041595C" w:rsidRDefault="00FC6870" w:rsidP="0041595C">
            <w:pPr>
              <w:jc w:val="center"/>
              <w:rPr>
                <w:bCs/>
              </w:rPr>
            </w:pPr>
          </w:p>
        </w:tc>
      </w:tr>
      <w:tr w:rsidR="00FC6870" w:rsidRPr="0041595C" w:rsidTr="00002478">
        <w:tc>
          <w:tcPr>
            <w:tcW w:w="542" w:type="dxa"/>
          </w:tcPr>
          <w:p w:rsidR="00FC6870" w:rsidRPr="0041595C" w:rsidRDefault="00FC6870" w:rsidP="007020C7">
            <w:pPr>
              <w:jc w:val="center"/>
            </w:pPr>
            <w:r>
              <w:t>11</w:t>
            </w:r>
            <w:r w:rsidRPr="0041595C">
              <w:t>.</w:t>
            </w:r>
          </w:p>
        </w:tc>
        <w:tc>
          <w:tcPr>
            <w:tcW w:w="2881" w:type="dxa"/>
          </w:tcPr>
          <w:p w:rsidR="00FC6870" w:rsidRPr="0041595C" w:rsidRDefault="00FC6870" w:rsidP="00F826F3">
            <w:r w:rsidRPr="0041595C">
              <w:t xml:space="preserve"> Беседа сотрудника правоохранительных органов со студентами «Права гражданина. Ответственность»  </w:t>
            </w:r>
          </w:p>
        </w:tc>
        <w:tc>
          <w:tcPr>
            <w:tcW w:w="2322" w:type="dxa"/>
          </w:tcPr>
          <w:p w:rsidR="00FC6870" w:rsidRPr="0041595C" w:rsidRDefault="00FC6870" w:rsidP="00FF0705">
            <w:pPr>
              <w:jc w:val="center"/>
              <w:rPr>
                <w:b/>
              </w:rPr>
            </w:pPr>
            <w:r w:rsidRPr="0041595C">
              <w:rPr>
                <w:b/>
              </w:rPr>
              <w:t>15.11.2018</w:t>
            </w:r>
          </w:p>
          <w:p w:rsidR="00FC6870" w:rsidRPr="0041595C" w:rsidRDefault="00FC6870" w:rsidP="00FF0705">
            <w:pPr>
              <w:jc w:val="both"/>
            </w:pPr>
            <w:r w:rsidRPr="0041595C">
              <w:t xml:space="preserve">КГБПОУ  </w:t>
            </w:r>
          </w:p>
          <w:p w:rsidR="00FC6870" w:rsidRPr="0041595C" w:rsidRDefault="00FC6870" w:rsidP="00FF0705">
            <w:pPr>
              <w:jc w:val="both"/>
            </w:pPr>
            <w:r w:rsidRPr="0041595C">
              <w:t>«Енисейский  педагогический колледж»</w:t>
            </w:r>
          </w:p>
        </w:tc>
        <w:tc>
          <w:tcPr>
            <w:tcW w:w="2196" w:type="dxa"/>
            <w:vMerge/>
          </w:tcPr>
          <w:p w:rsidR="00FC6870" w:rsidRPr="0041595C" w:rsidRDefault="00FC6870" w:rsidP="00F826F3"/>
        </w:tc>
        <w:tc>
          <w:tcPr>
            <w:tcW w:w="1892" w:type="dxa"/>
          </w:tcPr>
          <w:p w:rsidR="00FC6870" w:rsidRDefault="00FC6870" w:rsidP="0041595C">
            <w:pPr>
              <w:ind w:right="-2"/>
              <w:jc w:val="center"/>
              <w:rPr>
                <w:bCs/>
              </w:rPr>
            </w:pPr>
            <w:r w:rsidRPr="0041595C">
              <w:rPr>
                <w:bCs/>
              </w:rPr>
              <w:t>2-27-13</w:t>
            </w:r>
          </w:p>
          <w:p w:rsidR="00FC6870" w:rsidRPr="0041595C" w:rsidRDefault="00FC6870" w:rsidP="0041595C">
            <w:pPr>
              <w:jc w:val="center"/>
              <w:rPr>
                <w:bCs/>
              </w:rPr>
            </w:pPr>
            <w:r w:rsidRPr="0041595C">
              <w:rPr>
                <w:bCs/>
              </w:rPr>
              <w:t>2-33-76</w:t>
            </w:r>
          </w:p>
        </w:tc>
      </w:tr>
      <w:tr w:rsidR="00FC6870" w:rsidRPr="0041595C" w:rsidTr="00882837">
        <w:tc>
          <w:tcPr>
            <w:tcW w:w="542" w:type="dxa"/>
          </w:tcPr>
          <w:p w:rsidR="00FC6870" w:rsidRDefault="00FC6870" w:rsidP="007020C7">
            <w:pPr>
              <w:jc w:val="center"/>
            </w:pPr>
            <w:r>
              <w:t>12</w:t>
            </w:r>
            <w:r w:rsidRPr="0041595C">
              <w:t>.</w:t>
            </w: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</w:p>
          <w:p w:rsidR="00FC6870" w:rsidRPr="0041595C" w:rsidRDefault="00FC6870" w:rsidP="007020C7">
            <w:pPr>
              <w:jc w:val="center"/>
            </w:pPr>
            <w:r>
              <w:t>13.</w:t>
            </w:r>
          </w:p>
        </w:tc>
        <w:tc>
          <w:tcPr>
            <w:tcW w:w="2881" w:type="dxa"/>
          </w:tcPr>
          <w:p w:rsidR="00FC6870" w:rsidRPr="0041595C" w:rsidRDefault="00FC6870" w:rsidP="007020C7">
            <w:r w:rsidRPr="0041595C">
              <w:t>Акция,   посвященная всероссийскому Дню  правовой помощи детям</w:t>
            </w:r>
          </w:p>
          <w:p w:rsidR="00FC6870" w:rsidRPr="0041595C" w:rsidRDefault="00FC6870" w:rsidP="007020C7"/>
          <w:p w:rsidR="00FC6870" w:rsidRPr="0041595C" w:rsidRDefault="00FC6870" w:rsidP="007020C7"/>
          <w:p w:rsidR="00FC6870" w:rsidRPr="0041595C" w:rsidRDefault="00FC6870" w:rsidP="007020C7">
            <w:r w:rsidRPr="0041595C">
              <w:t xml:space="preserve">Ток- шоу «Я гражданин  России» </w:t>
            </w:r>
          </w:p>
        </w:tc>
        <w:tc>
          <w:tcPr>
            <w:tcW w:w="2322" w:type="dxa"/>
          </w:tcPr>
          <w:p w:rsidR="00FC6870" w:rsidRPr="0041595C" w:rsidRDefault="00FC6870" w:rsidP="007020C7">
            <w:r w:rsidRPr="0041595C">
              <w:t xml:space="preserve">КГБПОУ  </w:t>
            </w:r>
          </w:p>
          <w:p w:rsidR="00FC6870" w:rsidRPr="0041595C" w:rsidRDefault="00FC6870" w:rsidP="00002478">
            <w:pPr>
              <w:jc w:val="both"/>
            </w:pPr>
            <w:r w:rsidRPr="0041595C">
              <w:t>«Енисейский  педагогический колледж»</w:t>
            </w:r>
          </w:p>
          <w:p w:rsidR="00FC6870" w:rsidRDefault="00FC6870" w:rsidP="007020C7">
            <w:pPr>
              <w:rPr>
                <w:b/>
              </w:rPr>
            </w:pPr>
          </w:p>
          <w:p w:rsidR="00FC6870" w:rsidRPr="0041595C" w:rsidRDefault="00FC6870" w:rsidP="00FF0705">
            <w:pPr>
              <w:jc w:val="center"/>
              <w:rPr>
                <w:b/>
              </w:rPr>
            </w:pPr>
            <w:r w:rsidRPr="0041595C">
              <w:rPr>
                <w:b/>
              </w:rPr>
              <w:t>11.12.2018</w:t>
            </w:r>
          </w:p>
        </w:tc>
        <w:tc>
          <w:tcPr>
            <w:tcW w:w="2196" w:type="dxa"/>
            <w:vMerge/>
          </w:tcPr>
          <w:p w:rsidR="00FC6870" w:rsidRPr="0041595C" w:rsidRDefault="00FC6870" w:rsidP="00F826F3"/>
        </w:tc>
        <w:tc>
          <w:tcPr>
            <w:tcW w:w="1892" w:type="dxa"/>
          </w:tcPr>
          <w:p w:rsidR="00FC6870" w:rsidRDefault="00FC6870" w:rsidP="0041595C">
            <w:pPr>
              <w:jc w:val="center"/>
              <w:rPr>
                <w:bCs/>
              </w:rPr>
            </w:pPr>
            <w:r w:rsidRPr="0041595C">
              <w:rPr>
                <w:bCs/>
              </w:rPr>
              <w:t>2-27-13</w:t>
            </w:r>
          </w:p>
          <w:p w:rsidR="00FC6870" w:rsidRPr="0041595C" w:rsidRDefault="00FC6870" w:rsidP="0041595C">
            <w:pPr>
              <w:ind w:right="-2"/>
              <w:jc w:val="center"/>
              <w:rPr>
                <w:bCs/>
              </w:rPr>
            </w:pPr>
            <w:r w:rsidRPr="0041595C">
              <w:rPr>
                <w:bCs/>
              </w:rPr>
              <w:t>2-33-76</w:t>
            </w:r>
          </w:p>
          <w:p w:rsidR="00FC6870" w:rsidRPr="0041595C" w:rsidRDefault="00FC6870" w:rsidP="0041595C">
            <w:pPr>
              <w:jc w:val="center"/>
              <w:rPr>
                <w:bCs/>
              </w:rPr>
            </w:pPr>
          </w:p>
        </w:tc>
      </w:tr>
      <w:tr w:rsidR="00FC6870" w:rsidRPr="0041595C" w:rsidTr="00882837">
        <w:tc>
          <w:tcPr>
            <w:tcW w:w="542" w:type="dxa"/>
          </w:tcPr>
          <w:p w:rsidR="00FC6870" w:rsidRPr="0041595C" w:rsidRDefault="00FC6870" w:rsidP="007020C7">
            <w:pPr>
              <w:jc w:val="center"/>
            </w:pPr>
            <w:r>
              <w:t>14</w:t>
            </w:r>
            <w:r w:rsidRPr="0041595C">
              <w:t>.</w:t>
            </w:r>
          </w:p>
        </w:tc>
        <w:tc>
          <w:tcPr>
            <w:tcW w:w="2881" w:type="dxa"/>
          </w:tcPr>
          <w:p w:rsidR="00FC6870" w:rsidRPr="0041595C" w:rsidRDefault="00FC6870" w:rsidP="007020C7">
            <w:r w:rsidRPr="0041595C">
              <w:t>Тематические часы</w:t>
            </w:r>
          </w:p>
          <w:p w:rsidR="00FC6870" w:rsidRPr="0041595C" w:rsidRDefault="00FC6870" w:rsidP="006C2534">
            <w:r w:rsidRPr="0041595C">
              <w:t xml:space="preserve">«Права и обязанности ребенка» </w:t>
            </w:r>
          </w:p>
        </w:tc>
        <w:tc>
          <w:tcPr>
            <w:tcW w:w="2322" w:type="dxa"/>
          </w:tcPr>
          <w:p w:rsidR="00FC6870" w:rsidRPr="0041595C" w:rsidRDefault="00FC6870" w:rsidP="007020C7">
            <w:r w:rsidRPr="0041595C">
              <w:t xml:space="preserve">КГБПОУ  </w:t>
            </w:r>
          </w:p>
          <w:p w:rsidR="00FC6870" w:rsidRPr="0041595C" w:rsidRDefault="00FC6870" w:rsidP="007020C7">
            <w:r w:rsidRPr="0041595C">
              <w:t>«Енисейский  педагогический колледж»</w:t>
            </w:r>
          </w:p>
          <w:p w:rsidR="00FC6870" w:rsidRPr="0041595C" w:rsidRDefault="00FC6870" w:rsidP="007020C7">
            <w:r w:rsidRPr="0041595C">
              <w:t>(в течение года)</w:t>
            </w:r>
          </w:p>
        </w:tc>
        <w:tc>
          <w:tcPr>
            <w:tcW w:w="2196" w:type="dxa"/>
            <w:vMerge/>
          </w:tcPr>
          <w:p w:rsidR="00FC6870" w:rsidRPr="0041595C" w:rsidRDefault="00FC6870" w:rsidP="00F826F3"/>
        </w:tc>
        <w:tc>
          <w:tcPr>
            <w:tcW w:w="1892" w:type="dxa"/>
          </w:tcPr>
          <w:p w:rsidR="00FC6870" w:rsidRDefault="00FC6870" w:rsidP="0041595C">
            <w:pPr>
              <w:ind w:right="-2"/>
              <w:jc w:val="center"/>
              <w:rPr>
                <w:bCs/>
              </w:rPr>
            </w:pPr>
            <w:r w:rsidRPr="0041595C">
              <w:rPr>
                <w:bCs/>
              </w:rPr>
              <w:t>2-27-13</w:t>
            </w:r>
          </w:p>
          <w:p w:rsidR="00FC6870" w:rsidRPr="0041595C" w:rsidRDefault="00FC6870" w:rsidP="0041595C">
            <w:pPr>
              <w:jc w:val="center"/>
              <w:rPr>
                <w:bCs/>
              </w:rPr>
            </w:pPr>
            <w:r w:rsidRPr="0041595C">
              <w:rPr>
                <w:bCs/>
              </w:rPr>
              <w:t>2-33-76</w:t>
            </w:r>
          </w:p>
        </w:tc>
      </w:tr>
      <w:tr w:rsidR="00FC6870" w:rsidRPr="0041595C" w:rsidTr="00002478">
        <w:tc>
          <w:tcPr>
            <w:tcW w:w="542" w:type="dxa"/>
          </w:tcPr>
          <w:p w:rsidR="00FC6870" w:rsidRDefault="00FC6870" w:rsidP="007020C7">
            <w:pPr>
              <w:jc w:val="center"/>
            </w:pPr>
            <w:r>
              <w:t>15.</w:t>
            </w: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  <w:r>
              <w:t>16.</w:t>
            </w: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  <w:r>
              <w:t>17.</w:t>
            </w: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  <w:r>
              <w:t>18.</w:t>
            </w:r>
          </w:p>
        </w:tc>
        <w:tc>
          <w:tcPr>
            <w:tcW w:w="2881" w:type="dxa"/>
          </w:tcPr>
          <w:p w:rsidR="00FC6870" w:rsidRDefault="00FC6870" w:rsidP="007020C7">
            <w:r w:rsidRPr="00F623CC">
              <w:t>Акция: «Всероссийский День правовой помощи детям»</w:t>
            </w:r>
          </w:p>
          <w:p w:rsidR="00FC6870" w:rsidRDefault="00FC6870" w:rsidP="007020C7">
            <w:r w:rsidRPr="00F623CC">
              <w:t>Диспут «Коррупция и как с ней бороться?»</w:t>
            </w:r>
          </w:p>
          <w:p w:rsidR="00FC6870" w:rsidRDefault="00FC6870" w:rsidP="00FF0705">
            <w:r w:rsidRPr="00F623CC">
              <w:t>Распространение буклетов, в которых содержится информация об адресах и телефонах доверия, для  обращения граждан в случае выявления коррупционных действий (фактов вымогательства, взяточничества и других проявлений коррупции).</w:t>
            </w:r>
          </w:p>
          <w:p w:rsidR="00FC6870" w:rsidRPr="00F623CC" w:rsidRDefault="00FC6870" w:rsidP="00FF0705">
            <w:r w:rsidRPr="00F623CC">
              <w:rPr>
                <w:color w:val="000000"/>
                <w:shd w:val="clear" w:color="auto" w:fill="FFFFFF"/>
              </w:rPr>
              <w:t>Родительское собрание «Профилактика жестокого обращения с детьми и подростками, по разъяснению ответственности за неисполнение обязанностей по воспитанию детей»</w:t>
            </w:r>
          </w:p>
          <w:p w:rsidR="00FC6870" w:rsidRPr="00F623CC" w:rsidRDefault="00FC6870" w:rsidP="007020C7"/>
        </w:tc>
        <w:tc>
          <w:tcPr>
            <w:tcW w:w="2322" w:type="dxa"/>
          </w:tcPr>
          <w:p w:rsidR="00FC6870" w:rsidRDefault="00FC6870" w:rsidP="007020C7">
            <w:pPr>
              <w:jc w:val="center"/>
            </w:pPr>
            <w:r w:rsidRPr="00F623CC">
              <w:t>КГБПОУ «Е</w:t>
            </w:r>
            <w:r>
              <w:t>нисейский многопрофильный техникум</w:t>
            </w:r>
            <w:r w:rsidRPr="00F623CC">
              <w:t>»</w:t>
            </w: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</w:pPr>
          </w:p>
          <w:p w:rsidR="00FC6870" w:rsidRDefault="00FC6870" w:rsidP="007020C7">
            <w:pPr>
              <w:jc w:val="center"/>
              <w:rPr>
                <w:b/>
              </w:rPr>
            </w:pPr>
            <w:r w:rsidRPr="00FF0705">
              <w:rPr>
                <w:b/>
              </w:rPr>
              <w:t>21.11.2018</w:t>
            </w:r>
          </w:p>
          <w:p w:rsidR="00FC6870" w:rsidRDefault="00FC6870" w:rsidP="007020C7">
            <w:pPr>
              <w:jc w:val="center"/>
              <w:rPr>
                <w:b/>
              </w:rPr>
            </w:pPr>
          </w:p>
          <w:p w:rsidR="00FC6870" w:rsidRDefault="00FC6870" w:rsidP="007020C7">
            <w:pPr>
              <w:jc w:val="center"/>
              <w:rPr>
                <w:b/>
              </w:rPr>
            </w:pPr>
          </w:p>
          <w:p w:rsidR="00FC6870" w:rsidRDefault="00FC6870" w:rsidP="007020C7">
            <w:pPr>
              <w:jc w:val="center"/>
              <w:rPr>
                <w:b/>
              </w:rPr>
            </w:pPr>
          </w:p>
          <w:p w:rsidR="00FC6870" w:rsidRDefault="00FC6870" w:rsidP="007020C7">
            <w:pPr>
              <w:jc w:val="center"/>
              <w:rPr>
                <w:b/>
              </w:rPr>
            </w:pPr>
          </w:p>
          <w:p w:rsidR="00FC6870" w:rsidRDefault="00FC6870" w:rsidP="007020C7">
            <w:pPr>
              <w:jc w:val="center"/>
              <w:rPr>
                <w:b/>
              </w:rPr>
            </w:pPr>
          </w:p>
          <w:p w:rsidR="00FC6870" w:rsidRDefault="00FC6870" w:rsidP="007020C7">
            <w:pPr>
              <w:jc w:val="center"/>
              <w:rPr>
                <w:b/>
              </w:rPr>
            </w:pPr>
          </w:p>
          <w:p w:rsidR="00FC6870" w:rsidRDefault="00FC6870" w:rsidP="007020C7">
            <w:pPr>
              <w:jc w:val="center"/>
              <w:rPr>
                <w:b/>
              </w:rPr>
            </w:pPr>
          </w:p>
          <w:p w:rsidR="00FC6870" w:rsidRDefault="00FC6870" w:rsidP="007020C7">
            <w:pPr>
              <w:jc w:val="center"/>
              <w:rPr>
                <w:b/>
              </w:rPr>
            </w:pPr>
          </w:p>
          <w:p w:rsidR="00FC6870" w:rsidRDefault="00FC6870" w:rsidP="007020C7">
            <w:pPr>
              <w:jc w:val="center"/>
              <w:rPr>
                <w:b/>
              </w:rPr>
            </w:pPr>
          </w:p>
          <w:p w:rsidR="00FC6870" w:rsidRDefault="00FC6870" w:rsidP="007020C7">
            <w:pPr>
              <w:jc w:val="center"/>
              <w:rPr>
                <w:b/>
              </w:rPr>
            </w:pPr>
          </w:p>
          <w:p w:rsidR="00FC6870" w:rsidRDefault="00FC6870" w:rsidP="007020C7">
            <w:pPr>
              <w:jc w:val="center"/>
              <w:rPr>
                <w:b/>
              </w:rPr>
            </w:pPr>
          </w:p>
          <w:p w:rsidR="00FC6870" w:rsidRDefault="00FC6870" w:rsidP="007020C7">
            <w:pPr>
              <w:jc w:val="center"/>
              <w:rPr>
                <w:b/>
              </w:rPr>
            </w:pPr>
          </w:p>
          <w:p w:rsidR="00FC6870" w:rsidRPr="00FF0705" w:rsidRDefault="00FC6870" w:rsidP="007020C7">
            <w:pPr>
              <w:jc w:val="center"/>
              <w:rPr>
                <w:b/>
              </w:rPr>
            </w:pPr>
            <w:r w:rsidRPr="00FF0705">
              <w:rPr>
                <w:b/>
              </w:rPr>
              <w:t>24.11.2018</w:t>
            </w:r>
          </w:p>
        </w:tc>
        <w:tc>
          <w:tcPr>
            <w:tcW w:w="2196" w:type="dxa"/>
          </w:tcPr>
          <w:p w:rsidR="00FC6870" w:rsidRDefault="00FC6870" w:rsidP="00002478">
            <w:pPr>
              <w:jc w:val="center"/>
            </w:pPr>
            <w:r>
              <w:t>Директор</w:t>
            </w:r>
            <w:r w:rsidRPr="00F623CC">
              <w:t xml:space="preserve"> КГБПОУ «Е</w:t>
            </w:r>
            <w:r>
              <w:t>нисейский многопрофильный техникум</w:t>
            </w:r>
            <w:r w:rsidRPr="00F623CC">
              <w:t>»</w:t>
            </w:r>
          </w:p>
          <w:p w:rsidR="00FC6870" w:rsidRPr="00F623CC" w:rsidRDefault="00FC6870" w:rsidP="007020C7">
            <w:pPr>
              <w:jc w:val="center"/>
            </w:pPr>
          </w:p>
        </w:tc>
        <w:tc>
          <w:tcPr>
            <w:tcW w:w="1892" w:type="dxa"/>
          </w:tcPr>
          <w:p w:rsidR="00FC6870" w:rsidRPr="00F623CC" w:rsidRDefault="00FC6870" w:rsidP="007020C7">
            <w:r w:rsidRPr="00F623CC">
              <w:t>Соловей Е.О. юрисконсульт,</w:t>
            </w:r>
          </w:p>
          <w:p w:rsidR="00FC6870" w:rsidRPr="00F623CC" w:rsidRDefault="00FC6870" w:rsidP="007020C7">
            <w:r w:rsidRPr="00F623CC">
              <w:t>Аникьев Г.В. педагог - психолог,</w:t>
            </w:r>
          </w:p>
          <w:p w:rsidR="00FC6870" w:rsidRPr="00F623CC" w:rsidRDefault="00FC6870" w:rsidP="007020C7">
            <w:r w:rsidRPr="00F623CC">
              <w:t>Чалбышева И.В. социальный педагог</w:t>
            </w:r>
          </w:p>
          <w:p w:rsidR="00FC6870" w:rsidRPr="00F623CC" w:rsidRDefault="00FC6870" w:rsidP="007020C7">
            <w:r>
              <w:t>83919525579</w:t>
            </w:r>
          </w:p>
        </w:tc>
      </w:tr>
    </w:tbl>
    <w:p w:rsidR="00FC6870" w:rsidRDefault="00FC6870"/>
    <w:p w:rsidR="00FC6870" w:rsidRDefault="00FC6870"/>
    <w:p w:rsidR="00FC6870" w:rsidRPr="0003070C" w:rsidRDefault="00FC6870">
      <w:pPr>
        <w:rPr>
          <w:sz w:val="28"/>
          <w:szCs w:val="28"/>
        </w:rPr>
      </w:pPr>
      <w:bookmarkStart w:id="0" w:name="_GoBack"/>
      <w:bookmarkEnd w:id="0"/>
    </w:p>
    <w:sectPr w:rsidR="00FC6870" w:rsidRPr="0003070C" w:rsidSect="00745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4D0E"/>
    <w:multiLevelType w:val="hybridMultilevel"/>
    <w:tmpl w:val="B04E50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7F2"/>
    <w:rsid w:val="00002478"/>
    <w:rsid w:val="0003070C"/>
    <w:rsid w:val="000845A4"/>
    <w:rsid w:val="00242B6A"/>
    <w:rsid w:val="00360EDD"/>
    <w:rsid w:val="00362379"/>
    <w:rsid w:val="003B5314"/>
    <w:rsid w:val="0041595C"/>
    <w:rsid w:val="004C37F2"/>
    <w:rsid w:val="005174F0"/>
    <w:rsid w:val="005F489B"/>
    <w:rsid w:val="00624387"/>
    <w:rsid w:val="006317F6"/>
    <w:rsid w:val="006C2534"/>
    <w:rsid w:val="007020C7"/>
    <w:rsid w:val="00731DE4"/>
    <w:rsid w:val="00745D15"/>
    <w:rsid w:val="00781CB4"/>
    <w:rsid w:val="008011AD"/>
    <w:rsid w:val="00802A00"/>
    <w:rsid w:val="0087226D"/>
    <w:rsid w:val="00882837"/>
    <w:rsid w:val="00A07CA3"/>
    <w:rsid w:val="00A6178F"/>
    <w:rsid w:val="00B34E79"/>
    <w:rsid w:val="00C67EB4"/>
    <w:rsid w:val="00D20B70"/>
    <w:rsid w:val="00D21E21"/>
    <w:rsid w:val="00D72A26"/>
    <w:rsid w:val="00DD3650"/>
    <w:rsid w:val="00ED5BBC"/>
    <w:rsid w:val="00EE3A66"/>
    <w:rsid w:val="00F623CC"/>
    <w:rsid w:val="00F826F3"/>
    <w:rsid w:val="00F90751"/>
    <w:rsid w:val="00FC6870"/>
    <w:rsid w:val="00FE6A24"/>
    <w:rsid w:val="00FF0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B6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42B6A"/>
    <w:pPr>
      <w:keepNext/>
      <w:ind w:left="360"/>
      <w:jc w:val="center"/>
      <w:outlineLvl w:val="0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42B6A"/>
    <w:pPr>
      <w:keepNext/>
      <w:jc w:val="center"/>
      <w:outlineLvl w:val="4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F489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42B6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242B6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F489B"/>
    <w:rPr>
      <w:rFonts w:ascii="Cambria" w:hAnsi="Cambria" w:cs="Times New Roman"/>
      <w:i/>
      <w:iCs/>
      <w:color w:val="404040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242B6A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42B6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msonormalmailrucssattributepostfix">
    <w:name w:val="msonormal_mailru_css_attribute_postfix"/>
    <w:basedOn w:val="Normal"/>
    <w:uiPriority w:val="99"/>
    <w:rsid w:val="00C67EB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5F489B"/>
    <w:rPr>
      <w:rFonts w:ascii="Times New Roman" w:hAnsi="Times New Roman"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F4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489B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7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514</Words>
  <Characters>2936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МЕРОПРИЯТИЙ, ПОСВЯЩЕННЫХВСЕРОССИЙСКОМУ ДНЮ ПРАВОВОЙ ПОМОЩИ ДЕТЯМ</dc:title>
  <dc:subject/>
  <dc:creator>User</dc:creator>
  <cp:keywords/>
  <dc:description/>
  <cp:lastModifiedBy>3453443</cp:lastModifiedBy>
  <cp:revision>3</cp:revision>
  <cp:lastPrinted>2018-11-09T07:28:00Z</cp:lastPrinted>
  <dcterms:created xsi:type="dcterms:W3CDTF">2018-11-13T02:26:00Z</dcterms:created>
  <dcterms:modified xsi:type="dcterms:W3CDTF">2018-11-13T03:13:00Z</dcterms:modified>
</cp:coreProperties>
</file>