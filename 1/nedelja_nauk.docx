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34" w:rsidRPr="00D16186" w:rsidRDefault="00DE7534" w:rsidP="001E3AC5">
      <w:pPr>
        <w:jc w:val="center"/>
        <w:rPr>
          <w:b/>
          <w:i/>
          <w:sz w:val="32"/>
          <w:szCs w:val="32"/>
          <w:u w:val="single"/>
        </w:rPr>
      </w:pPr>
      <w:r w:rsidRPr="00D16186">
        <w:rPr>
          <w:b/>
          <w:i/>
          <w:sz w:val="32"/>
          <w:szCs w:val="32"/>
          <w:u w:val="single"/>
        </w:rPr>
        <w:t>Неделя наук (10.11. - 17.11.)</w:t>
      </w:r>
    </w:p>
    <w:p w:rsidR="00DE7534" w:rsidRPr="00D16186" w:rsidRDefault="00DE7534" w:rsidP="001E3AC5">
      <w:pPr>
        <w:jc w:val="center"/>
        <w:rPr>
          <w:i/>
          <w:sz w:val="32"/>
          <w:szCs w:val="32"/>
        </w:rPr>
      </w:pP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43"/>
        <w:gridCol w:w="2107"/>
        <w:gridCol w:w="2422"/>
        <w:gridCol w:w="975"/>
        <w:gridCol w:w="879"/>
        <w:gridCol w:w="2122"/>
      </w:tblGrid>
      <w:tr w:rsidR="00DE7534" w:rsidRPr="00D16186" w:rsidTr="003F405E">
        <w:tc>
          <w:tcPr>
            <w:tcW w:w="1843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день</w:t>
            </w:r>
          </w:p>
        </w:tc>
        <w:tc>
          <w:tcPr>
            <w:tcW w:w="2107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предмет</w:t>
            </w:r>
          </w:p>
        </w:tc>
        <w:tc>
          <w:tcPr>
            <w:tcW w:w="2422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мероприятие</w:t>
            </w:r>
          </w:p>
        </w:tc>
        <w:tc>
          <w:tcPr>
            <w:tcW w:w="975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класс</w:t>
            </w:r>
          </w:p>
        </w:tc>
        <w:tc>
          <w:tcPr>
            <w:tcW w:w="879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время</w:t>
            </w:r>
          </w:p>
        </w:tc>
        <w:tc>
          <w:tcPr>
            <w:tcW w:w="2122" w:type="dxa"/>
          </w:tcPr>
          <w:p w:rsidR="00DE7534" w:rsidRPr="003F405E" w:rsidRDefault="00DE7534">
            <w:pPr>
              <w:rPr>
                <w:b/>
              </w:rPr>
            </w:pPr>
            <w:r w:rsidRPr="003F405E">
              <w:rPr>
                <w:b/>
              </w:rPr>
              <w:t>ответственные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10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(понедельник)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/>
          <w:p w:rsidR="00DE7534" w:rsidRPr="00D16186" w:rsidRDefault="00DE7534">
            <w:r w:rsidRPr="00D16186">
              <w:t>Математика</w:t>
            </w:r>
          </w:p>
          <w:p w:rsidR="00DE7534" w:rsidRPr="00D16186" w:rsidRDefault="00DE7534">
            <w:r w:rsidRPr="00D16186">
              <w:t>физика</w:t>
            </w:r>
          </w:p>
        </w:tc>
        <w:tc>
          <w:tcPr>
            <w:tcW w:w="2422" w:type="dxa"/>
          </w:tcPr>
          <w:p w:rsidR="00DE7534" w:rsidRPr="00D16186" w:rsidRDefault="00DE7534"/>
          <w:p w:rsidR="00DE7534" w:rsidRDefault="00DE7534">
            <w:r w:rsidRPr="00D16186">
              <w:t>Физико-математический КВН</w:t>
            </w:r>
          </w:p>
          <w:p w:rsidR="00DE7534" w:rsidRDefault="00DE7534"/>
          <w:p w:rsidR="00DE7534" w:rsidRPr="00D16186" w:rsidRDefault="00DE7534">
            <w:r>
              <w:t>Математический КВН</w:t>
            </w:r>
          </w:p>
        </w:tc>
        <w:tc>
          <w:tcPr>
            <w:tcW w:w="975" w:type="dxa"/>
          </w:tcPr>
          <w:p w:rsidR="00DE7534" w:rsidRPr="00D16186" w:rsidRDefault="00DE7534"/>
          <w:p w:rsidR="00DE7534" w:rsidRDefault="00DE7534">
            <w:r w:rsidRPr="00D16186">
              <w:t>5-9кл</w:t>
            </w:r>
          </w:p>
          <w:p w:rsidR="00DE7534" w:rsidRDefault="00DE7534"/>
          <w:p w:rsidR="00DE7534" w:rsidRDefault="00DE7534"/>
          <w:p w:rsidR="00DE7534" w:rsidRDefault="00DE7534"/>
          <w:p w:rsidR="00DE7534" w:rsidRPr="00D16186" w:rsidRDefault="00DE7534">
            <w:r>
              <w:t>3 «А», 3 «Б»</w:t>
            </w:r>
          </w:p>
        </w:tc>
        <w:tc>
          <w:tcPr>
            <w:tcW w:w="879" w:type="dxa"/>
          </w:tcPr>
          <w:p w:rsidR="00DE7534" w:rsidRPr="00D16186" w:rsidRDefault="00DE7534"/>
          <w:p w:rsidR="00DE7534" w:rsidRDefault="00DE7534">
            <w:r w:rsidRPr="00D16186">
              <w:t>12,45</w:t>
            </w:r>
          </w:p>
          <w:p w:rsidR="00DE7534" w:rsidRDefault="00DE7534"/>
          <w:p w:rsidR="00DE7534" w:rsidRDefault="00DE7534"/>
          <w:p w:rsidR="00DE7534" w:rsidRDefault="00DE7534"/>
          <w:p w:rsidR="00DE7534" w:rsidRPr="00D16186" w:rsidRDefault="00DE7534">
            <w:r>
              <w:t>12,00</w:t>
            </w:r>
          </w:p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Дрозд С.П.</w:t>
            </w:r>
          </w:p>
          <w:p w:rsidR="00DE7534" w:rsidRDefault="00DE7534">
            <w:r w:rsidRPr="00D16186">
              <w:t>Соболева В.И.</w:t>
            </w:r>
          </w:p>
          <w:p w:rsidR="00DE7534" w:rsidRDefault="00DE7534"/>
          <w:p w:rsidR="00DE7534" w:rsidRDefault="00DE7534"/>
          <w:p w:rsidR="00DE7534" w:rsidRDefault="00DE7534">
            <w:r>
              <w:t>Баскова Т.А.</w:t>
            </w:r>
          </w:p>
          <w:p w:rsidR="00DE7534" w:rsidRPr="00D16186" w:rsidRDefault="00DE7534">
            <w:r>
              <w:t>Иванова Л.Н.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11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(вторник)</w:t>
            </w:r>
          </w:p>
        </w:tc>
        <w:tc>
          <w:tcPr>
            <w:tcW w:w="2107" w:type="dxa"/>
          </w:tcPr>
          <w:p w:rsidR="00DE7534" w:rsidRPr="00D16186" w:rsidRDefault="00DE7534"/>
          <w:p w:rsidR="00DE7534" w:rsidRDefault="00DE7534">
            <w:r w:rsidRPr="00D16186">
              <w:t>Русский язык</w:t>
            </w:r>
          </w:p>
          <w:p w:rsidR="00DE7534" w:rsidRPr="00D16186" w:rsidRDefault="00DE7534"/>
          <w:p w:rsidR="00DE7534" w:rsidRPr="00D16186" w:rsidRDefault="00DE7534"/>
          <w:p w:rsidR="00DE7534" w:rsidRPr="00D16186" w:rsidRDefault="00DE7534">
            <w:r w:rsidRPr="00D16186">
              <w:t>Английский язык</w:t>
            </w:r>
          </w:p>
        </w:tc>
        <w:tc>
          <w:tcPr>
            <w:tcW w:w="2422" w:type="dxa"/>
          </w:tcPr>
          <w:p w:rsidR="00DE7534" w:rsidRPr="00D16186" w:rsidRDefault="00DE7534"/>
          <w:p w:rsidR="00DE7534" w:rsidRPr="00D16186" w:rsidRDefault="00DE7534">
            <w:r>
              <w:t>Брейн-ринг</w:t>
            </w:r>
          </w:p>
          <w:p w:rsidR="00DE7534" w:rsidRDefault="00DE7534"/>
          <w:p w:rsidR="00DE7534" w:rsidRDefault="00DE7534"/>
          <w:p w:rsidR="00DE7534" w:rsidRPr="00D16186" w:rsidRDefault="00DE7534">
            <w:r w:rsidRPr="00D16186">
              <w:t>Викторина «Праздники»</w:t>
            </w:r>
          </w:p>
          <w:p w:rsidR="00DE7534" w:rsidRPr="00D16186" w:rsidRDefault="00DE7534"/>
          <w:p w:rsidR="00DE7534" w:rsidRPr="00D16186" w:rsidRDefault="00DE7534">
            <w:r w:rsidRPr="00D16186">
              <w:t>Игра «Огородники»</w:t>
            </w:r>
          </w:p>
        </w:tc>
        <w:tc>
          <w:tcPr>
            <w:tcW w:w="975" w:type="dxa"/>
          </w:tcPr>
          <w:p w:rsidR="00DE7534" w:rsidRPr="00D16186" w:rsidRDefault="00DE7534"/>
          <w:p w:rsidR="00DE7534" w:rsidRPr="00D16186" w:rsidRDefault="00DE7534">
            <w:r>
              <w:t>5, 6 «А 6 «Б»</w:t>
            </w:r>
          </w:p>
          <w:p w:rsidR="00DE7534" w:rsidRDefault="00DE7534"/>
          <w:p w:rsidR="00DE7534" w:rsidRPr="00D16186" w:rsidRDefault="00DE7534">
            <w:r w:rsidRPr="00D16186">
              <w:t>8кл.</w:t>
            </w:r>
          </w:p>
          <w:p w:rsidR="00DE7534" w:rsidRPr="00D16186" w:rsidRDefault="00DE7534"/>
          <w:p w:rsidR="00DE7534" w:rsidRDefault="00DE7534"/>
          <w:p w:rsidR="00DE7534" w:rsidRPr="00D16186" w:rsidRDefault="00DE7534">
            <w:r w:rsidRPr="00D16186">
              <w:t>3 «А», 3«Б»</w:t>
            </w:r>
          </w:p>
        </w:tc>
        <w:tc>
          <w:tcPr>
            <w:tcW w:w="879" w:type="dxa"/>
          </w:tcPr>
          <w:p w:rsidR="00DE7534" w:rsidRPr="00D16186" w:rsidRDefault="00DE7534"/>
          <w:p w:rsidR="00DE7534" w:rsidRPr="00D16186" w:rsidRDefault="00DE7534">
            <w:r>
              <w:t>13,30</w:t>
            </w:r>
          </w:p>
          <w:p w:rsidR="00DE7534" w:rsidRPr="00D16186" w:rsidRDefault="00DE7534"/>
          <w:p w:rsidR="00DE7534" w:rsidRDefault="00DE7534"/>
          <w:p w:rsidR="00DE7534" w:rsidRDefault="00DE7534">
            <w:r w:rsidRPr="00D16186">
              <w:t>13,30</w:t>
            </w:r>
          </w:p>
          <w:p w:rsidR="00DE7534" w:rsidRDefault="00DE7534"/>
          <w:p w:rsidR="00DE7534" w:rsidRDefault="00DE7534"/>
          <w:p w:rsidR="00DE7534" w:rsidRPr="00D16186" w:rsidRDefault="00DE7534">
            <w:r>
              <w:t>12,00</w:t>
            </w:r>
          </w:p>
        </w:tc>
        <w:tc>
          <w:tcPr>
            <w:tcW w:w="2122" w:type="dxa"/>
          </w:tcPr>
          <w:p w:rsidR="00DE7534" w:rsidRDefault="00DE7534"/>
          <w:p w:rsidR="00DE7534" w:rsidRPr="00D16186" w:rsidRDefault="00DE7534">
            <w:r w:rsidRPr="00D16186">
              <w:t>Тараторкина С.В.</w:t>
            </w:r>
          </w:p>
          <w:p w:rsidR="00DE7534" w:rsidRPr="00D16186" w:rsidRDefault="00DE7534">
            <w:r w:rsidRPr="00D16186">
              <w:t>Лаврентьева Н.В.</w:t>
            </w:r>
          </w:p>
          <w:p w:rsidR="00DE7534" w:rsidRDefault="00DE7534"/>
          <w:p w:rsidR="00DE7534" w:rsidRPr="00D16186" w:rsidRDefault="00DE7534">
            <w:r w:rsidRPr="00D16186">
              <w:t>Пономарева Е.Н.</w:t>
            </w:r>
          </w:p>
          <w:p w:rsidR="00DE7534" w:rsidRPr="00D16186" w:rsidRDefault="00DE7534">
            <w:r w:rsidRPr="00D16186">
              <w:t>Косторева Ю.А.</w:t>
            </w:r>
          </w:p>
          <w:p w:rsidR="00DE7534" w:rsidRDefault="00DE7534"/>
          <w:p w:rsidR="00DE7534" w:rsidRPr="00D16186" w:rsidRDefault="00DE7534">
            <w:r w:rsidRPr="00D16186">
              <w:t>Дзюбинская А.В.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12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(среда)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/>
          <w:p w:rsidR="00DE7534" w:rsidRPr="00D16186" w:rsidRDefault="00DE7534">
            <w:r w:rsidRPr="00D16186">
              <w:t>История</w:t>
            </w:r>
          </w:p>
        </w:tc>
        <w:tc>
          <w:tcPr>
            <w:tcW w:w="2422" w:type="dxa"/>
          </w:tcPr>
          <w:p w:rsidR="00DE7534" w:rsidRPr="00D16186" w:rsidRDefault="00DE7534"/>
          <w:p w:rsidR="00DE7534" w:rsidRPr="00D16186" w:rsidRDefault="00DE7534">
            <w:r w:rsidRPr="00D16186">
              <w:t>Квест-игра «Мой город»</w:t>
            </w:r>
          </w:p>
        </w:tc>
        <w:tc>
          <w:tcPr>
            <w:tcW w:w="975" w:type="dxa"/>
          </w:tcPr>
          <w:p w:rsidR="00DE7534" w:rsidRPr="00D16186" w:rsidRDefault="00DE7534"/>
          <w:p w:rsidR="00DE7534" w:rsidRPr="00D16186" w:rsidRDefault="00DE7534">
            <w:r w:rsidRPr="00D16186">
              <w:t>5-9кл</w:t>
            </w:r>
          </w:p>
        </w:tc>
        <w:tc>
          <w:tcPr>
            <w:tcW w:w="879" w:type="dxa"/>
          </w:tcPr>
          <w:p w:rsidR="00DE7534" w:rsidRPr="00D16186" w:rsidRDefault="00DE7534"/>
          <w:p w:rsidR="00DE7534" w:rsidRPr="00D16186" w:rsidRDefault="00DE7534">
            <w:r w:rsidRPr="00D16186">
              <w:t>13,30</w:t>
            </w:r>
          </w:p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Жичинская О.В.</w:t>
            </w:r>
          </w:p>
          <w:p w:rsidR="00DE7534" w:rsidRPr="00D16186" w:rsidRDefault="00DE7534">
            <w:r w:rsidRPr="00D16186">
              <w:t>Килина В.М.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13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(четверг)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/>
          <w:p w:rsidR="00DE7534" w:rsidRPr="00D16186" w:rsidRDefault="00DE7534">
            <w:r w:rsidRPr="00D16186">
              <w:t>География</w:t>
            </w:r>
          </w:p>
          <w:p w:rsidR="00DE7534" w:rsidRPr="00D16186" w:rsidRDefault="00DE7534"/>
          <w:p w:rsidR="00DE7534" w:rsidRDefault="00DE7534">
            <w:r w:rsidRPr="00D16186">
              <w:t>Биология</w:t>
            </w:r>
          </w:p>
          <w:p w:rsidR="00DE7534" w:rsidRDefault="00DE7534"/>
          <w:p w:rsidR="00DE7534" w:rsidRDefault="00DE7534"/>
          <w:p w:rsidR="00DE7534" w:rsidRPr="00D16186" w:rsidRDefault="00DE7534">
            <w:r>
              <w:t>Окружающий мир</w:t>
            </w:r>
          </w:p>
        </w:tc>
        <w:tc>
          <w:tcPr>
            <w:tcW w:w="2422" w:type="dxa"/>
          </w:tcPr>
          <w:p w:rsidR="00DE7534" w:rsidRPr="00D16186" w:rsidRDefault="00DE7534"/>
          <w:p w:rsidR="00DE7534" w:rsidRPr="00D16186" w:rsidRDefault="00DE7534">
            <w:r w:rsidRPr="00D16186">
              <w:t>«Поле чудес»</w:t>
            </w:r>
          </w:p>
          <w:p w:rsidR="00DE7534" w:rsidRPr="00D16186" w:rsidRDefault="00DE7534"/>
          <w:p w:rsidR="00DE7534" w:rsidRDefault="00DE7534">
            <w:r w:rsidRPr="00D16186">
              <w:t>Поле чудес «Мир растений»</w:t>
            </w:r>
          </w:p>
          <w:p w:rsidR="00DE7534" w:rsidRDefault="00DE7534"/>
          <w:p w:rsidR="00DE7534" w:rsidRDefault="00DE7534">
            <w:r>
              <w:t>Викторина «Деревья моей малой родины»</w:t>
            </w:r>
          </w:p>
          <w:p w:rsidR="00DE7534" w:rsidRDefault="00DE7534"/>
          <w:p w:rsidR="00DE7534" w:rsidRPr="00D16186" w:rsidRDefault="00DE7534"/>
        </w:tc>
        <w:tc>
          <w:tcPr>
            <w:tcW w:w="975" w:type="dxa"/>
          </w:tcPr>
          <w:p w:rsidR="00DE7534" w:rsidRPr="00D16186" w:rsidRDefault="00DE7534"/>
          <w:p w:rsidR="00DE7534" w:rsidRPr="00D16186" w:rsidRDefault="00DE7534">
            <w:r w:rsidRPr="00D16186">
              <w:t>6-7кл</w:t>
            </w:r>
          </w:p>
          <w:p w:rsidR="00DE7534" w:rsidRPr="00D16186" w:rsidRDefault="00DE7534"/>
          <w:p w:rsidR="00DE7534" w:rsidRDefault="00DE7534">
            <w:r w:rsidRPr="00D16186">
              <w:t>5,8,9кл</w:t>
            </w:r>
          </w:p>
          <w:p w:rsidR="00DE7534" w:rsidRDefault="00DE7534"/>
          <w:p w:rsidR="00DE7534" w:rsidRDefault="00DE7534"/>
          <w:p w:rsidR="00DE7534" w:rsidRDefault="00DE7534">
            <w:r>
              <w:t xml:space="preserve">4 «А, </w:t>
            </w:r>
          </w:p>
          <w:p w:rsidR="00DE7534" w:rsidRPr="00D16186" w:rsidRDefault="00DE7534">
            <w:r>
              <w:t>4 «Б»</w:t>
            </w:r>
          </w:p>
        </w:tc>
        <w:tc>
          <w:tcPr>
            <w:tcW w:w="879" w:type="dxa"/>
          </w:tcPr>
          <w:p w:rsidR="00DE7534" w:rsidRPr="00D16186" w:rsidRDefault="00DE7534"/>
          <w:p w:rsidR="00DE7534" w:rsidRPr="00D16186" w:rsidRDefault="00DE7534">
            <w:r w:rsidRPr="00D16186">
              <w:t>13,30</w:t>
            </w:r>
          </w:p>
          <w:p w:rsidR="00DE7534" w:rsidRPr="00D16186" w:rsidRDefault="00DE7534"/>
          <w:p w:rsidR="00DE7534" w:rsidRDefault="00DE7534">
            <w:r w:rsidRPr="00D16186">
              <w:t>13,30</w:t>
            </w:r>
          </w:p>
          <w:p w:rsidR="00DE7534" w:rsidRDefault="00DE7534"/>
          <w:p w:rsidR="00DE7534" w:rsidRDefault="00DE7534"/>
          <w:p w:rsidR="00DE7534" w:rsidRPr="00D16186" w:rsidRDefault="00DE7534">
            <w:r>
              <w:t>13,30</w:t>
            </w:r>
          </w:p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Подлевская Н.Н.</w:t>
            </w:r>
          </w:p>
          <w:p w:rsidR="00DE7534" w:rsidRPr="00D16186" w:rsidRDefault="00DE7534"/>
          <w:p w:rsidR="00DE7534" w:rsidRDefault="00DE7534" w:rsidP="0030695A">
            <w:r w:rsidRPr="00D16186">
              <w:t>Попова С.В.</w:t>
            </w:r>
            <w:r>
              <w:t xml:space="preserve"> </w:t>
            </w:r>
          </w:p>
          <w:p w:rsidR="00DE7534" w:rsidRDefault="00DE7534" w:rsidP="0030695A"/>
          <w:p w:rsidR="00DE7534" w:rsidRDefault="00DE7534" w:rsidP="0030695A"/>
          <w:p w:rsidR="00DE7534" w:rsidRDefault="00DE7534" w:rsidP="0030695A">
            <w:r>
              <w:t>Бурнышева Л.В.</w:t>
            </w:r>
          </w:p>
          <w:p w:rsidR="00DE7534" w:rsidRPr="00D16186" w:rsidRDefault="00DE7534" w:rsidP="0030695A">
            <w:r>
              <w:t>Мулюкина С.И.</w:t>
            </w:r>
          </w:p>
          <w:p w:rsidR="00DE7534" w:rsidRPr="00D16186" w:rsidRDefault="00DE7534"/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14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(пятница)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/>
          <w:p w:rsidR="00DE7534" w:rsidRDefault="00DE7534">
            <w:r w:rsidRPr="00D16186">
              <w:t>Литература</w:t>
            </w:r>
          </w:p>
          <w:p w:rsidR="00DE7534" w:rsidRDefault="00DE7534"/>
          <w:p w:rsidR="00DE7534" w:rsidRDefault="00DE7534"/>
          <w:p w:rsidR="00DE7534" w:rsidRDefault="00DE7534"/>
          <w:p w:rsidR="00DE7534" w:rsidRDefault="00DE7534"/>
          <w:p w:rsidR="00DE7534" w:rsidRPr="00D16186" w:rsidRDefault="00DE7534"/>
        </w:tc>
        <w:tc>
          <w:tcPr>
            <w:tcW w:w="2422" w:type="dxa"/>
          </w:tcPr>
          <w:p w:rsidR="00DE7534" w:rsidRPr="00D16186" w:rsidRDefault="00DE7534"/>
          <w:p w:rsidR="00DE7534" w:rsidRDefault="00DE7534">
            <w:r w:rsidRPr="00D16186">
              <w:t>Литературная гостиная «Талантами полна Сибирская земля»</w:t>
            </w:r>
            <w:r>
              <w:t xml:space="preserve"> </w:t>
            </w:r>
          </w:p>
          <w:p w:rsidR="00DE7534" w:rsidRDefault="00DE7534"/>
          <w:p w:rsidR="00DE7534" w:rsidRPr="00D16186" w:rsidRDefault="00DE7534">
            <w:r>
              <w:t>Викторина «В гостях у сказки»</w:t>
            </w:r>
          </w:p>
        </w:tc>
        <w:tc>
          <w:tcPr>
            <w:tcW w:w="975" w:type="dxa"/>
          </w:tcPr>
          <w:p w:rsidR="00DE7534" w:rsidRPr="00D16186" w:rsidRDefault="00DE7534"/>
          <w:p w:rsidR="00DE7534" w:rsidRDefault="00DE7534">
            <w:r w:rsidRPr="00D16186">
              <w:t>5-9кл</w:t>
            </w:r>
          </w:p>
          <w:p w:rsidR="00DE7534" w:rsidRDefault="00DE7534"/>
          <w:p w:rsidR="00DE7534" w:rsidRDefault="00DE7534"/>
          <w:p w:rsidR="00DE7534" w:rsidRDefault="00DE7534"/>
          <w:p w:rsidR="00DE7534" w:rsidRDefault="00DE7534"/>
          <w:p w:rsidR="00DE7534" w:rsidRPr="00D16186" w:rsidRDefault="00DE7534">
            <w:r>
              <w:t>2 «А», 2 «Б»</w:t>
            </w:r>
          </w:p>
        </w:tc>
        <w:tc>
          <w:tcPr>
            <w:tcW w:w="879" w:type="dxa"/>
          </w:tcPr>
          <w:p w:rsidR="00DE7534" w:rsidRPr="00D16186" w:rsidRDefault="00DE7534"/>
          <w:p w:rsidR="00DE7534" w:rsidRDefault="00DE7534">
            <w:r w:rsidRPr="00D16186">
              <w:t>13,30</w:t>
            </w:r>
          </w:p>
          <w:p w:rsidR="00DE7534" w:rsidRDefault="00DE7534"/>
          <w:p w:rsidR="00DE7534" w:rsidRDefault="00DE7534"/>
          <w:p w:rsidR="00DE7534" w:rsidRDefault="00DE7534"/>
          <w:p w:rsidR="00DE7534" w:rsidRDefault="00DE7534"/>
          <w:p w:rsidR="00DE7534" w:rsidRPr="00D16186" w:rsidRDefault="00DE7534">
            <w:r>
              <w:t>13,30</w:t>
            </w:r>
          </w:p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Хохлова М.Г.</w:t>
            </w:r>
          </w:p>
          <w:p w:rsidR="00DE7534" w:rsidRDefault="00DE7534">
            <w:r w:rsidRPr="00D16186">
              <w:t>Зырянова О.В.</w:t>
            </w:r>
          </w:p>
          <w:p w:rsidR="00DE7534" w:rsidRDefault="00DE7534"/>
          <w:p w:rsidR="00DE7534" w:rsidRDefault="00DE7534"/>
          <w:p w:rsidR="00DE7534" w:rsidRDefault="00DE7534"/>
          <w:p w:rsidR="00DE7534" w:rsidRDefault="00DE7534">
            <w:r>
              <w:t>Куприянова Н.В.</w:t>
            </w:r>
          </w:p>
          <w:p w:rsidR="00DE7534" w:rsidRPr="00D16186" w:rsidRDefault="00DE7534">
            <w:r>
              <w:t>Патюкова В.В.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15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(суббота)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/>
          <w:p w:rsidR="00DE7534" w:rsidRPr="00D16186" w:rsidRDefault="00DE7534">
            <w:r w:rsidRPr="00D16186">
              <w:t>Информатика</w:t>
            </w:r>
          </w:p>
        </w:tc>
        <w:tc>
          <w:tcPr>
            <w:tcW w:w="2422" w:type="dxa"/>
          </w:tcPr>
          <w:p w:rsidR="00DE7534" w:rsidRDefault="00DE7534"/>
          <w:p w:rsidR="00DE7534" w:rsidRPr="00D16186" w:rsidRDefault="00DE7534">
            <w:r>
              <w:t>КВН «Веселая информатика»</w:t>
            </w:r>
          </w:p>
        </w:tc>
        <w:tc>
          <w:tcPr>
            <w:tcW w:w="975" w:type="dxa"/>
          </w:tcPr>
          <w:p w:rsidR="00DE7534" w:rsidRDefault="00DE7534"/>
          <w:p w:rsidR="00DE7534" w:rsidRPr="00D16186" w:rsidRDefault="00DE7534">
            <w:r>
              <w:t>6 «А», 6 «Б»</w:t>
            </w:r>
          </w:p>
        </w:tc>
        <w:tc>
          <w:tcPr>
            <w:tcW w:w="879" w:type="dxa"/>
          </w:tcPr>
          <w:p w:rsidR="00DE7534" w:rsidRDefault="00DE7534"/>
          <w:p w:rsidR="00DE7534" w:rsidRPr="00D16186" w:rsidRDefault="00DE7534">
            <w:r>
              <w:t>12,00</w:t>
            </w:r>
          </w:p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Грудинина С.П.</w:t>
            </w:r>
          </w:p>
        </w:tc>
      </w:tr>
      <w:tr w:rsidR="00DE7534" w:rsidRPr="00D16186" w:rsidTr="003F405E">
        <w:tc>
          <w:tcPr>
            <w:tcW w:w="1843" w:type="dxa"/>
          </w:tcPr>
          <w:p w:rsidR="00DE7534" w:rsidRPr="00D16186" w:rsidRDefault="00DE7534"/>
          <w:p w:rsidR="00DE7534" w:rsidRPr="00D16186" w:rsidRDefault="00DE7534" w:rsidP="003F405E">
            <w:pPr>
              <w:jc w:val="center"/>
            </w:pPr>
            <w:r w:rsidRPr="00D16186">
              <w:t>17 ноября</w:t>
            </w:r>
          </w:p>
          <w:p w:rsidR="00DE7534" w:rsidRPr="00D16186" w:rsidRDefault="00DE7534" w:rsidP="003F405E">
            <w:pPr>
              <w:jc w:val="center"/>
            </w:pPr>
            <w:r w:rsidRPr="00D16186">
              <w:t>(понедельник)</w:t>
            </w:r>
          </w:p>
          <w:p w:rsidR="00DE7534" w:rsidRPr="00D16186" w:rsidRDefault="00DE7534"/>
        </w:tc>
        <w:tc>
          <w:tcPr>
            <w:tcW w:w="2107" w:type="dxa"/>
          </w:tcPr>
          <w:p w:rsidR="00DE7534" w:rsidRPr="00D16186" w:rsidRDefault="00DE7534">
            <w:r w:rsidRPr="00D16186">
              <w:t>Общешкольная линейка «Парад наук»</w:t>
            </w:r>
          </w:p>
        </w:tc>
        <w:tc>
          <w:tcPr>
            <w:tcW w:w="2422" w:type="dxa"/>
          </w:tcPr>
          <w:p w:rsidR="00DE7534" w:rsidRPr="00D16186" w:rsidRDefault="00DE7534"/>
        </w:tc>
        <w:tc>
          <w:tcPr>
            <w:tcW w:w="975" w:type="dxa"/>
          </w:tcPr>
          <w:p w:rsidR="00DE7534" w:rsidRPr="00D16186" w:rsidRDefault="00DE7534"/>
        </w:tc>
        <w:tc>
          <w:tcPr>
            <w:tcW w:w="879" w:type="dxa"/>
          </w:tcPr>
          <w:p w:rsidR="00DE7534" w:rsidRPr="00D16186" w:rsidRDefault="00DE7534"/>
        </w:tc>
        <w:tc>
          <w:tcPr>
            <w:tcW w:w="2122" w:type="dxa"/>
          </w:tcPr>
          <w:p w:rsidR="00DE7534" w:rsidRPr="00D16186" w:rsidRDefault="00DE7534"/>
          <w:p w:rsidR="00DE7534" w:rsidRPr="00D16186" w:rsidRDefault="00DE7534">
            <w:r w:rsidRPr="00D16186">
              <w:t>Хохлова М.Г.</w:t>
            </w:r>
          </w:p>
          <w:p w:rsidR="00DE7534" w:rsidRPr="00D16186" w:rsidRDefault="00DE7534">
            <w:r w:rsidRPr="00D16186">
              <w:t>Жичинская О.В.</w:t>
            </w:r>
          </w:p>
        </w:tc>
      </w:tr>
    </w:tbl>
    <w:p w:rsidR="00DE7534" w:rsidRDefault="00DE7534"/>
    <w:p w:rsidR="00DE7534" w:rsidRPr="0028719F" w:rsidRDefault="00DE7534">
      <w:pPr>
        <w:rPr>
          <w:i/>
        </w:rPr>
      </w:pPr>
    </w:p>
    <w:sectPr w:rsidR="00DE7534" w:rsidRPr="0028719F" w:rsidSect="0008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§­§°§®§Ц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AC5"/>
    <w:rsid w:val="000011D9"/>
    <w:rsid w:val="00061D69"/>
    <w:rsid w:val="00082E96"/>
    <w:rsid w:val="000D79FC"/>
    <w:rsid w:val="00125FD9"/>
    <w:rsid w:val="00140E62"/>
    <w:rsid w:val="001E3AC5"/>
    <w:rsid w:val="002623E1"/>
    <w:rsid w:val="00265721"/>
    <w:rsid w:val="00280EFC"/>
    <w:rsid w:val="0028719F"/>
    <w:rsid w:val="0030695A"/>
    <w:rsid w:val="003703C6"/>
    <w:rsid w:val="003B54E7"/>
    <w:rsid w:val="003C3ADF"/>
    <w:rsid w:val="003F405E"/>
    <w:rsid w:val="004973E2"/>
    <w:rsid w:val="004D12DE"/>
    <w:rsid w:val="00566782"/>
    <w:rsid w:val="005A1D7B"/>
    <w:rsid w:val="005B129C"/>
    <w:rsid w:val="007E0F5E"/>
    <w:rsid w:val="00812260"/>
    <w:rsid w:val="00821BC9"/>
    <w:rsid w:val="008B69C5"/>
    <w:rsid w:val="009542D5"/>
    <w:rsid w:val="009A42CB"/>
    <w:rsid w:val="00A32480"/>
    <w:rsid w:val="00B21A9C"/>
    <w:rsid w:val="00B56363"/>
    <w:rsid w:val="00B607D4"/>
    <w:rsid w:val="00C10E46"/>
    <w:rsid w:val="00C24B28"/>
    <w:rsid w:val="00CA6266"/>
    <w:rsid w:val="00CB2031"/>
    <w:rsid w:val="00D16186"/>
    <w:rsid w:val="00D44376"/>
    <w:rsid w:val="00DD040B"/>
    <w:rsid w:val="00DE7534"/>
    <w:rsid w:val="00E727BC"/>
    <w:rsid w:val="00EB2CD5"/>
    <w:rsid w:val="00F134DF"/>
    <w:rsid w:val="00F223D5"/>
    <w:rsid w:val="00F25F17"/>
    <w:rsid w:val="00FD4C4D"/>
    <w:rsid w:val="00FF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AC5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1E3AC5"/>
    <w:rPr>
      <w:rFonts w:cs="Times New Roman"/>
    </w:rPr>
  </w:style>
  <w:style w:type="table" w:styleId="TableGrid">
    <w:name w:val="Table Grid"/>
    <w:basedOn w:val="TableNormal"/>
    <w:uiPriority w:val="99"/>
    <w:rsid w:val="00F134D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194</Words>
  <Characters>1107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Неделя наук (10</dc:title>
  <dc:subject/>
  <dc:creator>Admin</dc:creator>
  <cp:keywords/>
  <dc:description/>
  <cp:lastModifiedBy>1</cp:lastModifiedBy>
  <cp:revision>2</cp:revision>
  <cp:lastPrinted>2014-11-09T15:00:00Z</cp:lastPrinted>
  <dcterms:created xsi:type="dcterms:W3CDTF">2014-11-10T05:04:00Z</dcterms:created>
  <dcterms:modified xsi:type="dcterms:W3CDTF">2014-11-10T05:04:00Z</dcterms:modified>
</cp:coreProperties>
</file>