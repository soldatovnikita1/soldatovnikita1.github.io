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70" w:rsidRPr="006C3797" w:rsidRDefault="006A7070" w:rsidP="00C45E23">
      <w:pPr>
        <w:jc w:val="center"/>
        <w:rPr>
          <w:b/>
        </w:rPr>
      </w:pPr>
      <w:r w:rsidRPr="006C3797">
        <w:rPr>
          <w:b/>
        </w:rPr>
        <w:t xml:space="preserve">МУНИЦИПАЛЬНОЕ БЮДЖЕТНОЕ </w:t>
      </w:r>
      <w:r>
        <w:rPr>
          <w:b/>
        </w:rPr>
        <w:t>ОБЩЕ</w:t>
      </w:r>
      <w:r w:rsidRPr="006C3797">
        <w:rPr>
          <w:b/>
        </w:rPr>
        <w:t>ОБРАЗОВАТЕЛЬНОЕ УЧРЕЖДЕНИЕ</w:t>
      </w:r>
    </w:p>
    <w:p w:rsidR="006A7070" w:rsidRDefault="006A7070" w:rsidP="00C45E23">
      <w:pPr>
        <w:pBdr>
          <w:bottom w:val="single" w:sz="12" w:space="1" w:color="auto"/>
        </w:pBdr>
        <w:jc w:val="center"/>
        <w:rPr>
          <w:b/>
        </w:rPr>
      </w:pPr>
      <w:r w:rsidRPr="006C3797">
        <w:rPr>
          <w:b/>
        </w:rPr>
        <w:t>« СРЕДНЯЯ ШКОЛА №3»Г. ЕНИСЕЙСКА КРАСНОЯРСКОГО КРАЯ</w:t>
      </w:r>
    </w:p>
    <w:p w:rsidR="006A7070" w:rsidRDefault="006A7070" w:rsidP="00C45E23">
      <w:pPr>
        <w:pBdr>
          <w:bottom w:val="single" w:sz="12" w:space="1" w:color="auto"/>
        </w:pBdr>
        <w:jc w:val="center"/>
        <w:rPr>
          <w:b/>
        </w:rPr>
      </w:pPr>
    </w:p>
    <w:p w:rsidR="006A7070" w:rsidRDefault="006A7070" w:rsidP="00C45E23">
      <w:pPr>
        <w:jc w:val="center"/>
        <w:rPr>
          <w:b/>
        </w:rPr>
      </w:pPr>
    </w:p>
    <w:p w:rsidR="006A7070" w:rsidRDefault="006A7070" w:rsidP="00C45E23">
      <w:pPr>
        <w:jc w:val="center"/>
      </w:pPr>
      <w:r w:rsidRPr="004E3453">
        <w:t>663180, Россия, Красноярский край, г. Енисейск, ул. Ленина, 102</w:t>
      </w:r>
    </w:p>
    <w:p w:rsidR="006A7070" w:rsidRDefault="006A7070" w:rsidP="00C45E23">
      <w:pPr>
        <w:jc w:val="center"/>
      </w:pPr>
      <w:r>
        <w:t>ИНН 2447004263, КПП 244701001, ОГРН 1022401273498</w:t>
      </w:r>
    </w:p>
    <w:p w:rsidR="006A7070" w:rsidRPr="00753AEF" w:rsidRDefault="006A7070" w:rsidP="00C45E23">
      <w:pPr>
        <w:jc w:val="center"/>
        <w:rPr>
          <w:sz w:val="28"/>
          <w:szCs w:val="28"/>
        </w:rPr>
      </w:pPr>
    </w:p>
    <w:p w:rsidR="006A7070" w:rsidRDefault="006A7070" w:rsidP="00C45E23">
      <w:pPr>
        <w:jc w:val="center"/>
        <w:rPr>
          <w:sz w:val="28"/>
          <w:szCs w:val="28"/>
        </w:rPr>
      </w:pPr>
    </w:p>
    <w:p w:rsidR="006A7070" w:rsidRPr="00C45E23" w:rsidRDefault="006A7070" w:rsidP="00C45E23">
      <w:pPr>
        <w:jc w:val="center"/>
        <w:rPr>
          <w:b/>
          <w:sz w:val="28"/>
          <w:szCs w:val="28"/>
        </w:rPr>
      </w:pPr>
      <w:r w:rsidRPr="00C45E23">
        <w:rPr>
          <w:b/>
          <w:szCs w:val="28"/>
        </w:rPr>
        <w:t>ПРИКАЗ</w:t>
      </w:r>
    </w:p>
    <w:p w:rsidR="006A7070" w:rsidRPr="00753AEF" w:rsidRDefault="006A7070" w:rsidP="00C45E23">
      <w:pPr>
        <w:jc w:val="center"/>
        <w:rPr>
          <w:sz w:val="28"/>
          <w:szCs w:val="28"/>
        </w:rPr>
      </w:pPr>
    </w:p>
    <w:p w:rsidR="006A7070" w:rsidRPr="006229FF" w:rsidRDefault="006A7070" w:rsidP="00C45E23">
      <w:pPr>
        <w:rPr>
          <w:sz w:val="32"/>
          <w:szCs w:val="32"/>
        </w:rPr>
      </w:pPr>
    </w:p>
    <w:p w:rsidR="006A7070" w:rsidRPr="00BF7357" w:rsidRDefault="006A7070" w:rsidP="00C45E23">
      <w:pPr>
        <w:rPr>
          <w:szCs w:val="28"/>
        </w:rPr>
      </w:pPr>
      <w:r>
        <w:rPr>
          <w:szCs w:val="28"/>
        </w:rPr>
        <w:t>21.08</w:t>
      </w:r>
      <w:r w:rsidRPr="00BF7357">
        <w:rPr>
          <w:szCs w:val="28"/>
        </w:rPr>
        <w:t>.201</w:t>
      </w:r>
      <w:r>
        <w:rPr>
          <w:szCs w:val="28"/>
        </w:rPr>
        <w:t>9</w:t>
      </w:r>
      <w:r w:rsidRPr="00BF7357">
        <w:rPr>
          <w:szCs w:val="28"/>
        </w:rPr>
        <w:t>г.                                                                                  №</w:t>
      </w:r>
      <w:r>
        <w:rPr>
          <w:szCs w:val="28"/>
        </w:rPr>
        <w:t>03-10-60</w:t>
      </w:r>
    </w:p>
    <w:p w:rsidR="006A7070" w:rsidRDefault="006A7070" w:rsidP="00C45E23">
      <w:pPr>
        <w:rPr>
          <w:sz w:val="28"/>
          <w:szCs w:val="28"/>
        </w:rPr>
      </w:pPr>
    </w:p>
    <w:p w:rsidR="006A7070" w:rsidRDefault="006A7070" w:rsidP="00C45E23">
      <w:pPr>
        <w:rPr>
          <w:b/>
          <w:sz w:val="28"/>
          <w:szCs w:val="28"/>
        </w:rPr>
      </w:pPr>
    </w:p>
    <w:p w:rsidR="006A7070" w:rsidRPr="00C45E23" w:rsidRDefault="006A7070" w:rsidP="00C45E23">
      <w:pPr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 xml:space="preserve">О создании  первичного  отделения общероссийской общественно-государственной </w:t>
      </w:r>
    </w:p>
    <w:p w:rsidR="006A7070" w:rsidRPr="00C45E23" w:rsidRDefault="006A7070" w:rsidP="00C45E23">
      <w:pPr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>детско-юношеской организации «Российское движение школьников» в МБОУ СШ №3</w:t>
      </w:r>
    </w:p>
    <w:p w:rsidR="006A7070" w:rsidRPr="00C45E23" w:rsidRDefault="006A7070" w:rsidP="00C45E23">
      <w:pPr>
        <w:rPr>
          <w:rFonts w:eastAsia="Times-Roman"/>
          <w:szCs w:val="28"/>
          <w:lang w:eastAsia="en-US"/>
        </w:rPr>
      </w:pPr>
    </w:p>
    <w:p w:rsidR="006A7070" w:rsidRPr="00C45E23" w:rsidRDefault="006A7070" w:rsidP="00C45E23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>В целях совершенствования государственной политики в области подрастающего поколения, содействия формированию личности на основе систем</w:t>
      </w:r>
      <w:r>
        <w:rPr>
          <w:rFonts w:eastAsia="Times-Roman"/>
          <w:szCs w:val="28"/>
          <w:lang w:eastAsia="en-US"/>
        </w:rPr>
        <w:t>ы</w:t>
      </w:r>
      <w:r w:rsidRPr="00C45E23">
        <w:rPr>
          <w:rFonts w:eastAsia="Times-Roman"/>
          <w:szCs w:val="28"/>
          <w:lang w:eastAsia="en-US"/>
        </w:rPr>
        <w:t xml:space="preserve"> ценностей, </w:t>
      </w:r>
      <w:r>
        <w:rPr>
          <w:rFonts w:eastAsia="Times-Roman"/>
          <w:szCs w:val="28"/>
          <w:lang w:eastAsia="en-US"/>
        </w:rPr>
        <w:t xml:space="preserve">присущей российскому обществу, </w:t>
      </w:r>
      <w:r w:rsidRPr="00C45E23">
        <w:rPr>
          <w:rFonts w:eastAsia="Times-Roman"/>
          <w:szCs w:val="28"/>
          <w:lang w:eastAsia="en-US"/>
        </w:rPr>
        <w:t>в рамках реализации Указа Президента Российской Федерации «О создании Общероссийской общественно-государственной детско-юношеской организации «Российское движение школьников»№ 536</w:t>
      </w:r>
      <w:r>
        <w:rPr>
          <w:rFonts w:eastAsia="Times-Roman"/>
          <w:szCs w:val="28"/>
          <w:lang w:eastAsia="en-US"/>
        </w:rPr>
        <w:t xml:space="preserve"> от 29.10.2015г.,а также на основании письма Министерства образования Красноярского края № 75-2598 от 09.03.2017г.</w:t>
      </w:r>
    </w:p>
    <w:p w:rsidR="006A7070" w:rsidRPr="00C45E23" w:rsidRDefault="006A7070" w:rsidP="00C45E23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</w:p>
    <w:p w:rsidR="006A7070" w:rsidRPr="00C45E23" w:rsidRDefault="006A7070" w:rsidP="00C45E23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</w:p>
    <w:p w:rsidR="006A7070" w:rsidRDefault="006A7070" w:rsidP="00C45E23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>ПРИКАЗЫВАЮ:</w:t>
      </w:r>
    </w:p>
    <w:p w:rsidR="006A7070" w:rsidRPr="00C45E23" w:rsidRDefault="006A7070" w:rsidP="00C45E23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</w:p>
    <w:p w:rsidR="006A7070" w:rsidRPr="00C45E23" w:rsidRDefault="006A7070" w:rsidP="00F940CE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 xml:space="preserve">1.Создать первичное  отделение  общероссийской общественно-государственной детско-юношеской организации «Российское движение школьников» в  </w:t>
      </w:r>
      <w:r>
        <w:rPr>
          <w:rFonts w:eastAsia="Times-Roman"/>
          <w:szCs w:val="28"/>
          <w:lang w:eastAsia="en-US"/>
        </w:rPr>
        <w:t>МБОУ СШ №3</w:t>
      </w:r>
      <w:r w:rsidRPr="00C45E23">
        <w:rPr>
          <w:rFonts w:eastAsia="Times-Roman"/>
          <w:szCs w:val="28"/>
          <w:lang w:eastAsia="en-US"/>
        </w:rPr>
        <w:t xml:space="preserve"> (далее - РДШ).</w:t>
      </w:r>
    </w:p>
    <w:p w:rsidR="006A7070" w:rsidRDefault="006A7070" w:rsidP="00F940CE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>2.Назначить</w:t>
      </w:r>
      <w:r>
        <w:rPr>
          <w:rFonts w:eastAsia="Times-Roman"/>
          <w:szCs w:val="28"/>
          <w:lang w:eastAsia="en-US"/>
        </w:rPr>
        <w:t>:</w:t>
      </w:r>
    </w:p>
    <w:p w:rsidR="006A7070" w:rsidRDefault="006A7070" w:rsidP="00F940CE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2.1. ответственным лицом за внедрение, развитие и организацию работы РДШ в МБОУ СШ №3- Максимову Анну Константиновну, педагога-организатора; </w:t>
      </w:r>
    </w:p>
    <w:p w:rsidR="006A7070" w:rsidRDefault="006A7070" w:rsidP="00660578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2.2. кураторами направлений следующих педагогов: </w:t>
      </w:r>
    </w:p>
    <w:p w:rsidR="006A7070" w:rsidRDefault="006A7070" w:rsidP="00660578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- Максимова А.К., педагог-организатор – «Личностное развитие»; </w:t>
      </w:r>
    </w:p>
    <w:p w:rsidR="006A7070" w:rsidRDefault="006A7070" w:rsidP="00660578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- Жичинская О.В.., учитель истории и обществознания – «Гражданская активность»; </w:t>
      </w:r>
    </w:p>
    <w:p w:rsidR="006A7070" w:rsidRDefault="006A7070" w:rsidP="00660578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- Шайдурова О.О., учитель физкультуры – «Военно-патриотическое направление»; </w:t>
      </w:r>
    </w:p>
    <w:p w:rsidR="006A7070" w:rsidRDefault="006A7070" w:rsidP="00660578">
      <w:pPr>
        <w:pStyle w:val="rtecenter"/>
        <w:shd w:val="clear" w:color="auto" w:fill="FFFFFF"/>
        <w:spacing w:after="0" w:line="276" w:lineRule="auto"/>
        <w:ind w:firstLine="709"/>
        <w:contextualSpacing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>-Горбань Д.А.., учитель физкультуры – «Информационно-медийное направление».</w:t>
      </w:r>
    </w:p>
    <w:p w:rsidR="006A7070" w:rsidRPr="00C45E23" w:rsidRDefault="006A7070" w:rsidP="00660578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>3.</w:t>
      </w:r>
      <w:r>
        <w:rPr>
          <w:rFonts w:eastAsia="Times-Roman"/>
          <w:szCs w:val="28"/>
          <w:lang w:eastAsia="en-US"/>
        </w:rPr>
        <w:t>Считать членов школьного соуправления «ВеГо» МБОУ СШ №3 лидерами РДШ.</w:t>
      </w:r>
    </w:p>
    <w:p w:rsidR="006A7070" w:rsidRDefault="006A7070" w:rsidP="00660578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 w:rsidRPr="00C45E23">
        <w:rPr>
          <w:rFonts w:eastAsia="Times-Roman"/>
          <w:szCs w:val="28"/>
          <w:lang w:eastAsia="en-US"/>
        </w:rPr>
        <w:t xml:space="preserve">4. </w:t>
      </w:r>
      <w:r>
        <w:rPr>
          <w:rFonts w:eastAsia="Times-Roman"/>
          <w:szCs w:val="28"/>
          <w:lang w:eastAsia="en-US"/>
        </w:rPr>
        <w:t xml:space="preserve">Утвердить: </w:t>
      </w:r>
    </w:p>
    <w:p w:rsidR="006A7070" w:rsidRPr="00C45E23" w:rsidRDefault="006A7070" w:rsidP="003A14BF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4.1. </w:t>
      </w:r>
      <w:r w:rsidRPr="00C45E23">
        <w:rPr>
          <w:rFonts w:eastAsia="Times-Roman"/>
          <w:szCs w:val="28"/>
          <w:lang w:eastAsia="en-US"/>
        </w:rPr>
        <w:t xml:space="preserve">Положение о первичном  отделении  общероссийской общественно-государственной детско-юношеской организации «Российское движение школьников» в  МБОУ  </w:t>
      </w:r>
      <w:r>
        <w:rPr>
          <w:rFonts w:eastAsia="Times-Roman"/>
          <w:szCs w:val="28"/>
          <w:lang w:eastAsia="en-US"/>
        </w:rPr>
        <w:t>СШ №3 (П</w:t>
      </w:r>
      <w:r w:rsidRPr="00C45E23">
        <w:rPr>
          <w:rFonts w:eastAsia="Times-Roman"/>
          <w:szCs w:val="28"/>
          <w:lang w:eastAsia="en-US"/>
        </w:rPr>
        <w:t xml:space="preserve">риложение </w:t>
      </w:r>
      <w:r>
        <w:rPr>
          <w:rFonts w:eastAsia="Times-Roman"/>
          <w:szCs w:val="28"/>
          <w:lang w:eastAsia="en-US"/>
        </w:rPr>
        <w:t>1</w:t>
      </w:r>
      <w:r w:rsidRPr="00C45E23">
        <w:rPr>
          <w:rFonts w:eastAsia="Times-Roman"/>
          <w:szCs w:val="28"/>
          <w:lang w:eastAsia="en-US"/>
        </w:rPr>
        <w:t>);</w:t>
      </w:r>
    </w:p>
    <w:p w:rsidR="006A7070" w:rsidRDefault="006A7070" w:rsidP="00660578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4.2. Функциональные обязанности кураторов направлений деятельности РДШ (Приложение 2); </w:t>
      </w:r>
    </w:p>
    <w:p w:rsidR="006A7070" w:rsidRPr="00C45E23" w:rsidRDefault="006A7070" w:rsidP="00660578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4.3. План работы РДШ на 2019-2020 учебный год </w:t>
      </w:r>
      <w:bookmarkStart w:id="0" w:name="_GoBack"/>
      <w:bookmarkEnd w:id="0"/>
      <w:r>
        <w:rPr>
          <w:rFonts w:eastAsia="Times-Roman"/>
          <w:szCs w:val="28"/>
          <w:lang w:eastAsia="en-US"/>
        </w:rPr>
        <w:t xml:space="preserve"> (Приложение 3). </w:t>
      </w:r>
    </w:p>
    <w:p w:rsidR="006A7070" w:rsidRPr="00C45E23" w:rsidRDefault="006A7070" w:rsidP="00BF7357">
      <w:pPr>
        <w:pStyle w:val="rtecenter"/>
        <w:shd w:val="clear" w:color="auto" w:fill="FFFFFF"/>
        <w:spacing w:after="0"/>
        <w:ind w:firstLine="708"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>5</w:t>
      </w:r>
      <w:r w:rsidRPr="00C45E23">
        <w:rPr>
          <w:rFonts w:eastAsia="Times-Roman"/>
          <w:szCs w:val="28"/>
          <w:lang w:eastAsia="en-US"/>
        </w:rPr>
        <w:t>.Администрации  шк</w:t>
      </w:r>
      <w:r>
        <w:rPr>
          <w:rFonts w:eastAsia="Times-Roman"/>
          <w:szCs w:val="28"/>
          <w:lang w:eastAsia="en-US"/>
        </w:rPr>
        <w:t>олы, педагогическому коллективу о</w:t>
      </w:r>
      <w:r w:rsidRPr="00C45E23">
        <w:rPr>
          <w:rFonts w:eastAsia="Times-Roman"/>
          <w:szCs w:val="28"/>
          <w:lang w:eastAsia="en-US"/>
        </w:rPr>
        <w:t xml:space="preserve">беспечить содействие  в организации  деятельности  первичного  отделения  общероссийской общественно-государственной детско-юношеской организации «Российское движение школьников» в  МБОУ  </w:t>
      </w:r>
      <w:r>
        <w:rPr>
          <w:rFonts w:eastAsia="Times-Roman"/>
          <w:szCs w:val="28"/>
          <w:lang w:eastAsia="en-US"/>
        </w:rPr>
        <w:t>СШ №3</w:t>
      </w:r>
      <w:r w:rsidRPr="00C45E23">
        <w:rPr>
          <w:rFonts w:eastAsia="Times-Roman"/>
          <w:szCs w:val="28"/>
          <w:lang w:eastAsia="en-US"/>
        </w:rPr>
        <w:t>.</w:t>
      </w:r>
    </w:p>
    <w:p w:rsidR="006A7070" w:rsidRDefault="006A7070" w:rsidP="00BF7357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 xml:space="preserve">            6. Контроль за выполнением данного приказа оставляю за собой. </w:t>
      </w:r>
    </w:p>
    <w:p w:rsidR="006A7070" w:rsidRDefault="006A7070" w:rsidP="00BF7357">
      <w:pPr>
        <w:pStyle w:val="rtecenter"/>
        <w:shd w:val="clear" w:color="auto" w:fill="FFFFFF"/>
        <w:spacing w:after="0"/>
        <w:jc w:val="both"/>
        <w:rPr>
          <w:rFonts w:eastAsia="Times-Roman"/>
          <w:szCs w:val="28"/>
          <w:lang w:eastAsia="en-US"/>
        </w:rPr>
      </w:pPr>
    </w:p>
    <w:p w:rsidR="006A7070" w:rsidRPr="00C45E23" w:rsidRDefault="006A7070" w:rsidP="00BF7357">
      <w:pPr>
        <w:pStyle w:val="rtecenter"/>
        <w:shd w:val="clear" w:color="auto" w:fill="FFFFFF"/>
        <w:spacing w:after="0"/>
        <w:rPr>
          <w:rFonts w:eastAsia="Times-Roman"/>
          <w:szCs w:val="28"/>
          <w:lang w:eastAsia="en-US"/>
        </w:rPr>
      </w:pPr>
      <w:r>
        <w:rPr>
          <w:rFonts w:eastAsia="Times-Roman"/>
          <w:szCs w:val="28"/>
          <w:lang w:eastAsia="en-US"/>
        </w:rPr>
        <w:t>Директор школы                                             С.В. Тараторкина</w:t>
      </w:r>
    </w:p>
    <w:p w:rsidR="006A7070" w:rsidRDefault="006A7070">
      <w:pPr>
        <w:rPr>
          <w:rFonts w:eastAsia="Times-Roman"/>
          <w:szCs w:val="28"/>
          <w:lang w:eastAsia="en-US"/>
        </w:rPr>
      </w:pPr>
    </w:p>
    <w:p w:rsidR="006A7070" w:rsidRDefault="006A7070">
      <w:pPr>
        <w:rPr>
          <w:rFonts w:eastAsia="Times-Roman"/>
          <w:szCs w:val="28"/>
          <w:lang w:eastAsia="en-US"/>
        </w:rPr>
      </w:pPr>
    </w:p>
    <w:sectPr w:rsidR="006A7070" w:rsidSect="009F6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737C6"/>
    <w:multiLevelType w:val="hybridMultilevel"/>
    <w:tmpl w:val="C02CF884"/>
    <w:lvl w:ilvl="0" w:tplc="041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5E23"/>
    <w:rsid w:val="000538B3"/>
    <w:rsid w:val="00397D06"/>
    <w:rsid w:val="003A14BF"/>
    <w:rsid w:val="00497562"/>
    <w:rsid w:val="004E3453"/>
    <w:rsid w:val="00596EF6"/>
    <w:rsid w:val="006229FF"/>
    <w:rsid w:val="00660578"/>
    <w:rsid w:val="006A7070"/>
    <w:rsid w:val="006C3797"/>
    <w:rsid w:val="00753AEF"/>
    <w:rsid w:val="007F09D5"/>
    <w:rsid w:val="00911594"/>
    <w:rsid w:val="00997F1F"/>
    <w:rsid w:val="009F630A"/>
    <w:rsid w:val="00A51814"/>
    <w:rsid w:val="00A70D3A"/>
    <w:rsid w:val="00A83803"/>
    <w:rsid w:val="00AF7ADD"/>
    <w:rsid w:val="00BA1D7E"/>
    <w:rsid w:val="00BF7357"/>
    <w:rsid w:val="00C45E23"/>
    <w:rsid w:val="00CE6300"/>
    <w:rsid w:val="00DA3C99"/>
    <w:rsid w:val="00F9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2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center">
    <w:name w:val="rtecenter"/>
    <w:basedOn w:val="Normal"/>
    <w:uiPriority w:val="99"/>
    <w:rsid w:val="00C45E23"/>
    <w:pPr>
      <w:spacing w:after="24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1173</TotalTime>
  <Pages>2</Pages>
  <Words>368</Words>
  <Characters>2098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Грибанова АН</dc:creator>
  <cp:keywords/>
  <dc:description/>
  <cp:lastModifiedBy>3453443</cp:lastModifiedBy>
  <cp:revision>7</cp:revision>
  <cp:lastPrinted>2019-01-09T09:43:00Z</cp:lastPrinted>
  <dcterms:created xsi:type="dcterms:W3CDTF">2018-01-19T02:56:00Z</dcterms:created>
  <dcterms:modified xsi:type="dcterms:W3CDTF">2019-08-22T04:18:00Z</dcterms:modified>
</cp:coreProperties>
</file>